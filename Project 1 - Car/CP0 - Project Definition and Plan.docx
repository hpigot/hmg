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14"/>
      </w:tblGrid>
      <w:tr w:rsidR="00BF6046" w14:paraId="2958C9BF" w14:textId="77777777" w:rsidTr="00653EB6">
        <w:tc>
          <w:tcPr>
            <w:tcW w:w="3312" w:type="dxa"/>
            <w:vAlign w:val="center"/>
          </w:tcPr>
          <w:p w14:paraId="0C9D738C" w14:textId="77777777" w:rsidR="00183D10" w:rsidRDefault="007564D3" w:rsidP="00BD2DA9">
            <w:bookmarkStart w:id="0" w:name="_top"/>
            <w:bookmarkEnd w:id="0"/>
            <w:r>
              <w:rPr>
                <w:noProof/>
              </w:rPr>
              <w:drawing>
                <wp:inline distT="0" distB="0" distL="0" distR="0" wp14:anchorId="31F5647B" wp14:editId="2E1C88E5">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14" w:type="dxa"/>
            <w:vAlign w:val="center"/>
          </w:tcPr>
          <w:p w14:paraId="0F667C88" w14:textId="77777777" w:rsidR="004D6E34" w:rsidRDefault="004D6E34" w:rsidP="00CB50EF">
            <w:pPr>
              <w:pStyle w:val="Title"/>
            </w:pPr>
            <w:r w:rsidRPr="004D6E34">
              <w:rPr>
                <w:rFonts w:ascii="Dense" w:eastAsiaTheme="minorEastAsia" w:hAnsi="Dense" w:cs="Times New Roman"/>
                <w:noProof/>
                <w:spacing w:val="0"/>
                <w:kern w:val="0"/>
              </w:rPr>
              <w:drawing>
                <wp:inline distT="0" distB="0" distL="0" distR="0" wp14:anchorId="17BC743D" wp14:editId="33C400BB">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3200" cy="321550"/>
                          </a:xfrm>
                          <a:prstGeom prst="rect">
                            <a:avLst/>
                          </a:prstGeom>
                        </pic:spPr>
                      </pic:pic>
                    </a:graphicData>
                  </a:graphic>
                </wp:inline>
              </w:drawing>
            </w:r>
          </w:p>
          <w:p w14:paraId="69C4297F" w14:textId="77777777" w:rsidR="00B764ED" w:rsidRDefault="00DE1398" w:rsidP="00CB50EF">
            <w:pPr>
              <w:pStyle w:val="Title"/>
            </w:pPr>
            <w:r>
              <w:t xml:space="preserve">Self-Driving Car </w:t>
            </w:r>
            <w:r w:rsidR="00B764ED">
              <w:t>Project</w:t>
            </w:r>
          </w:p>
          <w:p w14:paraId="2578E0E7" w14:textId="77777777" w:rsidR="00183D10" w:rsidRDefault="007644FB" w:rsidP="00CB50EF">
            <w:pPr>
              <w:pStyle w:val="Title"/>
            </w:pPr>
            <w:r>
              <w:t>Definition and Plan</w:t>
            </w:r>
          </w:p>
        </w:tc>
      </w:tr>
    </w:tbl>
    <w:p w14:paraId="4E407755" w14:textId="2724E347" w:rsidR="00644DA0" w:rsidRDefault="00644DA0" w:rsidP="00644DA0">
      <w:pPr>
        <w:rPr>
          <w:lang w:eastAsia="ja-JP"/>
        </w:rPr>
      </w:pPr>
      <w:r>
        <w:rPr>
          <w:lang w:eastAsia="ja-JP"/>
        </w:rPr>
        <w:t xml:space="preserve">The self-driving car project will </w:t>
      </w:r>
      <w:r w:rsidRPr="006E2A89">
        <w:rPr>
          <w:lang w:eastAsia="ja-JP"/>
        </w:rPr>
        <w:t xml:space="preserve">challenge students to </w:t>
      </w:r>
      <w:r w:rsidRPr="00C86C35">
        <w:rPr>
          <w:lang w:eastAsia="ja-JP"/>
        </w:rPr>
        <w:t>make cars safer and more accessible using robotics.</w:t>
      </w:r>
      <w:r w:rsidR="00B82263">
        <w:rPr>
          <w:lang w:eastAsia="ja-JP"/>
        </w:rPr>
        <w:t xml:space="preserve"> The project should take </w:t>
      </w:r>
      <w:r w:rsidR="00B82263" w:rsidRPr="00B82263">
        <w:rPr>
          <w:b/>
          <w:lang w:eastAsia="ja-JP"/>
        </w:rPr>
        <w:t>~</w:t>
      </w:r>
      <w:r w:rsidR="00802711">
        <w:rPr>
          <w:b/>
          <w:lang w:eastAsia="ja-JP"/>
        </w:rPr>
        <w:t xml:space="preserve">22 </w:t>
      </w:r>
      <w:r w:rsidR="00B82263" w:rsidRPr="00B82263">
        <w:rPr>
          <w:b/>
          <w:lang w:eastAsia="ja-JP"/>
        </w:rPr>
        <w:t>hours</w:t>
      </w:r>
      <w:r w:rsidR="00B82263">
        <w:rPr>
          <w:lang w:eastAsia="ja-JP"/>
        </w:rPr>
        <w:t xml:space="preserve"> to complete</w:t>
      </w:r>
      <w:r w:rsidR="00A90739">
        <w:rPr>
          <w:lang w:eastAsia="ja-JP"/>
        </w:rPr>
        <w:t xml:space="preserve">, with a proposed </w:t>
      </w:r>
      <w:r w:rsidR="00A90739" w:rsidRPr="00A90739">
        <w:rPr>
          <w:b/>
          <w:lang w:eastAsia="ja-JP"/>
        </w:rPr>
        <w:t>6 month</w:t>
      </w:r>
      <w:r w:rsidR="00A90739">
        <w:rPr>
          <w:lang w:eastAsia="ja-JP"/>
        </w:rPr>
        <w:t xml:space="preserve"> schedule</w:t>
      </w:r>
      <w:r w:rsidR="00B82263">
        <w:rPr>
          <w:lang w:eastAsia="ja-JP"/>
        </w:rPr>
        <w:t>.</w:t>
      </w:r>
      <w:r w:rsidR="00952ADA">
        <w:rPr>
          <w:lang w:eastAsia="ja-JP"/>
        </w:rPr>
        <w:t xml:space="preserve"> It is intended for students </w:t>
      </w:r>
      <w:r w:rsidR="00A90739">
        <w:rPr>
          <w:lang w:eastAsia="ja-JP"/>
        </w:rPr>
        <w:t>aged 10 to 16</w:t>
      </w:r>
      <w:r w:rsidR="00952ADA">
        <w:rPr>
          <w:lang w:eastAsia="ja-JP"/>
        </w:rPr>
        <w:t xml:space="preserve"> who have some background knowledge of electronics (e.g. </w:t>
      </w:r>
      <w:r w:rsidR="00766783">
        <w:rPr>
          <w:lang w:eastAsia="ja-JP"/>
        </w:rPr>
        <w:t xml:space="preserve">they </w:t>
      </w:r>
      <w:r w:rsidR="00952ADA">
        <w:rPr>
          <w:lang w:eastAsia="ja-JP"/>
        </w:rPr>
        <w:t>have completed the HMG Foundation Activities</w:t>
      </w:r>
      <w:r w:rsidR="00C735D7">
        <w:rPr>
          <w:lang w:eastAsia="ja-JP"/>
        </w:rPr>
        <w:t>) but</w:t>
      </w:r>
      <w:r w:rsidR="00952ADA">
        <w:rPr>
          <w:lang w:eastAsia="ja-JP"/>
        </w:rPr>
        <w:t xml:space="preserve"> can </w:t>
      </w:r>
      <w:r w:rsidR="007258D7">
        <w:rPr>
          <w:lang w:eastAsia="ja-JP"/>
        </w:rPr>
        <w:t xml:space="preserve">easily </w:t>
      </w:r>
      <w:r w:rsidR="00952ADA">
        <w:rPr>
          <w:lang w:eastAsia="ja-JP"/>
        </w:rPr>
        <w:t>b</w:t>
      </w:r>
      <w:r w:rsidR="007258D7">
        <w:rPr>
          <w:lang w:eastAsia="ja-JP"/>
        </w:rPr>
        <w:t>e adapted for an older audience by adding complexity to the design challenge part of the project.</w:t>
      </w:r>
    </w:p>
    <w:sdt>
      <w:sdtPr>
        <w:rPr>
          <w:rFonts w:asciiTheme="minorHAnsi" w:eastAsiaTheme="minorEastAsia" w:hAnsiTheme="minorHAnsi" w:cs="Times New Roman"/>
          <w:b w:val="0"/>
          <w:caps w:val="0"/>
          <w:color w:val="auto"/>
          <w:spacing w:val="0"/>
          <w:szCs w:val="24"/>
          <w:lang w:eastAsia="en-US"/>
        </w:rPr>
        <w:id w:val="-214435299"/>
        <w:docPartObj>
          <w:docPartGallery w:val="Table of Contents"/>
          <w:docPartUnique/>
        </w:docPartObj>
      </w:sdtPr>
      <w:sdtEndPr>
        <w:rPr>
          <w:bCs/>
          <w:noProof/>
        </w:rPr>
      </w:sdtEndPr>
      <w:sdtContent>
        <w:p w14:paraId="1A2ED4A5" w14:textId="77777777" w:rsidR="0022517E" w:rsidRDefault="0022517E" w:rsidP="0022517E">
          <w:pPr>
            <w:pStyle w:val="LessonHeading1"/>
            <w:outlineLvl w:val="9"/>
          </w:pPr>
          <w:r>
            <w:t>Table of Contents</w:t>
          </w:r>
        </w:p>
        <w:p w14:paraId="11A06C7A" w14:textId="199C9729" w:rsidR="00A90739" w:rsidRDefault="006315A8">
          <w:pPr>
            <w:pStyle w:val="TOC1"/>
            <w:tabs>
              <w:tab w:val="right" w:leader="dot" w:pos="9016"/>
            </w:tabs>
            <w:rPr>
              <w:rFonts w:cstheme="minorBidi"/>
              <w:noProof/>
              <w:sz w:val="22"/>
              <w:szCs w:val="22"/>
              <w:lang w:val="en-SE" w:eastAsia="en-SE"/>
            </w:rPr>
          </w:pPr>
          <w:r>
            <w:fldChar w:fldCharType="begin"/>
          </w:r>
          <w:r w:rsidR="0022517E">
            <w:instrText xml:space="preserve"> TOC \o "1-3" \h \z \u </w:instrText>
          </w:r>
          <w:r>
            <w:fldChar w:fldCharType="separate"/>
          </w:r>
          <w:hyperlink w:anchor="_Toc531700592" w:history="1">
            <w:r w:rsidR="00A90739" w:rsidRPr="007F3D5D">
              <w:rPr>
                <w:rStyle w:val="Hyperlink"/>
                <w:noProof/>
              </w:rPr>
              <w:t>The Problem – Car Accidents</w:t>
            </w:r>
            <w:r w:rsidR="00A90739">
              <w:rPr>
                <w:noProof/>
                <w:webHidden/>
              </w:rPr>
              <w:tab/>
            </w:r>
            <w:r w:rsidR="00A90739">
              <w:rPr>
                <w:noProof/>
                <w:webHidden/>
              </w:rPr>
              <w:fldChar w:fldCharType="begin"/>
            </w:r>
            <w:r w:rsidR="00A90739">
              <w:rPr>
                <w:noProof/>
                <w:webHidden/>
              </w:rPr>
              <w:instrText xml:space="preserve"> PAGEREF _Toc531700592 \h </w:instrText>
            </w:r>
            <w:r w:rsidR="00A90739">
              <w:rPr>
                <w:noProof/>
                <w:webHidden/>
              </w:rPr>
            </w:r>
            <w:r w:rsidR="00A90739">
              <w:rPr>
                <w:noProof/>
                <w:webHidden/>
              </w:rPr>
              <w:fldChar w:fldCharType="separate"/>
            </w:r>
            <w:r w:rsidR="00CA255A">
              <w:rPr>
                <w:noProof/>
                <w:webHidden/>
              </w:rPr>
              <w:t>2</w:t>
            </w:r>
            <w:r w:rsidR="00A90739">
              <w:rPr>
                <w:noProof/>
                <w:webHidden/>
              </w:rPr>
              <w:fldChar w:fldCharType="end"/>
            </w:r>
          </w:hyperlink>
        </w:p>
        <w:p w14:paraId="526E3014" w14:textId="1F5C9F12" w:rsidR="00A90739" w:rsidRDefault="00F17F1B">
          <w:pPr>
            <w:pStyle w:val="TOC1"/>
            <w:tabs>
              <w:tab w:val="right" w:leader="dot" w:pos="9016"/>
            </w:tabs>
            <w:rPr>
              <w:rFonts w:cstheme="minorBidi"/>
              <w:noProof/>
              <w:sz w:val="22"/>
              <w:szCs w:val="22"/>
              <w:lang w:val="en-SE" w:eastAsia="en-SE"/>
            </w:rPr>
          </w:pPr>
          <w:hyperlink w:anchor="_Toc531700593" w:history="1">
            <w:r w:rsidR="00A90739" w:rsidRPr="007F3D5D">
              <w:rPr>
                <w:rStyle w:val="Hyperlink"/>
                <w:noProof/>
              </w:rPr>
              <w:t>The Solution – Self-Driving Cars</w:t>
            </w:r>
            <w:r w:rsidR="00A90739">
              <w:rPr>
                <w:noProof/>
                <w:webHidden/>
              </w:rPr>
              <w:tab/>
            </w:r>
            <w:r w:rsidR="00A90739">
              <w:rPr>
                <w:noProof/>
                <w:webHidden/>
              </w:rPr>
              <w:fldChar w:fldCharType="begin"/>
            </w:r>
            <w:r w:rsidR="00A90739">
              <w:rPr>
                <w:noProof/>
                <w:webHidden/>
              </w:rPr>
              <w:instrText xml:space="preserve"> PAGEREF _Toc531700593 \h </w:instrText>
            </w:r>
            <w:r w:rsidR="00A90739">
              <w:rPr>
                <w:noProof/>
                <w:webHidden/>
              </w:rPr>
            </w:r>
            <w:r w:rsidR="00A90739">
              <w:rPr>
                <w:noProof/>
                <w:webHidden/>
              </w:rPr>
              <w:fldChar w:fldCharType="separate"/>
            </w:r>
            <w:r w:rsidR="00CA255A">
              <w:rPr>
                <w:noProof/>
                <w:webHidden/>
              </w:rPr>
              <w:t>2</w:t>
            </w:r>
            <w:r w:rsidR="00A90739">
              <w:rPr>
                <w:noProof/>
                <w:webHidden/>
              </w:rPr>
              <w:fldChar w:fldCharType="end"/>
            </w:r>
          </w:hyperlink>
          <w:bookmarkStart w:id="1" w:name="_GoBack"/>
          <w:bookmarkEnd w:id="1"/>
        </w:p>
        <w:p w14:paraId="68374C1A" w14:textId="5E748721" w:rsidR="00A90739" w:rsidRDefault="00F17F1B">
          <w:pPr>
            <w:pStyle w:val="TOC2"/>
            <w:tabs>
              <w:tab w:val="right" w:leader="dot" w:pos="9016"/>
            </w:tabs>
            <w:rPr>
              <w:rFonts w:cstheme="minorBidi"/>
              <w:noProof/>
              <w:sz w:val="22"/>
              <w:szCs w:val="22"/>
              <w:lang w:val="en-SE" w:eastAsia="en-SE"/>
            </w:rPr>
          </w:pPr>
          <w:hyperlink w:anchor="_Toc531700594" w:history="1">
            <w:r w:rsidR="00A90739" w:rsidRPr="007F3D5D">
              <w:rPr>
                <w:rStyle w:val="Hyperlink"/>
                <w:noProof/>
              </w:rPr>
              <w:t>Needs</w:t>
            </w:r>
            <w:r w:rsidR="00A90739">
              <w:rPr>
                <w:noProof/>
                <w:webHidden/>
              </w:rPr>
              <w:tab/>
            </w:r>
            <w:r w:rsidR="00A90739">
              <w:rPr>
                <w:noProof/>
                <w:webHidden/>
              </w:rPr>
              <w:fldChar w:fldCharType="begin"/>
            </w:r>
            <w:r w:rsidR="00A90739">
              <w:rPr>
                <w:noProof/>
                <w:webHidden/>
              </w:rPr>
              <w:instrText xml:space="preserve"> PAGEREF _Toc531700594 \h </w:instrText>
            </w:r>
            <w:r w:rsidR="00A90739">
              <w:rPr>
                <w:noProof/>
                <w:webHidden/>
              </w:rPr>
            </w:r>
            <w:r w:rsidR="00A90739">
              <w:rPr>
                <w:noProof/>
                <w:webHidden/>
              </w:rPr>
              <w:fldChar w:fldCharType="separate"/>
            </w:r>
            <w:r w:rsidR="00CA255A">
              <w:rPr>
                <w:noProof/>
                <w:webHidden/>
              </w:rPr>
              <w:t>3</w:t>
            </w:r>
            <w:r w:rsidR="00A90739">
              <w:rPr>
                <w:noProof/>
                <w:webHidden/>
              </w:rPr>
              <w:fldChar w:fldCharType="end"/>
            </w:r>
          </w:hyperlink>
        </w:p>
        <w:p w14:paraId="2C6F5D4F" w14:textId="7E8F78F4" w:rsidR="00A90739" w:rsidRDefault="00F17F1B">
          <w:pPr>
            <w:pStyle w:val="TOC2"/>
            <w:tabs>
              <w:tab w:val="right" w:leader="dot" w:pos="9016"/>
            </w:tabs>
            <w:rPr>
              <w:rFonts w:cstheme="minorBidi"/>
              <w:noProof/>
              <w:sz w:val="22"/>
              <w:szCs w:val="22"/>
              <w:lang w:val="en-SE" w:eastAsia="en-SE"/>
            </w:rPr>
          </w:pPr>
          <w:hyperlink w:anchor="_Toc531700595" w:history="1">
            <w:r w:rsidR="00A90739" w:rsidRPr="007F3D5D">
              <w:rPr>
                <w:rStyle w:val="Hyperlink"/>
                <w:noProof/>
              </w:rPr>
              <w:t>Constraints</w:t>
            </w:r>
            <w:r w:rsidR="00A90739">
              <w:rPr>
                <w:noProof/>
                <w:webHidden/>
              </w:rPr>
              <w:tab/>
            </w:r>
            <w:r w:rsidR="00A90739">
              <w:rPr>
                <w:noProof/>
                <w:webHidden/>
              </w:rPr>
              <w:fldChar w:fldCharType="begin"/>
            </w:r>
            <w:r w:rsidR="00A90739">
              <w:rPr>
                <w:noProof/>
                <w:webHidden/>
              </w:rPr>
              <w:instrText xml:space="preserve"> PAGEREF _Toc531700595 \h </w:instrText>
            </w:r>
            <w:r w:rsidR="00A90739">
              <w:rPr>
                <w:noProof/>
                <w:webHidden/>
              </w:rPr>
            </w:r>
            <w:r w:rsidR="00A90739">
              <w:rPr>
                <w:noProof/>
                <w:webHidden/>
              </w:rPr>
              <w:fldChar w:fldCharType="separate"/>
            </w:r>
            <w:r w:rsidR="00CA255A">
              <w:rPr>
                <w:noProof/>
                <w:webHidden/>
              </w:rPr>
              <w:t>3</w:t>
            </w:r>
            <w:r w:rsidR="00A90739">
              <w:rPr>
                <w:noProof/>
                <w:webHidden/>
              </w:rPr>
              <w:fldChar w:fldCharType="end"/>
            </w:r>
          </w:hyperlink>
        </w:p>
        <w:p w14:paraId="475B6DB3" w14:textId="271CB70D" w:rsidR="00A90739" w:rsidRDefault="00F17F1B">
          <w:pPr>
            <w:pStyle w:val="TOC1"/>
            <w:tabs>
              <w:tab w:val="right" w:leader="dot" w:pos="9016"/>
            </w:tabs>
            <w:rPr>
              <w:rFonts w:cstheme="minorBidi"/>
              <w:noProof/>
              <w:sz w:val="22"/>
              <w:szCs w:val="22"/>
              <w:lang w:val="en-SE" w:eastAsia="en-SE"/>
            </w:rPr>
          </w:pPr>
          <w:hyperlink w:anchor="_Toc531700596" w:history="1">
            <w:r w:rsidR="00A90739" w:rsidRPr="007F3D5D">
              <w:rPr>
                <w:rStyle w:val="Hyperlink"/>
                <w:noProof/>
              </w:rPr>
              <w:t>Materials and Costs per Group</w:t>
            </w:r>
            <w:r w:rsidR="00A90739">
              <w:rPr>
                <w:noProof/>
                <w:webHidden/>
              </w:rPr>
              <w:tab/>
            </w:r>
            <w:r w:rsidR="00A90739">
              <w:rPr>
                <w:noProof/>
                <w:webHidden/>
              </w:rPr>
              <w:fldChar w:fldCharType="begin"/>
            </w:r>
            <w:r w:rsidR="00A90739">
              <w:rPr>
                <w:noProof/>
                <w:webHidden/>
              </w:rPr>
              <w:instrText xml:space="preserve"> PAGEREF _Toc531700596 \h </w:instrText>
            </w:r>
            <w:r w:rsidR="00A90739">
              <w:rPr>
                <w:noProof/>
                <w:webHidden/>
              </w:rPr>
            </w:r>
            <w:r w:rsidR="00A90739">
              <w:rPr>
                <w:noProof/>
                <w:webHidden/>
              </w:rPr>
              <w:fldChar w:fldCharType="separate"/>
            </w:r>
            <w:r w:rsidR="00CA255A">
              <w:rPr>
                <w:noProof/>
                <w:webHidden/>
              </w:rPr>
              <w:t>4</w:t>
            </w:r>
            <w:r w:rsidR="00A90739">
              <w:rPr>
                <w:noProof/>
                <w:webHidden/>
              </w:rPr>
              <w:fldChar w:fldCharType="end"/>
            </w:r>
          </w:hyperlink>
        </w:p>
        <w:p w14:paraId="198C493E" w14:textId="117FE75C" w:rsidR="00A90739" w:rsidRDefault="00F17F1B">
          <w:pPr>
            <w:pStyle w:val="TOC1"/>
            <w:tabs>
              <w:tab w:val="right" w:leader="dot" w:pos="9016"/>
            </w:tabs>
            <w:rPr>
              <w:rFonts w:cstheme="minorBidi"/>
              <w:noProof/>
              <w:sz w:val="22"/>
              <w:szCs w:val="22"/>
              <w:lang w:val="en-SE" w:eastAsia="en-SE"/>
            </w:rPr>
          </w:pPr>
          <w:hyperlink w:anchor="_Toc531700597" w:history="1">
            <w:r w:rsidR="00A90739" w:rsidRPr="007F3D5D">
              <w:rPr>
                <w:rStyle w:val="Hyperlink"/>
                <w:noProof/>
              </w:rPr>
              <w:t>Design Challenge</w:t>
            </w:r>
            <w:r w:rsidR="00A90739">
              <w:rPr>
                <w:noProof/>
                <w:webHidden/>
              </w:rPr>
              <w:tab/>
            </w:r>
            <w:r w:rsidR="00A90739">
              <w:rPr>
                <w:noProof/>
                <w:webHidden/>
              </w:rPr>
              <w:fldChar w:fldCharType="begin"/>
            </w:r>
            <w:r w:rsidR="00A90739">
              <w:rPr>
                <w:noProof/>
                <w:webHidden/>
              </w:rPr>
              <w:instrText xml:space="preserve"> PAGEREF _Toc531700597 \h </w:instrText>
            </w:r>
            <w:r w:rsidR="00A90739">
              <w:rPr>
                <w:noProof/>
                <w:webHidden/>
              </w:rPr>
            </w:r>
            <w:r w:rsidR="00A90739">
              <w:rPr>
                <w:noProof/>
                <w:webHidden/>
              </w:rPr>
              <w:fldChar w:fldCharType="separate"/>
            </w:r>
            <w:r w:rsidR="00CA255A">
              <w:rPr>
                <w:noProof/>
                <w:webHidden/>
              </w:rPr>
              <w:t>5</w:t>
            </w:r>
            <w:r w:rsidR="00A90739">
              <w:rPr>
                <w:noProof/>
                <w:webHidden/>
              </w:rPr>
              <w:fldChar w:fldCharType="end"/>
            </w:r>
          </w:hyperlink>
        </w:p>
        <w:p w14:paraId="35E28180" w14:textId="6977EE55" w:rsidR="00A90739" w:rsidRDefault="00F17F1B">
          <w:pPr>
            <w:pStyle w:val="TOC1"/>
            <w:tabs>
              <w:tab w:val="right" w:leader="dot" w:pos="9016"/>
            </w:tabs>
            <w:rPr>
              <w:rFonts w:cstheme="minorBidi"/>
              <w:noProof/>
              <w:sz w:val="22"/>
              <w:szCs w:val="22"/>
              <w:lang w:val="en-SE" w:eastAsia="en-SE"/>
            </w:rPr>
          </w:pPr>
          <w:hyperlink w:anchor="_Toc531700598" w:history="1">
            <w:r w:rsidR="00A90739" w:rsidRPr="007F3D5D">
              <w:rPr>
                <w:rStyle w:val="Hyperlink"/>
                <w:noProof/>
              </w:rPr>
              <w:t>6 Month Plan</w:t>
            </w:r>
            <w:r w:rsidR="00A90739">
              <w:rPr>
                <w:noProof/>
                <w:webHidden/>
              </w:rPr>
              <w:tab/>
            </w:r>
            <w:r w:rsidR="00A90739">
              <w:rPr>
                <w:noProof/>
                <w:webHidden/>
              </w:rPr>
              <w:fldChar w:fldCharType="begin"/>
            </w:r>
            <w:r w:rsidR="00A90739">
              <w:rPr>
                <w:noProof/>
                <w:webHidden/>
              </w:rPr>
              <w:instrText xml:space="preserve"> PAGEREF _Toc531700598 \h </w:instrText>
            </w:r>
            <w:r w:rsidR="00A90739">
              <w:rPr>
                <w:noProof/>
                <w:webHidden/>
              </w:rPr>
            </w:r>
            <w:r w:rsidR="00A90739">
              <w:rPr>
                <w:noProof/>
                <w:webHidden/>
              </w:rPr>
              <w:fldChar w:fldCharType="separate"/>
            </w:r>
            <w:r w:rsidR="00CA255A">
              <w:rPr>
                <w:noProof/>
                <w:webHidden/>
              </w:rPr>
              <w:t>5</w:t>
            </w:r>
            <w:r w:rsidR="00A90739">
              <w:rPr>
                <w:noProof/>
                <w:webHidden/>
              </w:rPr>
              <w:fldChar w:fldCharType="end"/>
            </w:r>
          </w:hyperlink>
        </w:p>
        <w:p w14:paraId="4D8EEB42" w14:textId="2E8E9E60" w:rsidR="00A90739" w:rsidRDefault="00F17F1B">
          <w:pPr>
            <w:pStyle w:val="TOC2"/>
            <w:tabs>
              <w:tab w:val="right" w:leader="dot" w:pos="9016"/>
            </w:tabs>
            <w:rPr>
              <w:rFonts w:cstheme="minorBidi"/>
              <w:noProof/>
              <w:sz w:val="22"/>
              <w:szCs w:val="22"/>
              <w:lang w:val="en-SE" w:eastAsia="en-SE"/>
            </w:rPr>
          </w:pPr>
          <w:hyperlink w:anchor="_Toc531700599" w:history="1">
            <w:r w:rsidR="00A90739" w:rsidRPr="007F3D5D">
              <w:rPr>
                <w:rStyle w:val="Hyperlink"/>
                <w:noProof/>
              </w:rPr>
              <w:t>Month 1 – Introduction</w:t>
            </w:r>
            <w:r w:rsidR="00A90739">
              <w:rPr>
                <w:noProof/>
                <w:webHidden/>
              </w:rPr>
              <w:tab/>
            </w:r>
            <w:r w:rsidR="00A90739">
              <w:rPr>
                <w:noProof/>
                <w:webHidden/>
              </w:rPr>
              <w:fldChar w:fldCharType="begin"/>
            </w:r>
            <w:r w:rsidR="00A90739">
              <w:rPr>
                <w:noProof/>
                <w:webHidden/>
              </w:rPr>
              <w:instrText xml:space="preserve"> PAGEREF _Toc531700599 \h </w:instrText>
            </w:r>
            <w:r w:rsidR="00A90739">
              <w:rPr>
                <w:noProof/>
                <w:webHidden/>
              </w:rPr>
            </w:r>
            <w:r w:rsidR="00A90739">
              <w:rPr>
                <w:noProof/>
                <w:webHidden/>
              </w:rPr>
              <w:fldChar w:fldCharType="separate"/>
            </w:r>
            <w:r w:rsidR="00CA255A">
              <w:rPr>
                <w:noProof/>
                <w:webHidden/>
              </w:rPr>
              <w:t>6</w:t>
            </w:r>
            <w:r w:rsidR="00A90739">
              <w:rPr>
                <w:noProof/>
                <w:webHidden/>
              </w:rPr>
              <w:fldChar w:fldCharType="end"/>
            </w:r>
          </w:hyperlink>
        </w:p>
        <w:p w14:paraId="7EE4220F" w14:textId="3772F0BA" w:rsidR="00A90739" w:rsidRDefault="00F17F1B">
          <w:pPr>
            <w:pStyle w:val="TOC2"/>
            <w:tabs>
              <w:tab w:val="right" w:leader="dot" w:pos="9016"/>
            </w:tabs>
            <w:rPr>
              <w:rFonts w:cstheme="minorBidi"/>
              <w:noProof/>
              <w:sz w:val="22"/>
              <w:szCs w:val="22"/>
              <w:lang w:val="en-SE" w:eastAsia="en-SE"/>
            </w:rPr>
          </w:pPr>
          <w:hyperlink w:anchor="_Toc531700600" w:history="1">
            <w:r w:rsidR="00A90739" w:rsidRPr="007F3D5D">
              <w:rPr>
                <w:rStyle w:val="Hyperlink"/>
                <w:noProof/>
              </w:rPr>
              <w:t>Month 2 – Topic Activities</w:t>
            </w:r>
            <w:r w:rsidR="00A90739">
              <w:rPr>
                <w:noProof/>
                <w:webHidden/>
              </w:rPr>
              <w:tab/>
            </w:r>
            <w:r w:rsidR="00A90739">
              <w:rPr>
                <w:noProof/>
                <w:webHidden/>
              </w:rPr>
              <w:fldChar w:fldCharType="begin"/>
            </w:r>
            <w:r w:rsidR="00A90739">
              <w:rPr>
                <w:noProof/>
                <w:webHidden/>
              </w:rPr>
              <w:instrText xml:space="preserve"> PAGEREF _Toc531700600 \h </w:instrText>
            </w:r>
            <w:r w:rsidR="00A90739">
              <w:rPr>
                <w:noProof/>
                <w:webHidden/>
              </w:rPr>
            </w:r>
            <w:r w:rsidR="00A90739">
              <w:rPr>
                <w:noProof/>
                <w:webHidden/>
              </w:rPr>
              <w:fldChar w:fldCharType="separate"/>
            </w:r>
            <w:r w:rsidR="00CA255A">
              <w:rPr>
                <w:noProof/>
                <w:webHidden/>
              </w:rPr>
              <w:t>6</w:t>
            </w:r>
            <w:r w:rsidR="00A90739">
              <w:rPr>
                <w:noProof/>
                <w:webHidden/>
              </w:rPr>
              <w:fldChar w:fldCharType="end"/>
            </w:r>
          </w:hyperlink>
        </w:p>
        <w:p w14:paraId="10FB868C" w14:textId="7556DAA5" w:rsidR="00A90739" w:rsidRDefault="00F17F1B">
          <w:pPr>
            <w:pStyle w:val="TOC2"/>
            <w:tabs>
              <w:tab w:val="right" w:leader="dot" w:pos="9016"/>
            </w:tabs>
            <w:rPr>
              <w:rFonts w:cstheme="minorBidi"/>
              <w:noProof/>
              <w:sz w:val="22"/>
              <w:szCs w:val="22"/>
              <w:lang w:val="en-SE" w:eastAsia="en-SE"/>
            </w:rPr>
          </w:pPr>
          <w:hyperlink w:anchor="_Toc531700601" w:history="1">
            <w:r w:rsidR="00A90739" w:rsidRPr="007F3D5D">
              <w:rPr>
                <w:rStyle w:val="Hyperlink"/>
                <w:noProof/>
              </w:rPr>
              <w:t>Month 3 – Build the Prototype</w:t>
            </w:r>
            <w:r w:rsidR="00A90739">
              <w:rPr>
                <w:noProof/>
                <w:webHidden/>
              </w:rPr>
              <w:tab/>
            </w:r>
            <w:r w:rsidR="00A90739">
              <w:rPr>
                <w:noProof/>
                <w:webHidden/>
              </w:rPr>
              <w:fldChar w:fldCharType="begin"/>
            </w:r>
            <w:r w:rsidR="00A90739">
              <w:rPr>
                <w:noProof/>
                <w:webHidden/>
              </w:rPr>
              <w:instrText xml:space="preserve"> PAGEREF _Toc531700601 \h </w:instrText>
            </w:r>
            <w:r w:rsidR="00A90739">
              <w:rPr>
                <w:noProof/>
                <w:webHidden/>
              </w:rPr>
            </w:r>
            <w:r w:rsidR="00A90739">
              <w:rPr>
                <w:noProof/>
                <w:webHidden/>
              </w:rPr>
              <w:fldChar w:fldCharType="separate"/>
            </w:r>
            <w:r w:rsidR="00CA255A">
              <w:rPr>
                <w:noProof/>
                <w:webHidden/>
              </w:rPr>
              <w:t>6</w:t>
            </w:r>
            <w:r w:rsidR="00A90739">
              <w:rPr>
                <w:noProof/>
                <w:webHidden/>
              </w:rPr>
              <w:fldChar w:fldCharType="end"/>
            </w:r>
          </w:hyperlink>
        </w:p>
        <w:p w14:paraId="1C656E52" w14:textId="77F35445" w:rsidR="00A90739" w:rsidRDefault="00F17F1B">
          <w:pPr>
            <w:pStyle w:val="TOC2"/>
            <w:tabs>
              <w:tab w:val="right" w:leader="dot" w:pos="9016"/>
            </w:tabs>
            <w:rPr>
              <w:rFonts w:cstheme="minorBidi"/>
              <w:noProof/>
              <w:sz w:val="22"/>
              <w:szCs w:val="22"/>
              <w:lang w:val="en-SE" w:eastAsia="en-SE"/>
            </w:rPr>
          </w:pPr>
          <w:hyperlink w:anchor="_Toc531700602" w:history="1">
            <w:r w:rsidR="00A90739" w:rsidRPr="007F3D5D">
              <w:rPr>
                <w:rStyle w:val="Hyperlink"/>
                <w:noProof/>
              </w:rPr>
              <w:t>Month 4 – Test the Prototype</w:t>
            </w:r>
            <w:r w:rsidR="00A90739">
              <w:rPr>
                <w:noProof/>
                <w:webHidden/>
              </w:rPr>
              <w:tab/>
            </w:r>
            <w:r w:rsidR="00A90739">
              <w:rPr>
                <w:noProof/>
                <w:webHidden/>
              </w:rPr>
              <w:fldChar w:fldCharType="begin"/>
            </w:r>
            <w:r w:rsidR="00A90739">
              <w:rPr>
                <w:noProof/>
                <w:webHidden/>
              </w:rPr>
              <w:instrText xml:space="preserve"> PAGEREF _Toc531700602 \h </w:instrText>
            </w:r>
            <w:r w:rsidR="00A90739">
              <w:rPr>
                <w:noProof/>
                <w:webHidden/>
              </w:rPr>
            </w:r>
            <w:r w:rsidR="00A90739">
              <w:rPr>
                <w:noProof/>
                <w:webHidden/>
              </w:rPr>
              <w:fldChar w:fldCharType="separate"/>
            </w:r>
            <w:r w:rsidR="00CA255A">
              <w:rPr>
                <w:noProof/>
                <w:webHidden/>
              </w:rPr>
              <w:t>6</w:t>
            </w:r>
            <w:r w:rsidR="00A90739">
              <w:rPr>
                <w:noProof/>
                <w:webHidden/>
              </w:rPr>
              <w:fldChar w:fldCharType="end"/>
            </w:r>
          </w:hyperlink>
        </w:p>
        <w:p w14:paraId="7A4601DF" w14:textId="690E11EB" w:rsidR="00A90739" w:rsidRDefault="00F17F1B">
          <w:pPr>
            <w:pStyle w:val="TOC2"/>
            <w:tabs>
              <w:tab w:val="right" w:leader="dot" w:pos="9016"/>
            </w:tabs>
            <w:rPr>
              <w:rFonts w:cstheme="minorBidi"/>
              <w:noProof/>
              <w:sz w:val="22"/>
              <w:szCs w:val="22"/>
              <w:lang w:val="en-SE" w:eastAsia="en-SE"/>
            </w:rPr>
          </w:pPr>
          <w:hyperlink w:anchor="_Toc531700603" w:history="1">
            <w:r w:rsidR="00A90739" w:rsidRPr="007F3D5D">
              <w:rPr>
                <w:rStyle w:val="Hyperlink"/>
                <w:noProof/>
              </w:rPr>
              <w:t>Month 5 – Design Challenge</w:t>
            </w:r>
            <w:r w:rsidR="00A90739">
              <w:rPr>
                <w:noProof/>
                <w:webHidden/>
              </w:rPr>
              <w:tab/>
            </w:r>
            <w:r w:rsidR="00A90739">
              <w:rPr>
                <w:noProof/>
                <w:webHidden/>
              </w:rPr>
              <w:fldChar w:fldCharType="begin"/>
            </w:r>
            <w:r w:rsidR="00A90739">
              <w:rPr>
                <w:noProof/>
                <w:webHidden/>
              </w:rPr>
              <w:instrText xml:space="preserve"> PAGEREF _Toc531700603 \h </w:instrText>
            </w:r>
            <w:r w:rsidR="00A90739">
              <w:rPr>
                <w:noProof/>
                <w:webHidden/>
              </w:rPr>
            </w:r>
            <w:r w:rsidR="00A90739">
              <w:rPr>
                <w:noProof/>
                <w:webHidden/>
              </w:rPr>
              <w:fldChar w:fldCharType="separate"/>
            </w:r>
            <w:r w:rsidR="00CA255A">
              <w:rPr>
                <w:noProof/>
                <w:webHidden/>
              </w:rPr>
              <w:t>6</w:t>
            </w:r>
            <w:r w:rsidR="00A90739">
              <w:rPr>
                <w:noProof/>
                <w:webHidden/>
              </w:rPr>
              <w:fldChar w:fldCharType="end"/>
            </w:r>
          </w:hyperlink>
        </w:p>
        <w:p w14:paraId="6AC2D027" w14:textId="2C8C8513" w:rsidR="00A90739" w:rsidRDefault="00F17F1B">
          <w:pPr>
            <w:pStyle w:val="TOC2"/>
            <w:tabs>
              <w:tab w:val="right" w:leader="dot" w:pos="9016"/>
            </w:tabs>
            <w:rPr>
              <w:rFonts w:cstheme="minorBidi"/>
              <w:noProof/>
              <w:sz w:val="22"/>
              <w:szCs w:val="22"/>
              <w:lang w:val="en-SE" w:eastAsia="en-SE"/>
            </w:rPr>
          </w:pPr>
          <w:hyperlink w:anchor="_Toc531700604" w:history="1">
            <w:r w:rsidR="00A90739" w:rsidRPr="007F3D5D">
              <w:rPr>
                <w:rStyle w:val="Hyperlink"/>
                <w:noProof/>
              </w:rPr>
              <w:t>Month 6 – Project Exhibition</w:t>
            </w:r>
            <w:r w:rsidR="00A90739">
              <w:rPr>
                <w:noProof/>
                <w:webHidden/>
              </w:rPr>
              <w:tab/>
            </w:r>
            <w:r w:rsidR="00A90739">
              <w:rPr>
                <w:noProof/>
                <w:webHidden/>
              </w:rPr>
              <w:fldChar w:fldCharType="begin"/>
            </w:r>
            <w:r w:rsidR="00A90739">
              <w:rPr>
                <w:noProof/>
                <w:webHidden/>
              </w:rPr>
              <w:instrText xml:space="preserve"> PAGEREF _Toc531700604 \h </w:instrText>
            </w:r>
            <w:r w:rsidR="00A90739">
              <w:rPr>
                <w:noProof/>
                <w:webHidden/>
              </w:rPr>
            </w:r>
            <w:r w:rsidR="00A90739">
              <w:rPr>
                <w:noProof/>
                <w:webHidden/>
              </w:rPr>
              <w:fldChar w:fldCharType="separate"/>
            </w:r>
            <w:r w:rsidR="00CA255A">
              <w:rPr>
                <w:noProof/>
                <w:webHidden/>
              </w:rPr>
              <w:t>6</w:t>
            </w:r>
            <w:r w:rsidR="00A90739">
              <w:rPr>
                <w:noProof/>
                <w:webHidden/>
              </w:rPr>
              <w:fldChar w:fldCharType="end"/>
            </w:r>
          </w:hyperlink>
        </w:p>
        <w:p w14:paraId="4EB86A05" w14:textId="34F162AD" w:rsidR="00A90739" w:rsidRDefault="00F17F1B">
          <w:pPr>
            <w:pStyle w:val="TOC1"/>
            <w:tabs>
              <w:tab w:val="right" w:leader="dot" w:pos="9016"/>
            </w:tabs>
            <w:rPr>
              <w:rFonts w:cstheme="minorBidi"/>
              <w:noProof/>
              <w:sz w:val="22"/>
              <w:szCs w:val="22"/>
              <w:lang w:val="en-SE" w:eastAsia="en-SE"/>
            </w:rPr>
          </w:pPr>
          <w:hyperlink w:anchor="_Toc531700605" w:history="1">
            <w:r w:rsidR="00A90739" w:rsidRPr="007F3D5D">
              <w:rPr>
                <w:rStyle w:val="Hyperlink"/>
                <w:noProof/>
              </w:rPr>
              <w:t>Building the Example Prototype</w:t>
            </w:r>
            <w:r w:rsidR="00A90739">
              <w:rPr>
                <w:noProof/>
                <w:webHidden/>
              </w:rPr>
              <w:tab/>
            </w:r>
            <w:r w:rsidR="00A90739">
              <w:rPr>
                <w:noProof/>
                <w:webHidden/>
              </w:rPr>
              <w:fldChar w:fldCharType="begin"/>
            </w:r>
            <w:r w:rsidR="00A90739">
              <w:rPr>
                <w:noProof/>
                <w:webHidden/>
              </w:rPr>
              <w:instrText xml:space="preserve"> PAGEREF _Toc531700605 \h </w:instrText>
            </w:r>
            <w:r w:rsidR="00A90739">
              <w:rPr>
                <w:noProof/>
                <w:webHidden/>
              </w:rPr>
            </w:r>
            <w:r w:rsidR="00A90739">
              <w:rPr>
                <w:noProof/>
                <w:webHidden/>
              </w:rPr>
              <w:fldChar w:fldCharType="separate"/>
            </w:r>
            <w:r w:rsidR="00CA255A">
              <w:rPr>
                <w:noProof/>
                <w:webHidden/>
              </w:rPr>
              <w:t>7</w:t>
            </w:r>
            <w:r w:rsidR="00A90739">
              <w:rPr>
                <w:noProof/>
                <w:webHidden/>
              </w:rPr>
              <w:fldChar w:fldCharType="end"/>
            </w:r>
          </w:hyperlink>
        </w:p>
        <w:p w14:paraId="13C81357" w14:textId="1AF1DA9C" w:rsidR="00A90739" w:rsidRDefault="00F17F1B">
          <w:pPr>
            <w:pStyle w:val="TOC1"/>
            <w:tabs>
              <w:tab w:val="right" w:leader="dot" w:pos="9016"/>
            </w:tabs>
            <w:rPr>
              <w:rFonts w:cstheme="minorBidi"/>
              <w:noProof/>
              <w:sz w:val="22"/>
              <w:szCs w:val="22"/>
              <w:lang w:val="en-SE" w:eastAsia="en-SE"/>
            </w:rPr>
          </w:pPr>
          <w:hyperlink w:anchor="_Toc531700606" w:history="1">
            <w:r w:rsidR="00A90739" w:rsidRPr="007F3D5D">
              <w:rPr>
                <w:rStyle w:val="Hyperlink"/>
                <w:noProof/>
              </w:rPr>
              <w:t>Topic Activity Resources</w:t>
            </w:r>
            <w:r w:rsidR="00A90739">
              <w:rPr>
                <w:noProof/>
                <w:webHidden/>
              </w:rPr>
              <w:tab/>
            </w:r>
            <w:r w:rsidR="00A90739">
              <w:rPr>
                <w:noProof/>
                <w:webHidden/>
              </w:rPr>
              <w:fldChar w:fldCharType="begin"/>
            </w:r>
            <w:r w:rsidR="00A90739">
              <w:rPr>
                <w:noProof/>
                <w:webHidden/>
              </w:rPr>
              <w:instrText xml:space="preserve"> PAGEREF _Toc531700606 \h </w:instrText>
            </w:r>
            <w:r w:rsidR="00A90739">
              <w:rPr>
                <w:noProof/>
                <w:webHidden/>
              </w:rPr>
            </w:r>
            <w:r w:rsidR="00A90739">
              <w:rPr>
                <w:noProof/>
                <w:webHidden/>
              </w:rPr>
              <w:fldChar w:fldCharType="separate"/>
            </w:r>
            <w:r w:rsidR="00CA255A">
              <w:rPr>
                <w:noProof/>
                <w:webHidden/>
              </w:rPr>
              <w:t>7</w:t>
            </w:r>
            <w:r w:rsidR="00A90739">
              <w:rPr>
                <w:noProof/>
                <w:webHidden/>
              </w:rPr>
              <w:fldChar w:fldCharType="end"/>
            </w:r>
          </w:hyperlink>
        </w:p>
        <w:p w14:paraId="7D9ABC0E" w14:textId="2E384EC3" w:rsidR="00A90739" w:rsidRDefault="00F17F1B">
          <w:pPr>
            <w:pStyle w:val="TOC2"/>
            <w:tabs>
              <w:tab w:val="right" w:leader="dot" w:pos="9016"/>
            </w:tabs>
            <w:rPr>
              <w:rFonts w:cstheme="minorBidi"/>
              <w:noProof/>
              <w:sz w:val="22"/>
              <w:szCs w:val="22"/>
              <w:lang w:val="en-SE" w:eastAsia="en-SE"/>
            </w:rPr>
          </w:pPr>
          <w:hyperlink w:anchor="_Toc531700607" w:history="1">
            <w:r w:rsidR="00A90739" w:rsidRPr="007F3D5D">
              <w:rPr>
                <w:rStyle w:val="Hyperlink"/>
                <w:noProof/>
              </w:rPr>
              <w:t>DC Motors 1 – Electromagnetic Induction</w:t>
            </w:r>
            <w:r w:rsidR="00A90739">
              <w:rPr>
                <w:noProof/>
                <w:webHidden/>
              </w:rPr>
              <w:tab/>
            </w:r>
            <w:r w:rsidR="00A90739">
              <w:rPr>
                <w:noProof/>
                <w:webHidden/>
              </w:rPr>
              <w:fldChar w:fldCharType="begin"/>
            </w:r>
            <w:r w:rsidR="00A90739">
              <w:rPr>
                <w:noProof/>
                <w:webHidden/>
              </w:rPr>
              <w:instrText xml:space="preserve"> PAGEREF _Toc531700607 \h </w:instrText>
            </w:r>
            <w:r w:rsidR="00A90739">
              <w:rPr>
                <w:noProof/>
                <w:webHidden/>
              </w:rPr>
            </w:r>
            <w:r w:rsidR="00A90739">
              <w:rPr>
                <w:noProof/>
                <w:webHidden/>
              </w:rPr>
              <w:fldChar w:fldCharType="separate"/>
            </w:r>
            <w:r w:rsidR="00CA255A">
              <w:rPr>
                <w:noProof/>
                <w:webHidden/>
              </w:rPr>
              <w:t>7</w:t>
            </w:r>
            <w:r w:rsidR="00A90739">
              <w:rPr>
                <w:noProof/>
                <w:webHidden/>
              </w:rPr>
              <w:fldChar w:fldCharType="end"/>
            </w:r>
          </w:hyperlink>
        </w:p>
        <w:p w14:paraId="342D61EB" w14:textId="445CDE9A" w:rsidR="00A90739" w:rsidRDefault="00F17F1B">
          <w:pPr>
            <w:pStyle w:val="TOC2"/>
            <w:tabs>
              <w:tab w:val="right" w:leader="dot" w:pos="9016"/>
            </w:tabs>
            <w:rPr>
              <w:rFonts w:cstheme="minorBidi"/>
              <w:noProof/>
              <w:sz w:val="22"/>
              <w:szCs w:val="22"/>
              <w:lang w:val="en-SE" w:eastAsia="en-SE"/>
            </w:rPr>
          </w:pPr>
          <w:hyperlink w:anchor="_Toc531700608" w:history="1">
            <w:r w:rsidR="00A90739" w:rsidRPr="007F3D5D">
              <w:rPr>
                <w:rStyle w:val="Hyperlink"/>
                <w:noProof/>
              </w:rPr>
              <w:t>DC Motors 2 – Controlling Motor direction with an H-Bridge</w:t>
            </w:r>
            <w:r w:rsidR="00A90739">
              <w:rPr>
                <w:noProof/>
                <w:webHidden/>
              </w:rPr>
              <w:tab/>
            </w:r>
            <w:r w:rsidR="00A90739">
              <w:rPr>
                <w:noProof/>
                <w:webHidden/>
              </w:rPr>
              <w:fldChar w:fldCharType="begin"/>
            </w:r>
            <w:r w:rsidR="00A90739">
              <w:rPr>
                <w:noProof/>
                <w:webHidden/>
              </w:rPr>
              <w:instrText xml:space="preserve"> PAGEREF _Toc531700608 \h </w:instrText>
            </w:r>
            <w:r w:rsidR="00A90739">
              <w:rPr>
                <w:noProof/>
                <w:webHidden/>
              </w:rPr>
            </w:r>
            <w:r w:rsidR="00A90739">
              <w:rPr>
                <w:noProof/>
                <w:webHidden/>
              </w:rPr>
              <w:fldChar w:fldCharType="separate"/>
            </w:r>
            <w:r w:rsidR="00CA255A">
              <w:rPr>
                <w:noProof/>
                <w:webHidden/>
              </w:rPr>
              <w:t>7</w:t>
            </w:r>
            <w:r w:rsidR="00A90739">
              <w:rPr>
                <w:noProof/>
                <w:webHidden/>
              </w:rPr>
              <w:fldChar w:fldCharType="end"/>
            </w:r>
          </w:hyperlink>
        </w:p>
        <w:p w14:paraId="4C123F86" w14:textId="29844B39" w:rsidR="00A90739" w:rsidRDefault="00F17F1B">
          <w:pPr>
            <w:pStyle w:val="TOC2"/>
            <w:tabs>
              <w:tab w:val="right" w:leader="dot" w:pos="9016"/>
            </w:tabs>
            <w:rPr>
              <w:rFonts w:cstheme="minorBidi"/>
              <w:noProof/>
              <w:sz w:val="22"/>
              <w:szCs w:val="22"/>
              <w:lang w:val="en-SE" w:eastAsia="en-SE"/>
            </w:rPr>
          </w:pPr>
          <w:hyperlink w:anchor="_Toc531700609" w:history="1">
            <w:r w:rsidR="00A90739" w:rsidRPr="007F3D5D">
              <w:rPr>
                <w:rStyle w:val="Hyperlink"/>
                <w:noProof/>
              </w:rPr>
              <w:t>DC Motors 3 – H-Bridge IC</w:t>
            </w:r>
            <w:r w:rsidR="00A90739">
              <w:rPr>
                <w:noProof/>
                <w:webHidden/>
              </w:rPr>
              <w:tab/>
            </w:r>
            <w:r w:rsidR="00A90739">
              <w:rPr>
                <w:noProof/>
                <w:webHidden/>
              </w:rPr>
              <w:fldChar w:fldCharType="begin"/>
            </w:r>
            <w:r w:rsidR="00A90739">
              <w:rPr>
                <w:noProof/>
                <w:webHidden/>
              </w:rPr>
              <w:instrText xml:space="preserve"> PAGEREF _Toc531700609 \h </w:instrText>
            </w:r>
            <w:r w:rsidR="00A90739">
              <w:rPr>
                <w:noProof/>
                <w:webHidden/>
              </w:rPr>
            </w:r>
            <w:r w:rsidR="00A90739">
              <w:rPr>
                <w:noProof/>
                <w:webHidden/>
              </w:rPr>
              <w:fldChar w:fldCharType="separate"/>
            </w:r>
            <w:r w:rsidR="00CA255A">
              <w:rPr>
                <w:noProof/>
                <w:webHidden/>
              </w:rPr>
              <w:t>8</w:t>
            </w:r>
            <w:r w:rsidR="00A90739">
              <w:rPr>
                <w:noProof/>
                <w:webHidden/>
              </w:rPr>
              <w:fldChar w:fldCharType="end"/>
            </w:r>
          </w:hyperlink>
        </w:p>
        <w:p w14:paraId="731BD8A2" w14:textId="5370D7E8" w:rsidR="00A90739" w:rsidRDefault="00F17F1B">
          <w:pPr>
            <w:pStyle w:val="TOC2"/>
            <w:tabs>
              <w:tab w:val="right" w:leader="dot" w:pos="9016"/>
            </w:tabs>
            <w:rPr>
              <w:rFonts w:cstheme="minorBidi"/>
              <w:noProof/>
              <w:sz w:val="22"/>
              <w:szCs w:val="22"/>
              <w:lang w:val="en-SE" w:eastAsia="en-SE"/>
            </w:rPr>
          </w:pPr>
          <w:hyperlink w:anchor="_Toc531700610" w:history="1">
            <w:r w:rsidR="00A90739" w:rsidRPr="007F3D5D">
              <w:rPr>
                <w:rStyle w:val="Hyperlink"/>
                <w:noProof/>
              </w:rPr>
              <w:t>Programming an Arduino to Control an H-Bridge</w:t>
            </w:r>
            <w:r w:rsidR="00A90739">
              <w:rPr>
                <w:noProof/>
                <w:webHidden/>
              </w:rPr>
              <w:tab/>
            </w:r>
            <w:r w:rsidR="00A90739">
              <w:rPr>
                <w:noProof/>
                <w:webHidden/>
              </w:rPr>
              <w:fldChar w:fldCharType="begin"/>
            </w:r>
            <w:r w:rsidR="00A90739">
              <w:rPr>
                <w:noProof/>
                <w:webHidden/>
              </w:rPr>
              <w:instrText xml:space="preserve"> PAGEREF _Toc531700610 \h </w:instrText>
            </w:r>
            <w:r w:rsidR="00A90739">
              <w:rPr>
                <w:noProof/>
                <w:webHidden/>
              </w:rPr>
            </w:r>
            <w:r w:rsidR="00A90739">
              <w:rPr>
                <w:noProof/>
                <w:webHidden/>
              </w:rPr>
              <w:fldChar w:fldCharType="separate"/>
            </w:r>
            <w:r w:rsidR="00CA255A">
              <w:rPr>
                <w:noProof/>
                <w:webHidden/>
              </w:rPr>
              <w:t>8</w:t>
            </w:r>
            <w:r w:rsidR="00A90739">
              <w:rPr>
                <w:noProof/>
                <w:webHidden/>
              </w:rPr>
              <w:fldChar w:fldCharType="end"/>
            </w:r>
          </w:hyperlink>
        </w:p>
        <w:p w14:paraId="0E52C0B5" w14:textId="4AFCEB37" w:rsidR="00A90739" w:rsidRDefault="00F17F1B">
          <w:pPr>
            <w:pStyle w:val="TOC2"/>
            <w:tabs>
              <w:tab w:val="right" w:leader="dot" w:pos="9016"/>
            </w:tabs>
            <w:rPr>
              <w:rFonts w:cstheme="minorBidi"/>
              <w:noProof/>
              <w:sz w:val="22"/>
              <w:szCs w:val="22"/>
              <w:lang w:val="en-SE" w:eastAsia="en-SE"/>
            </w:rPr>
          </w:pPr>
          <w:hyperlink w:anchor="_Toc531700611" w:history="1">
            <w:r w:rsidR="00A90739" w:rsidRPr="007F3D5D">
              <w:rPr>
                <w:rStyle w:val="Hyperlink"/>
                <w:noProof/>
              </w:rPr>
              <w:t>Text-Based programming for the Arduino</w:t>
            </w:r>
            <w:r w:rsidR="00A90739">
              <w:rPr>
                <w:noProof/>
                <w:webHidden/>
              </w:rPr>
              <w:tab/>
            </w:r>
            <w:r w:rsidR="00A90739">
              <w:rPr>
                <w:noProof/>
                <w:webHidden/>
              </w:rPr>
              <w:fldChar w:fldCharType="begin"/>
            </w:r>
            <w:r w:rsidR="00A90739">
              <w:rPr>
                <w:noProof/>
                <w:webHidden/>
              </w:rPr>
              <w:instrText xml:space="preserve"> PAGEREF _Toc531700611 \h </w:instrText>
            </w:r>
            <w:r w:rsidR="00A90739">
              <w:rPr>
                <w:noProof/>
                <w:webHidden/>
              </w:rPr>
            </w:r>
            <w:r w:rsidR="00A90739">
              <w:rPr>
                <w:noProof/>
                <w:webHidden/>
              </w:rPr>
              <w:fldChar w:fldCharType="separate"/>
            </w:r>
            <w:r w:rsidR="00CA255A">
              <w:rPr>
                <w:noProof/>
                <w:webHidden/>
              </w:rPr>
              <w:t>8</w:t>
            </w:r>
            <w:r w:rsidR="00A90739">
              <w:rPr>
                <w:noProof/>
                <w:webHidden/>
              </w:rPr>
              <w:fldChar w:fldCharType="end"/>
            </w:r>
          </w:hyperlink>
        </w:p>
        <w:p w14:paraId="17B78AFE" w14:textId="013C5482" w:rsidR="00A90739" w:rsidRDefault="00F17F1B">
          <w:pPr>
            <w:pStyle w:val="TOC2"/>
            <w:tabs>
              <w:tab w:val="right" w:leader="dot" w:pos="9016"/>
            </w:tabs>
            <w:rPr>
              <w:rFonts w:cstheme="minorBidi"/>
              <w:noProof/>
              <w:sz w:val="22"/>
              <w:szCs w:val="22"/>
              <w:lang w:val="en-SE" w:eastAsia="en-SE"/>
            </w:rPr>
          </w:pPr>
          <w:hyperlink w:anchor="_Toc531700612" w:history="1">
            <w:r w:rsidR="00A90739" w:rsidRPr="007F3D5D">
              <w:rPr>
                <w:rStyle w:val="Hyperlink"/>
                <w:noProof/>
              </w:rPr>
              <w:t>Ultrasonic Sensor</w:t>
            </w:r>
            <w:r w:rsidR="00A90739">
              <w:rPr>
                <w:noProof/>
                <w:webHidden/>
              </w:rPr>
              <w:tab/>
            </w:r>
            <w:r w:rsidR="00A90739">
              <w:rPr>
                <w:noProof/>
                <w:webHidden/>
              </w:rPr>
              <w:fldChar w:fldCharType="begin"/>
            </w:r>
            <w:r w:rsidR="00A90739">
              <w:rPr>
                <w:noProof/>
                <w:webHidden/>
              </w:rPr>
              <w:instrText xml:space="preserve"> PAGEREF _Toc531700612 \h </w:instrText>
            </w:r>
            <w:r w:rsidR="00A90739">
              <w:rPr>
                <w:noProof/>
                <w:webHidden/>
              </w:rPr>
            </w:r>
            <w:r w:rsidR="00A90739">
              <w:rPr>
                <w:noProof/>
                <w:webHidden/>
              </w:rPr>
              <w:fldChar w:fldCharType="separate"/>
            </w:r>
            <w:r w:rsidR="00CA255A">
              <w:rPr>
                <w:noProof/>
                <w:webHidden/>
              </w:rPr>
              <w:t>9</w:t>
            </w:r>
            <w:r w:rsidR="00A90739">
              <w:rPr>
                <w:noProof/>
                <w:webHidden/>
              </w:rPr>
              <w:fldChar w:fldCharType="end"/>
            </w:r>
          </w:hyperlink>
        </w:p>
        <w:p w14:paraId="775BDE54" w14:textId="77777777" w:rsidR="0022517E" w:rsidRDefault="006315A8" w:rsidP="0022517E">
          <w:r>
            <w:rPr>
              <w:b/>
              <w:bCs/>
              <w:noProof/>
            </w:rPr>
            <w:fldChar w:fldCharType="end"/>
          </w:r>
        </w:p>
      </w:sdtContent>
    </w:sdt>
    <w:p w14:paraId="1A6D353A" w14:textId="77777777" w:rsidR="0022517E" w:rsidRDefault="0022517E" w:rsidP="0022517E">
      <w:pPr>
        <w:spacing w:before="0" w:after="160" w:line="259" w:lineRule="auto"/>
        <w:rPr>
          <w:lang w:eastAsia="ja-JP"/>
        </w:rPr>
      </w:pPr>
      <w:r>
        <w:rPr>
          <w:lang w:eastAsia="ja-JP"/>
        </w:rPr>
        <w:br w:type="page"/>
      </w:r>
    </w:p>
    <w:p w14:paraId="6A9FBD85" w14:textId="77777777" w:rsidR="00EB73FC" w:rsidRPr="00EB73FC" w:rsidRDefault="00644DA0" w:rsidP="00EB73FC">
      <w:pPr>
        <w:pStyle w:val="LessonHeading1"/>
      </w:pPr>
      <w:bookmarkStart w:id="2" w:name="_Toc531700592"/>
      <w:r>
        <w:lastRenderedPageBreak/>
        <w:t>The Problem – Car Accidents</w:t>
      </w:r>
      <w:bookmarkEnd w:id="2"/>
    </w:p>
    <w:p w14:paraId="0D369426" w14:textId="77777777" w:rsidR="00644DA0" w:rsidRDefault="009D2BCE" w:rsidP="0089161F">
      <w:pPr>
        <w:rPr>
          <w:lang w:eastAsia="ja-JP"/>
        </w:rPr>
      </w:pPr>
      <w:r>
        <w:rPr>
          <w:lang w:eastAsia="ja-JP"/>
        </w:rPr>
        <w:t>M</w:t>
      </w:r>
      <w:r w:rsidRPr="0078566F">
        <w:rPr>
          <w:lang w:eastAsia="ja-JP"/>
        </w:rPr>
        <w:t xml:space="preserve">illions of car accidents </w:t>
      </w:r>
      <w:r>
        <w:rPr>
          <w:lang w:eastAsia="ja-JP"/>
        </w:rPr>
        <w:t xml:space="preserve">happen </w:t>
      </w:r>
      <w:r w:rsidRPr="0078566F">
        <w:rPr>
          <w:lang w:eastAsia="ja-JP"/>
        </w:rPr>
        <w:t>every year, harming people and damaging property. Driving while tired, distracted (talking on the phone), or intoxicated by drugs or alcohol incre</w:t>
      </w:r>
      <w:r>
        <w:rPr>
          <w:lang w:eastAsia="ja-JP"/>
        </w:rPr>
        <w:t>ase the likelihood of accidents.</w:t>
      </w:r>
    </w:p>
    <w:p w14:paraId="01DE40D0" w14:textId="77777777" w:rsidR="009D2BCE" w:rsidRDefault="009D2BCE" w:rsidP="009D2BCE">
      <w:pPr>
        <w:jc w:val="center"/>
        <w:rPr>
          <w:rStyle w:val="Strong"/>
          <w:i/>
        </w:rPr>
      </w:pPr>
      <w:r w:rsidRPr="009D2BCE">
        <w:rPr>
          <w:rStyle w:val="Strong"/>
          <w:i/>
        </w:rPr>
        <w:t>Car accidents harm people and damage property.</w:t>
      </w:r>
    </w:p>
    <w:p w14:paraId="46691838" w14:textId="77777777" w:rsidR="009D2BCE" w:rsidRDefault="009D2BCE" w:rsidP="009D2BCE">
      <w:pPr>
        <w:jc w:val="center"/>
        <w:rPr>
          <w:rStyle w:val="Strong"/>
          <w:i/>
          <w:lang w:eastAsia="ja-JP"/>
        </w:rPr>
      </w:pPr>
      <w:r w:rsidRPr="009716C9">
        <w:rPr>
          <w:rStyle w:val="Strong"/>
          <w:i/>
          <w:lang w:eastAsia="ja-JP"/>
        </w:rPr>
        <w:t>What are some ways to reduce car accidents, or the harm caused by them?</w:t>
      </w:r>
    </w:p>
    <w:p w14:paraId="48D30013" w14:textId="77777777" w:rsidR="009D2BCE" w:rsidRDefault="009D2BCE" w:rsidP="009D2BCE">
      <w:pPr>
        <w:pStyle w:val="LessonHeading1"/>
      </w:pPr>
      <w:bookmarkStart w:id="3" w:name="_Toc531700593"/>
      <w:r>
        <w:t>The Solution – Self-Driving Cars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576"/>
      </w:tblGrid>
      <w:tr w:rsidR="008C5A64" w14:paraId="40032873" w14:textId="77777777" w:rsidTr="008C5A64">
        <w:tc>
          <w:tcPr>
            <w:tcW w:w="6750" w:type="dxa"/>
            <w:vAlign w:val="center"/>
          </w:tcPr>
          <w:p w14:paraId="61B6C0AD" w14:textId="77777777" w:rsidR="00D6259A" w:rsidRDefault="00D6259A" w:rsidP="002B040A">
            <w:pPr>
              <w:rPr>
                <w:lang w:eastAsia="ja-JP"/>
              </w:rPr>
            </w:pPr>
            <w:r>
              <w:rPr>
                <w:lang w:eastAsia="ja-JP"/>
              </w:rPr>
              <w:t xml:space="preserve">There are many possible solutions to the problem of car accidents, including </w:t>
            </w:r>
            <w:r w:rsidR="00785F75">
              <w:rPr>
                <w:lang w:eastAsia="ja-JP"/>
              </w:rPr>
              <w:t xml:space="preserve">reducing the use of cars (instead, travel by bike, or train); </w:t>
            </w:r>
            <w:r>
              <w:rPr>
                <w:lang w:eastAsia="ja-JP"/>
              </w:rPr>
              <w:t>in-car safety technologies</w:t>
            </w:r>
            <w:r w:rsidR="00785F75">
              <w:rPr>
                <w:lang w:eastAsia="ja-JP"/>
              </w:rPr>
              <w:t>;</w:t>
            </w:r>
            <w:r>
              <w:rPr>
                <w:lang w:eastAsia="ja-JP"/>
              </w:rPr>
              <w:t xml:space="preserve"> and driving rules or regulations. We’ve chosen to explore self-driving cars as a </w:t>
            </w:r>
            <w:r w:rsidR="00785F75">
              <w:rPr>
                <w:lang w:eastAsia="ja-JP"/>
              </w:rPr>
              <w:t>possible</w:t>
            </w:r>
            <w:r>
              <w:rPr>
                <w:lang w:eastAsia="ja-JP"/>
              </w:rPr>
              <w:t xml:space="preserve"> </w:t>
            </w:r>
            <w:r w:rsidR="00785F75">
              <w:rPr>
                <w:lang w:eastAsia="ja-JP"/>
              </w:rPr>
              <w:t xml:space="preserve">way to reduce the harm caused by </w:t>
            </w:r>
            <w:r>
              <w:rPr>
                <w:lang w:eastAsia="ja-JP"/>
              </w:rPr>
              <w:t>car accidents.</w:t>
            </w:r>
          </w:p>
          <w:p w14:paraId="3B0A9CA4" w14:textId="77777777" w:rsidR="002B040A" w:rsidRDefault="002B040A" w:rsidP="002B040A">
            <w:pPr>
              <w:rPr>
                <w:lang w:eastAsia="ja-JP"/>
              </w:rPr>
            </w:pPr>
            <w:r w:rsidRPr="009D2BCE">
              <w:rPr>
                <w:lang w:eastAsia="ja-JP"/>
              </w:rPr>
              <w:t xml:space="preserve">Self-driving cars use electronics and programming to drive more safely and efficiently. </w:t>
            </w:r>
            <w:r w:rsidR="00C4553D">
              <w:rPr>
                <w:lang w:eastAsia="ja-JP"/>
              </w:rPr>
              <w:t>In some cases, they</w:t>
            </w:r>
            <w:r w:rsidRPr="009D2BCE">
              <w:rPr>
                <w:lang w:eastAsia="ja-JP"/>
              </w:rPr>
              <w:t xml:space="preserve"> react more quickly than humans </w:t>
            </w:r>
            <w:r>
              <w:rPr>
                <w:lang w:eastAsia="ja-JP"/>
              </w:rPr>
              <w:t>in</w:t>
            </w:r>
            <w:r w:rsidRPr="009D2BCE">
              <w:rPr>
                <w:lang w:eastAsia="ja-JP"/>
              </w:rPr>
              <w:t xml:space="preserve"> emergencies</w:t>
            </w:r>
            <w:r w:rsidR="00C4553D">
              <w:rPr>
                <w:lang w:eastAsia="ja-JP"/>
              </w:rPr>
              <w:t>. They can</w:t>
            </w:r>
            <w:r w:rsidRPr="009D2BCE">
              <w:rPr>
                <w:lang w:eastAsia="ja-JP"/>
              </w:rPr>
              <w:t xml:space="preserve"> work together to be more energy and time efficient</w:t>
            </w:r>
            <w:r w:rsidR="00F02FCA">
              <w:rPr>
                <w:lang w:eastAsia="ja-JP"/>
              </w:rPr>
              <w:t xml:space="preserve">. Self-driving cars </w:t>
            </w:r>
            <w:r>
              <w:rPr>
                <w:lang w:eastAsia="ja-JP"/>
              </w:rPr>
              <w:t xml:space="preserve">could </w:t>
            </w:r>
            <w:r w:rsidR="00F02FCA">
              <w:rPr>
                <w:lang w:eastAsia="ja-JP"/>
              </w:rPr>
              <w:t xml:space="preserve">also </w:t>
            </w:r>
            <w:r w:rsidRPr="009D2BCE">
              <w:rPr>
                <w:lang w:eastAsia="ja-JP"/>
              </w:rPr>
              <w:t>be more accessible to people with disabilities.</w:t>
            </w:r>
          </w:p>
          <w:p w14:paraId="212819B8" w14:textId="77777777" w:rsidR="002B040A" w:rsidRDefault="002B040A" w:rsidP="003D54FD">
            <w:pPr>
              <w:rPr>
                <w:lang w:eastAsia="ja-JP"/>
              </w:rPr>
            </w:pPr>
            <w:r>
              <w:rPr>
                <w:lang w:eastAsia="ja-JP"/>
              </w:rPr>
              <w:t>Unlike humans, self-driving car</w:t>
            </w:r>
            <w:r w:rsidR="00F02FCA">
              <w:rPr>
                <w:lang w:eastAsia="ja-JP"/>
              </w:rPr>
              <w:t>s</w:t>
            </w:r>
            <w:r>
              <w:rPr>
                <w:lang w:eastAsia="ja-JP"/>
              </w:rPr>
              <w:t xml:space="preserve"> would not have accidents due to exhaustion, intoxication, or distraction. They </w:t>
            </w:r>
            <w:r w:rsidR="00F02FCA">
              <w:rPr>
                <w:lang w:eastAsia="ja-JP"/>
              </w:rPr>
              <w:t xml:space="preserve">could also </w:t>
            </w:r>
            <w:r>
              <w:rPr>
                <w:lang w:eastAsia="ja-JP"/>
              </w:rPr>
              <w:t>follow the rules of the road strictly to help prevent accidents.</w:t>
            </w:r>
          </w:p>
        </w:tc>
        <w:tc>
          <w:tcPr>
            <w:tcW w:w="2126" w:type="dxa"/>
            <w:vAlign w:val="center"/>
          </w:tcPr>
          <w:p w14:paraId="1A6F6F07" w14:textId="77777777" w:rsidR="002B040A" w:rsidRDefault="002B040A" w:rsidP="002B040A">
            <w:pPr>
              <w:jc w:val="center"/>
              <w:rPr>
                <w:lang w:eastAsia="ja-JP"/>
              </w:rPr>
            </w:pPr>
            <w:r w:rsidRPr="002B040A">
              <w:rPr>
                <w:noProof/>
              </w:rPr>
              <w:drawing>
                <wp:inline distT="0" distB="0" distL="0" distR="0" wp14:anchorId="199A814A" wp14:editId="575EB19F">
                  <wp:extent cx="2125980" cy="2125980"/>
                  <wp:effectExtent l="0" t="0" r="7620" b="7620"/>
                  <wp:docPr id="2" name="Picture 2" descr="C:\Users\Harryp\Download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Downloads\c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768" cy="2145768"/>
                          </a:xfrm>
                          <a:prstGeom prst="rect">
                            <a:avLst/>
                          </a:prstGeom>
                          <a:noFill/>
                          <a:ln>
                            <a:noFill/>
                          </a:ln>
                        </pic:spPr>
                      </pic:pic>
                    </a:graphicData>
                  </a:graphic>
                </wp:inline>
              </w:drawing>
            </w:r>
            <w:r w:rsidR="00E208A3">
              <w:rPr>
                <w:rStyle w:val="FootnoteReference"/>
                <w:lang w:eastAsia="ja-JP"/>
              </w:rPr>
              <w:footnoteReference w:id="1"/>
            </w:r>
          </w:p>
        </w:tc>
      </w:tr>
    </w:tbl>
    <w:p w14:paraId="54339380" w14:textId="77777777" w:rsidR="008C5A64" w:rsidRDefault="009D2BCE" w:rsidP="008C5A64">
      <w:pPr>
        <w:rPr>
          <w:lang w:eastAsia="ja-JP"/>
        </w:rPr>
      </w:pPr>
      <w:r>
        <w:rPr>
          <w:lang w:eastAsia="ja-JP"/>
        </w:rPr>
        <w:t xml:space="preserve">Self-driving cars also present some challenges: they </w:t>
      </w:r>
      <w:r w:rsidR="003D54FD">
        <w:rPr>
          <w:lang w:eastAsia="ja-JP"/>
        </w:rPr>
        <w:t>may</w:t>
      </w:r>
      <w:r>
        <w:rPr>
          <w:lang w:eastAsia="ja-JP"/>
        </w:rPr>
        <w:t xml:space="preserve"> be expensive to make, could be extremely dangerous if there is a technical error, and would have to make difficult ethical decisions in emergencies possibly deciding who should live and who should die.</w:t>
      </w:r>
    </w:p>
    <w:p w14:paraId="59AE7987" w14:textId="77777777" w:rsidR="00867A63" w:rsidRPr="00C45923" w:rsidRDefault="008C5A64" w:rsidP="00C45923">
      <w:pPr>
        <w:rPr>
          <w:rStyle w:val="Strong"/>
        </w:rPr>
      </w:pPr>
      <w:r w:rsidRPr="00C45923">
        <w:rPr>
          <w:rStyle w:val="Strong"/>
        </w:rPr>
        <w:t xml:space="preserve">We will be building a </w:t>
      </w:r>
      <w:r w:rsidR="00F02FCA">
        <w:rPr>
          <w:rStyle w:val="Strong"/>
        </w:rPr>
        <w:t xml:space="preserve">small </w:t>
      </w:r>
      <w:r w:rsidRPr="00C45923">
        <w:rPr>
          <w:rStyle w:val="Strong"/>
        </w:rPr>
        <w:t>self-driving car using a microcontroller, 2 motors, and a distance sensor.</w:t>
      </w:r>
      <w:r w:rsidR="00867A63" w:rsidRPr="00C45923">
        <w:rPr>
          <w:rStyle w:val="Strong"/>
        </w:rPr>
        <w:br w:type="page"/>
      </w:r>
    </w:p>
    <w:p w14:paraId="15791CB1" w14:textId="77777777" w:rsidR="00454AD9" w:rsidRDefault="00B43AEE" w:rsidP="008845EF">
      <w:pPr>
        <w:pStyle w:val="LessonHeading2"/>
      </w:pPr>
      <w:bookmarkStart w:id="4" w:name="_Toc531700594"/>
      <w:r>
        <w:lastRenderedPageBreak/>
        <w:t>N</w:t>
      </w:r>
      <w:r w:rsidR="008845EF">
        <w:t>eeds</w:t>
      </w:r>
      <w:bookmarkEnd w:id="4"/>
    </w:p>
    <w:p w14:paraId="624E7450" w14:textId="77777777" w:rsidR="008845EF" w:rsidRPr="008845EF" w:rsidRDefault="008845EF" w:rsidP="008845EF">
      <w:pPr>
        <w:rPr>
          <w:lang w:eastAsia="ja-JP"/>
        </w:rPr>
      </w:pPr>
      <w:r>
        <w:rPr>
          <w:lang w:eastAsia="ja-JP"/>
        </w:rPr>
        <w:t>The car must:</w:t>
      </w:r>
    </w:p>
    <w:p w14:paraId="76D0FBDF" w14:textId="77777777" w:rsidR="00AC36E1" w:rsidRDefault="00454AD9" w:rsidP="00AC36E1">
      <w:pPr>
        <w:pStyle w:val="ListParagraph"/>
        <w:numPr>
          <w:ilvl w:val="0"/>
          <w:numId w:val="8"/>
        </w:numPr>
      </w:pPr>
      <w:r>
        <w:t xml:space="preserve">Stop </w:t>
      </w:r>
      <w:r w:rsidR="00C7197B">
        <w:t>and turn around</w:t>
      </w:r>
      <w:r w:rsidR="00FA0FC6">
        <w:t>,</w:t>
      </w:r>
      <w:r w:rsidR="00996C8C">
        <w:t xml:space="preserve"> </w:t>
      </w:r>
      <w:r>
        <w:t>10cm</w:t>
      </w:r>
      <w:r w:rsidR="00FA0FC6">
        <w:t xml:space="preserve"> – 20cm </w:t>
      </w:r>
      <w:r>
        <w:t xml:space="preserve">before hitting </w:t>
      </w:r>
      <w:r w:rsidR="00AC36E1" w:rsidRPr="00AC36E1">
        <w:t>an object 5cm or taller in height, then continue moving forward.</w:t>
      </w:r>
    </w:p>
    <w:p w14:paraId="4A5B9FE9" w14:textId="77777777" w:rsidR="00454AD9" w:rsidRDefault="00454AD9" w:rsidP="00AC36E1">
      <w:pPr>
        <w:pStyle w:val="ListParagraph"/>
        <w:numPr>
          <w:ilvl w:val="0"/>
          <w:numId w:val="8"/>
        </w:numPr>
      </w:pPr>
      <w:r>
        <w:t xml:space="preserve">Run continuously for </w:t>
      </w:r>
      <w:r w:rsidR="00A42EC4">
        <w:t xml:space="preserve">at least </w:t>
      </w:r>
      <w:r>
        <w:t>2 minutes on a fully charged battery.</w:t>
      </w:r>
    </w:p>
    <w:p w14:paraId="381277E6" w14:textId="77777777" w:rsidR="00454AD9" w:rsidRDefault="008845EF" w:rsidP="008845EF">
      <w:pPr>
        <w:pStyle w:val="LessonHeading2"/>
      </w:pPr>
      <w:bookmarkStart w:id="5" w:name="_Toc531700595"/>
      <w:r>
        <w:t>Constraints</w:t>
      </w:r>
      <w:bookmarkEnd w:id="5"/>
    </w:p>
    <w:p w14:paraId="378E8C9F" w14:textId="77777777" w:rsidR="008845EF" w:rsidRPr="008845EF" w:rsidRDefault="008845EF" w:rsidP="008845EF">
      <w:pPr>
        <w:rPr>
          <w:lang w:eastAsia="ja-JP"/>
        </w:rPr>
      </w:pPr>
      <w:r>
        <w:rPr>
          <w:lang w:eastAsia="ja-JP"/>
        </w:rPr>
        <w:t>Some limitations for our design include:</w:t>
      </w:r>
    </w:p>
    <w:p w14:paraId="72B56FF9" w14:textId="2DA7FF0A" w:rsidR="00454AD9" w:rsidRPr="00E25F10" w:rsidRDefault="00454AD9" w:rsidP="00E25F10">
      <w:pPr>
        <w:pStyle w:val="ListParagraph"/>
      </w:pPr>
      <w:r w:rsidRPr="00E25F10">
        <w:t xml:space="preserve">Time: </w:t>
      </w:r>
      <w:r w:rsidR="008845EF" w:rsidRPr="00E25F10">
        <w:tab/>
        <w:t xml:space="preserve">The car must be </w:t>
      </w:r>
      <w:r w:rsidR="000B18CA" w:rsidRPr="00E25F10">
        <w:t>built</w:t>
      </w:r>
      <w:r w:rsidRPr="00E25F10">
        <w:t xml:space="preserve"> in </w:t>
      </w:r>
      <w:r w:rsidR="008845EF" w:rsidRPr="00E25F10">
        <w:t xml:space="preserve">fewer </w:t>
      </w:r>
      <w:r w:rsidRPr="00E25F10">
        <w:t xml:space="preserve">than </w:t>
      </w:r>
      <w:r w:rsidR="002E1872" w:rsidRPr="00E25F10">
        <w:t>seven</w:t>
      </w:r>
      <w:r w:rsidR="008845EF" w:rsidRPr="00E25F10">
        <w:t xml:space="preserve"> 1</w:t>
      </w:r>
      <w:r w:rsidR="00EE0D86">
        <w:t>.5</w:t>
      </w:r>
      <w:r w:rsidR="008845EF" w:rsidRPr="00E25F10">
        <w:t>-hour activity sessions</w:t>
      </w:r>
    </w:p>
    <w:p w14:paraId="359596D9" w14:textId="77777777" w:rsidR="004620E6" w:rsidRDefault="00454AD9" w:rsidP="00E25F10">
      <w:pPr>
        <w:pStyle w:val="ListParagraph"/>
      </w:pPr>
      <w:r w:rsidRPr="00E25F10">
        <w:t>Materials:</w:t>
      </w:r>
    </w:p>
    <w:tbl>
      <w:tblPr>
        <w:tblStyle w:val="TableGrid"/>
        <w:tblW w:w="0" w:type="auto"/>
        <w:tblInd w:w="720" w:type="dxa"/>
        <w:tblLook w:val="04A0" w:firstRow="1" w:lastRow="0" w:firstColumn="1" w:lastColumn="0" w:noHBand="0" w:noVBand="1"/>
      </w:tblPr>
      <w:tblGrid>
        <w:gridCol w:w="445"/>
        <w:gridCol w:w="4982"/>
        <w:gridCol w:w="2869"/>
      </w:tblGrid>
      <w:tr w:rsidR="00692E44" w14:paraId="48880E92" w14:textId="77777777" w:rsidTr="006F3900">
        <w:tc>
          <w:tcPr>
            <w:tcW w:w="445" w:type="dxa"/>
            <w:tcBorders>
              <w:bottom w:val="single" w:sz="4" w:space="0" w:color="auto"/>
              <w:right w:val="nil"/>
            </w:tcBorders>
            <w:vAlign w:val="center"/>
          </w:tcPr>
          <w:p w14:paraId="46C8D22E" w14:textId="77777777" w:rsidR="004620E6" w:rsidRDefault="004620E6" w:rsidP="004620E6">
            <w:pPr>
              <w:rPr>
                <w:lang w:eastAsia="ja-JP"/>
              </w:rPr>
            </w:pPr>
            <w:r>
              <w:rPr>
                <w:lang w:eastAsia="ja-JP"/>
              </w:rPr>
              <w:t>1x</w:t>
            </w:r>
          </w:p>
        </w:tc>
        <w:tc>
          <w:tcPr>
            <w:tcW w:w="4982" w:type="dxa"/>
            <w:tcBorders>
              <w:left w:val="nil"/>
              <w:bottom w:val="single" w:sz="4" w:space="0" w:color="auto"/>
              <w:right w:val="nil"/>
            </w:tcBorders>
            <w:vAlign w:val="center"/>
          </w:tcPr>
          <w:p w14:paraId="21341644" w14:textId="77777777" w:rsidR="004620E6" w:rsidRDefault="006F3900" w:rsidP="00692E44">
            <w:pPr>
              <w:jc w:val="center"/>
              <w:rPr>
                <w:lang w:eastAsia="ja-JP"/>
              </w:rPr>
            </w:pPr>
            <w:r w:rsidRPr="006F3900">
              <w:rPr>
                <w:noProof/>
              </w:rPr>
              <w:drawing>
                <wp:inline distT="0" distB="0" distL="0" distR="0" wp14:anchorId="66D11460" wp14:editId="7E078B20">
                  <wp:extent cx="761282" cy="1105776"/>
                  <wp:effectExtent l="0" t="953" r="318" b="317"/>
                  <wp:docPr id="9" name="Picture 9" descr="C:\Users\Harryp\MEGA\Surface Pro 2\Nepal\Himalayan Makers Guild\Activities\Projects\Project Car\images\fritzing\part 9V 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p\MEGA\Surface Pro 2\Nepal\Himalayan Makers Guild\Activities\Projects\Project Car\images\fritzing\part 9V batter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67435" cy="1114714"/>
                          </a:xfrm>
                          <a:prstGeom prst="rect">
                            <a:avLst/>
                          </a:prstGeom>
                          <a:noFill/>
                          <a:ln>
                            <a:noFill/>
                          </a:ln>
                        </pic:spPr>
                      </pic:pic>
                    </a:graphicData>
                  </a:graphic>
                </wp:inline>
              </w:drawing>
            </w:r>
            <w:r w:rsidR="00EB4D98">
              <w:rPr>
                <w:rStyle w:val="FootnoteReference"/>
                <w:lang w:eastAsia="ja-JP"/>
              </w:rPr>
              <w:footnoteReference w:id="2"/>
            </w:r>
          </w:p>
        </w:tc>
        <w:tc>
          <w:tcPr>
            <w:tcW w:w="2869" w:type="dxa"/>
            <w:tcBorders>
              <w:left w:val="nil"/>
              <w:bottom w:val="single" w:sz="4" w:space="0" w:color="auto"/>
            </w:tcBorders>
            <w:vAlign w:val="center"/>
          </w:tcPr>
          <w:p w14:paraId="6646E33A" w14:textId="77777777" w:rsidR="004620E6" w:rsidRDefault="004620E6" w:rsidP="004620E6">
            <w:pPr>
              <w:rPr>
                <w:lang w:eastAsia="ja-JP"/>
              </w:rPr>
            </w:pPr>
            <w:r>
              <w:rPr>
                <w:lang w:eastAsia="ja-JP"/>
              </w:rPr>
              <w:t>9V Battery</w:t>
            </w:r>
          </w:p>
        </w:tc>
      </w:tr>
      <w:tr w:rsidR="00692E44" w14:paraId="79F0CA5A" w14:textId="77777777" w:rsidTr="006F3900">
        <w:tc>
          <w:tcPr>
            <w:tcW w:w="445" w:type="dxa"/>
            <w:tcBorders>
              <w:bottom w:val="single" w:sz="4" w:space="0" w:color="auto"/>
              <w:right w:val="nil"/>
            </w:tcBorders>
            <w:vAlign w:val="center"/>
          </w:tcPr>
          <w:p w14:paraId="26A3E376" w14:textId="77777777" w:rsidR="004620E6" w:rsidRDefault="004620E6" w:rsidP="004620E6">
            <w:pPr>
              <w:rPr>
                <w:lang w:eastAsia="ja-JP"/>
              </w:rPr>
            </w:pPr>
            <w:r>
              <w:rPr>
                <w:lang w:eastAsia="ja-JP"/>
              </w:rPr>
              <w:t>2x</w:t>
            </w:r>
          </w:p>
        </w:tc>
        <w:tc>
          <w:tcPr>
            <w:tcW w:w="4982" w:type="dxa"/>
            <w:tcBorders>
              <w:left w:val="nil"/>
              <w:bottom w:val="single" w:sz="4" w:space="0" w:color="auto"/>
              <w:right w:val="nil"/>
            </w:tcBorders>
            <w:vAlign w:val="center"/>
          </w:tcPr>
          <w:p w14:paraId="7859F956" w14:textId="77777777" w:rsidR="004620E6" w:rsidRDefault="00692E44" w:rsidP="00692E44">
            <w:pPr>
              <w:jc w:val="center"/>
              <w:rPr>
                <w:lang w:eastAsia="ja-JP"/>
              </w:rPr>
            </w:pPr>
            <w:r w:rsidRPr="00692E44">
              <w:rPr>
                <w:noProof/>
              </w:rPr>
              <w:drawing>
                <wp:inline distT="0" distB="0" distL="0" distR="0" wp14:anchorId="02714C2E" wp14:editId="4F84366F">
                  <wp:extent cx="1084521" cy="513012"/>
                  <wp:effectExtent l="0" t="0" r="1905" b="1905"/>
                  <wp:docPr id="5" name="Picture 5" descr="C:\Users\Harryp\MEGA\Surface Pro 2\Nepal\Himalayan Makers Guild\Activities\Projects\Project Car\images\fritzing\2018-05-04 15_22_54-Untitled Sketch.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Projects\Project Car\images\fritzing\2018-05-04 15_22_54-Untitled Sketch.fzz_ - Fritzing - [Breadboard Vie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6059" cy="518470"/>
                          </a:xfrm>
                          <a:prstGeom prst="rect">
                            <a:avLst/>
                          </a:prstGeom>
                          <a:noFill/>
                          <a:ln>
                            <a:noFill/>
                          </a:ln>
                        </pic:spPr>
                      </pic:pic>
                    </a:graphicData>
                  </a:graphic>
                </wp:inline>
              </w:drawing>
            </w:r>
          </w:p>
        </w:tc>
        <w:tc>
          <w:tcPr>
            <w:tcW w:w="2869" w:type="dxa"/>
            <w:tcBorders>
              <w:left w:val="nil"/>
              <w:bottom w:val="single" w:sz="4" w:space="0" w:color="auto"/>
            </w:tcBorders>
            <w:vAlign w:val="center"/>
          </w:tcPr>
          <w:p w14:paraId="2EBF3F6B" w14:textId="77777777" w:rsidR="004620E6" w:rsidRDefault="004620E6" w:rsidP="004620E6">
            <w:pPr>
              <w:rPr>
                <w:lang w:eastAsia="ja-JP"/>
              </w:rPr>
            </w:pPr>
            <w:r>
              <w:rPr>
                <w:lang w:eastAsia="ja-JP"/>
              </w:rPr>
              <w:t>Geared DC Motor</w:t>
            </w:r>
          </w:p>
        </w:tc>
      </w:tr>
      <w:tr w:rsidR="00692E44" w14:paraId="4A261B29" w14:textId="77777777" w:rsidTr="006F3900">
        <w:tc>
          <w:tcPr>
            <w:tcW w:w="445" w:type="dxa"/>
            <w:tcBorders>
              <w:bottom w:val="single" w:sz="4" w:space="0" w:color="auto"/>
              <w:right w:val="nil"/>
            </w:tcBorders>
            <w:vAlign w:val="center"/>
          </w:tcPr>
          <w:p w14:paraId="258FE0C6" w14:textId="77777777" w:rsidR="004620E6" w:rsidRDefault="004620E6" w:rsidP="004620E6">
            <w:pPr>
              <w:rPr>
                <w:lang w:eastAsia="ja-JP"/>
              </w:rPr>
            </w:pPr>
            <w:r>
              <w:rPr>
                <w:lang w:eastAsia="ja-JP"/>
              </w:rPr>
              <w:t>1x</w:t>
            </w:r>
          </w:p>
        </w:tc>
        <w:tc>
          <w:tcPr>
            <w:tcW w:w="4982" w:type="dxa"/>
            <w:tcBorders>
              <w:left w:val="nil"/>
              <w:bottom w:val="single" w:sz="4" w:space="0" w:color="auto"/>
              <w:right w:val="nil"/>
            </w:tcBorders>
            <w:vAlign w:val="center"/>
          </w:tcPr>
          <w:p w14:paraId="1BAECBFF" w14:textId="77777777" w:rsidR="004620E6" w:rsidRDefault="00692E44" w:rsidP="00692E44">
            <w:pPr>
              <w:jc w:val="center"/>
              <w:rPr>
                <w:lang w:eastAsia="ja-JP"/>
              </w:rPr>
            </w:pPr>
            <w:r w:rsidRPr="00692E44">
              <w:rPr>
                <w:noProof/>
              </w:rPr>
              <w:drawing>
                <wp:inline distT="0" distB="0" distL="0" distR="0" wp14:anchorId="1E29233C" wp14:editId="2B397649">
                  <wp:extent cx="2030818" cy="1454115"/>
                  <wp:effectExtent l="0" t="0" r="7620" b="0"/>
                  <wp:docPr id="8" name="Picture 8" descr="C:\Users\Harryp\MEGA\Surface Pro 2\Nepal\Himalayan Makers Guild\Activities\Projects\Project Car\images\fritzing\2018-05-04 15_23_35-Untitled Sketch.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Projects\Project Car\images\fritzing\2018-05-04 15_23_35-Untitled Sketch.fzz_ - Fritzing - [Breadboard Vie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3924" cy="1463499"/>
                          </a:xfrm>
                          <a:prstGeom prst="rect">
                            <a:avLst/>
                          </a:prstGeom>
                          <a:noFill/>
                          <a:ln>
                            <a:noFill/>
                          </a:ln>
                        </pic:spPr>
                      </pic:pic>
                    </a:graphicData>
                  </a:graphic>
                </wp:inline>
              </w:drawing>
            </w:r>
          </w:p>
        </w:tc>
        <w:tc>
          <w:tcPr>
            <w:tcW w:w="2869" w:type="dxa"/>
            <w:tcBorders>
              <w:left w:val="nil"/>
              <w:bottom w:val="single" w:sz="4" w:space="0" w:color="auto"/>
            </w:tcBorders>
            <w:vAlign w:val="center"/>
          </w:tcPr>
          <w:p w14:paraId="1BD4B4BB" w14:textId="77777777" w:rsidR="004620E6" w:rsidRDefault="004620E6" w:rsidP="004620E6">
            <w:pPr>
              <w:rPr>
                <w:lang w:eastAsia="ja-JP"/>
              </w:rPr>
            </w:pPr>
            <w:r>
              <w:rPr>
                <w:lang w:eastAsia="ja-JP"/>
              </w:rPr>
              <w:t>Arduino UNO Microcontroller</w:t>
            </w:r>
          </w:p>
        </w:tc>
      </w:tr>
      <w:tr w:rsidR="006F3900" w14:paraId="720E5359" w14:textId="77777777" w:rsidTr="006F3900">
        <w:tc>
          <w:tcPr>
            <w:tcW w:w="445" w:type="dxa"/>
            <w:tcBorders>
              <w:bottom w:val="single" w:sz="4" w:space="0" w:color="auto"/>
              <w:right w:val="nil"/>
            </w:tcBorders>
            <w:vAlign w:val="center"/>
          </w:tcPr>
          <w:p w14:paraId="32ECDAB3" w14:textId="77777777" w:rsidR="004620E6" w:rsidRDefault="004620E6" w:rsidP="004620E6">
            <w:pPr>
              <w:rPr>
                <w:lang w:eastAsia="ja-JP"/>
              </w:rPr>
            </w:pPr>
            <w:r>
              <w:rPr>
                <w:lang w:eastAsia="ja-JP"/>
              </w:rPr>
              <w:t>1x</w:t>
            </w:r>
          </w:p>
        </w:tc>
        <w:tc>
          <w:tcPr>
            <w:tcW w:w="4982" w:type="dxa"/>
            <w:tcBorders>
              <w:left w:val="nil"/>
              <w:bottom w:val="single" w:sz="4" w:space="0" w:color="auto"/>
              <w:right w:val="nil"/>
            </w:tcBorders>
            <w:vAlign w:val="center"/>
          </w:tcPr>
          <w:p w14:paraId="438EC098" w14:textId="77777777" w:rsidR="004620E6" w:rsidRDefault="00692E44" w:rsidP="00692E44">
            <w:pPr>
              <w:jc w:val="center"/>
              <w:rPr>
                <w:lang w:eastAsia="ja-JP"/>
              </w:rPr>
            </w:pPr>
            <w:r w:rsidRPr="00692E44">
              <w:rPr>
                <w:noProof/>
              </w:rPr>
              <w:drawing>
                <wp:inline distT="0" distB="0" distL="0" distR="0" wp14:anchorId="567B9EEB" wp14:editId="5F8C7363">
                  <wp:extent cx="1360968" cy="902238"/>
                  <wp:effectExtent l="0" t="0" r="0" b="0"/>
                  <wp:docPr id="6" name="Picture 6" descr="C:\Users\Harryp\MEGA\Surface Pro 2\Nepal\Himalayan Makers Guild\Activities\Projects\Project Car\images\fritzing\2018-05-04 15_23_10-Untitled Sketch.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Projects\Project Car\images\fritzing\2018-05-04 15_23_10-Untitled Sketch.fzz_ - Fritzing - [Breadboard Vie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8807" cy="907435"/>
                          </a:xfrm>
                          <a:prstGeom prst="rect">
                            <a:avLst/>
                          </a:prstGeom>
                          <a:noFill/>
                          <a:ln>
                            <a:noFill/>
                          </a:ln>
                        </pic:spPr>
                      </pic:pic>
                    </a:graphicData>
                  </a:graphic>
                </wp:inline>
              </w:drawing>
            </w:r>
          </w:p>
        </w:tc>
        <w:tc>
          <w:tcPr>
            <w:tcW w:w="2869" w:type="dxa"/>
            <w:tcBorders>
              <w:left w:val="nil"/>
              <w:bottom w:val="single" w:sz="4" w:space="0" w:color="auto"/>
            </w:tcBorders>
            <w:vAlign w:val="center"/>
          </w:tcPr>
          <w:p w14:paraId="567F7091" w14:textId="77777777" w:rsidR="004620E6" w:rsidRDefault="004620E6" w:rsidP="004620E6">
            <w:pPr>
              <w:rPr>
                <w:lang w:eastAsia="ja-JP"/>
              </w:rPr>
            </w:pPr>
            <w:r>
              <w:rPr>
                <w:lang w:eastAsia="ja-JP"/>
              </w:rPr>
              <w:t>Ultrasonic Sensor</w:t>
            </w:r>
          </w:p>
        </w:tc>
      </w:tr>
      <w:tr w:rsidR="006F3900" w14:paraId="4E71ED86" w14:textId="77777777" w:rsidTr="006F3900">
        <w:tc>
          <w:tcPr>
            <w:tcW w:w="445" w:type="dxa"/>
            <w:tcBorders>
              <w:right w:val="nil"/>
            </w:tcBorders>
            <w:vAlign w:val="center"/>
          </w:tcPr>
          <w:p w14:paraId="2AA07405" w14:textId="77777777" w:rsidR="004620E6" w:rsidRDefault="004620E6" w:rsidP="004620E6">
            <w:pPr>
              <w:rPr>
                <w:lang w:eastAsia="ja-JP"/>
              </w:rPr>
            </w:pPr>
            <w:r>
              <w:rPr>
                <w:lang w:eastAsia="ja-JP"/>
              </w:rPr>
              <w:t>1x</w:t>
            </w:r>
          </w:p>
        </w:tc>
        <w:tc>
          <w:tcPr>
            <w:tcW w:w="4982" w:type="dxa"/>
            <w:tcBorders>
              <w:left w:val="nil"/>
              <w:right w:val="nil"/>
            </w:tcBorders>
            <w:vAlign w:val="center"/>
          </w:tcPr>
          <w:p w14:paraId="688FB2DD" w14:textId="77777777" w:rsidR="004620E6" w:rsidRDefault="00692E44" w:rsidP="00692E44">
            <w:pPr>
              <w:jc w:val="center"/>
              <w:rPr>
                <w:lang w:eastAsia="ja-JP"/>
              </w:rPr>
            </w:pPr>
            <w:r w:rsidRPr="00692E44">
              <w:rPr>
                <w:noProof/>
              </w:rPr>
              <w:drawing>
                <wp:inline distT="0" distB="0" distL="0" distR="0" wp14:anchorId="2A338AE3" wp14:editId="1663EBDA">
                  <wp:extent cx="914400" cy="433682"/>
                  <wp:effectExtent l="0" t="0" r="0" b="5080"/>
                  <wp:docPr id="7" name="Picture 7" descr="C:\Users\Harryp\MEGA\Surface Pro 2\Nepal\Himalayan Makers Guild\Activities\Projects\Project Car\images\fritzing\2018-05-04 15_23_19-Untitled Sketch.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Projects\Project Car\images\fritzing\2018-05-04 15_23_19-Untitled Sketch.fzz_ - Fritzing - [Breadboard Vi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433682"/>
                          </a:xfrm>
                          <a:prstGeom prst="rect">
                            <a:avLst/>
                          </a:prstGeom>
                          <a:noFill/>
                          <a:ln>
                            <a:noFill/>
                          </a:ln>
                        </pic:spPr>
                      </pic:pic>
                    </a:graphicData>
                  </a:graphic>
                </wp:inline>
              </w:drawing>
            </w:r>
          </w:p>
        </w:tc>
        <w:tc>
          <w:tcPr>
            <w:tcW w:w="2869" w:type="dxa"/>
            <w:tcBorders>
              <w:left w:val="nil"/>
            </w:tcBorders>
            <w:vAlign w:val="center"/>
          </w:tcPr>
          <w:p w14:paraId="6BCDBA53" w14:textId="77777777" w:rsidR="004620E6" w:rsidRDefault="004620E6" w:rsidP="004620E6">
            <w:pPr>
              <w:rPr>
                <w:lang w:eastAsia="ja-JP"/>
              </w:rPr>
            </w:pPr>
            <w:r>
              <w:rPr>
                <w:lang w:eastAsia="ja-JP"/>
              </w:rPr>
              <w:t>H-Bridge IC</w:t>
            </w:r>
          </w:p>
        </w:tc>
      </w:tr>
    </w:tbl>
    <w:p w14:paraId="03B212C3" w14:textId="77777777" w:rsidR="008E52D7" w:rsidRDefault="00B6068D" w:rsidP="00717A02">
      <w:pPr>
        <w:rPr>
          <w:lang w:eastAsia="ja-JP"/>
        </w:rPr>
      </w:pPr>
      <w:r>
        <w:rPr>
          <w:lang w:eastAsia="ja-JP"/>
        </w:rPr>
        <w:t>Basic electronic components (wires, resistors, capacitors, LEDs, etc.)</w:t>
      </w:r>
      <w:r w:rsidR="008E52D7">
        <w:rPr>
          <w:lang w:eastAsia="ja-JP"/>
        </w:rPr>
        <w:t>, breadboards</w:t>
      </w:r>
      <w:r>
        <w:rPr>
          <w:lang w:eastAsia="ja-JP"/>
        </w:rPr>
        <w:t xml:space="preserve">, </w:t>
      </w:r>
      <w:r w:rsidR="008E52D7">
        <w:rPr>
          <w:lang w:eastAsia="ja-JP"/>
        </w:rPr>
        <w:t xml:space="preserve">and basic building supplies (cardboard, glue, tape, etc.) will also be available </w:t>
      </w:r>
      <w:r w:rsidR="008279B0">
        <w:rPr>
          <w:lang w:eastAsia="ja-JP"/>
        </w:rPr>
        <w:t xml:space="preserve">for </w:t>
      </w:r>
      <w:r w:rsidR="008E52D7">
        <w:rPr>
          <w:lang w:eastAsia="ja-JP"/>
        </w:rPr>
        <w:t>build</w:t>
      </w:r>
      <w:r w:rsidR="008279B0">
        <w:rPr>
          <w:lang w:eastAsia="ja-JP"/>
        </w:rPr>
        <w:t>ing</w:t>
      </w:r>
      <w:r w:rsidR="008E52D7">
        <w:rPr>
          <w:lang w:eastAsia="ja-JP"/>
        </w:rPr>
        <w:t xml:space="preserve"> the car.</w:t>
      </w:r>
      <w:r w:rsidR="00717A02">
        <w:rPr>
          <w:lang w:eastAsia="ja-JP"/>
        </w:rPr>
        <w:br w:type="page"/>
      </w:r>
    </w:p>
    <w:p w14:paraId="61867796" w14:textId="77777777" w:rsidR="00C94571" w:rsidRDefault="00EB73FC" w:rsidP="00576AEB">
      <w:pPr>
        <w:pStyle w:val="LessonHeading1"/>
      </w:pPr>
      <w:bookmarkStart w:id="6" w:name="_Toc531700596"/>
      <w:r>
        <w:lastRenderedPageBreak/>
        <w:t>M</w:t>
      </w:r>
      <w:r w:rsidR="00864886">
        <w:t>aterials and C</w:t>
      </w:r>
      <w:r>
        <w:t xml:space="preserve">osts per </w:t>
      </w:r>
      <w:r w:rsidR="00236A1D">
        <w:t>Gro</w:t>
      </w:r>
      <w:r w:rsidR="00B57B28">
        <w:t>u</w:t>
      </w:r>
      <w:r w:rsidR="00236A1D">
        <w:t>p</w:t>
      </w:r>
      <w:bookmarkEnd w:id="6"/>
    </w:p>
    <w:p w14:paraId="7EA6B0E5" w14:textId="77777777" w:rsidR="00717A02" w:rsidRDefault="00717A02" w:rsidP="00FD1281">
      <w:pPr>
        <w:rPr>
          <w:lang w:eastAsia="ja-JP"/>
        </w:rPr>
      </w:pPr>
      <w:r>
        <w:rPr>
          <w:lang w:eastAsia="ja-JP"/>
        </w:rPr>
        <w:t xml:space="preserve">These costs are for the basic prototype </w:t>
      </w:r>
      <w:r w:rsidR="00725C7B">
        <w:rPr>
          <w:lang w:eastAsia="ja-JP"/>
        </w:rPr>
        <w:t xml:space="preserve">described in </w:t>
      </w:r>
      <w:r w:rsidR="00C86D74">
        <w:rPr>
          <w:lang w:eastAsia="ja-JP"/>
        </w:rPr>
        <w:t>§</w:t>
      </w:r>
      <w:r w:rsidR="00C86D74" w:rsidRPr="0088445C">
        <w:rPr>
          <w:lang w:eastAsia="ja-JP"/>
        </w:rPr>
        <w:t>Needs and Constraints</w:t>
      </w:r>
      <w:r w:rsidR="00C86D74">
        <w:rPr>
          <w:lang w:eastAsia="ja-JP"/>
        </w:rPr>
        <w:t xml:space="preserve"> and §Building the Example Prototype </w:t>
      </w:r>
      <w:r>
        <w:rPr>
          <w:lang w:eastAsia="ja-JP"/>
        </w:rPr>
        <w:t xml:space="preserve">and do not include costs associated with the </w:t>
      </w:r>
      <w:r w:rsidR="00C86D74">
        <w:rPr>
          <w:lang w:eastAsia="ja-JP"/>
        </w:rPr>
        <w:t>§Design C</w:t>
      </w:r>
      <w:r>
        <w:rPr>
          <w:lang w:eastAsia="ja-JP"/>
        </w:rPr>
        <w:t>hallenge part of the project (e.g. other sensors, servo motors etc</w:t>
      </w:r>
      <w:r w:rsidR="00343882">
        <w:rPr>
          <w:lang w:eastAsia="ja-JP"/>
        </w:rPr>
        <w:t>.</w:t>
      </w:r>
      <w:r>
        <w:rPr>
          <w:lang w:eastAsia="ja-JP"/>
        </w:rPr>
        <w:t>).</w:t>
      </w:r>
      <w:r w:rsidR="002962EE">
        <w:rPr>
          <w:lang w:eastAsia="ja-JP"/>
        </w:rPr>
        <w:t xml:space="preserve"> Design challenge costs are expected to be $10 CAD per group.</w:t>
      </w:r>
    </w:p>
    <w:p w14:paraId="5BDD479D" w14:textId="77777777" w:rsidR="00FD1281" w:rsidRPr="00FD1281" w:rsidRDefault="00FD1281" w:rsidP="00FD1281">
      <w:pPr>
        <w:rPr>
          <w:lang w:eastAsia="ja-JP"/>
        </w:rPr>
      </w:pPr>
      <w:r w:rsidRPr="00FD1281">
        <w:rPr>
          <w:lang w:eastAsia="ja-JP"/>
        </w:rPr>
        <w:t xml:space="preserve">Assuming one kit of parts per </w:t>
      </w:r>
      <w:r w:rsidR="00236A1D">
        <w:rPr>
          <w:lang w:eastAsia="ja-JP"/>
        </w:rPr>
        <w:t xml:space="preserve">group of 3-4 </w:t>
      </w:r>
      <w:r w:rsidRPr="00FD1281">
        <w:rPr>
          <w:lang w:eastAsia="ja-JP"/>
        </w:rPr>
        <w:t>student</w:t>
      </w:r>
      <w:r w:rsidR="00236A1D">
        <w:rPr>
          <w:lang w:eastAsia="ja-JP"/>
        </w:rPr>
        <w:t>s</w:t>
      </w:r>
      <w:r w:rsidRPr="00FD1281">
        <w:rPr>
          <w:lang w:eastAsia="ja-JP"/>
        </w:rPr>
        <w:t>:</w:t>
      </w:r>
    </w:p>
    <w:tbl>
      <w:tblPr>
        <w:tblStyle w:val="PlainTable11"/>
        <w:tblW w:w="5000" w:type="pct"/>
        <w:tblLook w:val="04A0" w:firstRow="1" w:lastRow="0" w:firstColumn="1" w:lastColumn="0" w:noHBand="0" w:noVBand="1"/>
      </w:tblPr>
      <w:tblGrid>
        <w:gridCol w:w="3771"/>
        <w:gridCol w:w="632"/>
        <w:gridCol w:w="2057"/>
        <w:gridCol w:w="1529"/>
        <w:gridCol w:w="1253"/>
      </w:tblGrid>
      <w:tr w:rsidR="00FD1281" w:rsidRPr="00FD1281" w14:paraId="57904DBE" w14:textId="77777777" w:rsidTr="00F97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14:paraId="531126C7" w14:textId="77777777" w:rsidR="00FD1281" w:rsidRPr="00FD1281" w:rsidRDefault="00FD1281" w:rsidP="00FD1281">
            <w:pPr>
              <w:rPr>
                <w:lang w:eastAsia="ja-JP"/>
              </w:rPr>
            </w:pPr>
            <w:r w:rsidRPr="00FD1281">
              <w:rPr>
                <w:lang w:eastAsia="ja-JP"/>
              </w:rPr>
              <w:t>Item</w:t>
            </w:r>
          </w:p>
        </w:tc>
        <w:tc>
          <w:tcPr>
            <w:tcW w:w="356" w:type="pct"/>
            <w:hideMark/>
          </w:tcPr>
          <w:p w14:paraId="54098AD7" w14:textId="77777777" w:rsidR="00FD1281" w:rsidRPr="00FD1281" w:rsidRDefault="00FD1281" w:rsidP="00FD1281">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127" w:type="pct"/>
            <w:hideMark/>
          </w:tcPr>
          <w:p w14:paraId="0D203F30" w14:textId="77777777" w:rsidR="00FD1281" w:rsidRPr="00FD1281" w:rsidRDefault="00FD1281" w:rsidP="008B5AC4">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 xml:space="preserve">Cost per </w:t>
            </w:r>
            <w:r w:rsidR="008B5AC4">
              <w:rPr>
                <w:lang w:eastAsia="ja-JP"/>
              </w:rPr>
              <w:t>Group</w:t>
            </w:r>
            <w:hyperlink w:anchor="fn:1" w:history="1">
              <w:r w:rsidR="009154AE" w:rsidRPr="00FD1281">
                <w:rPr>
                  <w:rStyle w:val="Hyperlink"/>
                  <w:vertAlign w:val="superscript"/>
                  <w:lang w:eastAsia="ja-JP"/>
                </w:rPr>
                <w:t>1</w:t>
              </w:r>
            </w:hyperlink>
          </w:p>
        </w:tc>
        <w:tc>
          <w:tcPr>
            <w:tcW w:w="841" w:type="pct"/>
            <w:hideMark/>
          </w:tcPr>
          <w:p w14:paraId="2924C930" w14:textId="77777777" w:rsidR="00FD1281" w:rsidRPr="00FD1281" w:rsidRDefault="00FD1281" w:rsidP="00FD1281">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21" w:type="pct"/>
            <w:hideMark/>
          </w:tcPr>
          <w:p w14:paraId="03470B7C" w14:textId="77777777" w:rsidR="00FD1281" w:rsidRPr="00FD1281" w:rsidRDefault="00FD1281" w:rsidP="00FD1281">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8B5AC4" w:rsidRPr="00FD1281" w14:paraId="3E41776F"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5603469E" w14:textId="77777777" w:rsidR="008B5AC4" w:rsidRDefault="008B5AC4" w:rsidP="008B5AC4">
            <w:pPr>
              <w:spacing w:before="0" w:after="0"/>
              <w:rPr>
                <w:rFonts w:ascii="Calibri" w:eastAsia="Times New Roman" w:hAnsi="Calibri" w:cs="Calibri"/>
                <w:color w:val="000000"/>
              </w:rPr>
            </w:pPr>
            <w:r>
              <w:rPr>
                <w:rFonts w:ascii="Calibri" w:hAnsi="Calibri" w:cs="Calibri"/>
                <w:color w:val="000000"/>
              </w:rPr>
              <w:t>LED Assorted 3mm 5mm</w:t>
            </w:r>
          </w:p>
        </w:tc>
        <w:tc>
          <w:tcPr>
            <w:tcW w:w="356" w:type="pct"/>
            <w:vAlign w:val="center"/>
          </w:tcPr>
          <w:p w14:paraId="56B90F03"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2</w:t>
            </w:r>
          </w:p>
        </w:tc>
        <w:tc>
          <w:tcPr>
            <w:tcW w:w="1127" w:type="pct"/>
            <w:vAlign w:val="center"/>
          </w:tcPr>
          <w:p w14:paraId="1481CA59"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0.04</w:t>
            </w:r>
          </w:p>
        </w:tc>
        <w:tc>
          <w:tcPr>
            <w:tcW w:w="841" w:type="pct"/>
            <w:vAlign w:val="center"/>
          </w:tcPr>
          <w:p w14:paraId="523C6D28" w14:textId="77777777" w:rsidR="008B5AC4" w:rsidRPr="00FF00FF" w:rsidRDefault="006B2ED1" w:rsidP="008B5AC4">
            <w:pPr>
              <w:cnfStyle w:val="000000100000" w:firstRow="0" w:lastRow="0" w:firstColumn="0" w:lastColumn="0" w:oddVBand="0" w:evenVBand="0" w:oddHBand="1" w:evenHBand="0" w:firstRowFirstColumn="0" w:firstRowLastColumn="0" w:lastRowFirstColumn="0" w:lastRowLastColumn="0"/>
            </w:pPr>
            <w:r w:rsidRPr="00FF00FF">
              <w:t>Y</w:t>
            </w:r>
            <w:r>
              <w:t>es</w:t>
            </w:r>
          </w:p>
        </w:tc>
        <w:tc>
          <w:tcPr>
            <w:tcW w:w="621" w:type="pct"/>
            <w:vAlign w:val="center"/>
          </w:tcPr>
          <w:p w14:paraId="7334738A"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327F455B"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708FB25D" w14:textId="77777777" w:rsidR="008B5AC4" w:rsidRDefault="008B5AC4" w:rsidP="008B5AC4">
            <w:pPr>
              <w:rPr>
                <w:rFonts w:ascii="Calibri" w:hAnsi="Calibri" w:cs="Calibri"/>
                <w:color w:val="000000"/>
              </w:rPr>
            </w:pPr>
            <w:r>
              <w:rPr>
                <w:rFonts w:ascii="Calibri" w:hAnsi="Calibri" w:cs="Calibri"/>
                <w:color w:val="000000"/>
              </w:rPr>
              <w:t>H Bridge Motor Driver L293D</w:t>
            </w:r>
          </w:p>
        </w:tc>
        <w:tc>
          <w:tcPr>
            <w:tcW w:w="356" w:type="pct"/>
            <w:vAlign w:val="center"/>
          </w:tcPr>
          <w:p w14:paraId="53BAA035"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1</w:t>
            </w:r>
          </w:p>
        </w:tc>
        <w:tc>
          <w:tcPr>
            <w:tcW w:w="1127" w:type="pct"/>
            <w:vAlign w:val="center"/>
          </w:tcPr>
          <w:p w14:paraId="39A0E600"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0.31</w:t>
            </w:r>
          </w:p>
        </w:tc>
        <w:tc>
          <w:tcPr>
            <w:tcW w:w="841" w:type="pct"/>
            <w:vAlign w:val="center"/>
          </w:tcPr>
          <w:p w14:paraId="6CA4522F" w14:textId="77777777" w:rsidR="008B5AC4" w:rsidRPr="00FF00FF" w:rsidRDefault="006B2ED1" w:rsidP="008B5AC4">
            <w:pPr>
              <w:cnfStyle w:val="000000000000" w:firstRow="0" w:lastRow="0" w:firstColumn="0" w:lastColumn="0" w:oddVBand="0" w:evenVBand="0" w:oddHBand="0" w:evenHBand="0" w:firstRowFirstColumn="0" w:firstRowLastColumn="0" w:lastRowFirstColumn="0" w:lastRowLastColumn="0"/>
            </w:pPr>
            <w:r w:rsidRPr="00FF00FF">
              <w:t>Y</w:t>
            </w:r>
            <w:r>
              <w:t>es</w:t>
            </w:r>
          </w:p>
        </w:tc>
        <w:tc>
          <w:tcPr>
            <w:tcW w:w="621" w:type="pct"/>
            <w:vAlign w:val="center"/>
          </w:tcPr>
          <w:p w14:paraId="76F1BA26"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4CAE7C05"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57949025" w14:textId="77777777" w:rsidR="008B5AC4" w:rsidRDefault="008B5AC4" w:rsidP="008B5AC4">
            <w:pPr>
              <w:rPr>
                <w:rFonts w:ascii="Calibri" w:hAnsi="Calibri" w:cs="Calibri"/>
                <w:color w:val="000000"/>
              </w:rPr>
            </w:pPr>
            <w:r>
              <w:rPr>
                <w:rFonts w:ascii="Calibri" w:hAnsi="Calibri" w:cs="Calibri"/>
                <w:color w:val="000000"/>
              </w:rPr>
              <w:t>Capacitor 100uF Electrolytic</w:t>
            </w:r>
          </w:p>
        </w:tc>
        <w:tc>
          <w:tcPr>
            <w:tcW w:w="356" w:type="pct"/>
            <w:vAlign w:val="center"/>
          </w:tcPr>
          <w:p w14:paraId="796ABE58"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2</w:t>
            </w:r>
          </w:p>
        </w:tc>
        <w:tc>
          <w:tcPr>
            <w:tcW w:w="1127" w:type="pct"/>
            <w:vAlign w:val="center"/>
          </w:tcPr>
          <w:p w14:paraId="0F152D2F"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0.08</w:t>
            </w:r>
          </w:p>
        </w:tc>
        <w:tc>
          <w:tcPr>
            <w:tcW w:w="841" w:type="pct"/>
            <w:vAlign w:val="center"/>
          </w:tcPr>
          <w:p w14:paraId="3A731740" w14:textId="77777777" w:rsidR="008B5AC4" w:rsidRPr="00FF00FF" w:rsidRDefault="006B2ED1" w:rsidP="008B5AC4">
            <w:pPr>
              <w:cnfStyle w:val="000000100000" w:firstRow="0" w:lastRow="0" w:firstColumn="0" w:lastColumn="0" w:oddVBand="0" w:evenVBand="0" w:oddHBand="1" w:evenHBand="0" w:firstRowFirstColumn="0" w:firstRowLastColumn="0" w:lastRowFirstColumn="0" w:lastRowLastColumn="0"/>
            </w:pPr>
            <w:r w:rsidRPr="00FF00FF">
              <w:t>Y</w:t>
            </w:r>
            <w:r>
              <w:t>es</w:t>
            </w:r>
          </w:p>
        </w:tc>
        <w:tc>
          <w:tcPr>
            <w:tcW w:w="621" w:type="pct"/>
            <w:vAlign w:val="center"/>
          </w:tcPr>
          <w:p w14:paraId="6C4FCE69"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6489A1B4"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5CD8989E" w14:textId="77777777" w:rsidR="008B5AC4" w:rsidRDefault="008B5AC4" w:rsidP="008B5AC4">
            <w:pPr>
              <w:rPr>
                <w:rFonts w:ascii="Calibri" w:hAnsi="Calibri" w:cs="Calibri"/>
                <w:color w:val="000000"/>
              </w:rPr>
            </w:pPr>
            <w:r>
              <w:rPr>
                <w:rFonts w:ascii="Calibri" w:hAnsi="Calibri" w:cs="Calibri"/>
                <w:color w:val="000000"/>
              </w:rPr>
              <w:t>Capacitor 0.1uF Ceramic</w:t>
            </w:r>
          </w:p>
        </w:tc>
        <w:tc>
          <w:tcPr>
            <w:tcW w:w="356" w:type="pct"/>
            <w:vAlign w:val="center"/>
          </w:tcPr>
          <w:p w14:paraId="7C63C634"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2</w:t>
            </w:r>
          </w:p>
        </w:tc>
        <w:tc>
          <w:tcPr>
            <w:tcW w:w="1127" w:type="pct"/>
            <w:vAlign w:val="center"/>
          </w:tcPr>
          <w:p w14:paraId="1AB7ACCF"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0.03</w:t>
            </w:r>
          </w:p>
        </w:tc>
        <w:tc>
          <w:tcPr>
            <w:tcW w:w="841" w:type="pct"/>
            <w:vAlign w:val="center"/>
            <w:hideMark/>
          </w:tcPr>
          <w:p w14:paraId="136D34AE" w14:textId="77777777" w:rsidR="008B5AC4" w:rsidRPr="00FF00FF" w:rsidRDefault="006B2ED1" w:rsidP="008B5AC4">
            <w:pPr>
              <w:cnfStyle w:val="000000000000" w:firstRow="0" w:lastRow="0" w:firstColumn="0" w:lastColumn="0" w:oddVBand="0" w:evenVBand="0" w:oddHBand="0" w:evenHBand="0" w:firstRowFirstColumn="0" w:firstRowLastColumn="0" w:lastRowFirstColumn="0" w:lastRowLastColumn="0"/>
            </w:pPr>
            <w:r w:rsidRPr="00FF00FF">
              <w:t>Y</w:t>
            </w:r>
            <w:r>
              <w:t>es</w:t>
            </w:r>
          </w:p>
        </w:tc>
        <w:tc>
          <w:tcPr>
            <w:tcW w:w="621" w:type="pct"/>
            <w:vAlign w:val="center"/>
          </w:tcPr>
          <w:p w14:paraId="5F8AA285"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0D4FDD3A"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0F0D6AFB" w14:textId="77777777" w:rsidR="008B5AC4" w:rsidRDefault="008B5AC4" w:rsidP="008B5AC4">
            <w:pPr>
              <w:rPr>
                <w:rFonts w:ascii="Calibri" w:hAnsi="Calibri" w:cs="Calibri"/>
                <w:color w:val="000000"/>
              </w:rPr>
            </w:pPr>
            <w:r>
              <w:rPr>
                <w:rFonts w:ascii="Calibri" w:hAnsi="Calibri" w:cs="Calibri"/>
                <w:color w:val="000000"/>
              </w:rPr>
              <w:t>Resistors Assorted 2100pcs</w:t>
            </w:r>
          </w:p>
        </w:tc>
        <w:tc>
          <w:tcPr>
            <w:tcW w:w="356" w:type="pct"/>
            <w:vAlign w:val="center"/>
          </w:tcPr>
          <w:p w14:paraId="10CDEAF0"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2</w:t>
            </w:r>
          </w:p>
        </w:tc>
        <w:tc>
          <w:tcPr>
            <w:tcW w:w="1127" w:type="pct"/>
            <w:vAlign w:val="center"/>
          </w:tcPr>
          <w:p w14:paraId="46BAC52A"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0.01</w:t>
            </w:r>
          </w:p>
        </w:tc>
        <w:tc>
          <w:tcPr>
            <w:tcW w:w="841" w:type="pct"/>
            <w:vAlign w:val="center"/>
            <w:hideMark/>
          </w:tcPr>
          <w:p w14:paraId="062ABD25" w14:textId="77777777" w:rsidR="008B5AC4" w:rsidRPr="00FF00FF" w:rsidRDefault="006B2ED1" w:rsidP="008B5AC4">
            <w:pPr>
              <w:cnfStyle w:val="000000100000" w:firstRow="0" w:lastRow="0" w:firstColumn="0" w:lastColumn="0" w:oddVBand="0" w:evenVBand="0" w:oddHBand="1" w:evenHBand="0" w:firstRowFirstColumn="0" w:firstRowLastColumn="0" w:lastRowFirstColumn="0" w:lastRowLastColumn="0"/>
            </w:pPr>
            <w:r w:rsidRPr="00FF00FF">
              <w:t>Y</w:t>
            </w:r>
            <w:r>
              <w:t>es</w:t>
            </w:r>
          </w:p>
        </w:tc>
        <w:tc>
          <w:tcPr>
            <w:tcW w:w="621" w:type="pct"/>
            <w:vAlign w:val="center"/>
          </w:tcPr>
          <w:p w14:paraId="30A6E299"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2059C325"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4BE6C526" w14:textId="77777777" w:rsidR="008B5AC4" w:rsidRDefault="008B5AC4" w:rsidP="008B5AC4">
            <w:pPr>
              <w:rPr>
                <w:rFonts w:ascii="Calibri" w:hAnsi="Calibri" w:cs="Calibri"/>
                <w:color w:val="000000"/>
              </w:rPr>
            </w:pPr>
            <w:r>
              <w:rPr>
                <w:rFonts w:ascii="Calibri" w:hAnsi="Calibri" w:cs="Calibri"/>
                <w:color w:val="000000"/>
              </w:rPr>
              <w:t>9V Battery Snap</w:t>
            </w:r>
          </w:p>
        </w:tc>
        <w:tc>
          <w:tcPr>
            <w:tcW w:w="356" w:type="pct"/>
            <w:vAlign w:val="center"/>
          </w:tcPr>
          <w:p w14:paraId="6F261CCA"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1</w:t>
            </w:r>
          </w:p>
        </w:tc>
        <w:tc>
          <w:tcPr>
            <w:tcW w:w="1127" w:type="pct"/>
            <w:vAlign w:val="center"/>
          </w:tcPr>
          <w:p w14:paraId="242B775B"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0.16</w:t>
            </w:r>
          </w:p>
        </w:tc>
        <w:tc>
          <w:tcPr>
            <w:tcW w:w="841" w:type="pct"/>
            <w:vAlign w:val="center"/>
          </w:tcPr>
          <w:p w14:paraId="328EAF35" w14:textId="77777777" w:rsidR="008B5AC4" w:rsidRPr="00FF00FF" w:rsidRDefault="008B5AC4" w:rsidP="008B5AC4">
            <w:pPr>
              <w:cnfStyle w:val="000000000000" w:firstRow="0" w:lastRow="0" w:firstColumn="0" w:lastColumn="0" w:oddVBand="0" w:evenVBand="0" w:oddHBand="0" w:evenHBand="0" w:firstRowFirstColumn="0" w:firstRowLastColumn="0" w:lastRowFirstColumn="0" w:lastRowLastColumn="0"/>
            </w:pPr>
          </w:p>
        </w:tc>
        <w:tc>
          <w:tcPr>
            <w:tcW w:w="621" w:type="pct"/>
            <w:vAlign w:val="center"/>
          </w:tcPr>
          <w:p w14:paraId="26E4533B"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63D45B86"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2EA02B93" w14:textId="77777777" w:rsidR="008B5AC4" w:rsidRDefault="008B5AC4" w:rsidP="008B5AC4">
            <w:pPr>
              <w:rPr>
                <w:rFonts w:ascii="Calibri" w:hAnsi="Calibri" w:cs="Calibri"/>
                <w:color w:val="000000"/>
              </w:rPr>
            </w:pPr>
            <w:r>
              <w:rPr>
                <w:rFonts w:ascii="Calibri" w:hAnsi="Calibri" w:cs="Calibri"/>
                <w:color w:val="000000"/>
              </w:rPr>
              <w:t xml:space="preserve">Prototype Board UNO </w:t>
            </w:r>
            <w:r w:rsidR="00C735D7">
              <w:rPr>
                <w:rFonts w:ascii="Calibri" w:hAnsi="Calibri" w:cs="Calibri"/>
                <w:color w:val="000000"/>
              </w:rPr>
              <w:t>Shield</w:t>
            </w:r>
          </w:p>
        </w:tc>
        <w:tc>
          <w:tcPr>
            <w:tcW w:w="356" w:type="pct"/>
            <w:vAlign w:val="center"/>
          </w:tcPr>
          <w:p w14:paraId="51B464AB"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1</w:t>
            </w:r>
          </w:p>
        </w:tc>
        <w:tc>
          <w:tcPr>
            <w:tcW w:w="1127" w:type="pct"/>
            <w:vAlign w:val="center"/>
          </w:tcPr>
          <w:p w14:paraId="1086CBCA"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1.79</w:t>
            </w:r>
          </w:p>
        </w:tc>
        <w:tc>
          <w:tcPr>
            <w:tcW w:w="841" w:type="pct"/>
            <w:vAlign w:val="center"/>
          </w:tcPr>
          <w:p w14:paraId="1E44CBCB" w14:textId="77777777" w:rsidR="008B5AC4" w:rsidRPr="00FF00FF" w:rsidRDefault="008B5AC4" w:rsidP="008B5AC4">
            <w:pPr>
              <w:cnfStyle w:val="000000100000" w:firstRow="0" w:lastRow="0" w:firstColumn="0" w:lastColumn="0" w:oddVBand="0" w:evenVBand="0" w:oddHBand="1" w:evenHBand="0" w:firstRowFirstColumn="0" w:firstRowLastColumn="0" w:lastRowFirstColumn="0" w:lastRowLastColumn="0"/>
            </w:pPr>
          </w:p>
        </w:tc>
        <w:tc>
          <w:tcPr>
            <w:tcW w:w="621" w:type="pct"/>
            <w:vAlign w:val="center"/>
          </w:tcPr>
          <w:p w14:paraId="504AE231"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5266CC01"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64C808D5" w14:textId="77777777" w:rsidR="008B5AC4" w:rsidRDefault="008B5AC4" w:rsidP="008B5AC4">
            <w:pPr>
              <w:rPr>
                <w:rFonts w:ascii="Calibri" w:hAnsi="Calibri" w:cs="Calibri"/>
                <w:color w:val="000000"/>
              </w:rPr>
            </w:pPr>
            <w:r>
              <w:rPr>
                <w:rFonts w:ascii="Calibri" w:hAnsi="Calibri" w:cs="Calibri"/>
                <w:color w:val="000000"/>
              </w:rPr>
              <w:t>Jumper cables MM MF FF 10cm</w:t>
            </w:r>
          </w:p>
        </w:tc>
        <w:tc>
          <w:tcPr>
            <w:tcW w:w="356" w:type="pct"/>
            <w:vAlign w:val="center"/>
          </w:tcPr>
          <w:p w14:paraId="6907B575"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20</w:t>
            </w:r>
          </w:p>
        </w:tc>
        <w:tc>
          <w:tcPr>
            <w:tcW w:w="1127" w:type="pct"/>
            <w:vAlign w:val="center"/>
          </w:tcPr>
          <w:p w14:paraId="67C940CA"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0.39</w:t>
            </w:r>
          </w:p>
        </w:tc>
        <w:tc>
          <w:tcPr>
            <w:tcW w:w="841" w:type="pct"/>
            <w:vAlign w:val="center"/>
          </w:tcPr>
          <w:p w14:paraId="2EC765D1" w14:textId="77777777" w:rsidR="008B5AC4" w:rsidRDefault="006B2ED1" w:rsidP="008B5AC4">
            <w:pPr>
              <w:cnfStyle w:val="000000000000" w:firstRow="0" w:lastRow="0" w:firstColumn="0" w:lastColumn="0" w:oddVBand="0" w:evenVBand="0" w:oddHBand="0" w:evenHBand="0" w:firstRowFirstColumn="0" w:firstRowLastColumn="0" w:lastRowFirstColumn="0" w:lastRowLastColumn="0"/>
            </w:pPr>
            <w:r w:rsidRPr="00FF00FF">
              <w:t>Y</w:t>
            </w:r>
            <w:r>
              <w:t>es</w:t>
            </w:r>
          </w:p>
        </w:tc>
        <w:tc>
          <w:tcPr>
            <w:tcW w:w="621" w:type="pct"/>
            <w:vAlign w:val="center"/>
          </w:tcPr>
          <w:p w14:paraId="3299D400"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7385BD7A"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4CAD318E" w14:textId="77777777" w:rsidR="008B5AC4" w:rsidRDefault="008B5AC4" w:rsidP="008B5AC4">
            <w:pPr>
              <w:rPr>
                <w:rFonts w:ascii="Calibri" w:hAnsi="Calibri" w:cs="Calibri"/>
                <w:color w:val="000000"/>
              </w:rPr>
            </w:pPr>
            <w:r>
              <w:rPr>
                <w:rFonts w:ascii="Calibri" w:hAnsi="Calibri" w:cs="Calibri"/>
                <w:color w:val="000000"/>
              </w:rPr>
              <w:t>Arduino UNO with cable</w:t>
            </w:r>
          </w:p>
        </w:tc>
        <w:tc>
          <w:tcPr>
            <w:tcW w:w="356" w:type="pct"/>
            <w:vAlign w:val="center"/>
          </w:tcPr>
          <w:p w14:paraId="2B5303B5" w14:textId="77777777" w:rsidR="008B5AC4" w:rsidRPr="00C772F1" w:rsidRDefault="008B5AC4" w:rsidP="008B5AC4">
            <w:pPr>
              <w:cnfStyle w:val="000000100000" w:firstRow="0" w:lastRow="0" w:firstColumn="0" w:lastColumn="0" w:oddVBand="0" w:evenVBand="0" w:oddHBand="1" w:evenHBand="0" w:firstRowFirstColumn="0" w:firstRowLastColumn="0" w:lastRowFirstColumn="0" w:lastRowLastColumn="0"/>
            </w:pPr>
            <w:r w:rsidRPr="00C772F1">
              <w:t>1</w:t>
            </w:r>
          </w:p>
        </w:tc>
        <w:tc>
          <w:tcPr>
            <w:tcW w:w="1127" w:type="pct"/>
            <w:vAlign w:val="center"/>
          </w:tcPr>
          <w:p w14:paraId="2AC1F88B" w14:textId="77777777" w:rsidR="008B5AC4" w:rsidRPr="009A6A84" w:rsidRDefault="008B5AC4" w:rsidP="008B5AC4">
            <w:pPr>
              <w:cnfStyle w:val="000000100000" w:firstRow="0" w:lastRow="0" w:firstColumn="0" w:lastColumn="0" w:oddVBand="0" w:evenVBand="0" w:oddHBand="1" w:evenHBand="0" w:firstRowFirstColumn="0" w:firstRowLastColumn="0" w:lastRowFirstColumn="0" w:lastRowLastColumn="0"/>
            </w:pPr>
            <w:r w:rsidRPr="009A6A84">
              <w:t>6.62</w:t>
            </w:r>
          </w:p>
        </w:tc>
        <w:tc>
          <w:tcPr>
            <w:tcW w:w="841" w:type="pct"/>
            <w:vAlign w:val="center"/>
          </w:tcPr>
          <w:p w14:paraId="6E68B267" w14:textId="77777777" w:rsidR="008B5AC4" w:rsidRPr="00FF00FF" w:rsidRDefault="008B5AC4" w:rsidP="008B5AC4">
            <w:pPr>
              <w:cnfStyle w:val="000000100000" w:firstRow="0" w:lastRow="0" w:firstColumn="0" w:lastColumn="0" w:oddVBand="0" w:evenVBand="0" w:oddHBand="1" w:evenHBand="0" w:firstRowFirstColumn="0" w:firstRowLastColumn="0" w:lastRowFirstColumn="0" w:lastRowLastColumn="0"/>
            </w:pPr>
          </w:p>
        </w:tc>
        <w:tc>
          <w:tcPr>
            <w:tcW w:w="621" w:type="pct"/>
            <w:vAlign w:val="center"/>
          </w:tcPr>
          <w:p w14:paraId="41910551"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AliExpress</w:t>
            </w:r>
          </w:p>
        </w:tc>
      </w:tr>
      <w:tr w:rsidR="008B5AC4" w:rsidRPr="00FD1281" w14:paraId="633B08F8"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6CC2F557" w14:textId="77777777" w:rsidR="008B5AC4" w:rsidRDefault="008B5AC4" w:rsidP="008B5AC4">
            <w:pPr>
              <w:rPr>
                <w:rFonts w:ascii="Calibri" w:hAnsi="Calibri" w:cs="Calibri"/>
                <w:color w:val="000000"/>
              </w:rPr>
            </w:pPr>
            <w:r>
              <w:rPr>
                <w:rFonts w:ascii="Calibri" w:hAnsi="Calibri" w:cs="Calibri"/>
                <w:color w:val="000000"/>
              </w:rPr>
              <w:t>9V Ni-</w:t>
            </w:r>
            <w:proofErr w:type="spellStart"/>
            <w:r>
              <w:rPr>
                <w:rFonts w:ascii="Calibri" w:hAnsi="Calibri" w:cs="Calibri"/>
                <w:color w:val="000000"/>
              </w:rPr>
              <w:t>Mh</w:t>
            </w:r>
            <w:proofErr w:type="spellEnd"/>
            <w:r>
              <w:rPr>
                <w:rFonts w:ascii="Calibri" w:hAnsi="Calibri" w:cs="Calibri"/>
                <w:color w:val="000000"/>
              </w:rPr>
              <w:t xml:space="preserve"> 450mAh</w:t>
            </w:r>
          </w:p>
        </w:tc>
        <w:tc>
          <w:tcPr>
            <w:tcW w:w="356" w:type="pct"/>
            <w:vAlign w:val="center"/>
          </w:tcPr>
          <w:p w14:paraId="0E4B0CE9"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rsidRPr="00C772F1">
              <w:t>1</w:t>
            </w:r>
          </w:p>
        </w:tc>
        <w:tc>
          <w:tcPr>
            <w:tcW w:w="1127" w:type="pct"/>
            <w:vAlign w:val="center"/>
          </w:tcPr>
          <w:p w14:paraId="703AF552" w14:textId="77777777" w:rsidR="008B5AC4" w:rsidRPr="009A6A84" w:rsidRDefault="008B5AC4" w:rsidP="008B5AC4">
            <w:pPr>
              <w:cnfStyle w:val="000000000000" w:firstRow="0" w:lastRow="0" w:firstColumn="0" w:lastColumn="0" w:oddVBand="0" w:evenVBand="0" w:oddHBand="0" w:evenHBand="0" w:firstRowFirstColumn="0" w:firstRowLastColumn="0" w:lastRowFirstColumn="0" w:lastRowLastColumn="0"/>
            </w:pPr>
            <w:r w:rsidRPr="009A6A84">
              <w:t>5.17</w:t>
            </w:r>
          </w:p>
        </w:tc>
        <w:tc>
          <w:tcPr>
            <w:tcW w:w="841" w:type="pct"/>
            <w:vAlign w:val="center"/>
          </w:tcPr>
          <w:p w14:paraId="20E25136" w14:textId="77777777" w:rsidR="008B5AC4" w:rsidRPr="00FD1281" w:rsidRDefault="008B5AC4" w:rsidP="008B5AC4">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vAlign w:val="center"/>
          </w:tcPr>
          <w:p w14:paraId="2552595D" w14:textId="77777777" w:rsidR="008B5AC4" w:rsidRPr="000F2228" w:rsidRDefault="008B5AC4" w:rsidP="008B5AC4">
            <w:pPr>
              <w:cnfStyle w:val="000000000000" w:firstRow="0" w:lastRow="0" w:firstColumn="0" w:lastColumn="0" w:oddVBand="0" w:evenVBand="0" w:oddHBand="0" w:evenHBand="0" w:firstRowFirstColumn="0" w:firstRowLastColumn="0" w:lastRowFirstColumn="0" w:lastRowLastColumn="0"/>
            </w:pPr>
            <w:r w:rsidRPr="000F2228">
              <w:t>AliExpress</w:t>
            </w:r>
          </w:p>
        </w:tc>
      </w:tr>
      <w:tr w:rsidR="008B5AC4" w:rsidRPr="00FD1281" w14:paraId="5C33D8F9" w14:textId="77777777" w:rsidTr="008B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6AD3F72B" w14:textId="77777777" w:rsidR="008B5AC4" w:rsidRDefault="008B5AC4" w:rsidP="008B5AC4">
            <w:pPr>
              <w:rPr>
                <w:rFonts w:ascii="Calibri" w:hAnsi="Calibri" w:cs="Calibri"/>
                <w:color w:val="000000"/>
              </w:rPr>
            </w:pPr>
            <w:r>
              <w:rPr>
                <w:rFonts w:ascii="Calibri" w:hAnsi="Calibri" w:cs="Calibri"/>
                <w:color w:val="000000"/>
              </w:rPr>
              <w:t>Motor, DC 6V, TT</w:t>
            </w:r>
          </w:p>
        </w:tc>
        <w:tc>
          <w:tcPr>
            <w:tcW w:w="356" w:type="pct"/>
            <w:vAlign w:val="center"/>
          </w:tcPr>
          <w:p w14:paraId="60BE2E18" w14:textId="77777777" w:rsidR="008B5AC4" w:rsidRDefault="008B5AC4" w:rsidP="008B5AC4">
            <w:pPr>
              <w:cnfStyle w:val="000000100000" w:firstRow="0" w:lastRow="0" w:firstColumn="0" w:lastColumn="0" w:oddVBand="0" w:evenVBand="0" w:oddHBand="1" w:evenHBand="0" w:firstRowFirstColumn="0" w:firstRowLastColumn="0" w:lastRowFirstColumn="0" w:lastRowLastColumn="0"/>
            </w:pPr>
            <w:r w:rsidRPr="00C772F1">
              <w:t>2</w:t>
            </w:r>
          </w:p>
        </w:tc>
        <w:tc>
          <w:tcPr>
            <w:tcW w:w="1127" w:type="pct"/>
            <w:vAlign w:val="center"/>
          </w:tcPr>
          <w:p w14:paraId="7AFB4A1F" w14:textId="77777777" w:rsidR="008B5AC4" w:rsidRPr="009A6A84" w:rsidRDefault="008A7430" w:rsidP="008B5AC4">
            <w:pPr>
              <w:cnfStyle w:val="000000100000" w:firstRow="0" w:lastRow="0" w:firstColumn="0" w:lastColumn="0" w:oddVBand="0" w:evenVBand="0" w:oddHBand="1" w:evenHBand="0" w:firstRowFirstColumn="0" w:firstRowLastColumn="0" w:lastRowFirstColumn="0" w:lastRowLastColumn="0"/>
            </w:pPr>
            <w:r w:rsidRPr="008A7430">
              <w:t>3.85</w:t>
            </w:r>
          </w:p>
        </w:tc>
        <w:tc>
          <w:tcPr>
            <w:tcW w:w="841" w:type="pct"/>
            <w:vAlign w:val="center"/>
          </w:tcPr>
          <w:p w14:paraId="15578DB0" w14:textId="77777777" w:rsidR="008B5AC4" w:rsidRPr="00FD1281" w:rsidRDefault="008B5AC4" w:rsidP="008B5AC4">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14:paraId="5AE34751" w14:textId="77777777" w:rsidR="008B5AC4" w:rsidRPr="000F2228" w:rsidRDefault="008B5AC4" w:rsidP="008B5AC4">
            <w:pPr>
              <w:cnfStyle w:val="000000100000" w:firstRow="0" w:lastRow="0" w:firstColumn="0" w:lastColumn="0" w:oddVBand="0" w:evenVBand="0" w:oddHBand="1" w:evenHBand="0" w:firstRowFirstColumn="0" w:firstRowLastColumn="0" w:lastRowFirstColumn="0" w:lastRowLastColumn="0"/>
            </w:pPr>
            <w:r w:rsidRPr="000F2228">
              <w:t>Ason, Kathmandu</w:t>
            </w:r>
          </w:p>
        </w:tc>
      </w:tr>
      <w:tr w:rsidR="008B5AC4" w:rsidRPr="00FD1281" w14:paraId="32003955" w14:textId="77777777" w:rsidTr="008B5AC4">
        <w:tc>
          <w:tcPr>
            <w:cnfStyle w:val="001000000000" w:firstRow="0" w:lastRow="0" w:firstColumn="1" w:lastColumn="0" w:oddVBand="0" w:evenVBand="0" w:oddHBand="0" w:evenHBand="0" w:firstRowFirstColumn="0" w:firstRowLastColumn="0" w:lastRowFirstColumn="0" w:lastRowLastColumn="0"/>
            <w:tcW w:w="2055" w:type="pct"/>
            <w:vAlign w:val="center"/>
          </w:tcPr>
          <w:p w14:paraId="4C17AD89" w14:textId="77777777" w:rsidR="008B5AC4" w:rsidRDefault="008B5AC4" w:rsidP="008B5AC4">
            <w:pPr>
              <w:rPr>
                <w:rFonts w:ascii="Calibri" w:hAnsi="Calibri" w:cs="Calibri"/>
                <w:color w:val="000000"/>
              </w:rPr>
            </w:pPr>
            <w:r w:rsidRPr="008B5AC4">
              <w:rPr>
                <w:rFonts w:ascii="Calibri" w:hAnsi="Calibri" w:cs="Calibri"/>
                <w:color w:val="000000"/>
              </w:rPr>
              <w:t>Castor Wheel, Small</w:t>
            </w:r>
          </w:p>
        </w:tc>
        <w:tc>
          <w:tcPr>
            <w:tcW w:w="356" w:type="pct"/>
            <w:vAlign w:val="center"/>
          </w:tcPr>
          <w:p w14:paraId="43693BE2" w14:textId="77777777" w:rsidR="008B5AC4" w:rsidRPr="00C772F1" w:rsidRDefault="008B5AC4" w:rsidP="008B5AC4">
            <w:pPr>
              <w:cnfStyle w:val="000000000000" w:firstRow="0" w:lastRow="0" w:firstColumn="0" w:lastColumn="0" w:oddVBand="0" w:evenVBand="0" w:oddHBand="0" w:evenHBand="0" w:firstRowFirstColumn="0" w:firstRowLastColumn="0" w:lastRowFirstColumn="0" w:lastRowLastColumn="0"/>
            </w:pPr>
            <w:r>
              <w:t>1</w:t>
            </w:r>
          </w:p>
        </w:tc>
        <w:tc>
          <w:tcPr>
            <w:tcW w:w="1127" w:type="pct"/>
            <w:vAlign w:val="center"/>
          </w:tcPr>
          <w:p w14:paraId="372B2225" w14:textId="77777777" w:rsidR="008B5AC4" w:rsidRDefault="008B5AC4" w:rsidP="008B5AC4">
            <w:pPr>
              <w:cnfStyle w:val="000000000000" w:firstRow="0" w:lastRow="0" w:firstColumn="0" w:lastColumn="0" w:oddVBand="0" w:evenVBand="0" w:oddHBand="0" w:evenHBand="0" w:firstRowFirstColumn="0" w:firstRowLastColumn="0" w:lastRowFirstColumn="0" w:lastRowLastColumn="0"/>
            </w:pPr>
            <w:r w:rsidRPr="009A6A84">
              <w:t>1.28</w:t>
            </w:r>
          </w:p>
        </w:tc>
        <w:tc>
          <w:tcPr>
            <w:tcW w:w="841" w:type="pct"/>
            <w:vAlign w:val="center"/>
          </w:tcPr>
          <w:p w14:paraId="0CC9C581" w14:textId="77777777" w:rsidR="008B5AC4" w:rsidRPr="00FD1281" w:rsidRDefault="008B5AC4" w:rsidP="008B5AC4">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vAlign w:val="center"/>
          </w:tcPr>
          <w:p w14:paraId="33AA9418" w14:textId="77777777" w:rsidR="008B5AC4" w:rsidRDefault="008B5AC4" w:rsidP="008B5AC4">
            <w:pPr>
              <w:cnfStyle w:val="000000000000" w:firstRow="0" w:lastRow="0" w:firstColumn="0" w:lastColumn="0" w:oddVBand="0" w:evenVBand="0" w:oddHBand="0" w:evenHBand="0" w:firstRowFirstColumn="0" w:firstRowLastColumn="0" w:lastRowFirstColumn="0" w:lastRowLastColumn="0"/>
            </w:pPr>
            <w:r w:rsidRPr="000F2228">
              <w:t>Himalayan Solution</w:t>
            </w:r>
          </w:p>
        </w:tc>
      </w:tr>
      <w:tr w:rsidR="00FD1281" w:rsidRPr="00FD1281" w14:paraId="50775200" w14:textId="77777777" w:rsidTr="00F97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14:paraId="4DA438D6" w14:textId="77777777" w:rsidR="00FD1281" w:rsidRPr="00FD1281" w:rsidRDefault="00FD1281" w:rsidP="0003654F">
            <w:pPr>
              <w:rPr>
                <w:b w:val="0"/>
                <w:lang w:eastAsia="ja-JP"/>
              </w:rPr>
            </w:pPr>
            <w:r w:rsidRPr="00FD1281">
              <w:rPr>
                <w:b w:val="0"/>
                <w:lang w:eastAsia="ja-JP"/>
              </w:rPr>
              <w:t xml:space="preserve">Total Cost per </w:t>
            </w:r>
            <w:r w:rsidR="0003654F">
              <w:rPr>
                <w:b w:val="0"/>
                <w:lang w:eastAsia="ja-JP"/>
              </w:rPr>
              <w:t>Group</w:t>
            </w:r>
          </w:p>
        </w:tc>
        <w:tc>
          <w:tcPr>
            <w:tcW w:w="356" w:type="pct"/>
            <w:hideMark/>
          </w:tcPr>
          <w:p w14:paraId="3025441B" w14:textId="77777777" w:rsidR="00FD1281" w:rsidRPr="00FD1281" w:rsidRDefault="00FD1281" w:rsidP="00FD1281">
            <w:pPr>
              <w:cnfStyle w:val="000000100000" w:firstRow="0" w:lastRow="0" w:firstColumn="0" w:lastColumn="0" w:oddVBand="0" w:evenVBand="0" w:oddHBand="1" w:evenHBand="0" w:firstRowFirstColumn="0" w:firstRowLastColumn="0" w:lastRowFirstColumn="0" w:lastRowLastColumn="0"/>
              <w:rPr>
                <w:lang w:eastAsia="ja-JP"/>
              </w:rPr>
            </w:pPr>
          </w:p>
        </w:tc>
        <w:tc>
          <w:tcPr>
            <w:tcW w:w="1127" w:type="pct"/>
            <w:hideMark/>
          </w:tcPr>
          <w:p w14:paraId="20B29BE6" w14:textId="77777777" w:rsidR="00FD1281" w:rsidRPr="00FD1281" w:rsidRDefault="00FD1281" w:rsidP="008A7430">
            <w:pPr>
              <w:cnfStyle w:val="000000100000" w:firstRow="0" w:lastRow="0" w:firstColumn="0" w:lastColumn="0" w:oddVBand="0" w:evenVBand="0" w:oddHBand="1" w:evenHBand="0" w:firstRowFirstColumn="0" w:firstRowLastColumn="0" w:lastRowFirstColumn="0" w:lastRowLastColumn="0"/>
              <w:rPr>
                <w:lang w:eastAsia="ja-JP"/>
              </w:rPr>
            </w:pPr>
            <w:r w:rsidRPr="00FD1281">
              <w:rPr>
                <w:b/>
                <w:bCs/>
                <w:lang w:eastAsia="ja-JP"/>
              </w:rPr>
              <w:t>$</w:t>
            </w:r>
            <w:r w:rsidR="008A7430">
              <w:rPr>
                <w:b/>
                <w:bCs/>
                <w:lang w:eastAsia="ja-JP"/>
              </w:rPr>
              <w:t>18.56</w:t>
            </w:r>
            <w:r w:rsidR="006218FF">
              <w:rPr>
                <w:b/>
                <w:bCs/>
                <w:lang w:eastAsia="ja-JP"/>
              </w:rPr>
              <w:t xml:space="preserve"> </w:t>
            </w:r>
            <w:r w:rsidRPr="00FD1281">
              <w:rPr>
                <w:b/>
                <w:bCs/>
                <w:lang w:eastAsia="ja-JP"/>
              </w:rPr>
              <w:t>CAD</w:t>
            </w:r>
          </w:p>
        </w:tc>
        <w:tc>
          <w:tcPr>
            <w:tcW w:w="841" w:type="pct"/>
            <w:hideMark/>
          </w:tcPr>
          <w:p w14:paraId="7F138318" w14:textId="77777777" w:rsidR="00FD1281" w:rsidRPr="00FD1281" w:rsidRDefault="00FD1281" w:rsidP="00FD1281">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tcPr>
          <w:p w14:paraId="2A9926EE" w14:textId="77777777" w:rsidR="00FD1281" w:rsidRPr="00FD1281" w:rsidRDefault="00FD1281" w:rsidP="00FD1281">
            <w:pPr>
              <w:cnfStyle w:val="000000100000" w:firstRow="0" w:lastRow="0" w:firstColumn="0" w:lastColumn="0" w:oddVBand="0" w:evenVBand="0" w:oddHBand="1" w:evenHBand="0" w:firstRowFirstColumn="0" w:firstRowLastColumn="0" w:lastRowFirstColumn="0" w:lastRowLastColumn="0"/>
              <w:rPr>
                <w:lang w:eastAsia="ja-JP"/>
              </w:rPr>
            </w:pPr>
          </w:p>
        </w:tc>
      </w:tr>
    </w:tbl>
    <w:p w14:paraId="0C91A62A" w14:textId="77777777" w:rsidR="00F97D6C" w:rsidRPr="00F97D6C" w:rsidRDefault="00F97D6C" w:rsidP="00F97D6C">
      <w:pPr>
        <w:numPr>
          <w:ilvl w:val="0"/>
          <w:numId w:val="6"/>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14:paraId="4AA05CC5" w14:textId="77777777" w:rsidR="00475F2B" w:rsidRDefault="00F97D6C" w:rsidP="00BD0038">
      <w:pPr>
        <w:numPr>
          <w:ilvl w:val="0"/>
          <w:numId w:val="6"/>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14:paraId="0513BE4C" w14:textId="77777777" w:rsidR="000E59E9" w:rsidRDefault="00B57B28" w:rsidP="000E59E9">
      <w:r>
        <w:t>Additional items that should be provided include building materials for the body and wheels of the car such as cardboard, thin wood, paper, old pens, recycled plastic containers, straws, popsicle sticks, tape, glue, wire coat-hangers, and beads. Also, tools such as scissors, box-cutters, wire cutters, and rulers should be available for use.</w:t>
      </w:r>
      <w:r w:rsidR="00CE7886">
        <w:br w:type="page"/>
      </w:r>
    </w:p>
    <w:p w14:paraId="61781D15" w14:textId="77777777" w:rsidR="00F10567" w:rsidRDefault="00F10567" w:rsidP="000E59E9">
      <w:pPr>
        <w:pStyle w:val="LessonHeading1"/>
      </w:pPr>
      <w:bookmarkStart w:id="7" w:name="_Toc531700597"/>
      <w:r>
        <w:lastRenderedPageBreak/>
        <w:t>Design Challenge</w:t>
      </w:r>
      <w:bookmarkEnd w:id="7"/>
    </w:p>
    <w:p w14:paraId="5800A6AA" w14:textId="77777777" w:rsidR="00F10567" w:rsidRDefault="00F10567" w:rsidP="00F10567">
      <w:pPr>
        <w:rPr>
          <w:lang w:eastAsia="ja-JP"/>
        </w:rPr>
      </w:pPr>
      <w:r>
        <w:rPr>
          <w:lang w:eastAsia="ja-JP"/>
        </w:rPr>
        <w:t xml:space="preserve">The students will work in groups to create the same basic </w:t>
      </w:r>
      <w:r w:rsidR="006F4352">
        <w:rPr>
          <w:lang w:eastAsia="ja-JP"/>
        </w:rPr>
        <w:t xml:space="preserve">self-driving car </w:t>
      </w:r>
      <w:r>
        <w:rPr>
          <w:lang w:eastAsia="ja-JP"/>
        </w:rPr>
        <w:t>prototype as described in §</w:t>
      </w:r>
      <w:r w:rsidRPr="0088445C">
        <w:rPr>
          <w:lang w:eastAsia="ja-JP"/>
        </w:rPr>
        <w:t>Needs and Constraints</w:t>
      </w:r>
      <w:r w:rsidR="00F71456">
        <w:rPr>
          <w:lang w:eastAsia="ja-JP"/>
        </w:rPr>
        <w:t xml:space="preserve"> and §Building the Example Prototype</w:t>
      </w:r>
      <w:r>
        <w:rPr>
          <w:lang w:eastAsia="ja-JP"/>
        </w:rPr>
        <w:t xml:space="preserve">. Each group will then be challenged to improve their design by adding extra functionality. Each group will try to implement a specific improvement. The groups should be encouraged to come up with their own improvements after testing their </w:t>
      </w:r>
      <w:r w:rsidR="00A042A4">
        <w:rPr>
          <w:lang w:eastAsia="ja-JP"/>
        </w:rPr>
        <w:t xml:space="preserve">basic </w:t>
      </w:r>
      <w:r>
        <w:rPr>
          <w:lang w:eastAsia="ja-JP"/>
        </w:rPr>
        <w:t>prototypes. However, if they need some extra guidance possible improvements include:</w:t>
      </w:r>
    </w:p>
    <w:p w14:paraId="2C06A126" w14:textId="77777777" w:rsidR="00B7619D" w:rsidRDefault="00A71B71" w:rsidP="00B7619D">
      <w:pPr>
        <w:pStyle w:val="ListParagraph"/>
        <w:numPr>
          <w:ilvl w:val="0"/>
          <w:numId w:val="23"/>
        </w:numPr>
        <w:ind w:hanging="360"/>
      </w:pPr>
      <w:r>
        <w:t>Car stops before falling off an edge</w:t>
      </w:r>
    </w:p>
    <w:p w14:paraId="1560FD08" w14:textId="77777777" w:rsidR="00A71B71" w:rsidRDefault="00A71B71" w:rsidP="00B7619D">
      <w:pPr>
        <w:pStyle w:val="ListParagraph"/>
        <w:numPr>
          <w:ilvl w:val="0"/>
          <w:numId w:val="23"/>
        </w:numPr>
        <w:ind w:hanging="360"/>
      </w:pPr>
      <w:r>
        <w:t>Car follows a black line on the floor</w:t>
      </w:r>
    </w:p>
    <w:p w14:paraId="44D7E7A9" w14:textId="77777777" w:rsidR="00A71B71" w:rsidRDefault="00A71B71" w:rsidP="00B7619D">
      <w:pPr>
        <w:pStyle w:val="ListParagraph"/>
        <w:numPr>
          <w:ilvl w:val="0"/>
          <w:numId w:val="23"/>
        </w:numPr>
        <w:ind w:hanging="360"/>
      </w:pPr>
      <w:r>
        <w:t>Car follows a wall continuously (around corners)</w:t>
      </w:r>
    </w:p>
    <w:p w14:paraId="29DF0A60" w14:textId="77777777" w:rsidR="00A71B71" w:rsidRDefault="00A71B71" w:rsidP="00A71B71">
      <w:pPr>
        <w:pStyle w:val="ListParagraph"/>
        <w:numPr>
          <w:ilvl w:val="0"/>
          <w:numId w:val="23"/>
        </w:numPr>
        <w:ind w:hanging="360"/>
      </w:pPr>
      <w:r>
        <w:t xml:space="preserve">Car direction or speed controlled </w:t>
      </w:r>
      <w:r w:rsidR="00783DEB">
        <w:t>remotely</w:t>
      </w:r>
    </w:p>
    <w:p w14:paraId="6C9DBF64" w14:textId="77777777" w:rsidR="007B6A53" w:rsidRDefault="007B6A53" w:rsidP="007B6A53">
      <w:pPr>
        <w:pStyle w:val="LessonHeading1"/>
      </w:pPr>
      <w:bookmarkStart w:id="8" w:name="_Toc531700598"/>
      <w:r>
        <w:t>6 Month Plan</w:t>
      </w:r>
      <w:bookmarkEnd w:id="8"/>
    </w:p>
    <w:p w14:paraId="7AC45A35" w14:textId="77777777" w:rsidR="00B43AEE" w:rsidRDefault="00AC0DDC" w:rsidP="007B6A53">
      <w:pPr>
        <w:rPr>
          <w:lang w:eastAsia="ja-JP"/>
        </w:rPr>
      </w:pPr>
      <w:r>
        <w:rPr>
          <w:lang w:eastAsia="ja-JP"/>
        </w:rPr>
        <w:t xml:space="preserve">This plan is structured assuming </w:t>
      </w:r>
      <w:r w:rsidR="00646476">
        <w:rPr>
          <w:lang w:eastAsia="ja-JP"/>
        </w:rPr>
        <w:t xml:space="preserve">three </w:t>
      </w:r>
      <w:r>
        <w:rPr>
          <w:lang w:eastAsia="ja-JP"/>
        </w:rPr>
        <w:t>1</w:t>
      </w:r>
      <w:r w:rsidR="00D92A5F">
        <w:rPr>
          <w:lang w:eastAsia="ja-JP"/>
        </w:rPr>
        <w:t>.5</w:t>
      </w:r>
      <w:r>
        <w:rPr>
          <w:lang w:eastAsia="ja-JP"/>
        </w:rPr>
        <w:t xml:space="preserve">-hour project sessions per month. </w:t>
      </w:r>
      <w:r w:rsidR="00646476">
        <w:rPr>
          <w:lang w:eastAsia="ja-JP"/>
        </w:rPr>
        <w:t xml:space="preserve">The plan </w:t>
      </w:r>
      <w:r w:rsidR="009F5AA6">
        <w:rPr>
          <w:lang w:eastAsia="ja-JP"/>
        </w:rPr>
        <w:t>is guided by</w:t>
      </w:r>
      <w:r w:rsidR="00646476">
        <w:rPr>
          <w:lang w:eastAsia="ja-JP"/>
        </w:rPr>
        <w:t xml:space="preserve"> the</w:t>
      </w:r>
      <w:r w:rsidR="001164CF">
        <w:rPr>
          <w:lang w:eastAsia="ja-JP"/>
        </w:rPr>
        <w:t xml:space="preserve"> </w:t>
      </w:r>
      <w:hyperlink r:id="rId16" w:history="1">
        <w:r w:rsidR="007B6A53" w:rsidRPr="001E651A">
          <w:rPr>
            <w:rStyle w:val="Hyperlink"/>
            <w:lang w:eastAsia="ja-JP"/>
          </w:rPr>
          <w:t>Engineering Design Process</w:t>
        </w:r>
      </w:hyperlink>
      <w:r w:rsidR="007B6A53">
        <w:rPr>
          <w:rStyle w:val="FootnoteReference"/>
          <w:lang w:eastAsia="ja-JP"/>
        </w:rPr>
        <w:footnoteReference w:id="3"/>
      </w:r>
      <w:r w:rsidR="00646476">
        <w:rPr>
          <w:lang w:eastAsia="ja-JP"/>
        </w:rPr>
        <w:t xml:space="preserve"> and refers to it as</w:t>
      </w:r>
      <w:r w:rsidR="00CE7886">
        <w:rPr>
          <w:lang w:eastAsia="ja-JP"/>
        </w:rPr>
        <w:t xml:space="preserve"> follows:</w:t>
      </w:r>
    </w:p>
    <w:p w14:paraId="59C59F42" w14:textId="77777777" w:rsidR="00CB0DEB" w:rsidRDefault="00CB0DEB" w:rsidP="00CB0DEB">
      <w:pPr>
        <w:pStyle w:val="ListParagraph"/>
        <w:numPr>
          <w:ilvl w:val="0"/>
          <w:numId w:val="15"/>
        </w:numPr>
        <w:ind w:hanging="360"/>
      </w:pPr>
      <w:r>
        <w:t xml:space="preserve">EDP1: </w:t>
      </w:r>
      <w:r w:rsidRPr="00CE7886">
        <w:rPr>
          <w:b/>
        </w:rPr>
        <w:t>Define</w:t>
      </w:r>
      <w:r>
        <w:t xml:space="preserve"> the problem, needs, and constraints</w:t>
      </w:r>
    </w:p>
    <w:p w14:paraId="0D7B987F" w14:textId="77777777" w:rsidR="00CB0DEB" w:rsidRDefault="00CB0DEB" w:rsidP="00CB0DEB">
      <w:pPr>
        <w:pStyle w:val="ListParagraph"/>
        <w:numPr>
          <w:ilvl w:val="0"/>
          <w:numId w:val="15"/>
        </w:numPr>
        <w:ind w:hanging="360"/>
      </w:pPr>
      <w:r>
        <w:t xml:space="preserve">EDP2: </w:t>
      </w:r>
      <w:r w:rsidRPr="00CE7886">
        <w:rPr>
          <w:b/>
        </w:rPr>
        <w:t>Research</w:t>
      </w:r>
      <w:r>
        <w:t xml:space="preserve"> the problem and related technology</w:t>
      </w:r>
    </w:p>
    <w:p w14:paraId="5995FABB" w14:textId="77777777" w:rsidR="00CB0DEB" w:rsidRDefault="00CB0DEB" w:rsidP="00CB0DEB">
      <w:pPr>
        <w:pStyle w:val="ListParagraph"/>
        <w:numPr>
          <w:ilvl w:val="0"/>
          <w:numId w:val="15"/>
        </w:numPr>
        <w:ind w:hanging="360"/>
      </w:pPr>
      <w:r>
        <w:t xml:space="preserve">EDP3: </w:t>
      </w:r>
      <w:r w:rsidRPr="00CA145E">
        <w:rPr>
          <w:b/>
        </w:rPr>
        <w:t>Imagine</w:t>
      </w:r>
      <w:r>
        <w:t xml:space="preserve"> possible solutions</w:t>
      </w:r>
    </w:p>
    <w:p w14:paraId="69C0B36B" w14:textId="77777777" w:rsidR="00CB0DEB" w:rsidRDefault="00CB0DEB" w:rsidP="00CB0DEB">
      <w:pPr>
        <w:pStyle w:val="ListParagraph"/>
        <w:numPr>
          <w:ilvl w:val="0"/>
          <w:numId w:val="15"/>
        </w:numPr>
        <w:ind w:hanging="360"/>
      </w:pPr>
      <w:r>
        <w:t xml:space="preserve">EDP4: </w:t>
      </w:r>
      <w:r w:rsidRPr="0085239D">
        <w:rPr>
          <w:b/>
        </w:rPr>
        <w:t>Select</w:t>
      </w:r>
      <w:r>
        <w:t xml:space="preserve"> a promising solution</w:t>
      </w:r>
    </w:p>
    <w:p w14:paraId="20B007C2" w14:textId="77777777" w:rsidR="00CB0DEB" w:rsidRDefault="00CB0DEB" w:rsidP="00CB0DEB">
      <w:pPr>
        <w:pStyle w:val="ListParagraph"/>
        <w:numPr>
          <w:ilvl w:val="0"/>
          <w:numId w:val="15"/>
        </w:numPr>
        <w:ind w:hanging="360"/>
      </w:pPr>
      <w:r>
        <w:t xml:space="preserve">EDP5: </w:t>
      </w:r>
      <w:r w:rsidRPr="0085239D">
        <w:rPr>
          <w:b/>
        </w:rPr>
        <w:t>Build</w:t>
      </w:r>
      <w:r>
        <w:t xml:space="preserve"> a prototype</w:t>
      </w:r>
    </w:p>
    <w:p w14:paraId="1C2668EF" w14:textId="77777777" w:rsidR="00CB0DEB" w:rsidRDefault="00CB0DEB" w:rsidP="00CB0DEB">
      <w:pPr>
        <w:pStyle w:val="ListParagraph"/>
        <w:numPr>
          <w:ilvl w:val="0"/>
          <w:numId w:val="15"/>
        </w:numPr>
        <w:ind w:hanging="360"/>
      </w:pPr>
      <w:r>
        <w:t xml:space="preserve">EDP6: </w:t>
      </w:r>
      <w:r w:rsidRPr="0085239D">
        <w:rPr>
          <w:b/>
        </w:rPr>
        <w:t>Test</w:t>
      </w:r>
      <w:r>
        <w:t xml:space="preserve"> the prototype</w:t>
      </w:r>
    </w:p>
    <w:p w14:paraId="089448EF" w14:textId="77777777" w:rsidR="00CB0DEB" w:rsidRDefault="00CB0DEB" w:rsidP="00CB0DEB">
      <w:pPr>
        <w:pStyle w:val="ListParagraph"/>
        <w:numPr>
          <w:ilvl w:val="0"/>
          <w:numId w:val="15"/>
        </w:numPr>
        <w:ind w:hanging="360"/>
      </w:pPr>
      <w:r>
        <w:t xml:space="preserve">EDP7: </w:t>
      </w:r>
      <w:r w:rsidRPr="0085239D">
        <w:rPr>
          <w:b/>
        </w:rPr>
        <w:t>Improve</w:t>
      </w:r>
      <w:r>
        <w:t xml:space="preserve"> the solution</w:t>
      </w:r>
    </w:p>
    <w:p w14:paraId="3BBE9D77" w14:textId="77777777" w:rsidR="00522A52" w:rsidRDefault="00783DEB" w:rsidP="007B6A53">
      <w:pPr>
        <w:rPr>
          <w:lang w:eastAsia="ja-JP"/>
        </w:rPr>
      </w:pPr>
      <w:r>
        <w:rPr>
          <w:lang w:eastAsia="ja-JP"/>
        </w:rPr>
        <w:t>Before</w:t>
      </w:r>
      <w:r w:rsidR="00522A52">
        <w:rPr>
          <w:lang w:eastAsia="ja-JP"/>
        </w:rPr>
        <w:t xml:space="preserve"> building the basic </w:t>
      </w:r>
      <w:proofErr w:type="gramStart"/>
      <w:r w:rsidR="009A0452">
        <w:rPr>
          <w:lang w:eastAsia="ja-JP"/>
        </w:rPr>
        <w:t>prototype</w:t>
      </w:r>
      <w:proofErr w:type="gramEnd"/>
      <w:r w:rsidR="00522A52">
        <w:rPr>
          <w:lang w:eastAsia="ja-JP"/>
        </w:rPr>
        <w:t xml:space="preserve"> the students should be introduced to key concepts through hands-on activities</w:t>
      </w:r>
      <w:r w:rsidR="00B95AA4">
        <w:rPr>
          <w:lang w:eastAsia="ja-JP"/>
        </w:rPr>
        <w:t xml:space="preserve"> (see </w:t>
      </w:r>
      <w:r w:rsidR="00B95AA4" w:rsidRPr="00446E29">
        <w:rPr>
          <w:lang w:eastAsia="ja-JP"/>
        </w:rPr>
        <w:t>§Topic Activity Resources for more information</w:t>
      </w:r>
      <w:r w:rsidR="00B95AA4">
        <w:rPr>
          <w:lang w:eastAsia="ja-JP"/>
        </w:rPr>
        <w:t>)</w:t>
      </w:r>
      <w:r w:rsidR="00522A52">
        <w:rPr>
          <w:lang w:eastAsia="ja-JP"/>
        </w:rPr>
        <w:t>:</w:t>
      </w:r>
    </w:p>
    <w:p w14:paraId="1AABB141" w14:textId="77777777" w:rsidR="00522A52" w:rsidRDefault="00522A52" w:rsidP="00E25F10">
      <w:pPr>
        <w:pStyle w:val="ListParagraph"/>
      </w:pPr>
      <w:r w:rsidRPr="00E25F10">
        <w:t>D</w:t>
      </w:r>
      <w:r>
        <w:t>C motors (how they work, electromagnetic induction)</w:t>
      </w:r>
    </w:p>
    <w:p w14:paraId="47BBC7FB" w14:textId="77777777" w:rsidR="00522A52" w:rsidRDefault="00522A52" w:rsidP="00E25F10">
      <w:pPr>
        <w:pStyle w:val="ListParagraph"/>
      </w:pPr>
      <w:r>
        <w:t>DC motors (forward/backwards control... H-Bridge concept)</w:t>
      </w:r>
    </w:p>
    <w:p w14:paraId="09F3B8F6" w14:textId="77777777" w:rsidR="00522A52" w:rsidRDefault="00522A52" w:rsidP="00E25F10">
      <w:pPr>
        <w:pStyle w:val="ListParagraph"/>
      </w:pPr>
      <w:r>
        <w:t>H-Bridge IC (use in a breadboard to control a motor)</w:t>
      </w:r>
    </w:p>
    <w:p w14:paraId="660B617F" w14:textId="77777777" w:rsidR="009B4C6E" w:rsidRDefault="009B4C6E" w:rsidP="00E25F10">
      <w:pPr>
        <w:pStyle w:val="ListParagraph"/>
      </w:pPr>
      <w:r>
        <w:t>Arduino Programming (basic introduction to program structure, input, output)</w:t>
      </w:r>
    </w:p>
    <w:p w14:paraId="5DA844D0" w14:textId="77777777" w:rsidR="00A042A4" w:rsidRDefault="00522A52" w:rsidP="00D00605">
      <w:pPr>
        <w:pStyle w:val="ListParagraph"/>
      </w:pPr>
      <w:r>
        <w:t>U</w:t>
      </w:r>
      <w:r w:rsidR="00DD4E81">
        <w:t>ltrasonic</w:t>
      </w:r>
      <w:r>
        <w:t xml:space="preserve"> sensor (how it works, basic application... serial monitor print-out)</w:t>
      </w:r>
    </w:p>
    <w:p w14:paraId="1B64CD2F" w14:textId="77777777" w:rsidR="00A042A4" w:rsidRDefault="00A042A4" w:rsidP="00A042A4">
      <w:pPr>
        <w:rPr>
          <w:lang w:eastAsia="ja-JP"/>
        </w:rPr>
      </w:pPr>
      <w:r>
        <w:rPr>
          <w:lang w:eastAsia="ja-JP"/>
        </w:rPr>
        <w:t>Where necessary</w:t>
      </w:r>
      <w:r w:rsidR="00D92A5F">
        <w:rPr>
          <w:lang w:eastAsia="ja-JP"/>
        </w:rPr>
        <w:t>,</w:t>
      </w:r>
      <w:r>
        <w:rPr>
          <w:lang w:eastAsia="ja-JP"/>
        </w:rPr>
        <w:t xml:space="preserve"> extra topic activities should be arranged to match the design challenges, for example:</w:t>
      </w:r>
    </w:p>
    <w:p w14:paraId="052053F4" w14:textId="77777777" w:rsidR="00A042A4" w:rsidRDefault="00A042A4" w:rsidP="00A042A4">
      <w:pPr>
        <w:pStyle w:val="ListParagraph"/>
        <w:numPr>
          <w:ilvl w:val="0"/>
          <w:numId w:val="15"/>
        </w:numPr>
        <w:ind w:hanging="360"/>
      </w:pPr>
      <w:r>
        <w:t>Servo motors (how they work)</w:t>
      </w:r>
    </w:p>
    <w:p w14:paraId="44415CE1" w14:textId="77777777" w:rsidR="00A042A4" w:rsidRDefault="00A042A4" w:rsidP="00A042A4">
      <w:pPr>
        <w:pStyle w:val="ListParagraph"/>
        <w:numPr>
          <w:ilvl w:val="0"/>
          <w:numId w:val="15"/>
        </w:numPr>
        <w:ind w:hanging="360"/>
      </w:pPr>
      <w:r>
        <w:t>Using light sensors to detect edges (hardware and programming)</w:t>
      </w:r>
    </w:p>
    <w:p w14:paraId="1A950825" w14:textId="77777777" w:rsidR="00522A52" w:rsidRDefault="00A042A4" w:rsidP="00D00605">
      <w:pPr>
        <w:pStyle w:val="ListParagraph"/>
        <w:numPr>
          <w:ilvl w:val="0"/>
          <w:numId w:val="15"/>
        </w:numPr>
        <w:ind w:hanging="360"/>
      </w:pPr>
      <w:r>
        <w:t>Object avoidance (basics of programming to get around things)</w:t>
      </w:r>
      <w:r w:rsidR="006F4352">
        <w:br w:type="page"/>
      </w:r>
    </w:p>
    <w:p w14:paraId="62663633" w14:textId="77777777" w:rsidR="007B6A53" w:rsidRDefault="007B6A53" w:rsidP="007B6A53">
      <w:pPr>
        <w:pStyle w:val="LessonHeading2"/>
      </w:pPr>
      <w:bookmarkStart w:id="9" w:name="_Toc531700599"/>
      <w:r>
        <w:lastRenderedPageBreak/>
        <w:t>Month 1</w:t>
      </w:r>
      <w:r w:rsidR="00B82263">
        <w:t xml:space="preserve"> – Introduction</w:t>
      </w:r>
      <w:bookmarkEnd w:id="9"/>
    </w:p>
    <w:p w14:paraId="063A3CAA" w14:textId="77777777" w:rsidR="00CE7886" w:rsidRDefault="00A47C09" w:rsidP="007711FE">
      <w:pPr>
        <w:pStyle w:val="ListParagraph"/>
        <w:numPr>
          <w:ilvl w:val="0"/>
          <w:numId w:val="14"/>
        </w:numPr>
      </w:pPr>
      <w:r>
        <w:t>Introduce the problem (EDP1), form the groups, and discuss possible solutions (EDP3)</w:t>
      </w:r>
    </w:p>
    <w:p w14:paraId="0335FC16" w14:textId="77777777" w:rsidR="00A47C09" w:rsidRDefault="00A47C09" w:rsidP="00E25F10">
      <w:pPr>
        <w:pStyle w:val="ListParagraph"/>
        <w:numPr>
          <w:ilvl w:val="0"/>
          <w:numId w:val="14"/>
        </w:numPr>
      </w:pPr>
      <w:r>
        <w:t xml:space="preserve">Choose the best solution (EDP4) and present the </w:t>
      </w:r>
      <w:r w:rsidR="003B00C7">
        <w:t xml:space="preserve">example prototype of the car </w:t>
      </w:r>
      <w:r>
        <w:t>students will build</w:t>
      </w:r>
      <w:r w:rsidR="003B00C7">
        <w:t xml:space="preserve"> (see §Building the Example Prototype)</w:t>
      </w:r>
      <w:r>
        <w:t>. Discuss the needs and constraints of the car (EDP1)</w:t>
      </w:r>
    </w:p>
    <w:p w14:paraId="49147F8E" w14:textId="77777777" w:rsidR="00A47C09" w:rsidRDefault="00DD4E81" w:rsidP="00E25F10">
      <w:pPr>
        <w:pStyle w:val="ListParagraph"/>
        <w:numPr>
          <w:ilvl w:val="0"/>
          <w:numId w:val="14"/>
        </w:numPr>
      </w:pPr>
      <w:r>
        <w:t>Topic activities (EDP2, EDP5):</w:t>
      </w:r>
      <w:r w:rsidR="00A47C09">
        <w:t xml:space="preserve"> </w:t>
      </w:r>
      <w:r w:rsidR="00647492">
        <w:t>DC Motors 1 – Electromagnetic Induction</w:t>
      </w:r>
    </w:p>
    <w:p w14:paraId="326E40D5" w14:textId="77777777" w:rsidR="00CE7886" w:rsidRDefault="00A47C09" w:rsidP="00A47C09">
      <w:pPr>
        <w:pStyle w:val="LessonHeading2"/>
      </w:pPr>
      <w:bookmarkStart w:id="10" w:name="_Toc531700600"/>
      <w:r>
        <w:t xml:space="preserve">Month 2 </w:t>
      </w:r>
      <w:r w:rsidR="00B82263">
        <w:t>– Topic Activities</w:t>
      </w:r>
      <w:bookmarkEnd w:id="10"/>
    </w:p>
    <w:p w14:paraId="4AB9F87B" w14:textId="77777777" w:rsidR="00AC0DDC" w:rsidRDefault="00DD4E81" w:rsidP="00E25F10">
      <w:pPr>
        <w:pStyle w:val="ListParagraph"/>
        <w:numPr>
          <w:ilvl w:val="0"/>
          <w:numId w:val="14"/>
        </w:numPr>
      </w:pPr>
      <w:r>
        <w:t xml:space="preserve">Topic activities (EDP2, EDP5): </w:t>
      </w:r>
      <w:r w:rsidR="00647492">
        <w:t>DC Motors 2 – Controlling Motor direction with an H-Bridge</w:t>
      </w:r>
    </w:p>
    <w:p w14:paraId="5B7E5D00" w14:textId="77777777" w:rsidR="00DD4E81" w:rsidRDefault="00DD4E81" w:rsidP="00E25F10">
      <w:pPr>
        <w:pStyle w:val="ListParagraph"/>
        <w:numPr>
          <w:ilvl w:val="0"/>
          <w:numId w:val="14"/>
        </w:numPr>
      </w:pPr>
      <w:r>
        <w:t xml:space="preserve">Topic activities (EDP2, EDP5): </w:t>
      </w:r>
      <w:r w:rsidR="00647492">
        <w:t>DC Motors 3 – H-Bridge IC</w:t>
      </w:r>
    </w:p>
    <w:p w14:paraId="19C2AC6F" w14:textId="77777777" w:rsidR="00DD4E81" w:rsidRDefault="00DD4E81" w:rsidP="00E25F10">
      <w:pPr>
        <w:pStyle w:val="ListParagraph"/>
        <w:numPr>
          <w:ilvl w:val="0"/>
          <w:numId w:val="14"/>
        </w:numPr>
      </w:pPr>
      <w:r>
        <w:t xml:space="preserve">Topic activities (EDP2, EDP5): </w:t>
      </w:r>
      <w:r w:rsidR="00647492">
        <w:t>Programming an Arduino to Control an H-Bridge (basic introduction to program structure, input, output)</w:t>
      </w:r>
    </w:p>
    <w:p w14:paraId="5C5DD339" w14:textId="77777777" w:rsidR="00DD4E81" w:rsidRDefault="00DD4E81" w:rsidP="00DD4E81">
      <w:pPr>
        <w:pStyle w:val="LessonHeading2"/>
      </w:pPr>
      <w:bookmarkStart w:id="11" w:name="_Toc531700601"/>
      <w:r>
        <w:t>Month 3</w:t>
      </w:r>
      <w:r w:rsidR="00B82263">
        <w:t xml:space="preserve"> – Build the Prototype</w:t>
      </w:r>
      <w:bookmarkEnd w:id="11"/>
    </w:p>
    <w:p w14:paraId="167D14B1" w14:textId="77777777" w:rsidR="00DD4E81" w:rsidRDefault="00DD4E81" w:rsidP="00E25F10">
      <w:pPr>
        <w:pStyle w:val="ListParagraph"/>
        <w:numPr>
          <w:ilvl w:val="0"/>
          <w:numId w:val="14"/>
        </w:numPr>
      </w:pPr>
      <w:r>
        <w:t xml:space="preserve">Topic activities (EDP2, EDP5): </w:t>
      </w:r>
      <w:r w:rsidR="00647492">
        <w:t>Ultrasonic sensor (how it</w:t>
      </w:r>
      <w:r w:rsidR="00314036">
        <w:t xml:space="preserve"> works, basic application,</w:t>
      </w:r>
      <w:r w:rsidR="00647492">
        <w:t xml:space="preserve"> serial monitor print-out</w:t>
      </w:r>
      <w:r w:rsidR="00314036">
        <w:t xml:space="preserve"> of distance</w:t>
      </w:r>
      <w:r w:rsidR="00647492">
        <w:t>)</w:t>
      </w:r>
    </w:p>
    <w:p w14:paraId="578F7BC1" w14:textId="77777777" w:rsidR="00AC0DDC" w:rsidRDefault="00B82263" w:rsidP="00E25F10">
      <w:pPr>
        <w:pStyle w:val="ListParagraph"/>
        <w:numPr>
          <w:ilvl w:val="0"/>
          <w:numId w:val="14"/>
        </w:numPr>
      </w:pPr>
      <w:r>
        <w:t>Build the prototype (EDP5)</w:t>
      </w:r>
    </w:p>
    <w:p w14:paraId="368B7075" w14:textId="77777777" w:rsidR="00AC0DDC" w:rsidRPr="00AC0DDC" w:rsidRDefault="00AC0DDC" w:rsidP="00AC0DDC">
      <w:pPr>
        <w:pStyle w:val="LessonHeading2"/>
      </w:pPr>
      <w:bookmarkStart w:id="12" w:name="_Toc531700602"/>
      <w:r>
        <w:t>Month 4</w:t>
      </w:r>
      <w:r w:rsidR="00B82263">
        <w:t xml:space="preserve"> – Test the Prototype</w:t>
      </w:r>
      <w:bookmarkEnd w:id="12"/>
    </w:p>
    <w:p w14:paraId="1E660E13" w14:textId="77777777" w:rsidR="00B82263" w:rsidRDefault="00B82263" w:rsidP="00E25F10">
      <w:pPr>
        <w:pStyle w:val="ListParagraph"/>
        <w:numPr>
          <w:ilvl w:val="0"/>
          <w:numId w:val="14"/>
        </w:numPr>
      </w:pPr>
      <w:r>
        <w:t>Build the prototype, continued (EDP5)</w:t>
      </w:r>
    </w:p>
    <w:p w14:paraId="4C36B303" w14:textId="77777777" w:rsidR="00B82263" w:rsidRDefault="00B82263" w:rsidP="00E25F10">
      <w:pPr>
        <w:pStyle w:val="ListParagraph"/>
        <w:numPr>
          <w:ilvl w:val="0"/>
          <w:numId w:val="14"/>
        </w:numPr>
      </w:pPr>
      <w:r>
        <w:t>Test the prototype (EDP6)</w:t>
      </w:r>
    </w:p>
    <w:p w14:paraId="697E5833" w14:textId="77777777" w:rsidR="00B82263" w:rsidRDefault="00B82263" w:rsidP="00E25F10">
      <w:pPr>
        <w:pStyle w:val="ListParagraph"/>
        <w:numPr>
          <w:ilvl w:val="0"/>
          <w:numId w:val="14"/>
        </w:numPr>
      </w:pPr>
      <w:r>
        <w:t>Improve the prototype (EDP7)</w:t>
      </w:r>
    </w:p>
    <w:p w14:paraId="2F0A7BC3" w14:textId="77777777" w:rsidR="00B82263" w:rsidRDefault="00B82263" w:rsidP="00B82263">
      <w:pPr>
        <w:pStyle w:val="LessonHeading2"/>
      </w:pPr>
      <w:bookmarkStart w:id="13" w:name="_Toc531700603"/>
      <w:r>
        <w:t>Month 5 – Design Challenge</w:t>
      </w:r>
      <w:bookmarkEnd w:id="13"/>
    </w:p>
    <w:p w14:paraId="403ABC82" w14:textId="77777777" w:rsidR="007B6A53" w:rsidRDefault="00AC021F" w:rsidP="00E25F10">
      <w:pPr>
        <w:pStyle w:val="ListParagraph"/>
        <w:numPr>
          <w:ilvl w:val="0"/>
          <w:numId w:val="14"/>
        </w:numPr>
      </w:pPr>
      <w:r>
        <w:t>Improve the prototype (EDP7)</w:t>
      </w:r>
    </w:p>
    <w:p w14:paraId="285EAACF" w14:textId="77777777" w:rsidR="00AC16B4" w:rsidRDefault="00AC16B4" w:rsidP="00E25F10">
      <w:pPr>
        <w:pStyle w:val="ListParagraph"/>
        <w:numPr>
          <w:ilvl w:val="0"/>
          <w:numId w:val="14"/>
        </w:numPr>
      </w:pPr>
      <w:r>
        <w:t>Prepare for exhibition of project</w:t>
      </w:r>
    </w:p>
    <w:p w14:paraId="52CB8A09" w14:textId="77777777" w:rsidR="00AC16B4" w:rsidRDefault="00AC16B4" w:rsidP="00AC16B4">
      <w:pPr>
        <w:pStyle w:val="LessonHeading2"/>
      </w:pPr>
      <w:bookmarkStart w:id="14" w:name="_Toc531700604"/>
      <w:r>
        <w:t>Month 6 – Project Exhibition</w:t>
      </w:r>
      <w:bookmarkEnd w:id="14"/>
    </w:p>
    <w:p w14:paraId="657B5601" w14:textId="77777777" w:rsidR="00AC16B4" w:rsidRDefault="00AC16B4" w:rsidP="00E25F10">
      <w:pPr>
        <w:pStyle w:val="ListParagraph"/>
        <w:numPr>
          <w:ilvl w:val="0"/>
          <w:numId w:val="14"/>
        </w:numPr>
      </w:pPr>
      <w:r>
        <w:t>Exhibit the project</w:t>
      </w:r>
    </w:p>
    <w:p w14:paraId="479F634B" w14:textId="77777777" w:rsidR="005C3DD7" w:rsidRDefault="005C3DD7">
      <w:pPr>
        <w:spacing w:before="0" w:after="160" w:line="259" w:lineRule="auto"/>
      </w:pPr>
      <w:r>
        <w:br w:type="page"/>
      </w:r>
    </w:p>
    <w:p w14:paraId="48B1028C" w14:textId="77777777" w:rsidR="005C3DD7" w:rsidRDefault="005C3DD7" w:rsidP="005C3DD7">
      <w:pPr>
        <w:pStyle w:val="LessonHeading1"/>
      </w:pPr>
      <w:bookmarkStart w:id="15" w:name="_Toc531700605"/>
      <w:r>
        <w:lastRenderedPageBreak/>
        <w:t>Building the Example Prototype</w:t>
      </w:r>
      <w:bookmarkEnd w:id="15"/>
    </w:p>
    <w:p w14:paraId="49BB8794" w14:textId="77777777" w:rsidR="00F71456" w:rsidRDefault="00F71456" w:rsidP="00F71456">
      <w:pPr>
        <w:rPr>
          <w:lang w:eastAsia="ja-JP"/>
        </w:rPr>
      </w:pPr>
      <w:r>
        <w:rPr>
          <w:lang w:eastAsia="ja-JP"/>
        </w:rPr>
        <w:t>An example prototype of the project should be built for demonstration to the students in Month 1 of the project. This design can also be used as a reference helping the students troubleshoot their prototypes.</w:t>
      </w:r>
    </w:p>
    <w:p w14:paraId="3A4D26FC" w14:textId="77777777" w:rsidR="009D0873" w:rsidRDefault="005E7C27" w:rsidP="009D0873">
      <w:pPr>
        <w:rPr>
          <w:lang w:eastAsia="ja-JP"/>
        </w:rPr>
      </w:pPr>
      <w:r>
        <w:rPr>
          <w:highlight w:val="yellow"/>
          <w:lang w:eastAsia="ja-JP"/>
        </w:rPr>
        <w:t>To be done</w:t>
      </w:r>
      <w:r w:rsidR="005A5B3A">
        <w:rPr>
          <w:highlight w:val="yellow"/>
          <w:lang w:eastAsia="ja-JP"/>
        </w:rPr>
        <w:t xml:space="preserve">: </w:t>
      </w:r>
      <w:r w:rsidR="009D0873" w:rsidRPr="005A5B3A">
        <w:rPr>
          <w:highlight w:val="yellow"/>
          <w:lang w:eastAsia="ja-JP"/>
        </w:rPr>
        <w:t>Diagram, breadboard, photos, etc.</w:t>
      </w:r>
    </w:p>
    <w:p w14:paraId="3CDD72CE" w14:textId="77777777" w:rsidR="00A8582F" w:rsidRDefault="00A8582F" w:rsidP="00A8582F">
      <w:pPr>
        <w:pStyle w:val="LessonHeading1"/>
      </w:pPr>
      <w:bookmarkStart w:id="16" w:name="_Toc531700606"/>
      <w:r>
        <w:t>Topic Activity Resources</w:t>
      </w:r>
      <w:bookmarkEnd w:id="16"/>
    </w:p>
    <w:p w14:paraId="168A19D6" w14:textId="77777777" w:rsidR="00A8582F" w:rsidRPr="00A8582F" w:rsidRDefault="00A8582F" w:rsidP="00A8582F">
      <w:pPr>
        <w:rPr>
          <w:lang w:eastAsia="ja-JP"/>
        </w:rPr>
      </w:pPr>
      <w:r>
        <w:rPr>
          <w:lang w:eastAsia="ja-JP"/>
        </w:rPr>
        <w:t>The following resources can be used when preparing for the topic activities:</w:t>
      </w:r>
    </w:p>
    <w:p w14:paraId="4B0DE7C8" w14:textId="77777777" w:rsidR="005A5B3A" w:rsidRDefault="005A5B3A" w:rsidP="006218FF">
      <w:pPr>
        <w:pStyle w:val="ListParagraph"/>
      </w:pPr>
      <w:r>
        <w:t>DC Motors 1 – Electromagnetic Induction</w:t>
      </w:r>
    </w:p>
    <w:p w14:paraId="6F81B09B" w14:textId="77777777" w:rsidR="00A8582F" w:rsidRDefault="005A5B3A" w:rsidP="00A8582F">
      <w:pPr>
        <w:pStyle w:val="ListParagraph"/>
      </w:pPr>
      <w:r>
        <w:t>DC Motors 2 – Controlling Motor direction with an H-Bridge</w:t>
      </w:r>
    </w:p>
    <w:p w14:paraId="5D61190D" w14:textId="77777777" w:rsidR="00E4676F" w:rsidRDefault="00E4676F" w:rsidP="00A8582F">
      <w:pPr>
        <w:pStyle w:val="ListParagraph"/>
      </w:pPr>
      <w:r>
        <w:t>DC Motors 3 – H-Bridge IC</w:t>
      </w:r>
    </w:p>
    <w:p w14:paraId="710AF38B" w14:textId="77777777" w:rsidR="00E4676F" w:rsidRDefault="00823644" w:rsidP="00823644">
      <w:pPr>
        <w:pStyle w:val="ListParagraph"/>
      </w:pPr>
      <w:r>
        <w:t>Programming an Arduino to Control an H-Bridge</w:t>
      </w:r>
      <w:r w:rsidR="00E4676F">
        <w:t xml:space="preserve"> (basic introduction to program structure, input, output)</w:t>
      </w:r>
    </w:p>
    <w:p w14:paraId="4C2E03F2" w14:textId="77777777" w:rsidR="00711658" w:rsidRDefault="00711658" w:rsidP="00823644">
      <w:pPr>
        <w:pStyle w:val="ListParagraph"/>
      </w:pPr>
      <w:r>
        <w:t>Text based programming for the Arduino (transition from using block programming tools to editing an Arduino sketch directly)</w:t>
      </w:r>
    </w:p>
    <w:p w14:paraId="1C5A3CD9" w14:textId="77777777" w:rsidR="005C3DD7" w:rsidRDefault="00A8582F" w:rsidP="00A8582F">
      <w:pPr>
        <w:pStyle w:val="ListParagraph"/>
      </w:pPr>
      <w:r>
        <w:t xml:space="preserve">Ultrasonic sensor </w:t>
      </w:r>
      <w:r w:rsidR="00314036">
        <w:t>(how it works, basic application, serial monitor print-out of distance)</w:t>
      </w:r>
    </w:p>
    <w:p w14:paraId="4CDD13D1" w14:textId="77777777" w:rsidR="005A017E" w:rsidRDefault="005A017E" w:rsidP="005A017E">
      <w:pPr>
        <w:pStyle w:val="LessonHeading2"/>
      </w:pPr>
      <w:bookmarkStart w:id="17" w:name="_Toc531700607"/>
      <w:r>
        <w:t>DC Motors 1 – Electromagnetic Induction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FC7103" w14:paraId="6DADE31D" w14:textId="77777777" w:rsidTr="00FC7103">
        <w:trPr>
          <w:trHeight w:val="432"/>
        </w:trPr>
        <w:tc>
          <w:tcPr>
            <w:tcW w:w="1525" w:type="dxa"/>
          </w:tcPr>
          <w:p w14:paraId="584E2199" w14:textId="77777777" w:rsidR="00FC7103" w:rsidRDefault="00FC7103" w:rsidP="00CF2B9B">
            <w:pPr>
              <w:spacing w:before="0" w:after="0"/>
              <w:jc w:val="right"/>
            </w:pPr>
            <w:r>
              <w:t>Activity Goal:</w:t>
            </w:r>
          </w:p>
        </w:tc>
        <w:tc>
          <w:tcPr>
            <w:tcW w:w="7491" w:type="dxa"/>
          </w:tcPr>
          <w:p w14:paraId="486BE145" w14:textId="77777777" w:rsidR="00FC7103" w:rsidRDefault="00FC7103" w:rsidP="00CF2B9B">
            <w:pPr>
              <w:spacing w:before="0" w:after="0"/>
            </w:pPr>
            <w:r>
              <w:t>Explore how DC motors use electricity to make mechanical motion.</w:t>
            </w:r>
          </w:p>
        </w:tc>
      </w:tr>
      <w:tr w:rsidR="00FC7103" w14:paraId="77C0C3AC" w14:textId="77777777" w:rsidTr="00FC7103">
        <w:trPr>
          <w:trHeight w:val="432"/>
        </w:trPr>
        <w:tc>
          <w:tcPr>
            <w:tcW w:w="1525" w:type="dxa"/>
          </w:tcPr>
          <w:p w14:paraId="42EEC194" w14:textId="77777777" w:rsidR="00FC7103" w:rsidRDefault="00FC7103" w:rsidP="00CF2B9B">
            <w:pPr>
              <w:spacing w:before="0" w:after="0"/>
              <w:jc w:val="right"/>
            </w:pPr>
            <w:r>
              <w:t>Hands-On:</w:t>
            </w:r>
          </w:p>
        </w:tc>
        <w:tc>
          <w:tcPr>
            <w:tcW w:w="7491" w:type="dxa"/>
          </w:tcPr>
          <w:p w14:paraId="5C850FEC" w14:textId="77777777" w:rsidR="00FC7103" w:rsidRDefault="00FC7103" w:rsidP="00CF2B9B">
            <w:pPr>
              <w:spacing w:before="0" w:after="0"/>
            </w:pPr>
            <w:r>
              <w:t>Demonstration of electromagnet (wire wrapped around a nail), and a simple DC coil motor.</w:t>
            </w:r>
          </w:p>
        </w:tc>
      </w:tr>
      <w:tr w:rsidR="00730271" w14:paraId="7E3C3C44" w14:textId="77777777" w:rsidTr="00FC7103">
        <w:trPr>
          <w:trHeight w:val="432"/>
        </w:trPr>
        <w:tc>
          <w:tcPr>
            <w:tcW w:w="1525" w:type="dxa"/>
          </w:tcPr>
          <w:p w14:paraId="391F8FC0" w14:textId="77777777" w:rsidR="00730271" w:rsidRDefault="00730271" w:rsidP="00CF2B9B">
            <w:pPr>
              <w:spacing w:before="0" w:after="0"/>
              <w:jc w:val="right"/>
            </w:pPr>
            <w:r>
              <w:t>Resources:</w:t>
            </w:r>
          </w:p>
        </w:tc>
        <w:tc>
          <w:tcPr>
            <w:tcW w:w="7491" w:type="dxa"/>
          </w:tcPr>
          <w:p w14:paraId="0ADA92BE" w14:textId="77777777" w:rsidR="00730271" w:rsidRDefault="00730271" w:rsidP="00CF2B9B">
            <w:pPr>
              <w:spacing w:before="0" w:after="0"/>
            </w:pPr>
          </w:p>
        </w:tc>
      </w:tr>
    </w:tbl>
    <w:p w14:paraId="67E0F436" w14:textId="77777777" w:rsidR="005A017E" w:rsidRDefault="00F17F1B" w:rsidP="00730271">
      <w:pPr>
        <w:pStyle w:val="ListParagraph"/>
        <w:spacing w:before="0"/>
      </w:pPr>
      <w:hyperlink r:id="rId17" w:history="1">
        <w:r w:rsidR="00C543A4" w:rsidRPr="00AA7753">
          <w:rPr>
            <w:rStyle w:val="Hyperlink"/>
          </w:rPr>
          <w:t>https://learn.sparkfun.com/tutorials/motors-and-selecting-the-right-one</w:t>
        </w:r>
      </w:hyperlink>
    </w:p>
    <w:p w14:paraId="3C05B108" w14:textId="77777777" w:rsidR="00C543A4" w:rsidRDefault="00F17F1B" w:rsidP="00C543A4">
      <w:pPr>
        <w:pStyle w:val="ListParagraph"/>
      </w:pPr>
      <w:hyperlink r:id="rId18" w:history="1">
        <w:r w:rsidR="00C543A4" w:rsidRPr="00AA7753">
          <w:rPr>
            <w:rStyle w:val="Hyperlink"/>
          </w:rPr>
          <w:t>https://www.wired.com/2016/01/how-to-build-a-super-simple-electric-motor-out-of-stuff-you-already-have/</w:t>
        </w:r>
      </w:hyperlink>
    </w:p>
    <w:p w14:paraId="41654B96" w14:textId="77777777" w:rsidR="005A017E" w:rsidRDefault="005A017E" w:rsidP="005A017E">
      <w:pPr>
        <w:pStyle w:val="LessonHeading2"/>
      </w:pPr>
      <w:bookmarkStart w:id="18" w:name="_Toc531700608"/>
      <w:r>
        <w:t>DC Motors 2 – Controlling</w:t>
      </w:r>
      <w:r w:rsidR="0023155E">
        <w:t xml:space="preserve"> Motor</w:t>
      </w:r>
      <w:r>
        <w:t xml:space="preserve"> direction</w:t>
      </w:r>
      <w:r w:rsidR="00CC4D7A">
        <w:t xml:space="preserve"> with an H-Bridge</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CF2B9B" w14:paraId="485AFE02" w14:textId="77777777" w:rsidTr="006218FF">
        <w:trPr>
          <w:trHeight w:val="432"/>
        </w:trPr>
        <w:tc>
          <w:tcPr>
            <w:tcW w:w="1525" w:type="dxa"/>
          </w:tcPr>
          <w:p w14:paraId="66117E80" w14:textId="77777777" w:rsidR="00CF2B9B" w:rsidRDefault="00CF2B9B" w:rsidP="00CF2B9B">
            <w:pPr>
              <w:spacing w:before="0" w:after="0"/>
              <w:jc w:val="right"/>
            </w:pPr>
            <w:r>
              <w:t>Activity Goal:</w:t>
            </w:r>
          </w:p>
        </w:tc>
        <w:tc>
          <w:tcPr>
            <w:tcW w:w="7491" w:type="dxa"/>
          </w:tcPr>
          <w:p w14:paraId="482ED981" w14:textId="77777777" w:rsidR="00CF2B9B" w:rsidRDefault="00CF2B9B" w:rsidP="005E2201">
            <w:pPr>
              <w:spacing w:before="0" w:after="0"/>
            </w:pPr>
            <w:r>
              <w:t>Understand how to control the rotation direction of a DC motor</w:t>
            </w:r>
            <w:r w:rsidR="005E2201">
              <w:t>.</w:t>
            </w:r>
          </w:p>
        </w:tc>
      </w:tr>
      <w:tr w:rsidR="00CF2B9B" w14:paraId="5D8D1EB4" w14:textId="77777777" w:rsidTr="006218FF">
        <w:trPr>
          <w:trHeight w:val="432"/>
        </w:trPr>
        <w:tc>
          <w:tcPr>
            <w:tcW w:w="1525" w:type="dxa"/>
          </w:tcPr>
          <w:p w14:paraId="65CF6BE4" w14:textId="77777777" w:rsidR="00CF2B9B" w:rsidRDefault="00CF2B9B" w:rsidP="00CF2B9B">
            <w:pPr>
              <w:spacing w:before="0" w:after="0"/>
              <w:jc w:val="right"/>
            </w:pPr>
            <w:r>
              <w:t>Hands-On:</w:t>
            </w:r>
          </w:p>
        </w:tc>
        <w:tc>
          <w:tcPr>
            <w:tcW w:w="7491" w:type="dxa"/>
          </w:tcPr>
          <w:p w14:paraId="616AE983" w14:textId="77777777" w:rsidR="00CF2B9B" w:rsidRDefault="00CC4D7A" w:rsidP="00351C89">
            <w:pPr>
              <w:spacing w:before="0" w:after="0"/>
            </w:pPr>
            <w:r>
              <w:t xml:space="preserve">Change direction of DC motor by changing terminals between 5V and GND. </w:t>
            </w:r>
            <w:r w:rsidR="00CF2B9B">
              <w:t>Build an H-Bridge control circuit usi</w:t>
            </w:r>
            <w:r w:rsidR="00351C89">
              <w:t>ng push buttons on a breadboard</w:t>
            </w:r>
            <w:r>
              <w:t>.</w:t>
            </w:r>
          </w:p>
        </w:tc>
      </w:tr>
      <w:tr w:rsidR="00730271" w14:paraId="02139917" w14:textId="77777777" w:rsidTr="006218FF">
        <w:trPr>
          <w:trHeight w:val="432"/>
        </w:trPr>
        <w:tc>
          <w:tcPr>
            <w:tcW w:w="1525" w:type="dxa"/>
          </w:tcPr>
          <w:p w14:paraId="09DFD09C" w14:textId="77777777" w:rsidR="00730271" w:rsidRDefault="00730271" w:rsidP="00CF2B9B">
            <w:pPr>
              <w:spacing w:before="0" w:after="0"/>
              <w:jc w:val="right"/>
            </w:pPr>
            <w:r>
              <w:t>Resources:</w:t>
            </w:r>
          </w:p>
        </w:tc>
        <w:tc>
          <w:tcPr>
            <w:tcW w:w="7491" w:type="dxa"/>
          </w:tcPr>
          <w:p w14:paraId="6A52B5C1" w14:textId="77777777" w:rsidR="00730271" w:rsidRDefault="00730271" w:rsidP="00CF2B9B">
            <w:pPr>
              <w:spacing w:before="0" w:after="0"/>
            </w:pPr>
          </w:p>
        </w:tc>
      </w:tr>
    </w:tbl>
    <w:p w14:paraId="44E4B104" w14:textId="77777777" w:rsidR="005A017E" w:rsidRPr="0023155E" w:rsidRDefault="00F17F1B" w:rsidP="00730271">
      <w:pPr>
        <w:pStyle w:val="ListParagraph"/>
        <w:spacing w:before="0"/>
        <w:rPr>
          <w:rStyle w:val="Hyperlink"/>
          <w:color w:val="auto"/>
          <w:u w:val="none"/>
        </w:rPr>
      </w:pPr>
      <w:hyperlink r:id="rId19" w:history="1">
        <w:r w:rsidR="00C16C6F" w:rsidRPr="00AA7753">
          <w:rPr>
            <w:rStyle w:val="Hyperlink"/>
          </w:rPr>
          <w:t>http://www.mcmanis.com/chuck/robotics/tutorial/h-bridge/</w:t>
        </w:r>
      </w:hyperlink>
    </w:p>
    <w:p w14:paraId="1467BFFF" w14:textId="77777777" w:rsidR="0023155E" w:rsidRDefault="00F17F1B" w:rsidP="0023155E">
      <w:pPr>
        <w:pStyle w:val="ListParagraph"/>
      </w:pPr>
      <w:hyperlink r:id="rId20" w:history="1">
        <w:r w:rsidR="0023155E" w:rsidRPr="004E1B11">
          <w:rPr>
            <w:rStyle w:val="Hyperlink"/>
          </w:rPr>
          <w:t>https://www.rakeshmondal.info/L293D-Motor-Driver</w:t>
        </w:r>
      </w:hyperlink>
    </w:p>
    <w:p w14:paraId="6B3D6670" w14:textId="77777777" w:rsidR="00C16C6F" w:rsidRDefault="00C16C6F" w:rsidP="00C16C6F">
      <w:pPr>
        <w:pStyle w:val="ListParagraph"/>
      </w:pPr>
      <w:r>
        <w:lastRenderedPageBreak/>
        <w:t>An example of the hands-on circuit, an H-Bridge built using push-buttons.</w:t>
      </w:r>
      <w:r>
        <w:br/>
      </w:r>
      <w:r w:rsidRPr="00C16C6F">
        <w:rPr>
          <w:noProof/>
          <w:lang w:eastAsia="en-US"/>
        </w:rPr>
        <w:drawing>
          <wp:inline distT="0" distB="0" distL="0" distR="0" wp14:anchorId="125BC551" wp14:editId="65AD73F7">
            <wp:extent cx="3506525" cy="192381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511283" cy="1926421"/>
                    </a:xfrm>
                    <a:prstGeom prst="rect">
                      <a:avLst/>
                    </a:prstGeom>
                  </pic:spPr>
                </pic:pic>
              </a:graphicData>
            </a:graphic>
          </wp:inline>
        </w:drawing>
      </w:r>
    </w:p>
    <w:p w14:paraId="2D8FB77F" w14:textId="77777777" w:rsidR="005A017E" w:rsidRDefault="005A017E" w:rsidP="005A017E">
      <w:pPr>
        <w:rPr>
          <w:lang w:eastAsia="ja-JP"/>
        </w:rPr>
      </w:pPr>
    </w:p>
    <w:p w14:paraId="7D7F50AF" w14:textId="77777777" w:rsidR="00351C89" w:rsidRDefault="005A017E" w:rsidP="005A017E">
      <w:pPr>
        <w:pStyle w:val="LessonHeading2"/>
      </w:pPr>
      <w:bookmarkStart w:id="19" w:name="_Toc531700609"/>
      <w:r>
        <w:t xml:space="preserve">DC Motors 3 – </w:t>
      </w:r>
      <w:r w:rsidR="00351C89">
        <w:t>H-Bridge IC</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351C89" w14:paraId="077DBAF9" w14:textId="77777777" w:rsidTr="006218FF">
        <w:trPr>
          <w:trHeight w:val="432"/>
        </w:trPr>
        <w:tc>
          <w:tcPr>
            <w:tcW w:w="1525" w:type="dxa"/>
          </w:tcPr>
          <w:p w14:paraId="184749B4" w14:textId="77777777" w:rsidR="00351C89" w:rsidRDefault="00351C89" w:rsidP="006218FF">
            <w:pPr>
              <w:spacing w:before="0" w:after="0"/>
              <w:jc w:val="right"/>
            </w:pPr>
            <w:r>
              <w:t>Activity Goal:</w:t>
            </w:r>
          </w:p>
        </w:tc>
        <w:tc>
          <w:tcPr>
            <w:tcW w:w="7491" w:type="dxa"/>
          </w:tcPr>
          <w:p w14:paraId="01E34940" w14:textId="77777777" w:rsidR="00351C89" w:rsidRDefault="00351C89" w:rsidP="00351C89">
            <w:pPr>
              <w:spacing w:before="0" w:after="0"/>
            </w:pPr>
            <w:r>
              <w:t>Relate the H-Bridge concept to an H-Bridge IC and use the IC to control motor direction.</w:t>
            </w:r>
          </w:p>
        </w:tc>
      </w:tr>
      <w:tr w:rsidR="00351C89" w14:paraId="2618EE6E" w14:textId="77777777" w:rsidTr="006218FF">
        <w:trPr>
          <w:trHeight w:val="432"/>
        </w:trPr>
        <w:tc>
          <w:tcPr>
            <w:tcW w:w="1525" w:type="dxa"/>
          </w:tcPr>
          <w:p w14:paraId="7D7AA810" w14:textId="77777777" w:rsidR="00351C89" w:rsidRDefault="00351C89" w:rsidP="006218FF">
            <w:pPr>
              <w:spacing w:before="0" w:after="0"/>
              <w:jc w:val="right"/>
            </w:pPr>
            <w:r>
              <w:t>Hands-On:</w:t>
            </w:r>
          </w:p>
        </w:tc>
        <w:tc>
          <w:tcPr>
            <w:tcW w:w="7491" w:type="dxa"/>
          </w:tcPr>
          <w:p w14:paraId="658E7B31" w14:textId="77777777" w:rsidR="00351C89" w:rsidRDefault="00351C89" w:rsidP="00A3236E">
            <w:pPr>
              <w:spacing w:before="0" w:after="0"/>
            </w:pPr>
            <w:r>
              <w:t xml:space="preserve">Build a breadboard circuit </w:t>
            </w:r>
            <w:r w:rsidR="00A3236E">
              <w:t>using</w:t>
            </w:r>
            <w:r>
              <w:t xml:space="preserve"> the H-Bridge IC to control motor direction.</w:t>
            </w:r>
          </w:p>
        </w:tc>
      </w:tr>
      <w:tr w:rsidR="00351C89" w14:paraId="3A2F641D" w14:textId="77777777" w:rsidTr="006218FF">
        <w:trPr>
          <w:trHeight w:val="432"/>
        </w:trPr>
        <w:tc>
          <w:tcPr>
            <w:tcW w:w="1525" w:type="dxa"/>
          </w:tcPr>
          <w:p w14:paraId="257FAD75" w14:textId="77777777" w:rsidR="00351C89" w:rsidRDefault="00351C89" w:rsidP="006218FF">
            <w:pPr>
              <w:spacing w:before="0" w:after="0"/>
              <w:jc w:val="right"/>
            </w:pPr>
            <w:r>
              <w:t>Resources:</w:t>
            </w:r>
          </w:p>
        </w:tc>
        <w:tc>
          <w:tcPr>
            <w:tcW w:w="7491" w:type="dxa"/>
          </w:tcPr>
          <w:p w14:paraId="2E2E1D86" w14:textId="77777777" w:rsidR="00351C89" w:rsidRDefault="00351C89" w:rsidP="006218FF">
            <w:pPr>
              <w:spacing w:before="0" w:after="0"/>
            </w:pPr>
          </w:p>
        </w:tc>
      </w:tr>
    </w:tbl>
    <w:p w14:paraId="47207C7C" w14:textId="77777777" w:rsidR="00351C89" w:rsidRPr="0023155E" w:rsidRDefault="00F17F1B" w:rsidP="00351C89">
      <w:pPr>
        <w:pStyle w:val="ListParagraph"/>
        <w:spacing w:before="0"/>
        <w:rPr>
          <w:rStyle w:val="Hyperlink"/>
          <w:color w:val="auto"/>
          <w:u w:val="none"/>
        </w:rPr>
      </w:pPr>
      <w:hyperlink r:id="rId22" w:history="1">
        <w:r w:rsidR="00351C89" w:rsidRPr="00AA7753">
          <w:rPr>
            <w:rStyle w:val="Hyperlink"/>
          </w:rPr>
          <w:t>http://www.mcmanis.com/chuck/robotics/tutorial/h-bridge/</w:t>
        </w:r>
      </w:hyperlink>
    </w:p>
    <w:p w14:paraId="4454739E" w14:textId="77777777" w:rsidR="00351C89" w:rsidRPr="00043100" w:rsidRDefault="00F17F1B" w:rsidP="00351C89">
      <w:pPr>
        <w:pStyle w:val="ListParagraph"/>
        <w:rPr>
          <w:rStyle w:val="Hyperlink"/>
          <w:color w:val="auto"/>
          <w:u w:val="none"/>
        </w:rPr>
      </w:pPr>
      <w:hyperlink r:id="rId23" w:history="1">
        <w:r w:rsidR="00351C89" w:rsidRPr="004E1B11">
          <w:rPr>
            <w:rStyle w:val="Hyperlink"/>
          </w:rPr>
          <w:t>https://www.rakeshmondal.info/L293D-Motor-Driver</w:t>
        </w:r>
      </w:hyperlink>
    </w:p>
    <w:p w14:paraId="76E454AE" w14:textId="77777777" w:rsidR="00043100" w:rsidRPr="001C5774" w:rsidRDefault="00043100" w:rsidP="00043100">
      <w:pPr>
        <w:pStyle w:val="ListParagraph"/>
        <w:rPr>
          <w:color w:val="4B4B4B" w:themeColor="accent3" w:themeShade="80"/>
        </w:rPr>
      </w:pPr>
      <w:r w:rsidRPr="001C5774">
        <w:rPr>
          <w:color w:val="4B4B4B" w:themeColor="accent3" w:themeShade="80"/>
        </w:rPr>
        <w:t>https://www.elprocus.com/h-bridge-motor-control-circuit-using-l293d-ic/</w:t>
      </w:r>
    </w:p>
    <w:p w14:paraId="309180B6" w14:textId="77777777" w:rsidR="005A017E" w:rsidRDefault="0023531F" w:rsidP="00730271">
      <w:pPr>
        <w:pStyle w:val="LessonHeading2"/>
      </w:pPr>
      <w:bookmarkStart w:id="20" w:name="_Toc531700610"/>
      <w:r>
        <w:t xml:space="preserve">Programming an </w:t>
      </w:r>
      <w:r w:rsidR="00730271">
        <w:t xml:space="preserve">Arduino </w:t>
      </w:r>
      <w:r>
        <w:t xml:space="preserve">to Control an </w:t>
      </w:r>
      <w:r w:rsidR="00A3236E">
        <w:t>H-Bridge</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730271" w14:paraId="645B133B" w14:textId="77777777" w:rsidTr="006218FF">
        <w:trPr>
          <w:trHeight w:val="432"/>
        </w:trPr>
        <w:tc>
          <w:tcPr>
            <w:tcW w:w="1525" w:type="dxa"/>
          </w:tcPr>
          <w:p w14:paraId="5903965D" w14:textId="77777777" w:rsidR="00730271" w:rsidRDefault="00730271" w:rsidP="006218FF">
            <w:pPr>
              <w:spacing w:before="0" w:after="0"/>
              <w:jc w:val="right"/>
            </w:pPr>
            <w:r>
              <w:t>Activity Goal:</w:t>
            </w:r>
          </w:p>
        </w:tc>
        <w:tc>
          <w:tcPr>
            <w:tcW w:w="7491" w:type="dxa"/>
          </w:tcPr>
          <w:p w14:paraId="79AC5C3A" w14:textId="77777777" w:rsidR="00730271" w:rsidRDefault="00DE02FE" w:rsidP="006218FF">
            <w:pPr>
              <w:spacing w:before="0" w:after="0"/>
            </w:pPr>
            <w:r>
              <w:t>Control the H-Bridge IC using an Arduino Uno.</w:t>
            </w:r>
          </w:p>
        </w:tc>
      </w:tr>
      <w:tr w:rsidR="00730271" w14:paraId="17D9ECB1" w14:textId="77777777" w:rsidTr="006218FF">
        <w:trPr>
          <w:trHeight w:val="432"/>
        </w:trPr>
        <w:tc>
          <w:tcPr>
            <w:tcW w:w="1525" w:type="dxa"/>
          </w:tcPr>
          <w:p w14:paraId="14FDA982" w14:textId="77777777" w:rsidR="00730271" w:rsidRDefault="00730271" w:rsidP="006218FF">
            <w:pPr>
              <w:spacing w:before="0" w:after="0"/>
              <w:jc w:val="right"/>
            </w:pPr>
            <w:r>
              <w:t>Hands-On:</w:t>
            </w:r>
          </w:p>
        </w:tc>
        <w:tc>
          <w:tcPr>
            <w:tcW w:w="7491" w:type="dxa"/>
          </w:tcPr>
          <w:p w14:paraId="625CA95B" w14:textId="77777777" w:rsidR="00730271" w:rsidRDefault="0075212A" w:rsidP="006218FF">
            <w:pPr>
              <w:spacing w:before="0" w:after="0"/>
            </w:pPr>
            <w:r>
              <w:t xml:space="preserve">Program </w:t>
            </w:r>
            <w:r w:rsidR="00C52DB4">
              <w:t xml:space="preserve">an </w:t>
            </w:r>
            <w:r>
              <w:t xml:space="preserve">Arduino </w:t>
            </w:r>
            <w:r w:rsidR="00C52DB4">
              <w:t>UNO</w:t>
            </w:r>
            <w:r w:rsidR="00751AC7">
              <w:t xml:space="preserve"> using </w:t>
            </w:r>
            <w:proofErr w:type="spellStart"/>
            <w:r w:rsidR="00751AC7">
              <w:t>BlocklyDuino</w:t>
            </w:r>
            <w:proofErr w:type="spellEnd"/>
            <w:r w:rsidR="00751AC7">
              <w:rPr>
                <w:rStyle w:val="FootnoteReference"/>
              </w:rPr>
              <w:footnoteReference w:id="4"/>
            </w:r>
            <w:r w:rsidR="00C52DB4">
              <w:t xml:space="preserve"> </w:t>
            </w:r>
            <w:r>
              <w:t>to control the direction of two motors, using the H-Bridge IC circuit build on the breadboar</w:t>
            </w:r>
            <w:r w:rsidR="00C52DB4">
              <w:t>d during the previous activity</w:t>
            </w:r>
            <w:r w:rsidR="002514C1">
              <w:t>.</w:t>
            </w:r>
          </w:p>
        </w:tc>
      </w:tr>
      <w:tr w:rsidR="00730271" w14:paraId="5969724A" w14:textId="77777777" w:rsidTr="006218FF">
        <w:trPr>
          <w:trHeight w:val="432"/>
        </w:trPr>
        <w:tc>
          <w:tcPr>
            <w:tcW w:w="1525" w:type="dxa"/>
          </w:tcPr>
          <w:p w14:paraId="1E59F39B" w14:textId="77777777" w:rsidR="00730271" w:rsidRDefault="00730271" w:rsidP="006218FF">
            <w:pPr>
              <w:spacing w:before="0" w:after="0"/>
              <w:jc w:val="right"/>
            </w:pPr>
            <w:r>
              <w:t>Resources:</w:t>
            </w:r>
          </w:p>
        </w:tc>
        <w:tc>
          <w:tcPr>
            <w:tcW w:w="7491" w:type="dxa"/>
          </w:tcPr>
          <w:p w14:paraId="7BE348B6" w14:textId="77777777" w:rsidR="00730271" w:rsidRDefault="00730271" w:rsidP="006218FF">
            <w:pPr>
              <w:spacing w:before="0" w:after="0"/>
            </w:pPr>
          </w:p>
        </w:tc>
      </w:tr>
    </w:tbl>
    <w:p w14:paraId="3D526A9B" w14:textId="77777777" w:rsidR="00730271" w:rsidRDefault="00053355" w:rsidP="00053355">
      <w:pPr>
        <w:pStyle w:val="ListParagraph"/>
      </w:pPr>
      <w:r>
        <w:t>See the documentation for Foundation Activity “</w:t>
      </w:r>
      <w:r w:rsidRPr="00053355">
        <w:t>FA4 - Blinking an LED</w:t>
      </w:r>
      <w:r>
        <w:t>” for review of programming the Arduino.</w:t>
      </w:r>
    </w:p>
    <w:p w14:paraId="1DD0A177" w14:textId="77777777" w:rsidR="00447BDB" w:rsidRDefault="00F17F1B" w:rsidP="00447BDB">
      <w:pPr>
        <w:pStyle w:val="ListParagraph"/>
        <w:rPr>
          <w:color w:val="4B4B4B" w:themeColor="accent3" w:themeShade="80"/>
        </w:rPr>
      </w:pPr>
      <w:hyperlink r:id="rId24" w:history="1">
        <w:r w:rsidR="00447BDB" w:rsidRPr="00081401">
          <w:rPr>
            <w:rStyle w:val="Hyperlink"/>
          </w:rPr>
          <w:t>https://howtomechatronics.com/tutorials/arduino/arduino-dc-motor-control-tutorial-l298n-pwm-h-bridge/</w:t>
        </w:r>
      </w:hyperlink>
    </w:p>
    <w:p w14:paraId="67CF0DF2" w14:textId="77777777" w:rsidR="00447BDB" w:rsidRDefault="00F17F1B" w:rsidP="00447BDB">
      <w:pPr>
        <w:pStyle w:val="ListParagraph"/>
        <w:rPr>
          <w:color w:val="4B4B4B" w:themeColor="accent3" w:themeShade="80"/>
        </w:rPr>
      </w:pPr>
      <w:hyperlink r:id="rId25" w:history="1">
        <w:r w:rsidR="00916C78" w:rsidRPr="00081401">
          <w:rPr>
            <w:rStyle w:val="Hyperlink"/>
          </w:rPr>
          <w:t>https://www.bc-robotics.com/tutorials/controlling-dc-motor-arduino/</w:t>
        </w:r>
      </w:hyperlink>
    </w:p>
    <w:p w14:paraId="0D56F434" w14:textId="77777777" w:rsidR="00916C78" w:rsidRDefault="00F17F1B" w:rsidP="00916C78">
      <w:pPr>
        <w:pStyle w:val="ListParagraph"/>
        <w:rPr>
          <w:color w:val="4B4B4B" w:themeColor="accent3" w:themeShade="80"/>
        </w:rPr>
      </w:pPr>
      <w:hyperlink r:id="rId26" w:history="1">
        <w:r w:rsidR="00916C78" w:rsidRPr="00081401">
          <w:rPr>
            <w:rStyle w:val="Hyperlink"/>
          </w:rPr>
          <w:t>https://www.maxphi.com/dc-motor-interfacing-arduino-tutorial</w:t>
        </w:r>
      </w:hyperlink>
    </w:p>
    <w:p w14:paraId="5BE328F5" w14:textId="77777777" w:rsidR="00916C78" w:rsidRPr="00447BDB" w:rsidRDefault="00916C78" w:rsidP="00916C78">
      <w:pPr>
        <w:pStyle w:val="ListParagraph"/>
        <w:rPr>
          <w:color w:val="4B4B4B" w:themeColor="accent3" w:themeShade="80"/>
        </w:rPr>
      </w:pPr>
      <w:r w:rsidRPr="00916C78">
        <w:rPr>
          <w:color w:val="4B4B4B" w:themeColor="accent3" w:themeShade="80"/>
        </w:rPr>
        <w:t>http://www.learningaboutelectronics.com/Articles/Arduino-microcontroller-H-bridge-circuit.php</w:t>
      </w:r>
    </w:p>
    <w:p w14:paraId="34A73671" w14:textId="77777777" w:rsidR="00751AC7" w:rsidRDefault="00BD3AC0" w:rsidP="00730271">
      <w:pPr>
        <w:pStyle w:val="LessonHeading2"/>
      </w:pPr>
      <w:bookmarkStart w:id="21" w:name="_Toc531700611"/>
      <w:r>
        <w:t>Text-</w:t>
      </w:r>
      <w:r w:rsidR="00751AC7">
        <w:t>Based programming for the Arduino</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751AC7" w14:paraId="19A137EA" w14:textId="77777777" w:rsidTr="006218FF">
        <w:trPr>
          <w:trHeight w:val="432"/>
        </w:trPr>
        <w:tc>
          <w:tcPr>
            <w:tcW w:w="1525" w:type="dxa"/>
          </w:tcPr>
          <w:p w14:paraId="0DE0550F" w14:textId="77777777" w:rsidR="00751AC7" w:rsidRDefault="00751AC7" w:rsidP="006218FF">
            <w:pPr>
              <w:spacing w:before="0" w:after="0"/>
              <w:jc w:val="right"/>
            </w:pPr>
            <w:r>
              <w:t>Activity Goal:</w:t>
            </w:r>
          </w:p>
        </w:tc>
        <w:tc>
          <w:tcPr>
            <w:tcW w:w="7491" w:type="dxa"/>
          </w:tcPr>
          <w:p w14:paraId="722BE947" w14:textId="77777777" w:rsidR="00751AC7" w:rsidRDefault="00BD3AC0" w:rsidP="0008331B">
            <w:pPr>
              <w:spacing w:before="0" w:after="0"/>
            </w:pPr>
            <w:r>
              <w:t>Transition from using block-based pr</w:t>
            </w:r>
            <w:r w:rsidR="0008331B">
              <w:t xml:space="preserve">ogramming tools </w:t>
            </w:r>
            <w:r>
              <w:t>to writing programs directly in the Arduino IDE.</w:t>
            </w:r>
          </w:p>
        </w:tc>
      </w:tr>
      <w:tr w:rsidR="00751AC7" w14:paraId="73D6DC3D" w14:textId="77777777" w:rsidTr="006218FF">
        <w:trPr>
          <w:trHeight w:val="432"/>
        </w:trPr>
        <w:tc>
          <w:tcPr>
            <w:tcW w:w="1525" w:type="dxa"/>
          </w:tcPr>
          <w:p w14:paraId="58EACDDE" w14:textId="77777777" w:rsidR="00751AC7" w:rsidRDefault="00751AC7" w:rsidP="006218FF">
            <w:pPr>
              <w:spacing w:before="0" w:after="0"/>
              <w:jc w:val="right"/>
            </w:pPr>
            <w:r>
              <w:lastRenderedPageBreak/>
              <w:t>Hands-On:</w:t>
            </w:r>
          </w:p>
        </w:tc>
        <w:tc>
          <w:tcPr>
            <w:tcW w:w="7491" w:type="dxa"/>
          </w:tcPr>
          <w:p w14:paraId="42E8B0E3" w14:textId="77777777" w:rsidR="00751AC7" w:rsidRDefault="00BD3AC0" w:rsidP="006218FF">
            <w:pPr>
              <w:spacing w:before="0" w:after="0"/>
            </w:pPr>
            <w:r>
              <w:t>Take the program from the previous activity (driving an H-Bridge with the Arduino), and look at the text code produced. Define key parts of the code, and alter it to include and LED that turns on when the motor is rotating in one direction, and off when it is rotating in the other direction.</w:t>
            </w:r>
          </w:p>
        </w:tc>
      </w:tr>
      <w:tr w:rsidR="00751AC7" w14:paraId="024878D8" w14:textId="77777777" w:rsidTr="006218FF">
        <w:trPr>
          <w:trHeight w:val="432"/>
        </w:trPr>
        <w:tc>
          <w:tcPr>
            <w:tcW w:w="1525" w:type="dxa"/>
          </w:tcPr>
          <w:p w14:paraId="14CBFFF5" w14:textId="77777777" w:rsidR="00751AC7" w:rsidRDefault="00751AC7" w:rsidP="006218FF">
            <w:pPr>
              <w:spacing w:before="0" w:after="0"/>
              <w:jc w:val="right"/>
            </w:pPr>
            <w:r>
              <w:t>Resources:</w:t>
            </w:r>
          </w:p>
        </w:tc>
        <w:tc>
          <w:tcPr>
            <w:tcW w:w="7491" w:type="dxa"/>
          </w:tcPr>
          <w:p w14:paraId="71270DC7" w14:textId="77777777" w:rsidR="00751AC7" w:rsidRDefault="00751AC7" w:rsidP="006218FF">
            <w:pPr>
              <w:spacing w:before="0" w:after="0"/>
            </w:pPr>
          </w:p>
        </w:tc>
      </w:tr>
    </w:tbl>
    <w:p w14:paraId="31509929" w14:textId="77777777" w:rsidR="00ED328E" w:rsidRDefault="00BD3AC0" w:rsidP="00235117">
      <w:pPr>
        <w:pStyle w:val="ListParagraph"/>
      </w:pPr>
      <w:r>
        <w:t>Topics to cover:</w:t>
      </w:r>
    </w:p>
    <w:p w14:paraId="7C10978E" w14:textId="77777777" w:rsidR="00ED328E" w:rsidRDefault="00ED328E" w:rsidP="00ED328E">
      <w:pPr>
        <w:pStyle w:val="ListParagraph"/>
        <w:numPr>
          <w:ilvl w:val="1"/>
          <w:numId w:val="17"/>
        </w:numPr>
      </w:pPr>
      <w:r>
        <w:t>Structure:</w:t>
      </w:r>
      <w:r w:rsidR="00B24988">
        <w:t xml:space="preserve"> setup(</w:t>
      </w:r>
      <w:r w:rsidR="00BD3AC0">
        <w:t>), loop()</w:t>
      </w:r>
      <w:r w:rsidR="00B24988">
        <w:t>,</w:t>
      </w:r>
      <w:r>
        <w:t xml:space="preserve"> curly brackets {}, what does </w:t>
      </w:r>
      <w:r w:rsidR="00674C8C">
        <w:t>“</w:t>
      </w:r>
      <w:r>
        <w:t>void</w:t>
      </w:r>
      <w:r w:rsidR="00674C8C">
        <w:t>”</w:t>
      </w:r>
      <w:r>
        <w:t xml:space="preserve"> </w:t>
      </w:r>
      <w:proofErr w:type="gramStart"/>
      <w:r>
        <w:t>mean?,</w:t>
      </w:r>
      <w:proofErr w:type="gramEnd"/>
      <w:r w:rsidR="00BD3AC0">
        <w:t xml:space="preserve"> if/</w:t>
      </w:r>
      <w:r w:rsidR="00B24988">
        <w:t>else</w:t>
      </w:r>
      <w:r w:rsidR="00BD3AC0">
        <w:t xml:space="preserve"> statements</w:t>
      </w:r>
      <w:r w:rsidR="00B24988">
        <w:t>,</w:t>
      </w:r>
      <w:r>
        <w:t xml:space="preserve"> semicolon line endings, comments</w:t>
      </w:r>
    </w:p>
    <w:p w14:paraId="23931561" w14:textId="77777777" w:rsidR="00ED328E" w:rsidRDefault="00ED328E" w:rsidP="00ED328E">
      <w:pPr>
        <w:pStyle w:val="ListParagraph"/>
        <w:numPr>
          <w:ilvl w:val="1"/>
          <w:numId w:val="17"/>
        </w:numPr>
      </w:pPr>
      <w:r>
        <w:t>Variables: int, float</w:t>
      </w:r>
    </w:p>
    <w:p w14:paraId="5CA7E834" w14:textId="77777777" w:rsidR="00ED328E" w:rsidRDefault="00ED328E" w:rsidP="00ED328E">
      <w:pPr>
        <w:pStyle w:val="ListParagraph"/>
        <w:numPr>
          <w:ilvl w:val="1"/>
          <w:numId w:val="17"/>
        </w:numPr>
      </w:pPr>
      <w:r>
        <w:t>Digital IO: p</w:t>
      </w:r>
      <w:r w:rsidR="0008331B">
        <w:t xml:space="preserve">inMode(), </w:t>
      </w:r>
      <w:r w:rsidR="00235117">
        <w:t>digital</w:t>
      </w:r>
      <w:r w:rsidR="00B24988">
        <w:t>Write</w:t>
      </w:r>
      <w:r w:rsidR="00235117">
        <w:t>()</w:t>
      </w:r>
    </w:p>
    <w:p w14:paraId="3083F50C" w14:textId="77777777" w:rsidR="00751AC7" w:rsidRDefault="00235117" w:rsidP="00ED328E">
      <w:pPr>
        <w:pStyle w:val="ListParagraph"/>
        <w:numPr>
          <w:ilvl w:val="1"/>
          <w:numId w:val="17"/>
        </w:numPr>
      </w:pPr>
      <w:r>
        <w:t>D</w:t>
      </w:r>
      <w:r w:rsidR="00B24988">
        <w:t>elay</w:t>
      </w:r>
      <w:r>
        <w:t>()</w:t>
      </w:r>
    </w:p>
    <w:p w14:paraId="515CA540" w14:textId="77777777" w:rsidR="00BD3AC0" w:rsidRPr="00751AC7" w:rsidRDefault="0008331B" w:rsidP="00ED328E">
      <w:pPr>
        <w:pStyle w:val="ListParagraph"/>
      </w:pPr>
      <w:r>
        <w:t xml:space="preserve">For functions like digitalWrite(), see the documentation on the Arduino Language Reference: </w:t>
      </w:r>
      <w:hyperlink r:id="rId27" w:anchor="page-title" w:history="1">
        <w:r w:rsidRPr="0015470D">
          <w:rPr>
            <w:rStyle w:val="Hyperlink"/>
          </w:rPr>
          <w:t>https://www.arduino.cc/reference/en/#page-title</w:t>
        </w:r>
      </w:hyperlink>
      <w:r>
        <w:t xml:space="preserve"> </w:t>
      </w:r>
    </w:p>
    <w:p w14:paraId="6A3C648F" w14:textId="77777777" w:rsidR="00730271" w:rsidRDefault="00730271" w:rsidP="00730271">
      <w:pPr>
        <w:pStyle w:val="LessonHeading2"/>
      </w:pPr>
      <w:bookmarkStart w:id="22" w:name="_Toc531700612"/>
      <w:r>
        <w:t>Ultrasonic Sensor</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491"/>
      </w:tblGrid>
      <w:tr w:rsidR="00730271" w14:paraId="6FC874BD" w14:textId="77777777" w:rsidTr="006218FF">
        <w:trPr>
          <w:trHeight w:val="432"/>
        </w:trPr>
        <w:tc>
          <w:tcPr>
            <w:tcW w:w="1525" w:type="dxa"/>
          </w:tcPr>
          <w:p w14:paraId="29EAB9C3" w14:textId="77777777" w:rsidR="00730271" w:rsidRDefault="00730271" w:rsidP="006218FF">
            <w:pPr>
              <w:spacing w:before="0" w:after="0"/>
              <w:jc w:val="right"/>
            </w:pPr>
            <w:r>
              <w:t>Activity Goal:</w:t>
            </w:r>
          </w:p>
        </w:tc>
        <w:tc>
          <w:tcPr>
            <w:tcW w:w="7491" w:type="dxa"/>
          </w:tcPr>
          <w:p w14:paraId="2CE53253" w14:textId="77777777" w:rsidR="00730271" w:rsidRDefault="002514C1" w:rsidP="00AE3A95">
            <w:pPr>
              <w:spacing w:before="0" w:after="0"/>
            </w:pPr>
            <w:r>
              <w:t>Introduce how the</w:t>
            </w:r>
            <w:r w:rsidR="00390060">
              <w:t xml:space="preserve"> SR04</w:t>
            </w:r>
            <w:r w:rsidR="009F577C">
              <w:t xml:space="preserve"> ultrasonic sensor works</w:t>
            </w:r>
            <w:r w:rsidR="00AE3A95">
              <w:t xml:space="preserve"> and program the Arduino to use the sensor to control an LED. Print the current measured distance to the computer screen.</w:t>
            </w:r>
          </w:p>
        </w:tc>
      </w:tr>
      <w:tr w:rsidR="00730271" w14:paraId="430B11AA" w14:textId="77777777" w:rsidTr="006218FF">
        <w:trPr>
          <w:trHeight w:val="432"/>
        </w:trPr>
        <w:tc>
          <w:tcPr>
            <w:tcW w:w="1525" w:type="dxa"/>
          </w:tcPr>
          <w:p w14:paraId="783367A6" w14:textId="77777777" w:rsidR="00730271" w:rsidRDefault="00730271" w:rsidP="006218FF">
            <w:pPr>
              <w:spacing w:before="0" w:after="0"/>
              <w:jc w:val="right"/>
            </w:pPr>
            <w:r>
              <w:t>Hands-On:</w:t>
            </w:r>
          </w:p>
        </w:tc>
        <w:tc>
          <w:tcPr>
            <w:tcW w:w="7491" w:type="dxa"/>
          </w:tcPr>
          <w:p w14:paraId="671C4835" w14:textId="77777777" w:rsidR="00730271" w:rsidRDefault="002514C1" w:rsidP="00AE3A95">
            <w:pPr>
              <w:spacing w:before="0" w:after="0"/>
            </w:pPr>
            <w:r>
              <w:t>Program an Arduino UNO, using the ultrasonic sensor as an input and calculating distance. Print distance result to the serial monitor for debugging.</w:t>
            </w:r>
            <w:r w:rsidR="00AE3A95">
              <w:t xml:space="preserve"> Turn on an LED when an object comes closer than 20cm using if/else statements</w:t>
            </w:r>
            <w:r>
              <w:t xml:space="preserve"> </w:t>
            </w:r>
          </w:p>
        </w:tc>
      </w:tr>
      <w:tr w:rsidR="00730271" w14:paraId="71B68DCB" w14:textId="77777777" w:rsidTr="006218FF">
        <w:trPr>
          <w:trHeight w:val="432"/>
        </w:trPr>
        <w:tc>
          <w:tcPr>
            <w:tcW w:w="1525" w:type="dxa"/>
          </w:tcPr>
          <w:p w14:paraId="1AB17CA1" w14:textId="77777777" w:rsidR="00730271" w:rsidRDefault="00730271" w:rsidP="006218FF">
            <w:pPr>
              <w:spacing w:before="0" w:after="0"/>
              <w:jc w:val="right"/>
            </w:pPr>
            <w:r>
              <w:t>Resources:</w:t>
            </w:r>
          </w:p>
        </w:tc>
        <w:tc>
          <w:tcPr>
            <w:tcW w:w="7491" w:type="dxa"/>
          </w:tcPr>
          <w:p w14:paraId="2606E61C" w14:textId="77777777" w:rsidR="00730271" w:rsidRDefault="00730271" w:rsidP="006218FF">
            <w:pPr>
              <w:spacing w:before="0" w:after="0"/>
            </w:pPr>
          </w:p>
        </w:tc>
      </w:tr>
    </w:tbl>
    <w:p w14:paraId="036AABD9" w14:textId="77777777" w:rsidR="00730271" w:rsidRDefault="00C06319" w:rsidP="00730271">
      <w:pPr>
        <w:pStyle w:val="ListParagraph"/>
      </w:pPr>
      <w:r>
        <w:t>Putting a 1uF capacitor between 5V and GND, close to the sensor, can help stabilize the readings.</w:t>
      </w:r>
    </w:p>
    <w:p w14:paraId="2E4F4421" w14:textId="77777777" w:rsidR="00541D47" w:rsidRPr="00541D47" w:rsidRDefault="00F17F1B" w:rsidP="00541D47">
      <w:pPr>
        <w:pStyle w:val="ListParagraph"/>
      </w:pPr>
      <w:hyperlink r:id="rId28" w:history="1">
        <w:r w:rsidR="00C06319" w:rsidRPr="00EC0BB1">
          <w:rPr>
            <w:rStyle w:val="Hyperlink"/>
          </w:rPr>
          <w:t>https://arduinobasics.blogspot.com/2012/11/hc-sr04-ultrasonic-sensor.html</w:t>
        </w:r>
      </w:hyperlink>
    </w:p>
    <w:sectPr w:rsidR="00541D47" w:rsidRPr="00541D47" w:rsidSect="00841DF6">
      <w:headerReference w:type="default" r:id="rId29"/>
      <w:footerReference w:type="default" r:id="rId30"/>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33E98" w14:textId="77777777" w:rsidR="00F17F1B" w:rsidRDefault="00F17F1B" w:rsidP="007711DF">
      <w:r>
        <w:separator/>
      </w:r>
    </w:p>
  </w:endnote>
  <w:endnote w:type="continuationSeparator" w:id="0">
    <w:p w14:paraId="26F2B24B" w14:textId="77777777" w:rsidR="00F17F1B" w:rsidRDefault="00F17F1B"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se">
    <w:altName w:val="Calibri"/>
    <w:panose1 w:val="00000000000000000000"/>
    <w:charset w:val="00"/>
    <w:family w:val="modern"/>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54105" w14:textId="051D609A" w:rsidR="006218FF" w:rsidRDefault="00F17F1B" w:rsidP="00CB50EF">
    <w:pPr>
      <w:pStyle w:val="Footer"/>
    </w:pPr>
    <w:sdt>
      <w:sdtPr>
        <w:id w:val="-594399139"/>
        <w:docPartObj>
          <w:docPartGallery w:val="Page Numbers (Bottom of Page)"/>
          <w:docPartUnique/>
        </w:docPartObj>
      </w:sdtPr>
      <w:sdtEndPr/>
      <w:sdtContent>
        <w:sdt>
          <w:sdtPr>
            <w:id w:val="-1459487820"/>
            <w:docPartObj>
              <w:docPartGallery w:val="Page Numbers (Top of Page)"/>
              <w:docPartUnique/>
            </w:docPartObj>
          </w:sdtPr>
          <w:sdtEndPr/>
          <w:sdtContent>
            <w:r w:rsidR="006218FF">
              <w:rPr>
                <w:rFonts w:ascii="Calibri" w:eastAsia="Calibri" w:hAnsi="Calibri"/>
                <w:color w:val="A6A6A6"/>
                <w:sz w:val="22"/>
              </w:rPr>
              <w:t>Definition and Plan</w:t>
            </w:r>
            <w:r w:rsidR="006218FF">
              <w:rPr>
                <w:rFonts w:ascii="Calibri" w:eastAsia="Calibri" w:hAnsi="Calibri"/>
                <w:color w:val="A6A6A6"/>
                <w:sz w:val="22"/>
              </w:rPr>
              <w:fldChar w:fldCharType="begin"/>
            </w:r>
            <w:r w:rsidR="006218FF">
              <w:rPr>
                <w:rFonts w:ascii="Calibri" w:eastAsia="Calibri" w:hAnsi="Calibri"/>
                <w:color w:val="A6A6A6"/>
                <w:sz w:val="22"/>
              </w:rPr>
              <w:instrText xml:space="preserve"> INFO  Title  \* MERGEFORMAT </w:instrText>
            </w:r>
            <w:r w:rsidR="006218FF">
              <w:rPr>
                <w:rFonts w:ascii="Calibri" w:eastAsia="Calibri" w:hAnsi="Calibri"/>
                <w:color w:val="A6A6A6"/>
                <w:sz w:val="22"/>
              </w:rPr>
              <w:fldChar w:fldCharType="end"/>
            </w:r>
            <w:r w:rsidR="006218FF">
              <w:rPr>
                <w:rFonts w:ascii="Calibri" w:eastAsia="Calibri" w:hAnsi="Calibri"/>
                <w:color w:val="A6A6A6"/>
                <w:sz w:val="22"/>
              </w:rPr>
              <w:fldChar w:fldCharType="begin"/>
            </w:r>
            <w:r w:rsidR="006218FF">
              <w:rPr>
                <w:rFonts w:ascii="Calibri" w:eastAsia="Calibri" w:hAnsi="Calibri"/>
                <w:color w:val="A6A6A6"/>
                <w:sz w:val="22"/>
              </w:rPr>
              <w:instrText xml:space="preserve"> TITLE  \* Caps  \* MERGEFORMAT </w:instrText>
            </w:r>
            <w:r w:rsidR="006218FF">
              <w:rPr>
                <w:rFonts w:ascii="Calibri" w:eastAsia="Calibri" w:hAnsi="Calibri"/>
                <w:color w:val="A6A6A6"/>
                <w:sz w:val="22"/>
              </w:rPr>
              <w:fldChar w:fldCharType="end"/>
            </w:r>
            <w:r w:rsidR="006218FF">
              <w:rPr>
                <w:rFonts w:ascii="Calibri" w:eastAsia="Calibri" w:hAnsi="Calibri"/>
                <w:color w:val="A6A6A6"/>
                <w:sz w:val="22"/>
              </w:rPr>
              <w:tab/>
            </w:r>
            <w:r w:rsidR="006218FF" w:rsidRPr="00DE1398">
              <w:rPr>
                <w:rFonts w:ascii="Calibri" w:eastAsia="Calibri" w:hAnsi="Calibri"/>
                <w:color w:val="A6A6A6"/>
                <w:sz w:val="22"/>
              </w:rPr>
              <w:t xml:space="preserve">Self-Driving Car </w:t>
            </w:r>
            <w:r w:rsidR="006218FF">
              <w:rPr>
                <w:rFonts w:ascii="Calibri" w:eastAsia="Calibri" w:hAnsi="Calibri"/>
                <w:color w:val="A6A6A6"/>
                <w:sz w:val="22"/>
              </w:rPr>
              <w:t>Project</w:t>
            </w:r>
            <w:r w:rsidR="006218FF">
              <w:rPr>
                <w:rFonts w:ascii="Calibri" w:eastAsia="Calibri" w:hAnsi="Calibri"/>
                <w:color w:val="A6A6A6"/>
                <w:sz w:val="22"/>
              </w:rPr>
              <w:tab/>
            </w:r>
            <w:r w:rsidR="006218FF" w:rsidRPr="007123DB">
              <w:rPr>
                <w:rFonts w:ascii="Calibri" w:eastAsia="Calibri" w:hAnsi="Calibri"/>
                <w:color w:val="A6A6A6"/>
                <w:sz w:val="22"/>
              </w:rPr>
              <w:t xml:space="preserve">Page </w:t>
            </w:r>
            <w:r w:rsidR="006218FF" w:rsidRPr="007123DB">
              <w:rPr>
                <w:rFonts w:ascii="Calibri" w:eastAsia="Calibri" w:hAnsi="Calibri"/>
                <w:color w:val="A6A6A6"/>
                <w:sz w:val="22"/>
              </w:rPr>
              <w:fldChar w:fldCharType="begin"/>
            </w:r>
            <w:r w:rsidR="006218FF" w:rsidRPr="007123DB">
              <w:rPr>
                <w:rFonts w:ascii="Calibri" w:eastAsia="Calibri" w:hAnsi="Calibri"/>
                <w:color w:val="A6A6A6"/>
                <w:sz w:val="22"/>
              </w:rPr>
              <w:instrText xml:space="preserve"> PAGE </w:instrText>
            </w:r>
            <w:r w:rsidR="006218FF" w:rsidRPr="007123DB">
              <w:rPr>
                <w:rFonts w:ascii="Calibri" w:eastAsia="Calibri" w:hAnsi="Calibri"/>
                <w:color w:val="A6A6A6"/>
                <w:sz w:val="22"/>
              </w:rPr>
              <w:fldChar w:fldCharType="separate"/>
            </w:r>
            <w:r w:rsidR="006218FF">
              <w:rPr>
                <w:rFonts w:ascii="Calibri" w:eastAsia="Calibri" w:hAnsi="Calibri"/>
                <w:noProof/>
                <w:color w:val="A6A6A6"/>
                <w:sz w:val="22"/>
              </w:rPr>
              <w:t>1</w:t>
            </w:r>
            <w:r w:rsidR="006218FF" w:rsidRPr="007123DB">
              <w:rPr>
                <w:rFonts w:ascii="Calibri" w:eastAsia="Calibri" w:hAnsi="Calibri"/>
                <w:color w:val="A6A6A6"/>
                <w:sz w:val="22"/>
              </w:rPr>
              <w:fldChar w:fldCharType="end"/>
            </w:r>
            <w:r w:rsidR="006218FF" w:rsidRPr="007123DB">
              <w:rPr>
                <w:rFonts w:ascii="Calibri" w:eastAsia="Calibri" w:hAnsi="Calibri"/>
                <w:color w:val="A6A6A6"/>
                <w:sz w:val="22"/>
              </w:rPr>
              <w:t xml:space="preserve"> of </w:t>
            </w:r>
            <w:r w:rsidR="006218FF" w:rsidRPr="007123DB">
              <w:rPr>
                <w:rFonts w:ascii="Calibri" w:eastAsia="Calibri" w:hAnsi="Calibri"/>
                <w:color w:val="A6A6A6"/>
                <w:sz w:val="22"/>
              </w:rPr>
              <w:fldChar w:fldCharType="begin"/>
            </w:r>
            <w:r w:rsidR="006218FF" w:rsidRPr="007123DB">
              <w:rPr>
                <w:rFonts w:ascii="Calibri" w:eastAsia="Calibri" w:hAnsi="Calibri"/>
                <w:color w:val="A6A6A6"/>
                <w:sz w:val="22"/>
              </w:rPr>
              <w:instrText xml:space="preserve"> NUMPAGES  </w:instrText>
            </w:r>
            <w:r w:rsidR="006218FF" w:rsidRPr="007123DB">
              <w:rPr>
                <w:rFonts w:ascii="Calibri" w:eastAsia="Calibri" w:hAnsi="Calibri"/>
                <w:color w:val="A6A6A6"/>
                <w:sz w:val="22"/>
              </w:rPr>
              <w:fldChar w:fldCharType="separate"/>
            </w:r>
            <w:r w:rsidR="006218FF">
              <w:rPr>
                <w:rFonts w:ascii="Calibri" w:eastAsia="Calibri" w:hAnsi="Calibri"/>
                <w:noProof/>
                <w:color w:val="A6A6A6"/>
                <w:sz w:val="22"/>
              </w:rPr>
              <w:t>9</w:t>
            </w:r>
            <w:r w:rsidR="006218FF" w:rsidRPr="007123DB">
              <w:rPr>
                <w:rFonts w:ascii="Calibri" w:eastAsia="Calibri" w:hAnsi="Calibri"/>
                <w:color w:val="A6A6A6"/>
                <w:sz w:val="22"/>
              </w:rPr>
              <w:fldChar w:fldCharType="end"/>
            </w:r>
          </w:sdtContent>
        </w:sdt>
      </w:sdtContent>
    </w:sdt>
  </w:p>
  <w:p w14:paraId="7D9C3EE5" w14:textId="77777777" w:rsidR="006218FF" w:rsidRDefault="006218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690B9" w14:textId="77777777" w:rsidR="00F17F1B" w:rsidRDefault="00F17F1B" w:rsidP="007711DF">
      <w:r>
        <w:separator/>
      </w:r>
    </w:p>
  </w:footnote>
  <w:footnote w:type="continuationSeparator" w:id="0">
    <w:p w14:paraId="684C45A8" w14:textId="77777777" w:rsidR="00F17F1B" w:rsidRDefault="00F17F1B" w:rsidP="007711DF">
      <w:r>
        <w:continuationSeparator/>
      </w:r>
    </w:p>
  </w:footnote>
  <w:footnote w:id="1">
    <w:p w14:paraId="1A794D06" w14:textId="77777777" w:rsidR="006218FF" w:rsidRDefault="006218FF">
      <w:pPr>
        <w:pStyle w:val="FootnoteText"/>
      </w:pPr>
      <w:r>
        <w:rPr>
          <w:rStyle w:val="FootnoteReference"/>
        </w:rPr>
        <w:footnoteRef/>
      </w:r>
      <w:r>
        <w:t>Car icon</w:t>
      </w:r>
      <w:r w:rsidRPr="00E208A3">
        <w:t xml:space="preserve"> made by </w:t>
      </w:r>
      <w:hyperlink r:id="rId1" w:tooltip="Smashicons" w:history="1">
        <w:r w:rsidRPr="00E208A3">
          <w:rPr>
            <w:rStyle w:val="Hyperlink"/>
          </w:rPr>
          <w:t>Smashicons</w:t>
        </w:r>
      </w:hyperlink>
      <w:r w:rsidRPr="00E208A3">
        <w:t> from </w:t>
      </w:r>
      <w:hyperlink r:id="rId2" w:tooltip="Flaticon" w:history="1">
        <w:r w:rsidRPr="00E208A3">
          <w:rPr>
            <w:rStyle w:val="Hyperlink"/>
          </w:rPr>
          <w:t>www.flaticon.com</w:t>
        </w:r>
      </w:hyperlink>
      <w:r>
        <w:t xml:space="preserve">, </w:t>
      </w:r>
      <w:r w:rsidRPr="00E208A3">
        <w:t>licensed by </w:t>
      </w:r>
      <w:hyperlink r:id="rId3" w:tooltip="Creative Commons BY 3.0" w:history="1">
        <w:r w:rsidRPr="00E208A3">
          <w:rPr>
            <w:rStyle w:val="Hyperlink"/>
          </w:rPr>
          <w:t>CC 3.0 BY</w:t>
        </w:r>
      </w:hyperlink>
    </w:p>
  </w:footnote>
  <w:footnote w:id="2">
    <w:p w14:paraId="3A8CAA69" w14:textId="77777777" w:rsidR="006218FF" w:rsidRDefault="006218FF">
      <w:pPr>
        <w:pStyle w:val="FootnoteText"/>
      </w:pPr>
      <w:r>
        <w:rPr>
          <w:rStyle w:val="FootnoteReference"/>
        </w:rPr>
        <w:footnoteRef/>
      </w:r>
      <w:r>
        <w:t xml:space="preserve"> Part Images from Fritzing</w:t>
      </w:r>
    </w:p>
  </w:footnote>
  <w:footnote w:id="3">
    <w:p w14:paraId="41723FB5" w14:textId="77777777" w:rsidR="006218FF" w:rsidRDefault="006218FF" w:rsidP="007B6A53">
      <w:pPr>
        <w:pStyle w:val="FootnoteText"/>
      </w:pPr>
      <w:r>
        <w:rPr>
          <w:rStyle w:val="FootnoteReference"/>
        </w:rPr>
        <w:footnoteRef/>
      </w:r>
      <w:r w:rsidRPr="00764A86">
        <w:t>https://www.teachengineering.org/k12engineering/designprocess</w:t>
      </w:r>
    </w:p>
  </w:footnote>
  <w:footnote w:id="4">
    <w:p w14:paraId="5702DA1F" w14:textId="77777777" w:rsidR="006218FF" w:rsidRDefault="006218FF">
      <w:pPr>
        <w:pStyle w:val="FootnoteText"/>
      </w:pPr>
      <w:r>
        <w:rPr>
          <w:rStyle w:val="FootnoteReference"/>
        </w:rPr>
        <w:footnoteRef/>
      </w:r>
      <w:r>
        <w:t xml:space="preserve"> </w:t>
      </w:r>
      <w:r w:rsidRPr="00751AC7">
        <w:t>https://blocklyduino.github.io/BlocklyDuino/blockly/apps/blocklyduino/</w:t>
      </w:r>
      <w:r>
        <w:br/>
        <w:t>Or a similar block-based programming tool.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6B0E2" w14:textId="6ADFE4A1" w:rsidR="006218FF" w:rsidRDefault="006218F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Pr>
        <w:rFonts w:ascii="Calibri" w:eastAsia="Calibri" w:hAnsi="Calibri"/>
        <w:noProof/>
        <w:color w:val="A6A6A6"/>
        <w:sz w:val="22"/>
      </w:rPr>
      <w:fldChar w:fldCharType="begin"/>
    </w:r>
    <w:r>
      <w:rPr>
        <w:rFonts w:ascii="Calibri" w:eastAsia="Calibri" w:hAnsi="Calibri"/>
        <w:noProof/>
        <w:color w:val="A6A6A6"/>
        <w:sz w:val="22"/>
      </w:rPr>
      <w:instrText xml:space="preserve"> DATE  \@ "yyyy-MM-dd"  \* MERGEFORMAT </w:instrText>
    </w:r>
    <w:r>
      <w:rPr>
        <w:rFonts w:ascii="Calibri" w:eastAsia="Calibri" w:hAnsi="Calibri"/>
        <w:noProof/>
        <w:color w:val="A6A6A6"/>
        <w:sz w:val="22"/>
      </w:rPr>
      <w:fldChar w:fldCharType="separate"/>
    </w:r>
    <w:r w:rsidR="00CA255A">
      <w:rPr>
        <w:rFonts w:ascii="Calibri" w:eastAsia="Calibri" w:hAnsi="Calibri"/>
        <w:noProof/>
        <w:color w:val="A6A6A6"/>
        <w:sz w:val="22"/>
      </w:rPr>
      <w:t>2018-12-05</w:t>
    </w:r>
    <w:r>
      <w:rPr>
        <w:rFonts w:ascii="Calibri" w:eastAsia="Calibri" w:hAnsi="Calibri"/>
        <w:noProof/>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86A9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C40E8"/>
    <w:multiLevelType w:val="hybridMultilevel"/>
    <w:tmpl w:val="5AAE4502"/>
    <w:lvl w:ilvl="0" w:tplc="D4EA94BE">
      <w:start w:val="5"/>
      <w:numFmt w:val="bullet"/>
      <w:pStyle w:val="ListParagraph"/>
      <w:lvlText w:val=""/>
      <w:lvlJc w:val="left"/>
      <w:pPr>
        <w:ind w:left="720" w:hanging="72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13C7B"/>
    <w:multiLevelType w:val="hybridMultilevel"/>
    <w:tmpl w:val="E5DC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228D"/>
    <w:multiLevelType w:val="hybridMultilevel"/>
    <w:tmpl w:val="E43C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F28ED"/>
    <w:multiLevelType w:val="hybridMultilevel"/>
    <w:tmpl w:val="7A06CF58"/>
    <w:lvl w:ilvl="0" w:tplc="1026C40A">
      <w:start w:val="5"/>
      <w:numFmt w:val="bullet"/>
      <w:lvlText w:val=""/>
      <w:lvlJc w:val="left"/>
      <w:pPr>
        <w:ind w:left="720" w:hanging="72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60910"/>
    <w:multiLevelType w:val="hybridMultilevel"/>
    <w:tmpl w:val="8F4E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B0DEE"/>
    <w:multiLevelType w:val="hybridMultilevel"/>
    <w:tmpl w:val="175EB816"/>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910AD"/>
    <w:multiLevelType w:val="hybridMultilevel"/>
    <w:tmpl w:val="6B6C98B2"/>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0B4473"/>
    <w:multiLevelType w:val="hybridMultilevel"/>
    <w:tmpl w:val="69B23D28"/>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EA920A8"/>
    <w:multiLevelType w:val="hybridMultilevel"/>
    <w:tmpl w:val="1D36E542"/>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45A06"/>
    <w:multiLevelType w:val="hybridMultilevel"/>
    <w:tmpl w:val="BBFA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B1CE0"/>
    <w:multiLevelType w:val="hybridMultilevel"/>
    <w:tmpl w:val="ECC0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221B1"/>
    <w:multiLevelType w:val="hybridMultilevel"/>
    <w:tmpl w:val="5B58B3D4"/>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F1C97"/>
    <w:multiLevelType w:val="hybridMultilevel"/>
    <w:tmpl w:val="762E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71760"/>
    <w:multiLevelType w:val="hybridMultilevel"/>
    <w:tmpl w:val="D6760BB6"/>
    <w:lvl w:ilvl="0" w:tplc="1026C40A">
      <w:start w:val="5"/>
      <w:numFmt w:val="bullet"/>
      <w:lvlText w:val=""/>
      <w:lvlJc w:val="left"/>
      <w:pPr>
        <w:ind w:left="72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17F35"/>
    <w:multiLevelType w:val="hybridMultilevel"/>
    <w:tmpl w:val="5CD0F592"/>
    <w:lvl w:ilvl="0" w:tplc="C2E8C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67971"/>
    <w:multiLevelType w:val="hybridMultilevel"/>
    <w:tmpl w:val="47947E80"/>
    <w:lvl w:ilvl="0" w:tplc="C2E8C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70935"/>
    <w:multiLevelType w:val="hybridMultilevel"/>
    <w:tmpl w:val="D78A5922"/>
    <w:lvl w:ilvl="0" w:tplc="C2E8C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E6AE2"/>
    <w:multiLevelType w:val="hybridMultilevel"/>
    <w:tmpl w:val="099E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461A5"/>
    <w:multiLevelType w:val="hybridMultilevel"/>
    <w:tmpl w:val="AAA06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1"/>
  </w:num>
  <w:num w:numId="4">
    <w:abstractNumId w:val="3"/>
  </w:num>
  <w:num w:numId="5">
    <w:abstractNumId w:val="5"/>
  </w:num>
  <w:num w:numId="6">
    <w:abstractNumId w:val="17"/>
  </w:num>
  <w:num w:numId="7">
    <w:abstractNumId w:val="22"/>
  </w:num>
  <w:num w:numId="8">
    <w:abstractNumId w:val="15"/>
  </w:num>
  <w:num w:numId="9">
    <w:abstractNumId w:val="13"/>
  </w:num>
  <w:num w:numId="10">
    <w:abstractNumId w:val="8"/>
  </w:num>
  <w:num w:numId="11">
    <w:abstractNumId w:val="14"/>
  </w:num>
  <w:num w:numId="12">
    <w:abstractNumId w:val="4"/>
  </w:num>
  <w:num w:numId="13">
    <w:abstractNumId w:val="12"/>
  </w:num>
  <w:num w:numId="14">
    <w:abstractNumId w:val="18"/>
  </w:num>
  <w:num w:numId="15">
    <w:abstractNumId w:val="6"/>
  </w:num>
  <w:num w:numId="16">
    <w:abstractNumId w:val="11"/>
  </w:num>
  <w:num w:numId="17">
    <w:abstractNumId w:val="1"/>
  </w:num>
  <w:num w:numId="18">
    <w:abstractNumId w:val="20"/>
  </w:num>
  <w:num w:numId="19">
    <w:abstractNumId w:val="0"/>
  </w:num>
  <w:num w:numId="20">
    <w:abstractNumId w:val="19"/>
  </w:num>
  <w:num w:numId="21">
    <w:abstractNumId w:val="9"/>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542"/>
    <w:rsid w:val="0000322F"/>
    <w:rsid w:val="00006F09"/>
    <w:rsid w:val="000119DA"/>
    <w:rsid w:val="0001380B"/>
    <w:rsid w:val="00015270"/>
    <w:rsid w:val="000235EC"/>
    <w:rsid w:val="00023BF2"/>
    <w:rsid w:val="0002447A"/>
    <w:rsid w:val="00025572"/>
    <w:rsid w:val="00025FD1"/>
    <w:rsid w:val="00035424"/>
    <w:rsid w:val="0003654F"/>
    <w:rsid w:val="0003690A"/>
    <w:rsid w:val="000414E7"/>
    <w:rsid w:val="00041EFC"/>
    <w:rsid w:val="000426E6"/>
    <w:rsid w:val="00042A64"/>
    <w:rsid w:val="00043100"/>
    <w:rsid w:val="000440D7"/>
    <w:rsid w:val="00047EA3"/>
    <w:rsid w:val="00052E1E"/>
    <w:rsid w:val="00053355"/>
    <w:rsid w:val="00056D38"/>
    <w:rsid w:val="0006088E"/>
    <w:rsid w:val="00065E33"/>
    <w:rsid w:val="000672B2"/>
    <w:rsid w:val="00067BF5"/>
    <w:rsid w:val="00070789"/>
    <w:rsid w:val="00080EF4"/>
    <w:rsid w:val="000826A0"/>
    <w:rsid w:val="0008331B"/>
    <w:rsid w:val="000901A4"/>
    <w:rsid w:val="00095671"/>
    <w:rsid w:val="000959BE"/>
    <w:rsid w:val="000A0EFB"/>
    <w:rsid w:val="000A44F1"/>
    <w:rsid w:val="000A552F"/>
    <w:rsid w:val="000A7708"/>
    <w:rsid w:val="000B115D"/>
    <w:rsid w:val="000B14B6"/>
    <w:rsid w:val="000B18CA"/>
    <w:rsid w:val="000B4A9A"/>
    <w:rsid w:val="000B703F"/>
    <w:rsid w:val="000B7C85"/>
    <w:rsid w:val="000C139D"/>
    <w:rsid w:val="000C3D07"/>
    <w:rsid w:val="000C47EA"/>
    <w:rsid w:val="000C5DFB"/>
    <w:rsid w:val="000D1291"/>
    <w:rsid w:val="000D175D"/>
    <w:rsid w:val="000D3916"/>
    <w:rsid w:val="000D5BAD"/>
    <w:rsid w:val="000E1FD8"/>
    <w:rsid w:val="000E4506"/>
    <w:rsid w:val="000E59E9"/>
    <w:rsid w:val="000E666D"/>
    <w:rsid w:val="000E6C0D"/>
    <w:rsid w:val="000E7AF4"/>
    <w:rsid w:val="000F158A"/>
    <w:rsid w:val="000F5CDB"/>
    <w:rsid w:val="000F7798"/>
    <w:rsid w:val="00100E1C"/>
    <w:rsid w:val="00100ECD"/>
    <w:rsid w:val="001016A7"/>
    <w:rsid w:val="00101E33"/>
    <w:rsid w:val="00102C1E"/>
    <w:rsid w:val="0010608B"/>
    <w:rsid w:val="00107688"/>
    <w:rsid w:val="001123DA"/>
    <w:rsid w:val="0011279F"/>
    <w:rsid w:val="00115EC2"/>
    <w:rsid w:val="001164CF"/>
    <w:rsid w:val="00116EE0"/>
    <w:rsid w:val="00117286"/>
    <w:rsid w:val="0012265B"/>
    <w:rsid w:val="00124E49"/>
    <w:rsid w:val="00126CD0"/>
    <w:rsid w:val="00131F94"/>
    <w:rsid w:val="0013298E"/>
    <w:rsid w:val="00132CB0"/>
    <w:rsid w:val="00133099"/>
    <w:rsid w:val="00135EFB"/>
    <w:rsid w:val="001420AC"/>
    <w:rsid w:val="00151C67"/>
    <w:rsid w:val="00155EDA"/>
    <w:rsid w:val="0015626C"/>
    <w:rsid w:val="00156A45"/>
    <w:rsid w:val="001603DF"/>
    <w:rsid w:val="00160CF9"/>
    <w:rsid w:val="00163D26"/>
    <w:rsid w:val="0016466B"/>
    <w:rsid w:val="00166448"/>
    <w:rsid w:val="00170AA2"/>
    <w:rsid w:val="00171201"/>
    <w:rsid w:val="0017725C"/>
    <w:rsid w:val="00177FA2"/>
    <w:rsid w:val="00180BBE"/>
    <w:rsid w:val="0018154A"/>
    <w:rsid w:val="0018165F"/>
    <w:rsid w:val="0018166B"/>
    <w:rsid w:val="00183D10"/>
    <w:rsid w:val="00184752"/>
    <w:rsid w:val="001859C0"/>
    <w:rsid w:val="00190305"/>
    <w:rsid w:val="00192748"/>
    <w:rsid w:val="00197CE0"/>
    <w:rsid w:val="001A347B"/>
    <w:rsid w:val="001B0F9B"/>
    <w:rsid w:val="001B0FFC"/>
    <w:rsid w:val="001B159F"/>
    <w:rsid w:val="001B617B"/>
    <w:rsid w:val="001B66E9"/>
    <w:rsid w:val="001B7649"/>
    <w:rsid w:val="001C03D7"/>
    <w:rsid w:val="001C0990"/>
    <w:rsid w:val="001C0B29"/>
    <w:rsid w:val="001C5268"/>
    <w:rsid w:val="001C5774"/>
    <w:rsid w:val="001D1DB2"/>
    <w:rsid w:val="001D2737"/>
    <w:rsid w:val="001D5814"/>
    <w:rsid w:val="001D5869"/>
    <w:rsid w:val="001E0DC8"/>
    <w:rsid w:val="001E5B26"/>
    <w:rsid w:val="001E5C1D"/>
    <w:rsid w:val="001E651A"/>
    <w:rsid w:val="001E77BE"/>
    <w:rsid w:val="001F1533"/>
    <w:rsid w:val="002124C2"/>
    <w:rsid w:val="00212B16"/>
    <w:rsid w:val="00212F6F"/>
    <w:rsid w:val="0022517E"/>
    <w:rsid w:val="0023155E"/>
    <w:rsid w:val="0023208A"/>
    <w:rsid w:val="0023499F"/>
    <w:rsid w:val="00235117"/>
    <w:rsid w:val="0023531F"/>
    <w:rsid w:val="00236A1D"/>
    <w:rsid w:val="00240FA2"/>
    <w:rsid w:val="00245129"/>
    <w:rsid w:val="002514C1"/>
    <w:rsid w:val="00254FEA"/>
    <w:rsid w:val="002565D7"/>
    <w:rsid w:val="00260ECE"/>
    <w:rsid w:val="00262BE8"/>
    <w:rsid w:val="002650C6"/>
    <w:rsid w:val="00265F70"/>
    <w:rsid w:val="00266B2C"/>
    <w:rsid w:val="00270071"/>
    <w:rsid w:val="00270422"/>
    <w:rsid w:val="0027405B"/>
    <w:rsid w:val="00275910"/>
    <w:rsid w:val="0027690A"/>
    <w:rsid w:val="002830FB"/>
    <w:rsid w:val="002835F8"/>
    <w:rsid w:val="002925ED"/>
    <w:rsid w:val="002933A3"/>
    <w:rsid w:val="00295AE9"/>
    <w:rsid w:val="002962EE"/>
    <w:rsid w:val="002A0503"/>
    <w:rsid w:val="002A07C9"/>
    <w:rsid w:val="002A56FA"/>
    <w:rsid w:val="002B040A"/>
    <w:rsid w:val="002B108D"/>
    <w:rsid w:val="002B251A"/>
    <w:rsid w:val="002B42FA"/>
    <w:rsid w:val="002B5609"/>
    <w:rsid w:val="002B5FC5"/>
    <w:rsid w:val="002B622A"/>
    <w:rsid w:val="002C0A26"/>
    <w:rsid w:val="002C36E3"/>
    <w:rsid w:val="002C5989"/>
    <w:rsid w:val="002C7E99"/>
    <w:rsid w:val="002D7341"/>
    <w:rsid w:val="002E00E6"/>
    <w:rsid w:val="002E0141"/>
    <w:rsid w:val="002E1872"/>
    <w:rsid w:val="002E3AAF"/>
    <w:rsid w:val="002E71FB"/>
    <w:rsid w:val="002F061D"/>
    <w:rsid w:val="002F162B"/>
    <w:rsid w:val="002F49E7"/>
    <w:rsid w:val="002F71B5"/>
    <w:rsid w:val="002F773D"/>
    <w:rsid w:val="003022B9"/>
    <w:rsid w:val="003032B6"/>
    <w:rsid w:val="003033EC"/>
    <w:rsid w:val="003068F2"/>
    <w:rsid w:val="003109BC"/>
    <w:rsid w:val="00314036"/>
    <w:rsid w:val="00314E9E"/>
    <w:rsid w:val="003179B7"/>
    <w:rsid w:val="00320EAF"/>
    <w:rsid w:val="00321B2F"/>
    <w:rsid w:val="00327441"/>
    <w:rsid w:val="00335A6E"/>
    <w:rsid w:val="00335AD3"/>
    <w:rsid w:val="00336726"/>
    <w:rsid w:val="003375D6"/>
    <w:rsid w:val="003428EA"/>
    <w:rsid w:val="00343882"/>
    <w:rsid w:val="00350E64"/>
    <w:rsid w:val="00351C89"/>
    <w:rsid w:val="00362A9C"/>
    <w:rsid w:val="00362B7F"/>
    <w:rsid w:val="003645CD"/>
    <w:rsid w:val="0037214D"/>
    <w:rsid w:val="00374F48"/>
    <w:rsid w:val="003808A4"/>
    <w:rsid w:val="00382C5A"/>
    <w:rsid w:val="00387B0F"/>
    <w:rsid w:val="00390060"/>
    <w:rsid w:val="00391226"/>
    <w:rsid w:val="0039511F"/>
    <w:rsid w:val="00395472"/>
    <w:rsid w:val="00397F0A"/>
    <w:rsid w:val="003A2A5A"/>
    <w:rsid w:val="003A45DF"/>
    <w:rsid w:val="003B00C7"/>
    <w:rsid w:val="003B382C"/>
    <w:rsid w:val="003B457E"/>
    <w:rsid w:val="003B475A"/>
    <w:rsid w:val="003B5692"/>
    <w:rsid w:val="003B5F59"/>
    <w:rsid w:val="003B6D16"/>
    <w:rsid w:val="003C0F7F"/>
    <w:rsid w:val="003C5D20"/>
    <w:rsid w:val="003C7251"/>
    <w:rsid w:val="003D1AAA"/>
    <w:rsid w:val="003D1EFD"/>
    <w:rsid w:val="003D375B"/>
    <w:rsid w:val="003D54FD"/>
    <w:rsid w:val="003E4C1B"/>
    <w:rsid w:val="003E66D6"/>
    <w:rsid w:val="003E6D15"/>
    <w:rsid w:val="003F0A74"/>
    <w:rsid w:val="003F2F5D"/>
    <w:rsid w:val="003F3DB7"/>
    <w:rsid w:val="003F45EB"/>
    <w:rsid w:val="003F5A54"/>
    <w:rsid w:val="00402FAB"/>
    <w:rsid w:val="0040750D"/>
    <w:rsid w:val="00407619"/>
    <w:rsid w:val="00413F94"/>
    <w:rsid w:val="004144B9"/>
    <w:rsid w:val="004223C6"/>
    <w:rsid w:val="00422E5F"/>
    <w:rsid w:val="00424D7A"/>
    <w:rsid w:val="00427E82"/>
    <w:rsid w:val="00431FCF"/>
    <w:rsid w:val="00433925"/>
    <w:rsid w:val="00435625"/>
    <w:rsid w:val="004359C6"/>
    <w:rsid w:val="00436102"/>
    <w:rsid w:val="00436689"/>
    <w:rsid w:val="00440F45"/>
    <w:rsid w:val="00442D49"/>
    <w:rsid w:val="00443534"/>
    <w:rsid w:val="00444639"/>
    <w:rsid w:val="00447BDB"/>
    <w:rsid w:val="004520A0"/>
    <w:rsid w:val="00454AD9"/>
    <w:rsid w:val="004620E6"/>
    <w:rsid w:val="004713CB"/>
    <w:rsid w:val="00472A19"/>
    <w:rsid w:val="004730C3"/>
    <w:rsid w:val="00474293"/>
    <w:rsid w:val="00475A64"/>
    <w:rsid w:val="00475F2B"/>
    <w:rsid w:val="00487CA2"/>
    <w:rsid w:val="00495644"/>
    <w:rsid w:val="00496362"/>
    <w:rsid w:val="004A7304"/>
    <w:rsid w:val="004A7930"/>
    <w:rsid w:val="004A7F3F"/>
    <w:rsid w:val="004B1A0D"/>
    <w:rsid w:val="004B46A4"/>
    <w:rsid w:val="004B500C"/>
    <w:rsid w:val="004C6AFC"/>
    <w:rsid w:val="004C7710"/>
    <w:rsid w:val="004D22E3"/>
    <w:rsid w:val="004D65C0"/>
    <w:rsid w:val="004D6E34"/>
    <w:rsid w:val="004E62D4"/>
    <w:rsid w:val="004E65E6"/>
    <w:rsid w:val="004F214C"/>
    <w:rsid w:val="004F2D03"/>
    <w:rsid w:val="004F7E75"/>
    <w:rsid w:val="00500604"/>
    <w:rsid w:val="00501189"/>
    <w:rsid w:val="005033EE"/>
    <w:rsid w:val="005105D0"/>
    <w:rsid w:val="00510A08"/>
    <w:rsid w:val="00511B07"/>
    <w:rsid w:val="00516627"/>
    <w:rsid w:val="00517833"/>
    <w:rsid w:val="00517B40"/>
    <w:rsid w:val="00522A52"/>
    <w:rsid w:val="00523384"/>
    <w:rsid w:val="00524376"/>
    <w:rsid w:val="00524805"/>
    <w:rsid w:val="005255B6"/>
    <w:rsid w:val="0052639B"/>
    <w:rsid w:val="00526CEB"/>
    <w:rsid w:val="005310E3"/>
    <w:rsid w:val="00532338"/>
    <w:rsid w:val="005335F9"/>
    <w:rsid w:val="0053525C"/>
    <w:rsid w:val="00541D47"/>
    <w:rsid w:val="00545802"/>
    <w:rsid w:val="005458F3"/>
    <w:rsid w:val="00545AC6"/>
    <w:rsid w:val="005467B6"/>
    <w:rsid w:val="005505BA"/>
    <w:rsid w:val="00551490"/>
    <w:rsid w:val="00551A27"/>
    <w:rsid w:val="00551E2D"/>
    <w:rsid w:val="00554393"/>
    <w:rsid w:val="0055475B"/>
    <w:rsid w:val="00556651"/>
    <w:rsid w:val="005579AD"/>
    <w:rsid w:val="005604D5"/>
    <w:rsid w:val="0057113E"/>
    <w:rsid w:val="00576996"/>
    <w:rsid w:val="00576AEB"/>
    <w:rsid w:val="00577B06"/>
    <w:rsid w:val="0058218C"/>
    <w:rsid w:val="0058512C"/>
    <w:rsid w:val="005A017E"/>
    <w:rsid w:val="005A0EE0"/>
    <w:rsid w:val="005A10B0"/>
    <w:rsid w:val="005A1D05"/>
    <w:rsid w:val="005A5B3A"/>
    <w:rsid w:val="005B02DE"/>
    <w:rsid w:val="005B1E28"/>
    <w:rsid w:val="005B2EB3"/>
    <w:rsid w:val="005B3B41"/>
    <w:rsid w:val="005B62A4"/>
    <w:rsid w:val="005C386D"/>
    <w:rsid w:val="005C3DD7"/>
    <w:rsid w:val="005C630F"/>
    <w:rsid w:val="005D1688"/>
    <w:rsid w:val="005D4BB2"/>
    <w:rsid w:val="005E0F88"/>
    <w:rsid w:val="005E2201"/>
    <w:rsid w:val="005E32AF"/>
    <w:rsid w:val="005E49C0"/>
    <w:rsid w:val="005E4D93"/>
    <w:rsid w:val="005E6D90"/>
    <w:rsid w:val="005E7C27"/>
    <w:rsid w:val="005E7F78"/>
    <w:rsid w:val="005F0CAE"/>
    <w:rsid w:val="005F1EE0"/>
    <w:rsid w:val="005F24F8"/>
    <w:rsid w:val="005F2BE4"/>
    <w:rsid w:val="005F38F1"/>
    <w:rsid w:val="005F74E3"/>
    <w:rsid w:val="00600FDF"/>
    <w:rsid w:val="00603CEF"/>
    <w:rsid w:val="006044E5"/>
    <w:rsid w:val="00607552"/>
    <w:rsid w:val="00607F5D"/>
    <w:rsid w:val="00615A48"/>
    <w:rsid w:val="00615F85"/>
    <w:rsid w:val="00616E7B"/>
    <w:rsid w:val="006218FF"/>
    <w:rsid w:val="006229BA"/>
    <w:rsid w:val="00631258"/>
    <w:rsid w:val="006315A8"/>
    <w:rsid w:val="006327D9"/>
    <w:rsid w:val="00632C9C"/>
    <w:rsid w:val="00634980"/>
    <w:rsid w:val="00636CA0"/>
    <w:rsid w:val="00640F18"/>
    <w:rsid w:val="00641F8E"/>
    <w:rsid w:val="006444B4"/>
    <w:rsid w:val="006448C3"/>
    <w:rsid w:val="00644DA0"/>
    <w:rsid w:val="00645578"/>
    <w:rsid w:val="00646081"/>
    <w:rsid w:val="00646476"/>
    <w:rsid w:val="00646541"/>
    <w:rsid w:val="0064685D"/>
    <w:rsid w:val="00647492"/>
    <w:rsid w:val="00651BC0"/>
    <w:rsid w:val="00653EB6"/>
    <w:rsid w:val="0065541E"/>
    <w:rsid w:val="00656843"/>
    <w:rsid w:val="00656B82"/>
    <w:rsid w:val="00660765"/>
    <w:rsid w:val="0066204E"/>
    <w:rsid w:val="00672FC8"/>
    <w:rsid w:val="00674C8C"/>
    <w:rsid w:val="006756DB"/>
    <w:rsid w:val="00682DD7"/>
    <w:rsid w:val="006878AC"/>
    <w:rsid w:val="00692E44"/>
    <w:rsid w:val="00692E4B"/>
    <w:rsid w:val="006A1796"/>
    <w:rsid w:val="006B1061"/>
    <w:rsid w:val="006B2ED1"/>
    <w:rsid w:val="006B2F2A"/>
    <w:rsid w:val="006B3146"/>
    <w:rsid w:val="006B3C5E"/>
    <w:rsid w:val="006B6E9D"/>
    <w:rsid w:val="006C1508"/>
    <w:rsid w:val="006C2E22"/>
    <w:rsid w:val="006D2D75"/>
    <w:rsid w:val="006D5B94"/>
    <w:rsid w:val="006E0B70"/>
    <w:rsid w:val="006E6270"/>
    <w:rsid w:val="006F203E"/>
    <w:rsid w:val="006F3900"/>
    <w:rsid w:val="006F4352"/>
    <w:rsid w:val="006F4648"/>
    <w:rsid w:val="006F4FC1"/>
    <w:rsid w:val="006F65ED"/>
    <w:rsid w:val="006F6F6B"/>
    <w:rsid w:val="007052E9"/>
    <w:rsid w:val="00705BCD"/>
    <w:rsid w:val="007073FF"/>
    <w:rsid w:val="00707B3E"/>
    <w:rsid w:val="00711658"/>
    <w:rsid w:val="007123DB"/>
    <w:rsid w:val="00714DD9"/>
    <w:rsid w:val="00714F79"/>
    <w:rsid w:val="00717A02"/>
    <w:rsid w:val="00723934"/>
    <w:rsid w:val="0072544F"/>
    <w:rsid w:val="007258D7"/>
    <w:rsid w:val="00725C7B"/>
    <w:rsid w:val="007267DB"/>
    <w:rsid w:val="00730271"/>
    <w:rsid w:val="00730888"/>
    <w:rsid w:val="00732F24"/>
    <w:rsid w:val="00733EC4"/>
    <w:rsid w:val="00740406"/>
    <w:rsid w:val="007479D9"/>
    <w:rsid w:val="00747ED9"/>
    <w:rsid w:val="007509AB"/>
    <w:rsid w:val="00751AC7"/>
    <w:rsid w:val="0075212A"/>
    <w:rsid w:val="00754873"/>
    <w:rsid w:val="00755B4B"/>
    <w:rsid w:val="007564D3"/>
    <w:rsid w:val="00757E67"/>
    <w:rsid w:val="007644FB"/>
    <w:rsid w:val="00764593"/>
    <w:rsid w:val="00766783"/>
    <w:rsid w:val="00770A1D"/>
    <w:rsid w:val="007711DF"/>
    <w:rsid w:val="007711FE"/>
    <w:rsid w:val="00771587"/>
    <w:rsid w:val="00771B33"/>
    <w:rsid w:val="007724BE"/>
    <w:rsid w:val="00774775"/>
    <w:rsid w:val="0077544B"/>
    <w:rsid w:val="007804F1"/>
    <w:rsid w:val="00780E75"/>
    <w:rsid w:val="00781202"/>
    <w:rsid w:val="0078263A"/>
    <w:rsid w:val="00783DEB"/>
    <w:rsid w:val="00785F75"/>
    <w:rsid w:val="007942E1"/>
    <w:rsid w:val="007955B2"/>
    <w:rsid w:val="007A2B03"/>
    <w:rsid w:val="007A7542"/>
    <w:rsid w:val="007B6A53"/>
    <w:rsid w:val="007B6E39"/>
    <w:rsid w:val="007B6EA4"/>
    <w:rsid w:val="007B790C"/>
    <w:rsid w:val="007C2978"/>
    <w:rsid w:val="007C3057"/>
    <w:rsid w:val="007C55D7"/>
    <w:rsid w:val="007D665F"/>
    <w:rsid w:val="007D73C2"/>
    <w:rsid w:val="007E46A8"/>
    <w:rsid w:val="007E7C3D"/>
    <w:rsid w:val="007F502B"/>
    <w:rsid w:val="0080120C"/>
    <w:rsid w:val="00801819"/>
    <w:rsid w:val="00802711"/>
    <w:rsid w:val="00807BA6"/>
    <w:rsid w:val="00812E0F"/>
    <w:rsid w:val="00823644"/>
    <w:rsid w:val="008279B0"/>
    <w:rsid w:val="00827CA9"/>
    <w:rsid w:val="00832ECA"/>
    <w:rsid w:val="0083380B"/>
    <w:rsid w:val="00835574"/>
    <w:rsid w:val="00837A97"/>
    <w:rsid w:val="008419D1"/>
    <w:rsid w:val="00841DF6"/>
    <w:rsid w:val="00845DBE"/>
    <w:rsid w:val="00851053"/>
    <w:rsid w:val="008515BE"/>
    <w:rsid w:val="0085239D"/>
    <w:rsid w:val="00855156"/>
    <w:rsid w:val="00856404"/>
    <w:rsid w:val="0086445C"/>
    <w:rsid w:val="00864886"/>
    <w:rsid w:val="00866875"/>
    <w:rsid w:val="00867A63"/>
    <w:rsid w:val="008737BA"/>
    <w:rsid w:val="00877704"/>
    <w:rsid w:val="00877973"/>
    <w:rsid w:val="008812F7"/>
    <w:rsid w:val="0088445C"/>
    <w:rsid w:val="008845EF"/>
    <w:rsid w:val="0089161F"/>
    <w:rsid w:val="008932CD"/>
    <w:rsid w:val="008A1545"/>
    <w:rsid w:val="008A1612"/>
    <w:rsid w:val="008A1922"/>
    <w:rsid w:val="008A5B78"/>
    <w:rsid w:val="008A7430"/>
    <w:rsid w:val="008A762B"/>
    <w:rsid w:val="008B02A0"/>
    <w:rsid w:val="008B18EC"/>
    <w:rsid w:val="008B2A8C"/>
    <w:rsid w:val="008B36BF"/>
    <w:rsid w:val="008B465E"/>
    <w:rsid w:val="008B4A73"/>
    <w:rsid w:val="008B5AC4"/>
    <w:rsid w:val="008B6AB4"/>
    <w:rsid w:val="008C1A8C"/>
    <w:rsid w:val="008C27C5"/>
    <w:rsid w:val="008C41CA"/>
    <w:rsid w:val="008C5A64"/>
    <w:rsid w:val="008C5EBC"/>
    <w:rsid w:val="008C64D4"/>
    <w:rsid w:val="008D2017"/>
    <w:rsid w:val="008D2774"/>
    <w:rsid w:val="008D72D8"/>
    <w:rsid w:val="008E52D7"/>
    <w:rsid w:val="008E74B6"/>
    <w:rsid w:val="008F2061"/>
    <w:rsid w:val="008F436B"/>
    <w:rsid w:val="008F6A6C"/>
    <w:rsid w:val="00906A2D"/>
    <w:rsid w:val="00907C69"/>
    <w:rsid w:val="00911840"/>
    <w:rsid w:val="00911BCC"/>
    <w:rsid w:val="00911FB2"/>
    <w:rsid w:val="00913201"/>
    <w:rsid w:val="00914526"/>
    <w:rsid w:val="009154AE"/>
    <w:rsid w:val="0091632B"/>
    <w:rsid w:val="00916C78"/>
    <w:rsid w:val="00917562"/>
    <w:rsid w:val="0092344A"/>
    <w:rsid w:val="00926603"/>
    <w:rsid w:val="00927ABB"/>
    <w:rsid w:val="0093190E"/>
    <w:rsid w:val="00931FDD"/>
    <w:rsid w:val="0093328A"/>
    <w:rsid w:val="009363B5"/>
    <w:rsid w:val="00936AAB"/>
    <w:rsid w:val="00936E0C"/>
    <w:rsid w:val="0094151A"/>
    <w:rsid w:val="0094192F"/>
    <w:rsid w:val="00941DDB"/>
    <w:rsid w:val="009436EA"/>
    <w:rsid w:val="00944D2E"/>
    <w:rsid w:val="0094635C"/>
    <w:rsid w:val="0094678B"/>
    <w:rsid w:val="00950094"/>
    <w:rsid w:val="00952ADA"/>
    <w:rsid w:val="00953987"/>
    <w:rsid w:val="009546CD"/>
    <w:rsid w:val="00963E24"/>
    <w:rsid w:val="00966DAD"/>
    <w:rsid w:val="00967316"/>
    <w:rsid w:val="009713D6"/>
    <w:rsid w:val="00977550"/>
    <w:rsid w:val="009853FA"/>
    <w:rsid w:val="00985C39"/>
    <w:rsid w:val="00987DE3"/>
    <w:rsid w:val="00990321"/>
    <w:rsid w:val="00992D68"/>
    <w:rsid w:val="00994755"/>
    <w:rsid w:val="00994777"/>
    <w:rsid w:val="00996C8C"/>
    <w:rsid w:val="009A0452"/>
    <w:rsid w:val="009A114A"/>
    <w:rsid w:val="009A1439"/>
    <w:rsid w:val="009A33F6"/>
    <w:rsid w:val="009A4F64"/>
    <w:rsid w:val="009B1022"/>
    <w:rsid w:val="009B20B6"/>
    <w:rsid w:val="009B2B56"/>
    <w:rsid w:val="009B32A8"/>
    <w:rsid w:val="009B3EA1"/>
    <w:rsid w:val="009B4C6E"/>
    <w:rsid w:val="009C0AF0"/>
    <w:rsid w:val="009C1830"/>
    <w:rsid w:val="009C2F9E"/>
    <w:rsid w:val="009C3042"/>
    <w:rsid w:val="009D0873"/>
    <w:rsid w:val="009D11AA"/>
    <w:rsid w:val="009D2B05"/>
    <w:rsid w:val="009D2BCE"/>
    <w:rsid w:val="009D4837"/>
    <w:rsid w:val="009D60EB"/>
    <w:rsid w:val="009D7E8A"/>
    <w:rsid w:val="009E4637"/>
    <w:rsid w:val="009F02D3"/>
    <w:rsid w:val="009F11A3"/>
    <w:rsid w:val="009F289B"/>
    <w:rsid w:val="009F577C"/>
    <w:rsid w:val="009F5AA6"/>
    <w:rsid w:val="009F5D42"/>
    <w:rsid w:val="00A001C4"/>
    <w:rsid w:val="00A007E3"/>
    <w:rsid w:val="00A042A4"/>
    <w:rsid w:val="00A0477D"/>
    <w:rsid w:val="00A05763"/>
    <w:rsid w:val="00A05B72"/>
    <w:rsid w:val="00A06FF9"/>
    <w:rsid w:val="00A14740"/>
    <w:rsid w:val="00A165CD"/>
    <w:rsid w:val="00A2296F"/>
    <w:rsid w:val="00A23124"/>
    <w:rsid w:val="00A3236E"/>
    <w:rsid w:val="00A34904"/>
    <w:rsid w:val="00A34A25"/>
    <w:rsid w:val="00A41CC1"/>
    <w:rsid w:val="00A42EC4"/>
    <w:rsid w:val="00A43BE7"/>
    <w:rsid w:val="00A44482"/>
    <w:rsid w:val="00A45725"/>
    <w:rsid w:val="00A47749"/>
    <w:rsid w:val="00A47929"/>
    <w:rsid w:val="00A47C09"/>
    <w:rsid w:val="00A50A65"/>
    <w:rsid w:val="00A52498"/>
    <w:rsid w:val="00A57571"/>
    <w:rsid w:val="00A63595"/>
    <w:rsid w:val="00A6766C"/>
    <w:rsid w:val="00A71B71"/>
    <w:rsid w:val="00A724B4"/>
    <w:rsid w:val="00A7565D"/>
    <w:rsid w:val="00A757FD"/>
    <w:rsid w:val="00A763DD"/>
    <w:rsid w:val="00A7700A"/>
    <w:rsid w:val="00A8157E"/>
    <w:rsid w:val="00A81BD4"/>
    <w:rsid w:val="00A83723"/>
    <w:rsid w:val="00A83BAA"/>
    <w:rsid w:val="00A84F5E"/>
    <w:rsid w:val="00A8582F"/>
    <w:rsid w:val="00A90739"/>
    <w:rsid w:val="00A93AC7"/>
    <w:rsid w:val="00A95387"/>
    <w:rsid w:val="00A95CAC"/>
    <w:rsid w:val="00A9622A"/>
    <w:rsid w:val="00AA01EE"/>
    <w:rsid w:val="00AA025D"/>
    <w:rsid w:val="00AA3A16"/>
    <w:rsid w:val="00AA46D9"/>
    <w:rsid w:val="00AA7E12"/>
    <w:rsid w:val="00AB067F"/>
    <w:rsid w:val="00AB49E8"/>
    <w:rsid w:val="00AB5387"/>
    <w:rsid w:val="00AC021F"/>
    <w:rsid w:val="00AC0DDC"/>
    <w:rsid w:val="00AC16B4"/>
    <w:rsid w:val="00AC36E1"/>
    <w:rsid w:val="00AC41E6"/>
    <w:rsid w:val="00AC55E3"/>
    <w:rsid w:val="00AC5C6B"/>
    <w:rsid w:val="00AD1FDB"/>
    <w:rsid w:val="00AD2948"/>
    <w:rsid w:val="00AE2982"/>
    <w:rsid w:val="00AE3A95"/>
    <w:rsid w:val="00AE67CC"/>
    <w:rsid w:val="00B02B77"/>
    <w:rsid w:val="00B035EC"/>
    <w:rsid w:val="00B05EE1"/>
    <w:rsid w:val="00B145E9"/>
    <w:rsid w:val="00B20094"/>
    <w:rsid w:val="00B20517"/>
    <w:rsid w:val="00B20D3B"/>
    <w:rsid w:val="00B20DEA"/>
    <w:rsid w:val="00B24988"/>
    <w:rsid w:val="00B26CF9"/>
    <w:rsid w:val="00B3101B"/>
    <w:rsid w:val="00B31620"/>
    <w:rsid w:val="00B34C47"/>
    <w:rsid w:val="00B35C72"/>
    <w:rsid w:val="00B37959"/>
    <w:rsid w:val="00B43AEE"/>
    <w:rsid w:val="00B44A5E"/>
    <w:rsid w:val="00B45FB4"/>
    <w:rsid w:val="00B476F6"/>
    <w:rsid w:val="00B47BCB"/>
    <w:rsid w:val="00B55305"/>
    <w:rsid w:val="00B57854"/>
    <w:rsid w:val="00B57B28"/>
    <w:rsid w:val="00B6068D"/>
    <w:rsid w:val="00B6170B"/>
    <w:rsid w:val="00B62A3D"/>
    <w:rsid w:val="00B64938"/>
    <w:rsid w:val="00B65EDB"/>
    <w:rsid w:val="00B708F9"/>
    <w:rsid w:val="00B72972"/>
    <w:rsid w:val="00B74FCC"/>
    <w:rsid w:val="00B7619D"/>
    <w:rsid w:val="00B764ED"/>
    <w:rsid w:val="00B7776A"/>
    <w:rsid w:val="00B82263"/>
    <w:rsid w:val="00B82861"/>
    <w:rsid w:val="00B8288C"/>
    <w:rsid w:val="00B84FF9"/>
    <w:rsid w:val="00B85A4F"/>
    <w:rsid w:val="00B85C56"/>
    <w:rsid w:val="00B91108"/>
    <w:rsid w:val="00B920CD"/>
    <w:rsid w:val="00B95AA4"/>
    <w:rsid w:val="00BA0940"/>
    <w:rsid w:val="00BA3B0D"/>
    <w:rsid w:val="00BB08F4"/>
    <w:rsid w:val="00BB23D7"/>
    <w:rsid w:val="00BB4D88"/>
    <w:rsid w:val="00BB5E7B"/>
    <w:rsid w:val="00BB6B21"/>
    <w:rsid w:val="00BB78D1"/>
    <w:rsid w:val="00BC3699"/>
    <w:rsid w:val="00BC640B"/>
    <w:rsid w:val="00BC7258"/>
    <w:rsid w:val="00BC726A"/>
    <w:rsid w:val="00BD0038"/>
    <w:rsid w:val="00BD02A2"/>
    <w:rsid w:val="00BD0C85"/>
    <w:rsid w:val="00BD161F"/>
    <w:rsid w:val="00BD2DA9"/>
    <w:rsid w:val="00BD3AC0"/>
    <w:rsid w:val="00BD3D72"/>
    <w:rsid w:val="00BD4D0A"/>
    <w:rsid w:val="00BE0702"/>
    <w:rsid w:val="00BE09E7"/>
    <w:rsid w:val="00BE7810"/>
    <w:rsid w:val="00BF1091"/>
    <w:rsid w:val="00BF28E6"/>
    <w:rsid w:val="00BF3EA5"/>
    <w:rsid w:val="00BF6046"/>
    <w:rsid w:val="00BF67A8"/>
    <w:rsid w:val="00BF7FDE"/>
    <w:rsid w:val="00C01262"/>
    <w:rsid w:val="00C02195"/>
    <w:rsid w:val="00C03B79"/>
    <w:rsid w:val="00C0478F"/>
    <w:rsid w:val="00C049F5"/>
    <w:rsid w:val="00C055A0"/>
    <w:rsid w:val="00C06319"/>
    <w:rsid w:val="00C1438F"/>
    <w:rsid w:val="00C15B47"/>
    <w:rsid w:val="00C16C6F"/>
    <w:rsid w:val="00C16D41"/>
    <w:rsid w:val="00C208EC"/>
    <w:rsid w:val="00C2191F"/>
    <w:rsid w:val="00C232FA"/>
    <w:rsid w:val="00C30416"/>
    <w:rsid w:val="00C30691"/>
    <w:rsid w:val="00C312CF"/>
    <w:rsid w:val="00C333BC"/>
    <w:rsid w:val="00C34EC9"/>
    <w:rsid w:val="00C374A9"/>
    <w:rsid w:val="00C4553D"/>
    <w:rsid w:val="00C45809"/>
    <w:rsid w:val="00C45923"/>
    <w:rsid w:val="00C4631C"/>
    <w:rsid w:val="00C51494"/>
    <w:rsid w:val="00C51C11"/>
    <w:rsid w:val="00C52DB4"/>
    <w:rsid w:val="00C543A4"/>
    <w:rsid w:val="00C547E5"/>
    <w:rsid w:val="00C553A3"/>
    <w:rsid w:val="00C57334"/>
    <w:rsid w:val="00C6224C"/>
    <w:rsid w:val="00C7197B"/>
    <w:rsid w:val="00C71C62"/>
    <w:rsid w:val="00C735D7"/>
    <w:rsid w:val="00C81E92"/>
    <w:rsid w:val="00C83851"/>
    <w:rsid w:val="00C843FF"/>
    <w:rsid w:val="00C86D74"/>
    <w:rsid w:val="00C87C5D"/>
    <w:rsid w:val="00C92E93"/>
    <w:rsid w:val="00C933E2"/>
    <w:rsid w:val="00C934CD"/>
    <w:rsid w:val="00C94571"/>
    <w:rsid w:val="00C94749"/>
    <w:rsid w:val="00C94ADD"/>
    <w:rsid w:val="00C95DF3"/>
    <w:rsid w:val="00C97D5A"/>
    <w:rsid w:val="00CA145E"/>
    <w:rsid w:val="00CA245B"/>
    <w:rsid w:val="00CA255A"/>
    <w:rsid w:val="00CA6EE9"/>
    <w:rsid w:val="00CB095B"/>
    <w:rsid w:val="00CB0DEB"/>
    <w:rsid w:val="00CB1404"/>
    <w:rsid w:val="00CB4880"/>
    <w:rsid w:val="00CB50EF"/>
    <w:rsid w:val="00CC2214"/>
    <w:rsid w:val="00CC4D5A"/>
    <w:rsid w:val="00CC4D7A"/>
    <w:rsid w:val="00CC6AA1"/>
    <w:rsid w:val="00CD10F2"/>
    <w:rsid w:val="00CD392A"/>
    <w:rsid w:val="00CD503F"/>
    <w:rsid w:val="00CD70E7"/>
    <w:rsid w:val="00CE0B44"/>
    <w:rsid w:val="00CE7886"/>
    <w:rsid w:val="00CF2B83"/>
    <w:rsid w:val="00CF2B9B"/>
    <w:rsid w:val="00CF5BE2"/>
    <w:rsid w:val="00D00605"/>
    <w:rsid w:val="00D010A5"/>
    <w:rsid w:val="00D03C7B"/>
    <w:rsid w:val="00D05F36"/>
    <w:rsid w:val="00D06072"/>
    <w:rsid w:val="00D0718C"/>
    <w:rsid w:val="00D07B63"/>
    <w:rsid w:val="00D10AF1"/>
    <w:rsid w:val="00D16079"/>
    <w:rsid w:val="00D237BC"/>
    <w:rsid w:val="00D23E14"/>
    <w:rsid w:val="00D25D90"/>
    <w:rsid w:val="00D26DBF"/>
    <w:rsid w:val="00D30B00"/>
    <w:rsid w:val="00D317ED"/>
    <w:rsid w:val="00D31DBE"/>
    <w:rsid w:val="00D320CF"/>
    <w:rsid w:val="00D348A5"/>
    <w:rsid w:val="00D35EA3"/>
    <w:rsid w:val="00D4197F"/>
    <w:rsid w:val="00D43552"/>
    <w:rsid w:val="00D44433"/>
    <w:rsid w:val="00D51FE9"/>
    <w:rsid w:val="00D55287"/>
    <w:rsid w:val="00D56AAA"/>
    <w:rsid w:val="00D576FB"/>
    <w:rsid w:val="00D610D4"/>
    <w:rsid w:val="00D6259A"/>
    <w:rsid w:val="00D62D87"/>
    <w:rsid w:val="00D64BEC"/>
    <w:rsid w:val="00D663D6"/>
    <w:rsid w:val="00D66F91"/>
    <w:rsid w:val="00D71338"/>
    <w:rsid w:val="00D728BD"/>
    <w:rsid w:val="00D7714A"/>
    <w:rsid w:val="00D8399F"/>
    <w:rsid w:val="00D870C5"/>
    <w:rsid w:val="00D9111F"/>
    <w:rsid w:val="00D91542"/>
    <w:rsid w:val="00D92A5F"/>
    <w:rsid w:val="00D93BC7"/>
    <w:rsid w:val="00D95DE8"/>
    <w:rsid w:val="00DA19A6"/>
    <w:rsid w:val="00DA2BFA"/>
    <w:rsid w:val="00DA2C1C"/>
    <w:rsid w:val="00DA3BBC"/>
    <w:rsid w:val="00DA76CD"/>
    <w:rsid w:val="00DA7E6D"/>
    <w:rsid w:val="00DB18B9"/>
    <w:rsid w:val="00DB195E"/>
    <w:rsid w:val="00DB25B0"/>
    <w:rsid w:val="00DB52CD"/>
    <w:rsid w:val="00DB60E7"/>
    <w:rsid w:val="00DB7489"/>
    <w:rsid w:val="00DD21D6"/>
    <w:rsid w:val="00DD48BB"/>
    <w:rsid w:val="00DD4E81"/>
    <w:rsid w:val="00DD5C22"/>
    <w:rsid w:val="00DD6FBC"/>
    <w:rsid w:val="00DE0133"/>
    <w:rsid w:val="00DE02FE"/>
    <w:rsid w:val="00DE1398"/>
    <w:rsid w:val="00DE2137"/>
    <w:rsid w:val="00DE4722"/>
    <w:rsid w:val="00DE5CCA"/>
    <w:rsid w:val="00DE698B"/>
    <w:rsid w:val="00DE6AEA"/>
    <w:rsid w:val="00DF4735"/>
    <w:rsid w:val="00DF76C9"/>
    <w:rsid w:val="00DF7ED1"/>
    <w:rsid w:val="00E03046"/>
    <w:rsid w:val="00E06288"/>
    <w:rsid w:val="00E1121F"/>
    <w:rsid w:val="00E12A37"/>
    <w:rsid w:val="00E17140"/>
    <w:rsid w:val="00E2077A"/>
    <w:rsid w:val="00E208A3"/>
    <w:rsid w:val="00E25F10"/>
    <w:rsid w:val="00E31C4D"/>
    <w:rsid w:val="00E34DB0"/>
    <w:rsid w:val="00E43B2F"/>
    <w:rsid w:val="00E4676F"/>
    <w:rsid w:val="00E50BA3"/>
    <w:rsid w:val="00E57845"/>
    <w:rsid w:val="00E61338"/>
    <w:rsid w:val="00E614AD"/>
    <w:rsid w:val="00E62276"/>
    <w:rsid w:val="00E6318C"/>
    <w:rsid w:val="00E67868"/>
    <w:rsid w:val="00E67BE4"/>
    <w:rsid w:val="00E70389"/>
    <w:rsid w:val="00E720EA"/>
    <w:rsid w:val="00E9048F"/>
    <w:rsid w:val="00E9085C"/>
    <w:rsid w:val="00EA0790"/>
    <w:rsid w:val="00EA2F27"/>
    <w:rsid w:val="00EA5B3B"/>
    <w:rsid w:val="00EA6D8F"/>
    <w:rsid w:val="00EA7B86"/>
    <w:rsid w:val="00EB0E57"/>
    <w:rsid w:val="00EB476A"/>
    <w:rsid w:val="00EB48EE"/>
    <w:rsid w:val="00EB4D98"/>
    <w:rsid w:val="00EB67BE"/>
    <w:rsid w:val="00EB73FC"/>
    <w:rsid w:val="00EC45F4"/>
    <w:rsid w:val="00EC4BC5"/>
    <w:rsid w:val="00EC788B"/>
    <w:rsid w:val="00ED328E"/>
    <w:rsid w:val="00ED4AFD"/>
    <w:rsid w:val="00ED5FC9"/>
    <w:rsid w:val="00ED6D62"/>
    <w:rsid w:val="00EE0A8A"/>
    <w:rsid w:val="00EE0D6A"/>
    <w:rsid w:val="00EE0D86"/>
    <w:rsid w:val="00EE3F05"/>
    <w:rsid w:val="00EF0DAF"/>
    <w:rsid w:val="00EF59B5"/>
    <w:rsid w:val="00F01165"/>
    <w:rsid w:val="00F014D9"/>
    <w:rsid w:val="00F0153A"/>
    <w:rsid w:val="00F01EB6"/>
    <w:rsid w:val="00F02FCA"/>
    <w:rsid w:val="00F10567"/>
    <w:rsid w:val="00F10F3C"/>
    <w:rsid w:val="00F115EC"/>
    <w:rsid w:val="00F153BA"/>
    <w:rsid w:val="00F17F1B"/>
    <w:rsid w:val="00F21911"/>
    <w:rsid w:val="00F2192D"/>
    <w:rsid w:val="00F279C1"/>
    <w:rsid w:val="00F304FC"/>
    <w:rsid w:val="00F305D6"/>
    <w:rsid w:val="00F31445"/>
    <w:rsid w:val="00F316A4"/>
    <w:rsid w:val="00F324D7"/>
    <w:rsid w:val="00F33BEA"/>
    <w:rsid w:val="00F342C0"/>
    <w:rsid w:val="00F36EE7"/>
    <w:rsid w:val="00F56770"/>
    <w:rsid w:val="00F56A14"/>
    <w:rsid w:val="00F61220"/>
    <w:rsid w:val="00F67483"/>
    <w:rsid w:val="00F71456"/>
    <w:rsid w:val="00F71A0C"/>
    <w:rsid w:val="00F759FB"/>
    <w:rsid w:val="00F7792F"/>
    <w:rsid w:val="00F80BFA"/>
    <w:rsid w:val="00F84699"/>
    <w:rsid w:val="00F90F75"/>
    <w:rsid w:val="00F91BFE"/>
    <w:rsid w:val="00F92D38"/>
    <w:rsid w:val="00F94B58"/>
    <w:rsid w:val="00F97D6C"/>
    <w:rsid w:val="00FA0FC6"/>
    <w:rsid w:val="00FA36FB"/>
    <w:rsid w:val="00FA3BCA"/>
    <w:rsid w:val="00FA4686"/>
    <w:rsid w:val="00FB3D2E"/>
    <w:rsid w:val="00FB42FF"/>
    <w:rsid w:val="00FC2147"/>
    <w:rsid w:val="00FC2181"/>
    <w:rsid w:val="00FC2A98"/>
    <w:rsid w:val="00FC3FF7"/>
    <w:rsid w:val="00FC5F51"/>
    <w:rsid w:val="00FC5FB4"/>
    <w:rsid w:val="00FC7103"/>
    <w:rsid w:val="00FC778C"/>
    <w:rsid w:val="00FD1281"/>
    <w:rsid w:val="00FD1FA4"/>
    <w:rsid w:val="00FD2BF6"/>
    <w:rsid w:val="00FE1E47"/>
    <w:rsid w:val="00FE1F1C"/>
    <w:rsid w:val="00FE449A"/>
    <w:rsid w:val="00FF1FD6"/>
    <w:rsid w:val="00FF23B0"/>
    <w:rsid w:val="00FF5079"/>
    <w:rsid w:val="00FF68D7"/>
    <w:rsid w:val="00FF7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D9909"/>
  <w15:docId w15:val="{3008E94B-FBF9-4368-B518-17A44E32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AC7"/>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2"/>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B43AEE"/>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Normal"/>
    <w:next w:val="Normal"/>
    <w:link w:val="LessonHeading1Char"/>
    <w:qFormat/>
    <w:rsid w:val="00B43AEE"/>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before="240" w:line="276" w:lineRule="auto"/>
      <w:outlineLvl w:val="0"/>
    </w:pPr>
    <w:rPr>
      <w:rFonts w:asciiTheme="majorHAnsi" w:eastAsia="YouYuan" w:hAnsiTheme="majorHAnsi" w:cs="Tahoma"/>
      <w:b/>
      <w:caps/>
      <w:color w:val="FFFFFF" w:themeColor="background1"/>
      <w:spacing w:val="15"/>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B43AEE"/>
    <w:rPr>
      <w:rFonts w:asciiTheme="majorHAnsi" w:eastAsia="YouYuan" w:hAnsiTheme="majorHAnsi" w:cs="Tahoma"/>
      <w:b/>
      <w:caps/>
      <w:color w:val="FFFFFF" w:themeColor="background1"/>
      <w:spacing w:val="15"/>
      <w:sz w:val="24"/>
      <w:szCs w:val="20"/>
      <w:shd w:val="clear" w:color="auto" w:fill="808080" w:themeFill="background1" w:themeFillShade="80"/>
      <w:lang w:eastAsia="ja-JP"/>
    </w:rPr>
  </w:style>
  <w:style w:type="character" w:styleId="Hyperlink">
    <w:name w:val="Hyperlink"/>
    <w:basedOn w:val="DefaultParagraphFont"/>
    <w:uiPriority w:val="99"/>
    <w:unhideWhenUsed/>
    <w:rsid w:val="00C94571"/>
    <w:rPr>
      <w:color w:val="5F5F5F" w:themeColor="accent4" w:themeShade="BF"/>
      <w:u w:val="single"/>
    </w:rPr>
  </w:style>
  <w:style w:type="character" w:customStyle="1" w:styleId="LessonHeading2Char">
    <w:name w:val="Lesson Heading 2 Char"/>
    <w:basedOn w:val="LessonHeading1Char"/>
    <w:link w:val="LessonHeading2"/>
    <w:rsid w:val="00B43AEE"/>
    <w:rPr>
      <w:rFonts w:asciiTheme="majorHAnsi" w:eastAsia="YouYuan" w:hAnsiTheme="majorHAnsi" w:cs="Tahoma"/>
      <w:b w:val="0"/>
      <w:caps/>
      <w:color w:val="FFFFFF" w:themeColor="background1"/>
      <w:spacing w:val="15"/>
      <w:sz w:val="24"/>
      <w:szCs w:val="20"/>
      <w:shd w:val="clear" w:color="auto" w:fill="D9D9D9" w:themeFill="background1" w:themeFillShade="D9"/>
      <w:lang w:eastAsia="ja-JP"/>
    </w:rPr>
  </w:style>
  <w:style w:type="paragraph" w:styleId="ListParagraph">
    <w:name w:val="List Paragraph"/>
    <w:basedOn w:val="Normal"/>
    <w:uiPriority w:val="34"/>
    <w:qFormat/>
    <w:rsid w:val="00E25F10"/>
    <w:pPr>
      <w:numPr>
        <w:numId w:val="17"/>
      </w:numPr>
      <w:ind w:hanging="360"/>
      <w:contextualSpacing/>
    </w:pPr>
    <w:rPr>
      <w:lang w:eastAsia="ja-JP"/>
    </w:rPr>
  </w:style>
  <w:style w:type="paragraph" w:styleId="NormalWeb">
    <w:name w:val="Normal (Web)"/>
    <w:basedOn w:val="Normal"/>
    <w:uiPriority w:val="99"/>
    <w:semiHidden/>
    <w:unhideWhenUsed/>
    <w:rsid w:val="00EB73FC"/>
    <w:rPr>
      <w:rFonts w:ascii="Times New Roman" w:hAnsi="Times New Roman"/>
    </w:rPr>
  </w:style>
  <w:style w:type="character" w:styleId="Strong">
    <w:name w:val="Strong"/>
    <w:uiPriority w:val="22"/>
    <w:qFormat/>
    <w:rsid w:val="00EB73FC"/>
    <w:rPr>
      <w:b/>
      <w:bCs/>
    </w:rPr>
  </w:style>
  <w:style w:type="table" w:customStyle="1" w:styleId="PlainTable11">
    <w:name w:val="Plain Table 11"/>
    <w:basedOn w:val="TableNormal"/>
    <w:uiPriority w:val="41"/>
    <w:rsid w:val="00FD12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E208A3"/>
    <w:pPr>
      <w:spacing w:before="0" w:after="0"/>
    </w:pPr>
    <w:rPr>
      <w:sz w:val="20"/>
      <w:szCs w:val="20"/>
    </w:rPr>
  </w:style>
  <w:style w:type="character" w:customStyle="1" w:styleId="FootnoteTextChar">
    <w:name w:val="Footnote Text Char"/>
    <w:basedOn w:val="DefaultParagraphFont"/>
    <w:link w:val="FootnoteText"/>
    <w:uiPriority w:val="99"/>
    <w:semiHidden/>
    <w:rsid w:val="00E208A3"/>
    <w:rPr>
      <w:rFonts w:eastAsiaTheme="minorEastAsia" w:cs="Times New Roman"/>
      <w:sz w:val="20"/>
      <w:szCs w:val="20"/>
    </w:rPr>
  </w:style>
  <w:style w:type="character" w:styleId="FootnoteReference">
    <w:name w:val="footnote reference"/>
    <w:basedOn w:val="DefaultParagraphFont"/>
    <w:uiPriority w:val="99"/>
    <w:semiHidden/>
    <w:unhideWhenUsed/>
    <w:rsid w:val="00E208A3"/>
    <w:rPr>
      <w:vertAlign w:val="superscript"/>
    </w:rPr>
  </w:style>
  <w:style w:type="paragraph" w:styleId="ListBullet">
    <w:name w:val="List Bullet"/>
    <w:basedOn w:val="Normal"/>
    <w:uiPriority w:val="99"/>
    <w:unhideWhenUsed/>
    <w:rsid w:val="00B82263"/>
    <w:pPr>
      <w:numPr>
        <w:numId w:val="19"/>
      </w:numPr>
      <w:contextualSpacing/>
    </w:pPr>
  </w:style>
  <w:style w:type="character" w:styleId="FollowedHyperlink">
    <w:name w:val="FollowedHyperlink"/>
    <w:basedOn w:val="DefaultParagraphFont"/>
    <w:uiPriority w:val="99"/>
    <w:semiHidden/>
    <w:unhideWhenUsed/>
    <w:rsid w:val="009154AE"/>
    <w:rPr>
      <w:color w:val="919191" w:themeColor="followedHyperlink"/>
      <w:u w:val="single"/>
    </w:rPr>
  </w:style>
  <w:style w:type="character" w:styleId="CommentReference">
    <w:name w:val="annotation reference"/>
    <w:basedOn w:val="DefaultParagraphFont"/>
    <w:uiPriority w:val="99"/>
    <w:semiHidden/>
    <w:unhideWhenUsed/>
    <w:rsid w:val="009B1022"/>
    <w:rPr>
      <w:sz w:val="16"/>
      <w:szCs w:val="16"/>
    </w:rPr>
  </w:style>
  <w:style w:type="paragraph" w:styleId="CommentText">
    <w:name w:val="annotation text"/>
    <w:basedOn w:val="Normal"/>
    <w:link w:val="CommentTextChar"/>
    <w:uiPriority w:val="99"/>
    <w:semiHidden/>
    <w:unhideWhenUsed/>
    <w:rsid w:val="009B1022"/>
    <w:rPr>
      <w:sz w:val="20"/>
      <w:szCs w:val="20"/>
    </w:rPr>
  </w:style>
  <w:style w:type="character" w:customStyle="1" w:styleId="CommentTextChar">
    <w:name w:val="Comment Text Char"/>
    <w:basedOn w:val="DefaultParagraphFont"/>
    <w:link w:val="CommentText"/>
    <w:uiPriority w:val="99"/>
    <w:semiHidden/>
    <w:rsid w:val="009B1022"/>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9B1022"/>
    <w:rPr>
      <w:b/>
      <w:bCs/>
    </w:rPr>
  </w:style>
  <w:style w:type="character" w:customStyle="1" w:styleId="CommentSubjectChar">
    <w:name w:val="Comment Subject Char"/>
    <w:basedOn w:val="CommentTextChar"/>
    <w:link w:val="CommentSubject"/>
    <w:uiPriority w:val="99"/>
    <w:semiHidden/>
    <w:rsid w:val="009B1022"/>
    <w:rPr>
      <w:rFonts w:eastAsiaTheme="minorEastAsia" w:cs="Times New Roman"/>
      <w:b/>
      <w:bCs/>
      <w:sz w:val="20"/>
      <w:szCs w:val="20"/>
    </w:rPr>
  </w:style>
  <w:style w:type="paragraph" w:styleId="BalloonText">
    <w:name w:val="Balloon Text"/>
    <w:basedOn w:val="Normal"/>
    <w:link w:val="BalloonTextChar"/>
    <w:uiPriority w:val="99"/>
    <w:semiHidden/>
    <w:unhideWhenUsed/>
    <w:rsid w:val="009B102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022"/>
    <w:rPr>
      <w:rFonts w:ascii="Segoe UI" w:eastAsiaTheme="minorEastAsia" w:hAnsi="Segoe UI" w:cs="Segoe UI"/>
      <w:sz w:val="18"/>
      <w:szCs w:val="18"/>
    </w:rPr>
  </w:style>
  <w:style w:type="paragraph" w:styleId="TOC1">
    <w:name w:val="toc 1"/>
    <w:basedOn w:val="Normal"/>
    <w:next w:val="Normal"/>
    <w:autoRedefine/>
    <w:uiPriority w:val="39"/>
    <w:unhideWhenUsed/>
    <w:rsid w:val="0022517E"/>
    <w:pPr>
      <w:spacing w:after="100"/>
    </w:pPr>
  </w:style>
  <w:style w:type="paragraph" w:styleId="TOC2">
    <w:name w:val="toc 2"/>
    <w:basedOn w:val="Normal"/>
    <w:next w:val="Normal"/>
    <w:autoRedefine/>
    <w:uiPriority w:val="39"/>
    <w:unhideWhenUsed/>
    <w:rsid w:val="0022517E"/>
    <w:pPr>
      <w:spacing w:after="100"/>
      <w:ind w:left="240"/>
    </w:pPr>
  </w:style>
  <w:style w:type="character" w:customStyle="1" w:styleId="UnresolvedMention1">
    <w:name w:val="Unresolved Mention1"/>
    <w:basedOn w:val="DefaultParagraphFont"/>
    <w:uiPriority w:val="99"/>
    <w:semiHidden/>
    <w:unhideWhenUsed/>
    <w:rsid w:val="00447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3301">
      <w:bodyDiv w:val="1"/>
      <w:marLeft w:val="0"/>
      <w:marRight w:val="0"/>
      <w:marTop w:val="0"/>
      <w:marBottom w:val="0"/>
      <w:divBdr>
        <w:top w:val="none" w:sz="0" w:space="0" w:color="auto"/>
        <w:left w:val="none" w:sz="0" w:space="0" w:color="auto"/>
        <w:bottom w:val="none" w:sz="0" w:space="0" w:color="auto"/>
        <w:right w:val="none" w:sz="0" w:space="0" w:color="auto"/>
      </w:divBdr>
    </w:div>
    <w:div w:id="1453011350">
      <w:bodyDiv w:val="1"/>
      <w:marLeft w:val="0"/>
      <w:marRight w:val="0"/>
      <w:marTop w:val="0"/>
      <w:marBottom w:val="0"/>
      <w:divBdr>
        <w:top w:val="none" w:sz="0" w:space="0" w:color="auto"/>
        <w:left w:val="none" w:sz="0" w:space="0" w:color="auto"/>
        <w:bottom w:val="none" w:sz="0" w:space="0" w:color="auto"/>
        <w:right w:val="none" w:sz="0" w:space="0" w:color="auto"/>
      </w:divBdr>
    </w:div>
    <w:div w:id="1501920051">
      <w:bodyDiv w:val="1"/>
      <w:marLeft w:val="0"/>
      <w:marRight w:val="0"/>
      <w:marTop w:val="0"/>
      <w:marBottom w:val="0"/>
      <w:divBdr>
        <w:top w:val="none" w:sz="0" w:space="0" w:color="auto"/>
        <w:left w:val="none" w:sz="0" w:space="0" w:color="auto"/>
        <w:bottom w:val="none" w:sz="0" w:space="0" w:color="auto"/>
        <w:right w:val="none" w:sz="0" w:space="0" w:color="auto"/>
      </w:divBdr>
    </w:div>
    <w:div w:id="186674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wired.com/2016/01/how-to-build-a-super-simple-electric-motor-out-of-stuff-you-already-have/" TargetMode="External"/><Relationship Id="rId26" Type="http://schemas.openxmlformats.org/officeDocument/2006/relationships/hyperlink" Target="https://www.maxphi.com/dc-motor-interfacing-arduino-tutoria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earn.sparkfun.com/tutorials/motors-and-selecting-the-right-one" TargetMode="External"/><Relationship Id="rId25" Type="http://schemas.openxmlformats.org/officeDocument/2006/relationships/hyperlink" Target="https://www.bc-robotics.com/tutorials/controlling-dc-motor-arduino/" TargetMode="External"/><Relationship Id="rId2" Type="http://schemas.openxmlformats.org/officeDocument/2006/relationships/numbering" Target="numbering.xml"/><Relationship Id="rId16" Type="http://schemas.openxmlformats.org/officeDocument/2006/relationships/hyperlink" Target="https://www.teachengineering.org/k12engineering/designprocess" TargetMode="External"/><Relationship Id="rId20" Type="http://schemas.openxmlformats.org/officeDocument/2006/relationships/hyperlink" Target="https://www.rakeshmondal.info/L293D-Motor-Drive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howtomechatronics.com/tutorials/arduino/arduino-dc-motor-control-tutorial-l298n-pwm-h-bridg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rakeshmondal.info/L293D-Motor-Driver" TargetMode="External"/><Relationship Id="rId28" Type="http://schemas.openxmlformats.org/officeDocument/2006/relationships/hyperlink" Target="https://arduinobasics.blogspot.com/2012/11/hc-sr04-ultrasonic-sensor.html" TargetMode="External"/><Relationship Id="rId10" Type="http://schemas.openxmlformats.org/officeDocument/2006/relationships/image" Target="media/image3.png"/><Relationship Id="rId19" Type="http://schemas.openxmlformats.org/officeDocument/2006/relationships/hyperlink" Target="http://www.mcmanis.com/chuck/robotics/tutorial/h-brid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mcmanis.com/chuck/robotics/tutorial/h-bridge/" TargetMode="External"/><Relationship Id="rId27" Type="http://schemas.openxmlformats.org/officeDocument/2006/relationships/hyperlink" Target="https://www.arduino.cc/reference/en/"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creativecommons.org/licenses/by/3.0/" TargetMode="External"/><Relationship Id="rId2" Type="http://schemas.openxmlformats.org/officeDocument/2006/relationships/hyperlink" Target="https://www.flaticon.com/" TargetMode="External"/><Relationship Id="rId1" Type="http://schemas.openxmlformats.org/officeDocument/2006/relationships/hyperlink" Target="https://www.flaticon.com/authors/smashicon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Documents\Custom%20Office%20Templates\hmg_car_lesson.dotx" TargetMode="External"/></Relationships>
</file>

<file path=word/theme/theme1.xml><?xml version="1.0" encoding="utf-8"?>
<a:theme xmlns:a="http://schemas.openxmlformats.org/drawingml/2006/main" name="Office-tem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14EB-ECBC-4C5A-8A42-53A74EA8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hmg_car_lesson.dotx</Template>
  <TotalTime>3422</TotalTime>
  <Pages>9</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Henry Pigot</cp:lastModifiedBy>
  <cp:revision>58</cp:revision>
  <cp:lastPrinted>2018-12-05T14:58:00Z</cp:lastPrinted>
  <dcterms:created xsi:type="dcterms:W3CDTF">2018-05-04T11:09:00Z</dcterms:created>
  <dcterms:modified xsi:type="dcterms:W3CDTF">2018-12-05T14:58:00Z</dcterms:modified>
</cp:coreProperties>
</file>