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4D1145">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rsidR="00183D10" w:rsidRDefault="003C348E" w:rsidP="00603AFC">
            <w:pPr>
              <w:pStyle w:val="Title"/>
            </w:pPr>
            <w:r>
              <w:t>Foundation</w:t>
            </w:r>
            <w:r w:rsidR="0093328A">
              <w:t xml:space="preserve"> Activity</w:t>
            </w:r>
            <w:r w:rsidR="00C71F07">
              <w:t xml:space="preserve"> </w:t>
            </w:r>
            <w:bookmarkStart w:id="0" w:name="_GoBack"/>
            <w:bookmarkEnd w:id="0"/>
            <w:r w:rsidR="00662897">
              <w:t>7</w:t>
            </w:r>
            <w:r w:rsidR="00603AFC">
              <w:br/>
              <w:t>Ohm’s Law</w:t>
            </w:r>
          </w:p>
        </w:tc>
      </w:tr>
    </w:tbl>
    <w:p w:rsidR="001B717F" w:rsidRPr="00EB73FC" w:rsidRDefault="00695EAD" w:rsidP="00695EAD">
      <w:pPr>
        <w:pStyle w:val="LessonHeading1"/>
        <w:outlineLvl w:val="9"/>
      </w:pPr>
      <w:r>
        <w:t xml:space="preserve">Contents and </w:t>
      </w:r>
      <w:r w:rsidR="001B717F">
        <w:t>Learning Outcomes</w:t>
      </w:r>
    </w:p>
    <w:p w:rsidR="001B717F" w:rsidRDefault="001B717F" w:rsidP="001B717F">
      <w:pPr>
        <w:rPr>
          <w:lang w:eastAsia="ja-JP"/>
        </w:rPr>
      </w:pPr>
      <w:r>
        <w:rPr>
          <w:lang w:eastAsia="ja-JP"/>
        </w:rPr>
        <w:t>Students will,</w:t>
      </w:r>
    </w:p>
    <w:p w:rsidR="001B717F" w:rsidRDefault="0053244D" w:rsidP="001B717F">
      <w:pPr>
        <w:pStyle w:val="ListParagraph"/>
        <w:numPr>
          <w:ilvl w:val="0"/>
          <w:numId w:val="3"/>
        </w:numPr>
        <w:rPr>
          <w:lang w:eastAsia="ja-JP"/>
        </w:rPr>
      </w:pPr>
      <w:r>
        <w:rPr>
          <w:lang w:eastAsia="ja-JP"/>
        </w:rPr>
        <w:t>Use Ohm’s Law to relate voltage, current, and resistance</w:t>
      </w:r>
    </w:p>
    <w:p w:rsidR="0053244D" w:rsidRDefault="0053244D" w:rsidP="001B717F">
      <w:pPr>
        <w:pStyle w:val="ListParagraph"/>
        <w:numPr>
          <w:ilvl w:val="0"/>
          <w:numId w:val="3"/>
        </w:numPr>
        <w:rPr>
          <w:lang w:eastAsia="ja-JP"/>
        </w:rPr>
      </w:pPr>
      <w:r>
        <w:rPr>
          <w:lang w:eastAsia="ja-JP"/>
        </w:rPr>
        <w:t>Calculate the resistor value for a 3.3V LED circuit</w:t>
      </w:r>
    </w:p>
    <w:p w:rsidR="0082778A" w:rsidRDefault="0082778A" w:rsidP="0082778A">
      <w:pPr>
        <w:rPr>
          <w:lang w:eastAsia="ja-JP"/>
        </w:rPr>
      </w:pPr>
      <w:r>
        <w:rPr>
          <w:lang w:eastAsia="ja-JP"/>
        </w:rPr>
        <w:t xml:space="preserve">Although this activity is intended for a wide range of </w:t>
      </w:r>
      <w:r w:rsidR="005A6A40">
        <w:rPr>
          <w:lang w:eastAsia="ja-JP"/>
        </w:rPr>
        <w:t>students</w:t>
      </w:r>
      <w:r>
        <w:rPr>
          <w:lang w:eastAsia="ja-JP"/>
        </w:rPr>
        <w:t xml:space="preserve"> (grade 4 and up), student</w:t>
      </w:r>
      <w:r w:rsidR="005A6A40">
        <w:rPr>
          <w:lang w:eastAsia="ja-JP"/>
        </w:rPr>
        <w:t>s</w:t>
      </w:r>
      <w:r>
        <w:rPr>
          <w:lang w:eastAsia="ja-JP"/>
        </w:rPr>
        <w:t xml:space="preserve"> inexperienced with fractions, multiplication, division, and rearranging linear equations should be encouraged to focus on the relationship defined by Ohm’s Law, rather than worry about the exact numbers and calculations.</w:t>
      </w:r>
    </w:p>
    <w:sdt>
      <w:sdtPr>
        <w:id w:val="2037925527"/>
        <w:docPartObj>
          <w:docPartGallery w:val="Table of Contents"/>
          <w:docPartUnique/>
        </w:docPartObj>
      </w:sdtPr>
      <w:sdtEndPr>
        <w:rPr>
          <w:b/>
          <w:bCs/>
          <w:noProof/>
        </w:rPr>
      </w:sdtEndPr>
      <w:sdtContent>
        <w:p w:rsidR="003D61C1" w:rsidRDefault="003D61C1" w:rsidP="003D61C1">
          <w:pPr>
            <w:spacing w:before="0"/>
            <w:rPr>
              <w:lang w:eastAsia="ja-JP"/>
            </w:rPr>
          </w:pPr>
          <w:r>
            <w:t xml:space="preserve">This activity should take </w:t>
          </w:r>
          <w:r w:rsidRPr="00232C02">
            <w:rPr>
              <w:b/>
            </w:rPr>
            <w:t>~1 hour</w:t>
          </w:r>
          <w:r w:rsidR="00DA4DA5">
            <w:rPr>
              <w:b/>
            </w:rPr>
            <w:t xml:space="preserve"> (1.5 hours recommended)</w:t>
          </w:r>
          <w:r>
            <w:t xml:space="preserve"> to complete:</w:t>
          </w:r>
        </w:p>
        <w:p w:rsidR="00E27340" w:rsidRDefault="00341B55">
          <w:pPr>
            <w:pStyle w:val="TOC1"/>
            <w:tabs>
              <w:tab w:val="right" w:leader="dot" w:pos="9016"/>
            </w:tabs>
            <w:rPr>
              <w:rFonts w:cstheme="minorBidi"/>
              <w:i w:val="0"/>
              <w:noProof/>
              <w:sz w:val="22"/>
              <w:szCs w:val="22"/>
            </w:rPr>
          </w:pPr>
          <w:r>
            <w:fldChar w:fldCharType="begin"/>
          </w:r>
          <w:r w:rsidR="00986A20">
            <w:instrText xml:space="preserve"> TOC \o "1-3" \h \z \u </w:instrText>
          </w:r>
          <w:r>
            <w:fldChar w:fldCharType="separate"/>
          </w:r>
          <w:hyperlink w:anchor="_Toc531543985" w:history="1">
            <w:r w:rsidR="00E27340" w:rsidRPr="00424FF3">
              <w:rPr>
                <w:rStyle w:val="Hyperlink"/>
                <w:noProof/>
              </w:rPr>
              <w:t>Materials and Costs per Student</w:t>
            </w:r>
            <w:r w:rsidR="00E27340">
              <w:rPr>
                <w:noProof/>
                <w:webHidden/>
              </w:rPr>
              <w:tab/>
            </w:r>
            <w:r w:rsidR="00E27340">
              <w:rPr>
                <w:noProof/>
                <w:webHidden/>
              </w:rPr>
              <w:fldChar w:fldCharType="begin"/>
            </w:r>
            <w:r w:rsidR="00E27340">
              <w:rPr>
                <w:noProof/>
                <w:webHidden/>
              </w:rPr>
              <w:instrText xml:space="preserve"> PAGEREF _Toc531543985 \h </w:instrText>
            </w:r>
            <w:r w:rsidR="00E27340">
              <w:rPr>
                <w:noProof/>
                <w:webHidden/>
              </w:rPr>
            </w:r>
            <w:r w:rsidR="00E27340">
              <w:rPr>
                <w:noProof/>
                <w:webHidden/>
              </w:rPr>
              <w:fldChar w:fldCharType="separate"/>
            </w:r>
            <w:r w:rsidR="00780BB8">
              <w:rPr>
                <w:noProof/>
                <w:webHidden/>
              </w:rPr>
              <w:t>2</w:t>
            </w:r>
            <w:r w:rsidR="00E27340">
              <w:rPr>
                <w:noProof/>
                <w:webHidden/>
              </w:rPr>
              <w:fldChar w:fldCharType="end"/>
            </w:r>
          </w:hyperlink>
        </w:p>
        <w:p w:rsidR="00E27340" w:rsidRDefault="00CF41B0">
          <w:pPr>
            <w:pStyle w:val="TOC1"/>
            <w:tabs>
              <w:tab w:val="right" w:leader="dot" w:pos="9016"/>
            </w:tabs>
            <w:rPr>
              <w:rFonts w:cstheme="minorBidi"/>
              <w:i w:val="0"/>
              <w:noProof/>
              <w:sz w:val="22"/>
              <w:szCs w:val="22"/>
            </w:rPr>
          </w:pPr>
          <w:hyperlink w:anchor="_Toc531543986" w:history="1">
            <w:r w:rsidR="00E27340" w:rsidRPr="00424FF3">
              <w:rPr>
                <w:rStyle w:val="Hyperlink"/>
                <w:noProof/>
              </w:rPr>
              <w:t>Lesson</w:t>
            </w:r>
            <w:r w:rsidR="00E27340">
              <w:rPr>
                <w:noProof/>
                <w:webHidden/>
              </w:rPr>
              <w:tab/>
            </w:r>
            <w:r w:rsidR="00E27340">
              <w:rPr>
                <w:noProof/>
                <w:webHidden/>
              </w:rPr>
              <w:fldChar w:fldCharType="begin"/>
            </w:r>
            <w:r w:rsidR="00E27340">
              <w:rPr>
                <w:noProof/>
                <w:webHidden/>
              </w:rPr>
              <w:instrText xml:space="preserve"> PAGEREF _Toc531543986 \h </w:instrText>
            </w:r>
            <w:r w:rsidR="00E27340">
              <w:rPr>
                <w:noProof/>
                <w:webHidden/>
              </w:rPr>
            </w:r>
            <w:r w:rsidR="00E27340">
              <w:rPr>
                <w:noProof/>
                <w:webHidden/>
              </w:rPr>
              <w:fldChar w:fldCharType="separate"/>
            </w:r>
            <w:r w:rsidR="00780BB8">
              <w:rPr>
                <w:noProof/>
                <w:webHidden/>
              </w:rPr>
              <w:t>2</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87" w:history="1">
            <w:r w:rsidR="00E27340" w:rsidRPr="00424FF3">
              <w:rPr>
                <w:rStyle w:val="Hyperlink"/>
                <w:noProof/>
              </w:rPr>
              <w:t>Activity Overview (2 minutes)</w:t>
            </w:r>
            <w:r w:rsidR="00E27340">
              <w:rPr>
                <w:noProof/>
                <w:webHidden/>
              </w:rPr>
              <w:tab/>
            </w:r>
            <w:r w:rsidR="00E27340">
              <w:rPr>
                <w:noProof/>
                <w:webHidden/>
              </w:rPr>
              <w:fldChar w:fldCharType="begin"/>
            </w:r>
            <w:r w:rsidR="00E27340">
              <w:rPr>
                <w:noProof/>
                <w:webHidden/>
              </w:rPr>
              <w:instrText xml:space="preserve"> PAGEREF _Toc531543987 \h </w:instrText>
            </w:r>
            <w:r w:rsidR="00E27340">
              <w:rPr>
                <w:noProof/>
                <w:webHidden/>
              </w:rPr>
            </w:r>
            <w:r w:rsidR="00E27340">
              <w:rPr>
                <w:noProof/>
                <w:webHidden/>
              </w:rPr>
              <w:fldChar w:fldCharType="separate"/>
            </w:r>
            <w:r w:rsidR="00780BB8">
              <w:rPr>
                <w:noProof/>
                <w:webHidden/>
              </w:rPr>
              <w:t>2</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88" w:history="1">
            <w:r w:rsidR="00E27340" w:rsidRPr="00424FF3">
              <w:rPr>
                <w:rStyle w:val="Hyperlink"/>
                <w:noProof/>
              </w:rPr>
              <w:t>Review of the Rock-Slide Analogy of Electricty (5 minutes)</w:t>
            </w:r>
            <w:r w:rsidR="00E27340">
              <w:rPr>
                <w:noProof/>
                <w:webHidden/>
              </w:rPr>
              <w:tab/>
            </w:r>
            <w:r w:rsidR="00E27340">
              <w:rPr>
                <w:noProof/>
                <w:webHidden/>
              </w:rPr>
              <w:fldChar w:fldCharType="begin"/>
            </w:r>
            <w:r w:rsidR="00E27340">
              <w:rPr>
                <w:noProof/>
                <w:webHidden/>
              </w:rPr>
              <w:instrText xml:space="preserve"> PAGEREF _Toc531543988 \h </w:instrText>
            </w:r>
            <w:r w:rsidR="00E27340">
              <w:rPr>
                <w:noProof/>
                <w:webHidden/>
              </w:rPr>
            </w:r>
            <w:r w:rsidR="00E27340">
              <w:rPr>
                <w:noProof/>
                <w:webHidden/>
              </w:rPr>
              <w:fldChar w:fldCharType="separate"/>
            </w:r>
            <w:r w:rsidR="00780BB8">
              <w:rPr>
                <w:noProof/>
                <w:webHidden/>
              </w:rPr>
              <w:t>3</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89" w:history="1">
            <w:r w:rsidR="00E27340" w:rsidRPr="00424FF3">
              <w:rPr>
                <w:rStyle w:val="Hyperlink"/>
                <w:noProof/>
              </w:rPr>
              <w:t>Ohm’s Law Examples (10 minutes)</w:t>
            </w:r>
            <w:r w:rsidR="00E27340">
              <w:rPr>
                <w:noProof/>
                <w:webHidden/>
              </w:rPr>
              <w:tab/>
            </w:r>
            <w:r w:rsidR="00E27340">
              <w:rPr>
                <w:noProof/>
                <w:webHidden/>
              </w:rPr>
              <w:fldChar w:fldCharType="begin"/>
            </w:r>
            <w:r w:rsidR="00E27340">
              <w:rPr>
                <w:noProof/>
                <w:webHidden/>
              </w:rPr>
              <w:instrText xml:space="preserve"> PAGEREF _Toc531543989 \h </w:instrText>
            </w:r>
            <w:r w:rsidR="00E27340">
              <w:rPr>
                <w:noProof/>
                <w:webHidden/>
              </w:rPr>
            </w:r>
            <w:r w:rsidR="00E27340">
              <w:rPr>
                <w:noProof/>
                <w:webHidden/>
              </w:rPr>
              <w:fldChar w:fldCharType="separate"/>
            </w:r>
            <w:r w:rsidR="00780BB8">
              <w:rPr>
                <w:noProof/>
                <w:webHidden/>
              </w:rPr>
              <w:t>3</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90" w:history="1">
            <w:r w:rsidR="00E27340" w:rsidRPr="00424FF3">
              <w:rPr>
                <w:rStyle w:val="Hyperlink"/>
                <w:noProof/>
              </w:rPr>
              <w:t>Ohm’s Law and the LED Circuit (10 minutes)</w:t>
            </w:r>
            <w:r w:rsidR="00E27340">
              <w:rPr>
                <w:noProof/>
                <w:webHidden/>
              </w:rPr>
              <w:tab/>
            </w:r>
            <w:r w:rsidR="00E27340">
              <w:rPr>
                <w:noProof/>
                <w:webHidden/>
              </w:rPr>
              <w:fldChar w:fldCharType="begin"/>
            </w:r>
            <w:r w:rsidR="00E27340">
              <w:rPr>
                <w:noProof/>
                <w:webHidden/>
              </w:rPr>
              <w:instrText xml:space="preserve"> PAGEREF _Toc531543990 \h </w:instrText>
            </w:r>
            <w:r w:rsidR="00E27340">
              <w:rPr>
                <w:noProof/>
                <w:webHidden/>
              </w:rPr>
            </w:r>
            <w:r w:rsidR="00E27340">
              <w:rPr>
                <w:noProof/>
                <w:webHidden/>
              </w:rPr>
              <w:fldChar w:fldCharType="separate"/>
            </w:r>
            <w:r w:rsidR="00780BB8">
              <w:rPr>
                <w:noProof/>
                <w:webHidden/>
              </w:rPr>
              <w:t>4</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91" w:history="1">
            <w:r w:rsidR="00E27340" w:rsidRPr="00424FF3">
              <w:rPr>
                <w:rStyle w:val="Hyperlink"/>
                <w:noProof/>
              </w:rPr>
              <w:t>Choose the Resistor Value and Test the Circuit (10 minutes)</w:t>
            </w:r>
            <w:r w:rsidR="00E27340">
              <w:rPr>
                <w:noProof/>
                <w:webHidden/>
              </w:rPr>
              <w:tab/>
            </w:r>
            <w:r w:rsidR="00E27340">
              <w:rPr>
                <w:noProof/>
                <w:webHidden/>
              </w:rPr>
              <w:fldChar w:fldCharType="begin"/>
            </w:r>
            <w:r w:rsidR="00E27340">
              <w:rPr>
                <w:noProof/>
                <w:webHidden/>
              </w:rPr>
              <w:instrText xml:space="preserve"> PAGEREF _Toc531543991 \h </w:instrText>
            </w:r>
            <w:r w:rsidR="00E27340">
              <w:rPr>
                <w:noProof/>
                <w:webHidden/>
              </w:rPr>
            </w:r>
            <w:r w:rsidR="00E27340">
              <w:rPr>
                <w:noProof/>
                <w:webHidden/>
              </w:rPr>
              <w:fldChar w:fldCharType="separate"/>
            </w:r>
            <w:r w:rsidR="00780BB8">
              <w:rPr>
                <w:noProof/>
                <w:webHidden/>
              </w:rPr>
              <w:t>6</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92" w:history="1">
            <w:r w:rsidR="00E27340" w:rsidRPr="00424FF3">
              <w:rPr>
                <w:rStyle w:val="Hyperlink"/>
                <w:noProof/>
              </w:rPr>
              <w:t>Compare Results (10 minutes)</w:t>
            </w:r>
            <w:r w:rsidR="00E27340">
              <w:rPr>
                <w:noProof/>
                <w:webHidden/>
              </w:rPr>
              <w:tab/>
            </w:r>
            <w:r w:rsidR="00E27340">
              <w:rPr>
                <w:noProof/>
                <w:webHidden/>
              </w:rPr>
              <w:fldChar w:fldCharType="begin"/>
            </w:r>
            <w:r w:rsidR="00E27340">
              <w:rPr>
                <w:noProof/>
                <w:webHidden/>
              </w:rPr>
              <w:instrText xml:space="preserve"> PAGEREF _Toc531543992 \h </w:instrText>
            </w:r>
            <w:r w:rsidR="00E27340">
              <w:rPr>
                <w:noProof/>
                <w:webHidden/>
              </w:rPr>
            </w:r>
            <w:r w:rsidR="00E27340">
              <w:rPr>
                <w:noProof/>
                <w:webHidden/>
              </w:rPr>
              <w:fldChar w:fldCharType="separate"/>
            </w:r>
            <w:r w:rsidR="00780BB8">
              <w:rPr>
                <w:noProof/>
                <w:webHidden/>
              </w:rPr>
              <w:t>6</w:t>
            </w:r>
            <w:r w:rsidR="00E27340">
              <w:rPr>
                <w:noProof/>
                <w:webHidden/>
              </w:rPr>
              <w:fldChar w:fldCharType="end"/>
            </w:r>
          </w:hyperlink>
        </w:p>
        <w:p w:rsidR="00E27340" w:rsidRDefault="00CF41B0">
          <w:pPr>
            <w:pStyle w:val="TOC2"/>
            <w:tabs>
              <w:tab w:val="right" w:leader="dot" w:pos="9016"/>
            </w:tabs>
            <w:rPr>
              <w:rFonts w:cstheme="minorBidi"/>
              <w:i w:val="0"/>
              <w:noProof/>
              <w:sz w:val="22"/>
              <w:szCs w:val="22"/>
            </w:rPr>
          </w:pPr>
          <w:hyperlink w:anchor="_Toc531543993" w:history="1">
            <w:r w:rsidR="00E27340" w:rsidRPr="00424FF3">
              <w:rPr>
                <w:rStyle w:val="Hyperlink"/>
                <w:noProof/>
              </w:rPr>
              <w:t>Debrief Discussion (5 minutes)</w:t>
            </w:r>
            <w:r w:rsidR="00E27340">
              <w:rPr>
                <w:noProof/>
                <w:webHidden/>
              </w:rPr>
              <w:tab/>
            </w:r>
            <w:r w:rsidR="00E27340">
              <w:rPr>
                <w:noProof/>
                <w:webHidden/>
              </w:rPr>
              <w:fldChar w:fldCharType="begin"/>
            </w:r>
            <w:r w:rsidR="00E27340">
              <w:rPr>
                <w:noProof/>
                <w:webHidden/>
              </w:rPr>
              <w:instrText xml:space="preserve"> PAGEREF _Toc531543993 \h </w:instrText>
            </w:r>
            <w:r w:rsidR="00E27340">
              <w:rPr>
                <w:noProof/>
                <w:webHidden/>
              </w:rPr>
            </w:r>
            <w:r w:rsidR="00E27340">
              <w:rPr>
                <w:noProof/>
                <w:webHidden/>
              </w:rPr>
              <w:fldChar w:fldCharType="separate"/>
            </w:r>
            <w:r w:rsidR="00780BB8">
              <w:rPr>
                <w:noProof/>
                <w:webHidden/>
              </w:rPr>
              <w:t>7</w:t>
            </w:r>
            <w:r w:rsidR="00E27340">
              <w:rPr>
                <w:noProof/>
                <w:webHidden/>
              </w:rPr>
              <w:fldChar w:fldCharType="end"/>
            </w:r>
          </w:hyperlink>
        </w:p>
        <w:p w:rsidR="00E27340" w:rsidRDefault="00CF41B0">
          <w:pPr>
            <w:pStyle w:val="TOC1"/>
            <w:tabs>
              <w:tab w:val="right" w:leader="dot" w:pos="9016"/>
            </w:tabs>
            <w:rPr>
              <w:rFonts w:cstheme="minorBidi"/>
              <w:i w:val="0"/>
              <w:noProof/>
              <w:sz w:val="22"/>
              <w:szCs w:val="22"/>
            </w:rPr>
          </w:pPr>
          <w:hyperlink w:anchor="_Toc531543994" w:history="1">
            <w:r w:rsidR="00E27340" w:rsidRPr="00424FF3">
              <w:rPr>
                <w:rStyle w:val="Hyperlink"/>
                <w:noProof/>
              </w:rPr>
              <w:t>Challenge and Explore</w:t>
            </w:r>
            <w:r w:rsidR="00E27340">
              <w:rPr>
                <w:noProof/>
                <w:webHidden/>
              </w:rPr>
              <w:tab/>
            </w:r>
            <w:r w:rsidR="00E27340">
              <w:rPr>
                <w:noProof/>
                <w:webHidden/>
              </w:rPr>
              <w:fldChar w:fldCharType="begin"/>
            </w:r>
            <w:r w:rsidR="00E27340">
              <w:rPr>
                <w:noProof/>
                <w:webHidden/>
              </w:rPr>
              <w:instrText xml:space="preserve"> PAGEREF _Toc531543994 \h </w:instrText>
            </w:r>
            <w:r w:rsidR="00E27340">
              <w:rPr>
                <w:noProof/>
                <w:webHidden/>
              </w:rPr>
            </w:r>
            <w:r w:rsidR="00E27340">
              <w:rPr>
                <w:noProof/>
                <w:webHidden/>
              </w:rPr>
              <w:fldChar w:fldCharType="separate"/>
            </w:r>
            <w:r w:rsidR="00780BB8">
              <w:rPr>
                <w:noProof/>
                <w:webHidden/>
              </w:rPr>
              <w:t>8</w:t>
            </w:r>
            <w:r w:rsidR="00E27340">
              <w:rPr>
                <w:noProof/>
                <w:webHidden/>
              </w:rPr>
              <w:fldChar w:fldCharType="end"/>
            </w:r>
          </w:hyperlink>
        </w:p>
        <w:p w:rsidR="00E27340" w:rsidRDefault="00CF41B0">
          <w:pPr>
            <w:pStyle w:val="TOC1"/>
            <w:tabs>
              <w:tab w:val="right" w:leader="dot" w:pos="9016"/>
            </w:tabs>
            <w:rPr>
              <w:rFonts w:cstheme="minorBidi"/>
              <w:i w:val="0"/>
              <w:noProof/>
              <w:sz w:val="22"/>
              <w:szCs w:val="22"/>
            </w:rPr>
          </w:pPr>
          <w:hyperlink w:anchor="_Toc531543995" w:history="1">
            <w:r w:rsidR="00E27340" w:rsidRPr="00424FF3">
              <w:rPr>
                <w:rStyle w:val="Hyperlink"/>
                <w:noProof/>
              </w:rPr>
              <w:t>Frequently Asked Questions</w:t>
            </w:r>
            <w:r w:rsidR="00E27340">
              <w:rPr>
                <w:noProof/>
                <w:webHidden/>
              </w:rPr>
              <w:tab/>
            </w:r>
            <w:r w:rsidR="00E27340">
              <w:rPr>
                <w:noProof/>
                <w:webHidden/>
              </w:rPr>
              <w:fldChar w:fldCharType="begin"/>
            </w:r>
            <w:r w:rsidR="00E27340">
              <w:rPr>
                <w:noProof/>
                <w:webHidden/>
              </w:rPr>
              <w:instrText xml:space="preserve"> PAGEREF _Toc531543995 \h </w:instrText>
            </w:r>
            <w:r w:rsidR="00E27340">
              <w:rPr>
                <w:noProof/>
                <w:webHidden/>
              </w:rPr>
            </w:r>
            <w:r w:rsidR="00E27340">
              <w:rPr>
                <w:noProof/>
                <w:webHidden/>
              </w:rPr>
              <w:fldChar w:fldCharType="separate"/>
            </w:r>
            <w:r w:rsidR="00780BB8">
              <w:rPr>
                <w:noProof/>
                <w:webHidden/>
              </w:rPr>
              <w:t>8</w:t>
            </w:r>
            <w:r w:rsidR="00E27340">
              <w:rPr>
                <w:noProof/>
                <w:webHidden/>
              </w:rPr>
              <w:fldChar w:fldCharType="end"/>
            </w:r>
          </w:hyperlink>
        </w:p>
        <w:p w:rsidR="003D61C1" w:rsidRPr="003D61C1" w:rsidRDefault="00341B55" w:rsidP="003B6F10">
          <w:pPr>
            <w:spacing w:before="0" w:after="0"/>
            <w:rPr>
              <w:b/>
              <w:bCs/>
              <w:noProof/>
            </w:rPr>
          </w:pPr>
          <w:r>
            <w:fldChar w:fldCharType="end"/>
          </w:r>
        </w:p>
      </w:sdtContent>
    </w:sdt>
    <w:p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rsidR="001B717F" w:rsidRDefault="001B717F" w:rsidP="003B6F10">
      <w:pPr>
        <w:pStyle w:val="LessonHeading1"/>
        <w:spacing w:before="0" w:beforeAutospacing="0"/>
      </w:pPr>
      <w:bookmarkStart w:id="1" w:name="_Toc531543985"/>
      <w:r>
        <w:lastRenderedPageBreak/>
        <w:t xml:space="preserve">Materials and </w:t>
      </w:r>
      <w:r w:rsidR="003D61C1">
        <w:t>C</w:t>
      </w:r>
      <w:r>
        <w:t xml:space="preserve">osts per </w:t>
      </w:r>
      <w:r w:rsidR="003D61C1">
        <w:t>S</w:t>
      </w:r>
      <w:r>
        <w:t>tudent</w:t>
      </w:r>
      <w:bookmarkEnd w:id="1"/>
    </w:p>
    <w:p w:rsidR="001B717F" w:rsidRPr="00FD1281" w:rsidRDefault="001B717F" w:rsidP="001B717F">
      <w:pPr>
        <w:rPr>
          <w:lang w:eastAsia="ja-JP"/>
        </w:rPr>
      </w:pPr>
      <w:r w:rsidRPr="00FD1281">
        <w:rPr>
          <w:lang w:eastAsia="ja-JP"/>
        </w:rPr>
        <w:t>Assuming one kit of parts per student:</w:t>
      </w:r>
    </w:p>
    <w:tbl>
      <w:tblPr>
        <w:tblStyle w:val="PlainTable11"/>
        <w:tblW w:w="5000" w:type="pct"/>
        <w:tblLook w:val="04A0" w:firstRow="1" w:lastRow="0" w:firstColumn="1" w:lastColumn="0" w:noHBand="0" w:noVBand="1"/>
      </w:tblPr>
      <w:tblGrid>
        <w:gridCol w:w="3798"/>
        <w:gridCol w:w="658"/>
        <w:gridCol w:w="2083"/>
        <w:gridCol w:w="1555"/>
        <w:gridCol w:w="1148"/>
      </w:tblGrid>
      <w:tr w:rsidR="001B717F" w:rsidRPr="00FD1281" w:rsidTr="0019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FD1281" w:rsidRDefault="001B717F" w:rsidP="001971ED">
            <w:pPr>
              <w:rPr>
                <w:lang w:eastAsia="ja-JP"/>
              </w:rPr>
            </w:pPr>
            <w:r w:rsidRPr="00FD1281">
              <w:rPr>
                <w:lang w:eastAsia="ja-JP"/>
              </w:rPr>
              <w:t>Item</w:t>
            </w:r>
          </w:p>
        </w:tc>
        <w:tc>
          <w:tcPr>
            <w:tcW w:w="356"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127"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621"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2A2625" w:rsidRPr="00FD1281" w:rsidTr="007D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B60540" w:rsidP="002A2625">
            <w:pPr>
              <w:rPr>
                <w:rFonts w:eastAsia="Times New Roman"/>
                <w:b w:val="0"/>
              </w:rPr>
            </w:pPr>
            <w:r>
              <w:rPr>
                <w:b w:val="0"/>
              </w:rPr>
              <w:t>LED, 5mm, White</w:t>
            </w:r>
          </w:p>
        </w:tc>
        <w:tc>
          <w:tcPr>
            <w:tcW w:w="356" w:type="pct"/>
          </w:tcPr>
          <w:p w:rsidR="002A2625" w:rsidRPr="002A2625" w:rsidRDefault="002A2625" w:rsidP="002A2625">
            <w:pPr>
              <w:cnfStyle w:val="000000100000" w:firstRow="0" w:lastRow="0" w:firstColumn="0" w:lastColumn="0" w:oddVBand="0" w:evenVBand="0" w:oddHBand="1" w:evenHBand="0" w:firstRowFirstColumn="0" w:firstRowLastColumn="0" w:lastRowFirstColumn="0" w:lastRowLastColumn="0"/>
            </w:pPr>
            <w:r w:rsidRPr="002A2625">
              <w:t>1</w:t>
            </w:r>
          </w:p>
        </w:tc>
        <w:tc>
          <w:tcPr>
            <w:tcW w:w="1127" w:type="pct"/>
            <w:vAlign w:val="bottom"/>
          </w:tcPr>
          <w:p w:rsidR="002A2625" w:rsidRDefault="002A2625" w:rsidP="002A26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0.02</w:t>
            </w:r>
          </w:p>
        </w:tc>
        <w:tc>
          <w:tcPr>
            <w:tcW w:w="841" w:type="pct"/>
            <w:vAlign w:val="bottom"/>
          </w:tcPr>
          <w:p w:rsidR="002A2625" w:rsidRDefault="002A2625" w:rsidP="002A26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hAnsi="Calibri" w:cs="Calibri"/>
                <w:color w:val="000000"/>
              </w:rPr>
              <w:t>y</w:t>
            </w:r>
          </w:p>
        </w:tc>
        <w:tc>
          <w:tcPr>
            <w:tcW w:w="621" w:type="pct"/>
          </w:tcPr>
          <w:p w:rsidR="002A2625" w:rsidRPr="004623E9" w:rsidRDefault="002A2625" w:rsidP="002A2625">
            <w:pPr>
              <w:cnfStyle w:val="000000100000" w:firstRow="0" w:lastRow="0" w:firstColumn="0" w:lastColumn="0" w:oddVBand="0" w:evenVBand="0" w:oddHBand="1" w:evenHBand="0" w:firstRowFirstColumn="0" w:firstRowLastColumn="0" w:lastRowFirstColumn="0" w:lastRowLastColumn="0"/>
            </w:pPr>
            <w:r w:rsidRPr="004623E9">
              <w:t>AliExpress</w:t>
            </w:r>
          </w:p>
        </w:tc>
      </w:tr>
      <w:tr w:rsidR="002A2625" w:rsidRPr="00FD1281" w:rsidTr="007D68CD">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2A2625" w:rsidP="00B60540">
            <w:pPr>
              <w:rPr>
                <w:b w:val="0"/>
              </w:rPr>
            </w:pPr>
            <w:r w:rsidRPr="002A2625">
              <w:rPr>
                <w:b w:val="0"/>
              </w:rPr>
              <w:t>Resistors</w:t>
            </w:r>
            <w:r w:rsidR="00B60540">
              <w:rPr>
                <w:b w:val="0"/>
              </w:rPr>
              <w:t>, ¼ W, Assorted</w:t>
            </w:r>
          </w:p>
        </w:tc>
        <w:tc>
          <w:tcPr>
            <w:tcW w:w="356" w:type="pct"/>
          </w:tcPr>
          <w:p w:rsidR="002A2625" w:rsidRPr="002A2625" w:rsidRDefault="002A2625" w:rsidP="002A2625">
            <w:pPr>
              <w:cnfStyle w:val="000000000000" w:firstRow="0" w:lastRow="0" w:firstColumn="0" w:lastColumn="0" w:oddVBand="0" w:evenVBand="0" w:oddHBand="0" w:evenHBand="0" w:firstRowFirstColumn="0" w:firstRowLastColumn="0" w:lastRowFirstColumn="0" w:lastRowLastColumn="0"/>
            </w:pPr>
            <w:r w:rsidRPr="002A2625">
              <w:t>3</w:t>
            </w:r>
          </w:p>
        </w:tc>
        <w:tc>
          <w:tcPr>
            <w:tcW w:w="1127" w:type="pct"/>
            <w:vAlign w:val="bottom"/>
          </w:tcPr>
          <w:p w:rsidR="002A2625" w:rsidRDefault="002A2625" w:rsidP="002A26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841" w:type="pct"/>
            <w:vAlign w:val="bottom"/>
          </w:tcPr>
          <w:p w:rsidR="002A2625" w:rsidRDefault="002A2625" w:rsidP="002A26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y</w:t>
            </w:r>
          </w:p>
        </w:tc>
        <w:tc>
          <w:tcPr>
            <w:tcW w:w="621" w:type="pct"/>
          </w:tcPr>
          <w:p w:rsidR="002A2625" w:rsidRPr="004623E9" w:rsidRDefault="002A2625" w:rsidP="002A2625">
            <w:pPr>
              <w:cnfStyle w:val="000000000000" w:firstRow="0" w:lastRow="0" w:firstColumn="0" w:lastColumn="0" w:oddVBand="0" w:evenVBand="0" w:oddHBand="0" w:evenHBand="0" w:firstRowFirstColumn="0" w:firstRowLastColumn="0" w:lastRowFirstColumn="0" w:lastRowLastColumn="0"/>
            </w:pPr>
            <w:r w:rsidRPr="004623E9">
              <w:t>AliExpress</w:t>
            </w:r>
          </w:p>
        </w:tc>
      </w:tr>
      <w:tr w:rsidR="002A2625" w:rsidRPr="00FD1281" w:rsidTr="007D6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2A2625" w:rsidP="002A2625">
            <w:pPr>
              <w:rPr>
                <w:b w:val="0"/>
              </w:rPr>
            </w:pPr>
            <w:r w:rsidRPr="002A2625">
              <w:rPr>
                <w:b w:val="0"/>
              </w:rPr>
              <w:t>Jumper cables MM MF FF 10cm</w:t>
            </w:r>
          </w:p>
        </w:tc>
        <w:tc>
          <w:tcPr>
            <w:tcW w:w="356" w:type="pct"/>
          </w:tcPr>
          <w:p w:rsidR="002A2625" w:rsidRPr="002A2625" w:rsidRDefault="002A2625" w:rsidP="002A2625">
            <w:pPr>
              <w:cnfStyle w:val="000000100000" w:firstRow="0" w:lastRow="0" w:firstColumn="0" w:lastColumn="0" w:oddVBand="0" w:evenVBand="0" w:oddHBand="1" w:evenHBand="0" w:firstRowFirstColumn="0" w:firstRowLastColumn="0" w:lastRowFirstColumn="0" w:lastRowLastColumn="0"/>
            </w:pPr>
            <w:r w:rsidRPr="002A2625">
              <w:t>2</w:t>
            </w:r>
          </w:p>
        </w:tc>
        <w:tc>
          <w:tcPr>
            <w:tcW w:w="1127" w:type="pct"/>
            <w:vAlign w:val="bottom"/>
          </w:tcPr>
          <w:p w:rsidR="002A2625" w:rsidRDefault="002A2625" w:rsidP="002A26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841" w:type="pct"/>
            <w:vAlign w:val="bottom"/>
          </w:tcPr>
          <w:p w:rsidR="002A2625" w:rsidRDefault="002A2625" w:rsidP="002A26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y</w:t>
            </w:r>
          </w:p>
        </w:tc>
        <w:tc>
          <w:tcPr>
            <w:tcW w:w="621" w:type="pct"/>
          </w:tcPr>
          <w:p w:rsidR="002A2625" w:rsidRPr="004623E9" w:rsidRDefault="002A2625" w:rsidP="002A2625">
            <w:pPr>
              <w:cnfStyle w:val="000000100000" w:firstRow="0" w:lastRow="0" w:firstColumn="0" w:lastColumn="0" w:oddVBand="0" w:evenVBand="0" w:oddHBand="1" w:evenHBand="0" w:firstRowFirstColumn="0" w:firstRowLastColumn="0" w:lastRowFirstColumn="0" w:lastRowLastColumn="0"/>
            </w:pPr>
            <w:r w:rsidRPr="004623E9">
              <w:t>AliExpress</w:t>
            </w:r>
          </w:p>
        </w:tc>
      </w:tr>
      <w:tr w:rsidR="002A2625" w:rsidRPr="00FD1281" w:rsidTr="00F0373E">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2A2625" w:rsidP="002A2625">
            <w:pPr>
              <w:rPr>
                <w:b w:val="0"/>
              </w:rPr>
            </w:pPr>
            <w:r w:rsidRPr="002A2625">
              <w:rPr>
                <w:b w:val="0"/>
              </w:rPr>
              <w:t>Breadboard 400 point</w:t>
            </w:r>
          </w:p>
        </w:tc>
        <w:tc>
          <w:tcPr>
            <w:tcW w:w="356" w:type="pct"/>
          </w:tcPr>
          <w:p w:rsidR="002A2625" w:rsidRPr="002A2625" w:rsidRDefault="002A2625" w:rsidP="002A2625">
            <w:pPr>
              <w:cnfStyle w:val="000000000000" w:firstRow="0" w:lastRow="0" w:firstColumn="0" w:lastColumn="0" w:oddVBand="0" w:evenVBand="0" w:oddHBand="0" w:evenHBand="0" w:firstRowFirstColumn="0" w:firstRowLastColumn="0" w:lastRowFirstColumn="0" w:lastRowLastColumn="0"/>
            </w:pPr>
            <w:r w:rsidRPr="002A2625">
              <w:t>1</w:t>
            </w:r>
          </w:p>
        </w:tc>
        <w:tc>
          <w:tcPr>
            <w:tcW w:w="1127" w:type="pct"/>
            <w:vAlign w:val="bottom"/>
          </w:tcPr>
          <w:p w:rsidR="002A2625" w:rsidRDefault="002A2625" w:rsidP="002A26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841" w:type="pct"/>
          </w:tcPr>
          <w:p w:rsidR="002A2625" w:rsidRPr="00FD1281" w:rsidRDefault="002A2625" w:rsidP="002A2625">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tcPr>
          <w:p w:rsidR="002A2625" w:rsidRPr="004623E9" w:rsidRDefault="002A2625" w:rsidP="002A2625">
            <w:pPr>
              <w:cnfStyle w:val="000000000000" w:firstRow="0" w:lastRow="0" w:firstColumn="0" w:lastColumn="0" w:oddVBand="0" w:evenVBand="0" w:oddHBand="0" w:evenHBand="0" w:firstRowFirstColumn="0" w:firstRowLastColumn="0" w:lastRowFirstColumn="0" w:lastRowLastColumn="0"/>
            </w:pPr>
            <w:r w:rsidRPr="004623E9">
              <w:t>AliExpress</w:t>
            </w:r>
          </w:p>
        </w:tc>
      </w:tr>
      <w:tr w:rsidR="002A2625" w:rsidRPr="00FD1281" w:rsidTr="00F03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2A2625" w:rsidP="002A2625">
            <w:pPr>
              <w:rPr>
                <w:b w:val="0"/>
              </w:rPr>
            </w:pPr>
            <w:r w:rsidRPr="002A2625">
              <w:rPr>
                <w:b w:val="0"/>
              </w:rPr>
              <w:t>Breadboard Power Supply</w:t>
            </w:r>
            <w:r w:rsidR="00370F87">
              <w:rPr>
                <w:b w:val="0"/>
              </w:rPr>
              <w:t>,</w:t>
            </w:r>
            <w:r w:rsidR="00A927B8">
              <w:rPr>
                <w:b w:val="0"/>
              </w:rPr>
              <w:t xml:space="preserve"> 5V/3.3V</w:t>
            </w:r>
          </w:p>
        </w:tc>
        <w:tc>
          <w:tcPr>
            <w:tcW w:w="356" w:type="pct"/>
          </w:tcPr>
          <w:p w:rsidR="002A2625" w:rsidRPr="002A2625" w:rsidRDefault="002A2625" w:rsidP="002A2625">
            <w:pPr>
              <w:cnfStyle w:val="000000100000" w:firstRow="0" w:lastRow="0" w:firstColumn="0" w:lastColumn="0" w:oddVBand="0" w:evenVBand="0" w:oddHBand="1" w:evenHBand="0" w:firstRowFirstColumn="0" w:firstRowLastColumn="0" w:lastRowFirstColumn="0" w:lastRowLastColumn="0"/>
            </w:pPr>
            <w:r w:rsidRPr="002A2625">
              <w:t>1</w:t>
            </w:r>
          </w:p>
        </w:tc>
        <w:tc>
          <w:tcPr>
            <w:tcW w:w="1127" w:type="pct"/>
            <w:vAlign w:val="bottom"/>
          </w:tcPr>
          <w:p w:rsidR="002A2625" w:rsidRDefault="002A2625" w:rsidP="002A26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w:t>
            </w:r>
          </w:p>
        </w:tc>
        <w:tc>
          <w:tcPr>
            <w:tcW w:w="841" w:type="pct"/>
          </w:tcPr>
          <w:p w:rsidR="002A2625" w:rsidRPr="00FD1281" w:rsidRDefault="002A2625" w:rsidP="002A2625">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rsidR="002A2625" w:rsidRPr="004623E9" w:rsidRDefault="002A2625" w:rsidP="002A2625">
            <w:pPr>
              <w:cnfStyle w:val="000000100000" w:firstRow="0" w:lastRow="0" w:firstColumn="0" w:lastColumn="0" w:oddVBand="0" w:evenVBand="0" w:oddHBand="1" w:evenHBand="0" w:firstRowFirstColumn="0" w:firstRowLastColumn="0" w:lastRowFirstColumn="0" w:lastRowLastColumn="0"/>
            </w:pPr>
            <w:r w:rsidRPr="004623E9">
              <w:t>AliExpress</w:t>
            </w:r>
          </w:p>
        </w:tc>
      </w:tr>
      <w:tr w:rsidR="002A2625" w:rsidRPr="00FD1281" w:rsidTr="00F0373E">
        <w:tc>
          <w:tcPr>
            <w:cnfStyle w:val="001000000000" w:firstRow="0" w:lastRow="0" w:firstColumn="1" w:lastColumn="0" w:oddVBand="0" w:evenVBand="0" w:oddHBand="0" w:evenHBand="0" w:firstRowFirstColumn="0" w:firstRowLastColumn="0" w:lastRowFirstColumn="0" w:lastRowLastColumn="0"/>
            <w:tcW w:w="2055" w:type="pct"/>
            <w:vAlign w:val="bottom"/>
          </w:tcPr>
          <w:p w:rsidR="002A2625" w:rsidRPr="002A2625" w:rsidRDefault="002A2625" w:rsidP="002A2625">
            <w:pPr>
              <w:rPr>
                <w:b w:val="0"/>
              </w:rPr>
            </w:pPr>
            <w:r w:rsidRPr="002A2625">
              <w:rPr>
                <w:b w:val="0"/>
              </w:rPr>
              <w:t>9V Ni-Mh 450mAh</w:t>
            </w:r>
          </w:p>
        </w:tc>
        <w:tc>
          <w:tcPr>
            <w:tcW w:w="356" w:type="pct"/>
          </w:tcPr>
          <w:p w:rsidR="002A2625" w:rsidRPr="002A2625" w:rsidRDefault="002A2625" w:rsidP="002A2625">
            <w:pPr>
              <w:cnfStyle w:val="000000000000" w:firstRow="0" w:lastRow="0" w:firstColumn="0" w:lastColumn="0" w:oddVBand="0" w:evenVBand="0" w:oddHBand="0" w:evenHBand="0" w:firstRowFirstColumn="0" w:firstRowLastColumn="0" w:lastRowFirstColumn="0" w:lastRowLastColumn="0"/>
            </w:pPr>
            <w:r w:rsidRPr="002A2625">
              <w:t>1</w:t>
            </w:r>
          </w:p>
        </w:tc>
        <w:tc>
          <w:tcPr>
            <w:tcW w:w="1127" w:type="pct"/>
            <w:vAlign w:val="bottom"/>
          </w:tcPr>
          <w:p w:rsidR="002A2625" w:rsidRDefault="002A2625" w:rsidP="002A262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5.17</w:t>
            </w:r>
          </w:p>
        </w:tc>
        <w:tc>
          <w:tcPr>
            <w:tcW w:w="841" w:type="pct"/>
            <w:hideMark/>
          </w:tcPr>
          <w:p w:rsidR="002A2625" w:rsidRPr="00FD1281" w:rsidRDefault="002A2625" w:rsidP="002A2625">
            <w:pPr>
              <w:cnfStyle w:val="000000000000" w:firstRow="0" w:lastRow="0" w:firstColumn="0" w:lastColumn="0" w:oddVBand="0" w:evenVBand="0" w:oddHBand="0" w:evenHBand="0" w:firstRowFirstColumn="0" w:firstRowLastColumn="0" w:lastRowFirstColumn="0" w:lastRowLastColumn="0"/>
              <w:rPr>
                <w:lang w:eastAsia="ja-JP"/>
              </w:rPr>
            </w:pPr>
          </w:p>
        </w:tc>
        <w:tc>
          <w:tcPr>
            <w:tcW w:w="621" w:type="pct"/>
          </w:tcPr>
          <w:p w:rsidR="002A2625" w:rsidRDefault="002A2625" w:rsidP="002A2625">
            <w:pPr>
              <w:cnfStyle w:val="000000000000" w:firstRow="0" w:lastRow="0" w:firstColumn="0" w:lastColumn="0" w:oddVBand="0" w:evenVBand="0" w:oddHBand="0" w:evenHBand="0" w:firstRowFirstColumn="0" w:firstRowLastColumn="0" w:lastRowFirstColumn="0" w:lastRowLastColumn="0"/>
            </w:pPr>
            <w:r w:rsidRPr="004623E9">
              <w:t>AliExpress</w:t>
            </w:r>
          </w:p>
        </w:tc>
      </w:tr>
      <w:tr w:rsidR="001B717F" w:rsidRPr="00FD1281" w:rsidTr="0019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pct"/>
            <w:hideMark/>
          </w:tcPr>
          <w:p w:rsidR="001B717F" w:rsidRPr="002A2625" w:rsidRDefault="001B717F" w:rsidP="001971ED">
            <w:pPr>
              <w:rPr>
                <w:lang w:eastAsia="ja-JP"/>
              </w:rPr>
            </w:pPr>
            <w:r w:rsidRPr="002A2625">
              <w:rPr>
                <w:lang w:eastAsia="ja-JP"/>
              </w:rPr>
              <w:t>Total Cost per Student</w:t>
            </w:r>
          </w:p>
        </w:tc>
        <w:tc>
          <w:tcPr>
            <w:tcW w:w="356"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1127"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2A2625">
              <w:rPr>
                <w:b/>
                <w:bCs/>
                <w:lang w:eastAsia="ja-JP"/>
              </w:rPr>
              <w:t>7.49</w:t>
            </w:r>
            <w:r w:rsidRPr="00FD1281">
              <w:rPr>
                <w:b/>
                <w:bCs/>
                <w:lang w:eastAsia="ja-JP"/>
              </w:rPr>
              <w:t>CAD</w:t>
            </w:r>
          </w:p>
        </w:tc>
        <w:tc>
          <w:tcPr>
            <w:tcW w:w="841"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621" w:type="pct"/>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rsidR="004F0760" w:rsidRDefault="004F0760" w:rsidP="00576423">
      <w:pPr>
        <w:rPr>
          <w:lang w:eastAsia="ja-JP"/>
        </w:rPr>
      </w:pPr>
      <w:r>
        <w:rPr>
          <w:lang w:eastAsia="ja-JP"/>
        </w:rPr>
        <w:t>It is best to have a variety of resistors available for the students to test according to the results of their calculation (even if calculation errors are made). A good variety would include: 1k ohms, 220 ohms, 100 ohms, 22 ohms, 10 ohms, and 1 ohm. Round the student’s calculation results to the nearest available value when giving them the parts to test in the LED circuit.</w:t>
      </w:r>
    </w:p>
    <w:p w:rsidR="001B717F" w:rsidRDefault="00576423" w:rsidP="00576423">
      <w:pPr>
        <w:rPr>
          <w:lang w:eastAsia="ja-JP"/>
        </w:rPr>
      </w:pPr>
      <w:r>
        <w:rPr>
          <w:lang w:eastAsia="ja-JP"/>
        </w:rPr>
        <w:t>Each student should also get one printed copy of the activity handout.</w:t>
      </w:r>
    </w:p>
    <w:p w:rsidR="00953E7E" w:rsidRDefault="00953E7E" w:rsidP="00953E7E">
      <w:pPr>
        <w:pStyle w:val="LessonHeading1"/>
      </w:pPr>
      <w:bookmarkStart w:id="2" w:name="_Toc531543986"/>
      <w:r>
        <w:t>Lesson</w:t>
      </w:r>
      <w:bookmarkEnd w:id="2"/>
    </w:p>
    <w:p w:rsidR="00D56B99" w:rsidRDefault="00D56B99" w:rsidP="00D56B99">
      <w:r>
        <w:t>Before the lesson, change the setting on the breadboard power supply from 5V to 3.3V (usually done by moving a jumper).</w:t>
      </w:r>
    </w:p>
    <w:p w:rsidR="000A71C4" w:rsidRDefault="000A71C4" w:rsidP="00D56B99">
      <w:pPr>
        <w:rPr>
          <w:rStyle w:val="Hyperlink"/>
        </w:rPr>
      </w:pPr>
      <w:r>
        <w:t xml:space="preserve">For more information, see </w:t>
      </w:r>
      <w:hyperlink r:id="rId10" w:history="1">
        <w:r w:rsidR="004D2FAE">
          <w:rPr>
            <w:rStyle w:val="Hyperlink"/>
          </w:rPr>
          <w:t>SparkF</w:t>
        </w:r>
        <w:r w:rsidRPr="000A71C4">
          <w:rPr>
            <w:rStyle w:val="Hyperlink"/>
          </w:rPr>
          <w:t>un - Voltage, Current, Resistance, and Ohm's Law</w:t>
        </w:r>
      </w:hyperlink>
      <w:r>
        <w:rPr>
          <w:rStyle w:val="FootnoteReference"/>
        </w:rPr>
        <w:footnoteReference w:id="1"/>
      </w:r>
    </w:p>
    <w:p w:rsidR="00433797" w:rsidRDefault="00433797" w:rsidP="00D56B99">
      <w:r w:rsidRPr="008B3458">
        <w:rPr>
          <w:b/>
          <w:bCs/>
        </w:rPr>
        <w:t>Bold text</w:t>
      </w:r>
      <w:r w:rsidRPr="0045218F">
        <w:t xml:space="preserve"> indicates directions or notes specifically for the instructor.</w:t>
      </w:r>
    </w:p>
    <w:p w:rsidR="000E67D5" w:rsidRDefault="000E67D5" w:rsidP="000E67D5">
      <w:pPr>
        <w:pStyle w:val="LessonHeading2"/>
      </w:pPr>
      <w:bookmarkStart w:id="3" w:name="_Toc531543987"/>
      <w:r>
        <w:t xml:space="preserve">Activity </w:t>
      </w:r>
      <w:r w:rsidR="00827DB4">
        <w:t>Overview</w:t>
      </w:r>
      <w:r w:rsidR="00712AAF">
        <w:t xml:space="preserve"> (2</w:t>
      </w:r>
      <w:r>
        <w:t xml:space="preserve"> minutes)</w:t>
      </w:r>
      <w:bookmarkEnd w:id="3"/>
    </w:p>
    <w:p w:rsidR="000E67D5" w:rsidRDefault="000E67D5" w:rsidP="000E67D5">
      <w:pPr>
        <w:rPr>
          <w:lang w:eastAsia="ja-JP"/>
        </w:rPr>
      </w:pPr>
      <w:r>
        <w:rPr>
          <w:lang w:eastAsia="ja-JP"/>
        </w:rPr>
        <w:t>In the last activity we</w:t>
      </w:r>
      <w:r w:rsidR="00662897">
        <w:rPr>
          <w:lang w:eastAsia="ja-JP"/>
        </w:rPr>
        <w:t xml:space="preserve"> used wire-to-wire soldering to make a voltage-testing LED circuit.</w:t>
      </w:r>
    </w:p>
    <w:p w:rsidR="000E67D5" w:rsidRDefault="000E67D5" w:rsidP="00780F7E">
      <w:pPr>
        <w:rPr>
          <w:lang w:eastAsia="ja-JP"/>
        </w:rPr>
      </w:pPr>
      <w:r>
        <w:rPr>
          <w:lang w:eastAsia="ja-JP"/>
        </w:rPr>
        <w:t>Today, we’re going to:</w:t>
      </w:r>
    </w:p>
    <w:p w:rsidR="000C4ABC" w:rsidRDefault="000C4ABC" w:rsidP="00780F7E">
      <w:pPr>
        <w:pStyle w:val="ListParagraph"/>
        <w:numPr>
          <w:ilvl w:val="0"/>
          <w:numId w:val="8"/>
        </w:numPr>
        <w:rPr>
          <w:lang w:eastAsia="ja-JP"/>
        </w:rPr>
      </w:pPr>
      <w:r>
        <w:rPr>
          <w:lang w:eastAsia="ja-JP"/>
        </w:rPr>
        <w:t>Look at the relationship between voltage, current, and resistance</w:t>
      </w:r>
    </w:p>
    <w:p w:rsidR="00780F7E" w:rsidRDefault="000C4ABC" w:rsidP="00780F7E">
      <w:pPr>
        <w:pStyle w:val="ListParagraph"/>
        <w:numPr>
          <w:ilvl w:val="0"/>
          <w:numId w:val="8"/>
        </w:numPr>
        <w:rPr>
          <w:lang w:eastAsia="ja-JP"/>
        </w:rPr>
      </w:pPr>
      <w:r>
        <w:rPr>
          <w:lang w:eastAsia="ja-JP"/>
        </w:rPr>
        <w:t>Choose</w:t>
      </w:r>
      <w:r w:rsidR="00973E4E">
        <w:rPr>
          <w:lang w:eastAsia="ja-JP"/>
        </w:rPr>
        <w:t xml:space="preserve"> </w:t>
      </w:r>
      <w:r w:rsidR="0055795F">
        <w:rPr>
          <w:lang w:eastAsia="ja-JP"/>
        </w:rPr>
        <w:t>a resistor to match the c</w:t>
      </w:r>
      <w:r>
        <w:rPr>
          <w:lang w:eastAsia="ja-JP"/>
        </w:rPr>
        <w:t>urrent needs of our LED circui</w:t>
      </w:r>
      <w:r w:rsidR="006F7DFF">
        <w:rPr>
          <w:lang w:eastAsia="ja-JP"/>
        </w:rPr>
        <w:t>t</w:t>
      </w:r>
    </w:p>
    <w:p w:rsidR="00A927B8" w:rsidRPr="00991531" w:rsidRDefault="002C421E" w:rsidP="009F3973">
      <w:pPr>
        <w:pStyle w:val="ListParagraph"/>
        <w:numPr>
          <w:ilvl w:val="0"/>
          <w:numId w:val="8"/>
        </w:numPr>
        <w:spacing w:before="0" w:after="160" w:line="259" w:lineRule="auto"/>
        <w:rPr>
          <w:rFonts w:asciiTheme="majorHAnsi" w:eastAsia="YouYuan" w:hAnsiTheme="majorHAnsi" w:cs="Tahoma"/>
          <w:bCs/>
          <w:caps/>
          <w:spacing w:val="15"/>
          <w:kern w:val="36"/>
          <w:szCs w:val="20"/>
          <w:lang w:eastAsia="ja-JP"/>
        </w:rPr>
      </w:pPr>
      <w:r>
        <w:rPr>
          <w:lang w:eastAsia="ja-JP"/>
        </w:rPr>
        <w:t>T</w:t>
      </w:r>
      <w:r w:rsidR="0055795F">
        <w:rPr>
          <w:lang w:eastAsia="ja-JP"/>
        </w:rPr>
        <w:t xml:space="preserve">est </w:t>
      </w:r>
      <w:r w:rsidR="000C4ABC">
        <w:rPr>
          <w:lang w:eastAsia="ja-JP"/>
        </w:rPr>
        <w:t>the</w:t>
      </w:r>
      <w:r w:rsidR="0055795F">
        <w:rPr>
          <w:lang w:eastAsia="ja-JP"/>
        </w:rPr>
        <w:t xml:space="preserve"> resistor value </w:t>
      </w:r>
      <w:r w:rsidR="000C4ABC">
        <w:rPr>
          <w:lang w:eastAsia="ja-JP"/>
        </w:rPr>
        <w:t>in the</w:t>
      </w:r>
      <w:r w:rsidR="0055795F">
        <w:rPr>
          <w:lang w:eastAsia="ja-JP"/>
        </w:rPr>
        <w:t xml:space="preserve"> LED </w:t>
      </w:r>
      <w:r w:rsidR="000C4ABC">
        <w:rPr>
          <w:lang w:eastAsia="ja-JP"/>
        </w:rPr>
        <w:t>circuit</w:t>
      </w:r>
      <w:r w:rsidR="00A927B8">
        <w:br w:type="page"/>
      </w:r>
    </w:p>
    <w:p w:rsidR="00953E7E" w:rsidRDefault="00D716C8" w:rsidP="00953E7E">
      <w:pPr>
        <w:pStyle w:val="LessonHeading2"/>
      </w:pPr>
      <w:bookmarkStart w:id="4" w:name="_Toc531543988"/>
      <w:r>
        <w:lastRenderedPageBreak/>
        <w:t>Review of the Roc</w:t>
      </w:r>
      <w:r w:rsidR="00C55478">
        <w:t>k-Slide Analogy of Electricty (5</w:t>
      </w:r>
      <w:r>
        <w:t xml:space="preserve"> minutes)</w:t>
      </w:r>
      <w:bookmarkEnd w:id="4"/>
    </w:p>
    <w:p w:rsidR="00953E7E" w:rsidRPr="002E2CA9" w:rsidRDefault="00D716C8" w:rsidP="00953E7E">
      <w:pPr>
        <w:rPr>
          <w:b/>
          <w:lang w:eastAsia="ja-JP"/>
        </w:rPr>
      </w:pPr>
      <w:r w:rsidRPr="002E2CA9">
        <w:rPr>
          <w:b/>
          <w:lang w:eastAsia="ja-JP"/>
        </w:rPr>
        <w:t>Draw the rock slide analogy on the board:</w:t>
      </w:r>
    </w:p>
    <w:p w:rsidR="00D716C8" w:rsidRDefault="00D716C8" w:rsidP="00D716C8">
      <w:pPr>
        <w:jc w:val="center"/>
        <w:rPr>
          <w:lang w:eastAsia="ja-JP"/>
        </w:rPr>
      </w:pPr>
      <w:r>
        <w:rPr>
          <w:noProof/>
        </w:rPr>
        <w:drawing>
          <wp:inline distT="0" distB="0" distL="0" distR="0">
            <wp:extent cx="4375000" cy="1426829"/>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ksli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000" cy="1426829"/>
                    </a:xfrm>
                    <a:prstGeom prst="rect">
                      <a:avLst/>
                    </a:prstGeom>
                  </pic:spPr>
                </pic:pic>
              </a:graphicData>
            </a:graphic>
          </wp:inline>
        </w:drawing>
      </w:r>
    </w:p>
    <w:p w:rsidR="00D716C8" w:rsidRPr="007A4A82" w:rsidRDefault="00D716C8" w:rsidP="00D716C8">
      <w:pPr>
        <w:rPr>
          <w:b/>
          <w:lang w:eastAsia="ja-JP"/>
        </w:rPr>
      </w:pPr>
      <w:r w:rsidRPr="007A4A82">
        <w:rPr>
          <w:b/>
          <w:lang w:eastAsia="ja-JP"/>
        </w:rPr>
        <w:t>Ask the students:</w:t>
      </w:r>
    </w:p>
    <w:p w:rsidR="00D716C8" w:rsidRDefault="00D716C8" w:rsidP="00D716C8">
      <w:pPr>
        <w:numPr>
          <w:ilvl w:val="0"/>
          <w:numId w:val="10"/>
        </w:numPr>
        <w:spacing w:before="100" w:beforeAutospacing="1" w:after="100" w:afterAutospacing="1"/>
        <w:rPr>
          <w:rFonts w:eastAsia="Times New Roman"/>
        </w:rPr>
      </w:pPr>
      <w:r>
        <w:rPr>
          <w:rFonts w:eastAsia="Times New Roman"/>
        </w:rPr>
        <w:t xml:space="preserve">What happens to current when we increase the voltage? </w:t>
      </w:r>
      <w:r w:rsidRPr="002E2CA9">
        <w:rPr>
          <w:rStyle w:val="Strong"/>
          <w:rFonts w:eastAsia="Times New Roman"/>
        </w:rPr>
        <w:t>(draw a higher hill)</w:t>
      </w:r>
      <w:r>
        <w:rPr>
          <w:rFonts w:eastAsia="Times New Roman"/>
        </w:rPr>
        <w:t xml:space="preserve"> A: current increases</w:t>
      </w:r>
    </w:p>
    <w:p w:rsidR="00D716C8" w:rsidRDefault="00D716C8" w:rsidP="00D716C8">
      <w:pPr>
        <w:numPr>
          <w:ilvl w:val="0"/>
          <w:numId w:val="10"/>
        </w:numPr>
        <w:spacing w:before="100" w:beforeAutospacing="1" w:after="100" w:afterAutospacing="1"/>
        <w:rPr>
          <w:rFonts w:eastAsia="Times New Roman"/>
        </w:rPr>
      </w:pPr>
      <w:r>
        <w:rPr>
          <w:rFonts w:eastAsia="Times New Roman"/>
        </w:rPr>
        <w:t>What happens to current when we increase the resistance?</w:t>
      </w:r>
      <w:r w:rsidRPr="002E2CA9">
        <w:rPr>
          <w:rStyle w:val="Strong"/>
          <w:rFonts w:eastAsia="Times New Roman"/>
        </w:rPr>
        <w:t>(draw in more trees)</w:t>
      </w:r>
      <w:r>
        <w:rPr>
          <w:rFonts w:eastAsia="Times New Roman"/>
        </w:rPr>
        <w:t>A: current decreases</w:t>
      </w:r>
    </w:p>
    <w:p w:rsidR="00C55478" w:rsidRDefault="00C55478" w:rsidP="00C55478">
      <w:pPr>
        <w:spacing w:before="100" w:beforeAutospacing="1" w:after="100" w:afterAutospacing="1"/>
        <w:rPr>
          <w:rFonts w:eastAsia="Times New Roman"/>
        </w:rPr>
      </w:pPr>
      <w:r>
        <w:rPr>
          <w:rFonts w:eastAsia="Times New Roman"/>
        </w:rPr>
        <w:t xml:space="preserve">This relationship between </w:t>
      </w:r>
      <w:r w:rsidR="00F521C7">
        <w:rPr>
          <w:rFonts w:eastAsia="Times New Roman"/>
        </w:rPr>
        <w:t xml:space="preserve">a resistance, the </w:t>
      </w:r>
      <w:r>
        <w:rPr>
          <w:rFonts w:eastAsia="Times New Roman"/>
        </w:rPr>
        <w:t>voltage</w:t>
      </w:r>
      <w:r w:rsidR="00991531">
        <w:rPr>
          <w:rFonts w:eastAsia="Times New Roman"/>
        </w:rPr>
        <w:t xml:space="preserve"> drop</w:t>
      </w:r>
      <w:r w:rsidR="00F521C7">
        <w:rPr>
          <w:rFonts w:eastAsia="Times New Roman"/>
        </w:rPr>
        <w:t xml:space="preserve"> across the resistance</w:t>
      </w:r>
      <w:r>
        <w:rPr>
          <w:rFonts w:eastAsia="Times New Roman"/>
        </w:rPr>
        <w:t xml:space="preserve">, </w:t>
      </w:r>
      <w:r w:rsidR="00F521C7">
        <w:rPr>
          <w:rFonts w:eastAsia="Times New Roman"/>
        </w:rPr>
        <w:t xml:space="preserve">and the </w:t>
      </w:r>
      <w:r>
        <w:rPr>
          <w:rFonts w:eastAsia="Times New Roman"/>
        </w:rPr>
        <w:t>current</w:t>
      </w:r>
      <w:r w:rsidR="00F521C7">
        <w:rPr>
          <w:rFonts w:eastAsia="Times New Roman"/>
        </w:rPr>
        <w:t xml:space="preserve"> through the resistance</w:t>
      </w:r>
      <w:r>
        <w:rPr>
          <w:rFonts w:eastAsia="Times New Roman"/>
        </w:rPr>
        <w:t xml:space="preserve"> is described by Ohm’s Law. </w:t>
      </w:r>
      <w:r w:rsidR="00247B39">
        <w:rPr>
          <w:rFonts w:eastAsia="Times New Roman"/>
        </w:rPr>
        <w:t>Which we can write as:</w:t>
      </w:r>
    </w:p>
    <w:p w:rsidR="00247B39" w:rsidRPr="00D716C8" w:rsidRDefault="00247B39" w:rsidP="00C55478">
      <w:pPr>
        <w:spacing w:before="100" w:beforeAutospacing="1" w:after="100" w:afterAutospacing="1"/>
        <w:rPr>
          <w:rFonts w:eastAsia="Times New Roman"/>
        </w:rPr>
      </w:pPr>
      <m:oMathPara>
        <m:oMath>
          <m:r>
            <w:rPr>
              <w:rFonts w:ascii="Cambria Math" w:hAnsi="Cambria Math"/>
              <w:sz w:val="36"/>
              <w:lang w:eastAsia="ja-JP"/>
            </w:rPr>
            <m:t>Current=</m:t>
          </m:r>
          <m:f>
            <m:fPr>
              <m:ctrlPr>
                <w:rPr>
                  <w:rFonts w:ascii="Cambria Math" w:hAnsi="Cambria Math"/>
                  <w:i/>
                  <w:sz w:val="36"/>
                  <w:lang w:eastAsia="ja-JP"/>
                </w:rPr>
              </m:ctrlPr>
            </m:fPr>
            <m:num>
              <m:r>
                <w:rPr>
                  <w:rFonts w:ascii="Cambria Math" w:hAnsi="Cambria Math"/>
                  <w:sz w:val="36"/>
                  <w:lang w:eastAsia="ja-JP"/>
                </w:rPr>
                <m:t>Voltage</m:t>
              </m:r>
            </m:num>
            <m:den>
              <m:r>
                <w:rPr>
                  <w:rFonts w:ascii="Cambria Math" w:hAnsi="Cambria Math"/>
                  <w:sz w:val="36"/>
                  <w:lang w:eastAsia="ja-JP"/>
                </w:rPr>
                <m:t>Resistance</m:t>
              </m:r>
            </m:den>
          </m:f>
        </m:oMath>
      </m:oMathPara>
    </w:p>
    <w:p w:rsidR="00247B39" w:rsidRDefault="00247B39" w:rsidP="00247B39">
      <w:r>
        <w:t>This equation matches the observations we made with the rockslide analogy: an increase in voltage causes an increase in current, and an increase in resistance causes a decrease in current.</w:t>
      </w:r>
    </w:p>
    <w:p w:rsidR="00953E7E" w:rsidRDefault="00C55478" w:rsidP="00953E7E">
      <w:pPr>
        <w:pStyle w:val="LessonHeading2"/>
      </w:pPr>
      <w:bookmarkStart w:id="5" w:name="_Toc531543989"/>
      <w:r>
        <w:t>Ohm’s Law</w:t>
      </w:r>
      <w:r w:rsidR="00DF3795">
        <w:t xml:space="preserve"> </w:t>
      </w:r>
      <w:r w:rsidR="006271EC">
        <w:t xml:space="preserve">Examples </w:t>
      </w:r>
      <w:r w:rsidR="00051C47">
        <w:t>(10</w:t>
      </w:r>
      <w:r>
        <w:t xml:space="preserve"> minutes)</w:t>
      </w:r>
      <w:bookmarkEnd w:id="5"/>
    </w:p>
    <w:p w:rsidR="00962C77" w:rsidRDefault="00962C77" w:rsidP="00AA6A1E">
      <w:pPr>
        <w:rPr>
          <w:rFonts w:eastAsia="Times New Roman"/>
        </w:rPr>
      </w:pPr>
      <w:r>
        <w:rPr>
          <w:rFonts w:eastAsia="Times New Roman"/>
        </w:rPr>
        <w:t xml:space="preserve">Before </w:t>
      </w:r>
      <w:r w:rsidR="00247B39">
        <w:rPr>
          <w:rFonts w:eastAsia="Times New Roman"/>
        </w:rPr>
        <w:t>we try using</w:t>
      </w:r>
      <w:r>
        <w:rPr>
          <w:rFonts w:eastAsia="Times New Roman"/>
        </w:rPr>
        <w:t xml:space="preserve"> Ohm’s Law, let’s look at the units used to measure voltage, current, and resistance:</w:t>
      </w:r>
    </w:p>
    <w:tbl>
      <w:tblPr>
        <w:tblStyle w:val="PlainTable11"/>
        <w:tblW w:w="0" w:type="auto"/>
        <w:jc w:val="center"/>
        <w:tblLook w:val="04A0" w:firstRow="1" w:lastRow="0" w:firstColumn="1" w:lastColumn="0" w:noHBand="0" w:noVBand="1"/>
      </w:tblPr>
      <w:tblGrid>
        <w:gridCol w:w="1876"/>
        <w:gridCol w:w="1895"/>
        <w:gridCol w:w="1070"/>
        <w:gridCol w:w="1762"/>
      </w:tblGrid>
      <w:tr w:rsidR="00962C77" w:rsidRPr="002E1023" w:rsidTr="004475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962C77" w:rsidRPr="002E1023" w:rsidRDefault="00962C77" w:rsidP="0044754E">
            <w:pPr>
              <w:rPr>
                <w:lang w:eastAsia="ja-JP"/>
              </w:rPr>
            </w:pPr>
            <w:r w:rsidRPr="002E1023">
              <w:rPr>
                <w:lang w:eastAsia="ja-JP"/>
              </w:rPr>
              <w:t>Rock-slide Symbol</w:t>
            </w:r>
          </w:p>
        </w:tc>
        <w:tc>
          <w:tcPr>
            <w:tcW w:w="0" w:type="auto"/>
            <w:vAlign w:val="center"/>
            <w:hideMark/>
          </w:tcPr>
          <w:p w:rsidR="00962C77" w:rsidRPr="002E1023" w:rsidRDefault="00962C77" w:rsidP="0044754E">
            <w:pPr>
              <w:cnfStyle w:val="100000000000" w:firstRow="1" w:lastRow="0" w:firstColumn="0" w:lastColumn="0" w:oddVBand="0" w:evenVBand="0" w:oddHBand="0" w:evenHBand="0" w:firstRowFirstColumn="0" w:firstRowLastColumn="0" w:lastRowFirstColumn="0" w:lastRowLastColumn="0"/>
              <w:rPr>
                <w:lang w:eastAsia="ja-JP"/>
              </w:rPr>
            </w:pPr>
            <w:r w:rsidRPr="002E1023">
              <w:rPr>
                <w:lang w:eastAsia="ja-JP"/>
              </w:rPr>
              <w:t>Electrical Property</w:t>
            </w:r>
          </w:p>
        </w:tc>
        <w:tc>
          <w:tcPr>
            <w:tcW w:w="0" w:type="auto"/>
            <w:vAlign w:val="center"/>
            <w:hideMark/>
          </w:tcPr>
          <w:p w:rsidR="00962C77" w:rsidRPr="002E1023" w:rsidRDefault="00962C77" w:rsidP="0044754E">
            <w:pPr>
              <w:cnfStyle w:val="100000000000" w:firstRow="1" w:lastRow="0" w:firstColumn="0" w:lastColumn="0" w:oddVBand="0" w:evenVBand="0" w:oddHBand="0" w:evenHBand="0" w:firstRowFirstColumn="0" w:firstRowLastColumn="0" w:lastRowFirstColumn="0" w:lastRowLastColumn="0"/>
              <w:rPr>
                <w:lang w:eastAsia="ja-JP"/>
              </w:rPr>
            </w:pPr>
            <w:r w:rsidRPr="002E1023">
              <w:rPr>
                <w:lang w:eastAsia="ja-JP"/>
              </w:rPr>
              <w:t>Unit</w:t>
            </w:r>
          </w:p>
        </w:tc>
        <w:tc>
          <w:tcPr>
            <w:tcW w:w="0" w:type="auto"/>
            <w:vAlign w:val="center"/>
            <w:hideMark/>
          </w:tcPr>
          <w:p w:rsidR="00962C77" w:rsidRPr="002E1023" w:rsidRDefault="00247B39" w:rsidP="0044754E">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 xml:space="preserve">Equation </w:t>
            </w:r>
            <w:r w:rsidR="00962C77" w:rsidRPr="002E1023">
              <w:rPr>
                <w:lang w:eastAsia="ja-JP"/>
              </w:rPr>
              <w:t>Symbol</w:t>
            </w:r>
          </w:p>
        </w:tc>
      </w:tr>
      <w:tr w:rsidR="00962C77" w:rsidRPr="002E1023" w:rsidTr="004475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2C77" w:rsidRPr="002E1023" w:rsidRDefault="00962C77" w:rsidP="0044754E">
            <w:pPr>
              <w:rPr>
                <w:lang w:eastAsia="ja-JP"/>
              </w:rPr>
            </w:pPr>
            <w:r w:rsidRPr="002E1023">
              <w:rPr>
                <w:lang w:eastAsia="ja-JP"/>
              </w:rPr>
              <w:t>Height of the Hill</w:t>
            </w:r>
          </w:p>
        </w:tc>
        <w:tc>
          <w:tcPr>
            <w:tcW w:w="0" w:type="auto"/>
            <w:hideMark/>
          </w:tcPr>
          <w:p w:rsidR="00962C77" w:rsidRPr="002E1023" w:rsidRDefault="00962C77" w:rsidP="0044754E">
            <w:pP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Voltage</w:t>
            </w:r>
          </w:p>
        </w:tc>
        <w:tc>
          <w:tcPr>
            <w:tcW w:w="0" w:type="auto"/>
            <w:hideMark/>
          </w:tcPr>
          <w:p w:rsidR="00962C77" w:rsidRPr="002E1023" w:rsidRDefault="00962C77" w:rsidP="00247B39">
            <w:pP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Volts [V]</w:t>
            </w:r>
          </w:p>
        </w:tc>
        <w:tc>
          <w:tcPr>
            <w:tcW w:w="0" w:type="auto"/>
            <w:hideMark/>
          </w:tcPr>
          <w:p w:rsidR="00962C77" w:rsidRPr="002E1023" w:rsidRDefault="00962C77" w:rsidP="00247B39">
            <w:pPr>
              <w:jc w:val="cente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V</w:t>
            </w:r>
          </w:p>
        </w:tc>
      </w:tr>
      <w:tr w:rsidR="00962C77" w:rsidRPr="002E1023" w:rsidTr="0044754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2C77" w:rsidRPr="002E1023" w:rsidRDefault="00962C77" w:rsidP="0044754E">
            <w:pPr>
              <w:rPr>
                <w:lang w:eastAsia="ja-JP"/>
              </w:rPr>
            </w:pPr>
            <w:r w:rsidRPr="002E1023">
              <w:rPr>
                <w:lang w:eastAsia="ja-JP"/>
              </w:rPr>
              <w:t>Trees</w:t>
            </w:r>
          </w:p>
        </w:tc>
        <w:tc>
          <w:tcPr>
            <w:tcW w:w="0" w:type="auto"/>
            <w:hideMark/>
          </w:tcPr>
          <w:p w:rsidR="00962C77" w:rsidRPr="002E1023" w:rsidRDefault="00962C77" w:rsidP="0044754E">
            <w:pPr>
              <w:cnfStyle w:val="000000000000" w:firstRow="0" w:lastRow="0" w:firstColumn="0" w:lastColumn="0" w:oddVBand="0" w:evenVBand="0" w:oddHBand="0" w:evenHBand="0" w:firstRowFirstColumn="0" w:firstRowLastColumn="0" w:lastRowFirstColumn="0" w:lastRowLastColumn="0"/>
              <w:rPr>
                <w:lang w:eastAsia="ja-JP"/>
              </w:rPr>
            </w:pPr>
            <w:r w:rsidRPr="002E1023">
              <w:rPr>
                <w:lang w:eastAsia="ja-JP"/>
              </w:rPr>
              <w:t>Resistance</w:t>
            </w:r>
          </w:p>
        </w:tc>
        <w:tc>
          <w:tcPr>
            <w:tcW w:w="0" w:type="auto"/>
            <w:hideMark/>
          </w:tcPr>
          <w:p w:rsidR="00962C77" w:rsidRPr="002E1023" w:rsidRDefault="00962C77" w:rsidP="00247B39">
            <w:pPr>
              <w:cnfStyle w:val="000000000000" w:firstRow="0" w:lastRow="0" w:firstColumn="0" w:lastColumn="0" w:oddVBand="0" w:evenVBand="0" w:oddHBand="0" w:evenHBand="0" w:firstRowFirstColumn="0" w:firstRowLastColumn="0" w:lastRowFirstColumn="0" w:lastRowLastColumn="0"/>
              <w:rPr>
                <w:lang w:eastAsia="ja-JP"/>
              </w:rPr>
            </w:pPr>
            <w:r w:rsidRPr="002E1023">
              <w:rPr>
                <w:lang w:eastAsia="ja-JP"/>
              </w:rPr>
              <w:t>Ohms [Ω]</w:t>
            </w:r>
          </w:p>
        </w:tc>
        <w:tc>
          <w:tcPr>
            <w:tcW w:w="0" w:type="auto"/>
            <w:hideMark/>
          </w:tcPr>
          <w:p w:rsidR="00962C77" w:rsidRPr="002E1023" w:rsidRDefault="00962C77" w:rsidP="00247B39">
            <w:pPr>
              <w:jc w:val="center"/>
              <w:cnfStyle w:val="000000000000" w:firstRow="0" w:lastRow="0" w:firstColumn="0" w:lastColumn="0" w:oddVBand="0" w:evenVBand="0" w:oddHBand="0" w:evenHBand="0" w:firstRowFirstColumn="0" w:firstRowLastColumn="0" w:lastRowFirstColumn="0" w:lastRowLastColumn="0"/>
              <w:rPr>
                <w:lang w:eastAsia="ja-JP"/>
              </w:rPr>
            </w:pPr>
            <w:r w:rsidRPr="002E1023">
              <w:rPr>
                <w:lang w:eastAsia="ja-JP"/>
              </w:rPr>
              <w:t>R</w:t>
            </w:r>
          </w:p>
        </w:tc>
      </w:tr>
      <w:tr w:rsidR="00962C77" w:rsidRPr="002E1023" w:rsidTr="004475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2C77" w:rsidRPr="002E1023" w:rsidRDefault="00962C77" w:rsidP="0044754E">
            <w:pPr>
              <w:rPr>
                <w:lang w:eastAsia="ja-JP"/>
              </w:rPr>
            </w:pPr>
            <w:r w:rsidRPr="002E1023">
              <w:rPr>
                <w:lang w:eastAsia="ja-JP"/>
              </w:rPr>
              <w:t>Moving Rocks</w:t>
            </w:r>
          </w:p>
        </w:tc>
        <w:tc>
          <w:tcPr>
            <w:tcW w:w="0" w:type="auto"/>
            <w:hideMark/>
          </w:tcPr>
          <w:p w:rsidR="00962C77" w:rsidRPr="002E1023" w:rsidRDefault="00962C77" w:rsidP="0044754E">
            <w:pP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Current</w:t>
            </w:r>
          </w:p>
        </w:tc>
        <w:tc>
          <w:tcPr>
            <w:tcW w:w="0" w:type="auto"/>
            <w:hideMark/>
          </w:tcPr>
          <w:p w:rsidR="00962C77" w:rsidRPr="002E1023" w:rsidRDefault="00962C77" w:rsidP="00247B39">
            <w:pP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Amps [A]</w:t>
            </w:r>
          </w:p>
        </w:tc>
        <w:tc>
          <w:tcPr>
            <w:tcW w:w="0" w:type="auto"/>
            <w:hideMark/>
          </w:tcPr>
          <w:p w:rsidR="00962C77" w:rsidRPr="002E1023" w:rsidRDefault="00962C77" w:rsidP="00247B39">
            <w:pPr>
              <w:jc w:val="center"/>
              <w:cnfStyle w:val="000000100000" w:firstRow="0" w:lastRow="0" w:firstColumn="0" w:lastColumn="0" w:oddVBand="0" w:evenVBand="0" w:oddHBand="1" w:evenHBand="0" w:firstRowFirstColumn="0" w:firstRowLastColumn="0" w:lastRowFirstColumn="0" w:lastRowLastColumn="0"/>
              <w:rPr>
                <w:lang w:eastAsia="ja-JP"/>
              </w:rPr>
            </w:pPr>
            <w:r w:rsidRPr="002E1023">
              <w:rPr>
                <w:lang w:eastAsia="ja-JP"/>
              </w:rPr>
              <w:t>I</w:t>
            </w:r>
          </w:p>
        </w:tc>
      </w:tr>
    </w:tbl>
    <w:p w:rsidR="00781F8D" w:rsidRDefault="00781F8D" w:rsidP="00AA6A1E">
      <w:pPr>
        <w:rPr>
          <w:rFonts w:eastAsia="Times New Roman"/>
        </w:rPr>
      </w:pPr>
      <w:r>
        <w:rPr>
          <w:rFonts w:eastAsia="Times New Roman"/>
        </w:rPr>
        <w:t xml:space="preserve">As </w:t>
      </w:r>
      <w:r w:rsidR="00A0476A">
        <w:rPr>
          <w:rFonts w:eastAsia="Times New Roman"/>
        </w:rPr>
        <w:t>long as we know two of those</w:t>
      </w:r>
      <w:r>
        <w:rPr>
          <w:rFonts w:eastAsia="Times New Roman"/>
        </w:rPr>
        <w:t xml:space="preserve"> three, we can find the third</w:t>
      </w:r>
      <w:r w:rsidR="00A0476A">
        <w:rPr>
          <w:rFonts w:eastAsia="Times New Roman"/>
        </w:rPr>
        <w:t xml:space="preserve"> using Ohm’s Law</w:t>
      </w:r>
      <w:r w:rsidR="005666BC">
        <w:rPr>
          <w:rFonts w:eastAsia="Times New Roman"/>
        </w:rPr>
        <w:t xml:space="preserve">! Let’s look at </w:t>
      </w:r>
      <w:r w:rsidR="00F54F7F">
        <w:rPr>
          <w:rFonts w:eastAsia="Times New Roman"/>
        </w:rPr>
        <w:t>some</w:t>
      </w:r>
      <w:r w:rsidR="005666BC">
        <w:rPr>
          <w:rFonts w:eastAsia="Times New Roman"/>
        </w:rPr>
        <w:t xml:space="preserve"> example</w:t>
      </w:r>
      <w:r w:rsidR="00F54F7F">
        <w:rPr>
          <w:rFonts w:eastAsia="Times New Roman"/>
        </w:rPr>
        <w:t>s</w:t>
      </w:r>
      <w:r w:rsidR="005666BC">
        <w:rPr>
          <w:rFonts w:eastAsia="Times New Roman"/>
        </w:rPr>
        <w:t>:</w:t>
      </w:r>
    </w:p>
    <w:p w:rsidR="00A927B8" w:rsidRDefault="00A927B8">
      <w:pPr>
        <w:spacing w:before="0" w:after="160" w:line="259" w:lineRule="auto"/>
        <w:rPr>
          <w:rFonts w:eastAsia="Times New Roman"/>
          <w:b/>
        </w:rPr>
      </w:pPr>
      <w:r>
        <w:rPr>
          <w:rFonts w:eastAsia="Times New Roman"/>
          <w:b/>
        </w:rPr>
        <w:br w:type="page"/>
      </w:r>
    </w:p>
    <w:p w:rsidR="00F54F7F" w:rsidRPr="00F54F7F" w:rsidRDefault="00F54F7F" w:rsidP="00AA6A1E">
      <w:pPr>
        <w:rPr>
          <w:rFonts w:eastAsia="Times New Roman"/>
          <w:b/>
        </w:rPr>
      </w:pPr>
      <w:r w:rsidRPr="00F54F7F">
        <w:rPr>
          <w:rFonts w:eastAsia="Times New Roman"/>
          <w:b/>
        </w:rPr>
        <w:lastRenderedPageBreak/>
        <w:t>EXAMPLE 1:</w:t>
      </w:r>
    </w:p>
    <w:tbl>
      <w:tblPr>
        <w:tblStyle w:val="PlainTable31"/>
        <w:tblW w:w="0" w:type="auto"/>
        <w:tblLook w:val="04A0" w:firstRow="1" w:lastRow="0" w:firstColumn="1" w:lastColumn="0" w:noHBand="0" w:noVBand="1"/>
      </w:tblPr>
      <w:tblGrid>
        <w:gridCol w:w="4513"/>
        <w:gridCol w:w="4513"/>
      </w:tblGrid>
      <w:tr w:rsidR="005666BC" w:rsidTr="005666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3" w:type="dxa"/>
            <w:tcBorders>
              <w:bottom w:val="none" w:sz="0" w:space="0" w:color="auto"/>
              <w:right w:val="none" w:sz="0" w:space="0" w:color="auto"/>
            </w:tcBorders>
            <w:vAlign w:val="center"/>
          </w:tcPr>
          <w:p w:rsidR="005666BC" w:rsidRDefault="005666BC" w:rsidP="005666BC">
            <w:pPr>
              <w:rPr>
                <w:rFonts w:eastAsia="Times New Roman"/>
                <w:b w:val="0"/>
              </w:rPr>
            </w:pPr>
            <w:r>
              <w:rPr>
                <w:rFonts w:eastAsia="Times New Roman"/>
                <w:b w:val="0"/>
              </w:rPr>
              <w:t>V = 10 V</w:t>
            </w:r>
          </w:p>
          <w:p w:rsidR="005666BC" w:rsidRDefault="005666BC" w:rsidP="005666BC">
            <w:r>
              <w:rPr>
                <w:rFonts w:eastAsia="Times New Roman"/>
                <w:b w:val="0"/>
              </w:rPr>
              <w:t xml:space="preserve">R = 5 </w:t>
            </w:r>
            <w:r w:rsidRPr="005666BC">
              <w:rPr>
                <w:b w:val="0"/>
              </w:rPr>
              <w:t>Ω</w:t>
            </w:r>
          </w:p>
          <w:p w:rsidR="005666BC" w:rsidRPr="005666BC" w:rsidRDefault="005666BC" w:rsidP="005666BC">
            <w:pPr>
              <w:rPr>
                <w:rFonts w:eastAsia="Times New Roman"/>
                <w:b w:val="0"/>
              </w:rPr>
            </w:pPr>
            <w:r>
              <w:rPr>
                <w:b w:val="0"/>
              </w:rPr>
              <w:t>What is the current, I?</w:t>
            </w:r>
          </w:p>
        </w:tc>
        <w:tc>
          <w:tcPr>
            <w:tcW w:w="4513" w:type="dxa"/>
            <w:tcBorders>
              <w:bottom w:val="none" w:sz="0" w:space="0" w:color="auto"/>
            </w:tcBorders>
            <w:vAlign w:val="center"/>
          </w:tcPr>
          <w:p w:rsidR="005666BC" w:rsidRDefault="005666BC" w:rsidP="005666BC">
            <w:pPr>
              <w:cnfStyle w:val="100000000000" w:firstRow="1" w:lastRow="0" w:firstColumn="0" w:lastColumn="0" w:oddVBand="0" w:evenVBand="0" w:oddHBand="0" w:evenHBand="0" w:firstRowFirstColumn="0" w:firstRowLastColumn="0" w:lastRowFirstColumn="0" w:lastRowLastColumn="0"/>
              <w:rPr>
                <w:rFonts w:eastAsia="Times New Roman"/>
              </w:rPr>
            </w:pPr>
            <w:r w:rsidRPr="005666BC">
              <w:rPr>
                <w:rFonts w:eastAsia="Times New Roman"/>
                <w:noProof/>
              </w:rPr>
              <w:drawing>
                <wp:inline distT="0" distB="0" distL="0" distR="0">
                  <wp:extent cx="1799799" cy="914400"/>
                  <wp:effectExtent l="0" t="0" r="0" b="0"/>
                  <wp:docPr id="6" name="Picture 6" descr="C:\Users\Harryp\MEGA\Surface Pro 2\Nepal\Himalayan Makers Guild\Activities\Foundation Activities\FA7 - Ohm's Law and Resistor Values\images\v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7 - Ohm's Law and Resistor Values\images\vir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9799" cy="914400"/>
                          </a:xfrm>
                          <a:prstGeom prst="rect">
                            <a:avLst/>
                          </a:prstGeom>
                          <a:noFill/>
                          <a:ln>
                            <a:noFill/>
                          </a:ln>
                        </pic:spPr>
                      </pic:pic>
                    </a:graphicData>
                  </a:graphic>
                </wp:inline>
              </w:drawing>
            </w:r>
          </w:p>
        </w:tc>
      </w:tr>
    </w:tbl>
    <w:p w:rsidR="005666BC" w:rsidRDefault="005666BC" w:rsidP="00AA6A1E">
      <w:pPr>
        <w:rPr>
          <w:lang w:eastAsia="ja-JP"/>
        </w:rPr>
      </w:pPr>
      <m:oMathPara>
        <m:oMath>
          <m:r>
            <w:rPr>
              <w:rFonts w:ascii="Cambria Math" w:hAnsi="Cambria Math"/>
              <w:sz w:val="36"/>
              <w:lang w:eastAsia="ja-JP"/>
            </w:rPr>
            <m:t>I=</m:t>
          </m:r>
          <m:f>
            <m:fPr>
              <m:ctrlPr>
                <w:rPr>
                  <w:rFonts w:ascii="Cambria Math" w:hAnsi="Cambria Math"/>
                  <w:i/>
                  <w:sz w:val="36"/>
                  <w:lang w:eastAsia="ja-JP"/>
                </w:rPr>
              </m:ctrlPr>
            </m:fPr>
            <m:num>
              <m:r>
                <w:rPr>
                  <w:rFonts w:ascii="Cambria Math" w:hAnsi="Cambria Math"/>
                  <w:sz w:val="36"/>
                  <w:lang w:eastAsia="ja-JP"/>
                </w:rPr>
                <m:t>V</m:t>
              </m:r>
            </m:num>
            <m:den>
              <m:r>
                <w:rPr>
                  <w:rFonts w:ascii="Cambria Math" w:hAnsi="Cambria Math"/>
                  <w:sz w:val="36"/>
                  <w:lang w:eastAsia="ja-JP"/>
                </w:rPr>
                <m:t>R</m:t>
              </m:r>
            </m:den>
          </m:f>
          <m:r>
            <w:rPr>
              <w:rFonts w:ascii="Cambria Math" w:hAnsi="Cambria Math"/>
              <w:sz w:val="36"/>
              <w:lang w:eastAsia="ja-JP"/>
            </w:rPr>
            <m:t>=</m:t>
          </m:r>
          <m:f>
            <m:fPr>
              <m:ctrlPr>
                <w:rPr>
                  <w:rFonts w:ascii="Cambria Math" w:hAnsi="Cambria Math"/>
                  <w:i/>
                  <w:sz w:val="36"/>
                  <w:lang w:eastAsia="ja-JP"/>
                </w:rPr>
              </m:ctrlPr>
            </m:fPr>
            <m:num>
              <m:r>
                <w:rPr>
                  <w:rFonts w:ascii="Cambria Math" w:hAnsi="Cambria Math"/>
                  <w:sz w:val="36"/>
                  <w:lang w:eastAsia="ja-JP"/>
                </w:rPr>
                <m:t>10 V</m:t>
              </m:r>
            </m:num>
            <m:den>
              <m:r>
                <w:rPr>
                  <w:rFonts w:ascii="Cambria Math" w:hAnsi="Cambria Math"/>
                  <w:sz w:val="36"/>
                  <w:lang w:eastAsia="ja-JP"/>
                </w:rPr>
                <m:t xml:space="preserve">5 Ω </m:t>
              </m:r>
            </m:den>
          </m:f>
          <m:r>
            <w:rPr>
              <w:rFonts w:ascii="Cambria Math" w:hAnsi="Cambria Math"/>
              <w:sz w:val="36"/>
              <w:lang w:eastAsia="ja-JP"/>
            </w:rPr>
            <m:t>=</m:t>
          </m:r>
          <m:r>
            <m:rPr>
              <m:sty m:val="bi"/>
            </m:rPr>
            <w:rPr>
              <w:rFonts w:ascii="Cambria Math" w:hAnsi="Cambria Math"/>
              <w:sz w:val="36"/>
              <w:lang w:eastAsia="ja-JP"/>
            </w:rPr>
            <m:t>2 A</m:t>
          </m:r>
        </m:oMath>
      </m:oMathPara>
    </w:p>
    <w:p w:rsidR="0015110D" w:rsidRDefault="0015110D" w:rsidP="00AA6A1E">
      <w:pPr>
        <w:rPr>
          <w:b/>
          <w:lang w:eastAsia="ja-JP"/>
        </w:rPr>
      </w:pPr>
      <w:r>
        <w:rPr>
          <w:b/>
          <w:lang w:eastAsia="ja-JP"/>
        </w:rPr>
        <w:t>EXAMPLE 2:</w:t>
      </w:r>
    </w:p>
    <w:p w:rsidR="005666BC" w:rsidRDefault="005666BC" w:rsidP="00AA6A1E">
      <w:pPr>
        <w:rPr>
          <w:lang w:eastAsia="ja-JP"/>
        </w:rPr>
      </w:pPr>
      <w:r>
        <w:rPr>
          <w:lang w:eastAsia="ja-JP"/>
        </w:rPr>
        <w:t xml:space="preserve"> This t</w:t>
      </w:r>
      <w:r w:rsidR="0015110D">
        <w:rPr>
          <w:lang w:eastAsia="ja-JP"/>
        </w:rPr>
        <w:t>ime, we</w:t>
      </w:r>
      <w:r>
        <w:rPr>
          <w:lang w:eastAsia="ja-JP"/>
        </w:rPr>
        <w:t xml:space="preserve"> know I and V, but we don’t know R:</w:t>
      </w:r>
    </w:p>
    <w:tbl>
      <w:tblPr>
        <w:tblStyle w:val="PlainTable31"/>
        <w:tblW w:w="0" w:type="auto"/>
        <w:tblLook w:val="04A0" w:firstRow="1" w:lastRow="0" w:firstColumn="1" w:lastColumn="0" w:noHBand="0" w:noVBand="1"/>
      </w:tblPr>
      <w:tblGrid>
        <w:gridCol w:w="4513"/>
        <w:gridCol w:w="4513"/>
      </w:tblGrid>
      <w:tr w:rsidR="005666BC" w:rsidTr="006979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13" w:type="dxa"/>
            <w:tcBorders>
              <w:bottom w:val="none" w:sz="0" w:space="0" w:color="auto"/>
              <w:right w:val="none" w:sz="0" w:space="0" w:color="auto"/>
            </w:tcBorders>
            <w:vAlign w:val="center"/>
          </w:tcPr>
          <w:p w:rsidR="005666BC" w:rsidRDefault="005666BC" w:rsidP="00697906">
            <w:pPr>
              <w:rPr>
                <w:rFonts w:eastAsia="Times New Roman"/>
                <w:b w:val="0"/>
              </w:rPr>
            </w:pPr>
            <w:r>
              <w:rPr>
                <w:rFonts w:eastAsia="Times New Roman"/>
                <w:b w:val="0"/>
              </w:rPr>
              <w:t>V = 5 V</w:t>
            </w:r>
          </w:p>
          <w:p w:rsidR="005666BC" w:rsidRDefault="005666BC" w:rsidP="00697906">
            <w:r>
              <w:rPr>
                <w:rFonts w:eastAsia="Times New Roman"/>
                <w:b w:val="0"/>
              </w:rPr>
              <w:t xml:space="preserve">I = 0.1 </w:t>
            </w:r>
            <w:r>
              <w:rPr>
                <w:b w:val="0"/>
              </w:rPr>
              <w:t>A</w:t>
            </w:r>
          </w:p>
          <w:p w:rsidR="005666BC" w:rsidRPr="005666BC" w:rsidRDefault="005666BC" w:rsidP="005666BC">
            <w:pPr>
              <w:rPr>
                <w:rFonts w:eastAsia="Times New Roman"/>
                <w:b w:val="0"/>
              </w:rPr>
            </w:pPr>
            <w:r>
              <w:rPr>
                <w:b w:val="0"/>
              </w:rPr>
              <w:t>What is the resistance, R?</w:t>
            </w:r>
          </w:p>
        </w:tc>
        <w:tc>
          <w:tcPr>
            <w:tcW w:w="4513" w:type="dxa"/>
            <w:tcBorders>
              <w:bottom w:val="none" w:sz="0" w:space="0" w:color="auto"/>
            </w:tcBorders>
            <w:vAlign w:val="center"/>
          </w:tcPr>
          <w:p w:rsidR="005666BC" w:rsidRDefault="005666BC" w:rsidP="00697906">
            <w:pPr>
              <w:cnfStyle w:val="100000000000" w:firstRow="1" w:lastRow="0" w:firstColumn="0" w:lastColumn="0" w:oddVBand="0" w:evenVBand="0" w:oddHBand="0" w:evenHBand="0" w:firstRowFirstColumn="0" w:firstRowLastColumn="0" w:lastRowFirstColumn="0" w:lastRowLastColumn="0"/>
              <w:rPr>
                <w:rFonts w:eastAsia="Times New Roman"/>
              </w:rPr>
            </w:pPr>
            <w:r>
              <w:rPr>
                <w:noProof/>
              </w:rPr>
              <w:drawing>
                <wp:inline distT="0" distB="0" distL="0" distR="0">
                  <wp:extent cx="1734568"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4568" cy="914400"/>
                          </a:xfrm>
                          <a:prstGeom prst="rect">
                            <a:avLst/>
                          </a:prstGeom>
                        </pic:spPr>
                      </pic:pic>
                    </a:graphicData>
                  </a:graphic>
                </wp:inline>
              </w:drawing>
            </w:r>
          </w:p>
        </w:tc>
      </w:tr>
    </w:tbl>
    <w:p w:rsidR="005666BC" w:rsidRDefault="005666BC" w:rsidP="00AA6A1E">
      <w:pPr>
        <w:rPr>
          <w:lang w:eastAsia="ja-JP"/>
        </w:rPr>
      </w:pPr>
      <w:r>
        <w:rPr>
          <w:lang w:eastAsia="ja-JP"/>
        </w:rPr>
        <w:t xml:space="preserve">To find the R, we need to rearrange Ohm’s Law. To help with this, we can imagine </w:t>
      </w:r>
      <w:r w:rsidR="00FF614C">
        <w:rPr>
          <w:lang w:eastAsia="ja-JP"/>
        </w:rPr>
        <w:t xml:space="preserve">the equation as a triangle </w:t>
      </w:r>
      <w:r w:rsidR="00A927B8" w:rsidRPr="002E2CA9">
        <w:rPr>
          <w:b/>
          <w:lang w:eastAsia="ja-JP"/>
        </w:rPr>
        <w:t>(draw the triangle with the relations on the board)</w:t>
      </w:r>
      <w:r w:rsidR="00FF614C">
        <w:rPr>
          <w:b/>
          <w:lang w:eastAsia="ja-JP"/>
        </w:rPr>
        <w:t>.</w:t>
      </w:r>
      <w:r>
        <w:rPr>
          <w:lang w:eastAsia="ja-JP"/>
        </w:rPr>
        <w:t xml:space="preserve"> By covering the variable we’re looking for, the equation using the remaining two variables is left. If they are stacked on top of each other, we divide; if they are side-by-side, we multiply.</w:t>
      </w:r>
      <w:r w:rsidR="00882083">
        <w:rPr>
          <w:lang w:eastAsia="ja-JP"/>
        </w:rPr>
        <w:t xml:space="preserve"> (V=IR, I =V/R, R=V/I)</w:t>
      </w:r>
    </w:p>
    <w:tbl>
      <w:tblPr>
        <w:tblStyle w:val="PlainTable31"/>
        <w:tblW w:w="0" w:type="auto"/>
        <w:tblLook w:val="04A0" w:firstRow="1" w:lastRow="0" w:firstColumn="1" w:lastColumn="0" w:noHBand="0" w:noVBand="1"/>
      </w:tblPr>
      <w:tblGrid>
        <w:gridCol w:w="2886"/>
        <w:gridCol w:w="6236"/>
      </w:tblGrid>
      <w:tr w:rsidR="005666BC" w:rsidTr="008B1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Borders>
              <w:bottom w:val="none" w:sz="0" w:space="0" w:color="auto"/>
              <w:right w:val="none" w:sz="0" w:space="0" w:color="auto"/>
            </w:tcBorders>
            <w:vAlign w:val="center"/>
          </w:tcPr>
          <w:p w:rsidR="005666BC" w:rsidRDefault="005666BC" w:rsidP="004C506A">
            <w:r w:rsidRPr="002F647A">
              <w:rPr>
                <w:noProof/>
              </w:rPr>
              <w:drawing>
                <wp:inline distT="0" distB="0" distL="0" distR="0">
                  <wp:extent cx="1690577" cy="1322355"/>
                  <wp:effectExtent l="0" t="0" r="5080" b="0"/>
                  <wp:docPr id="9" name="Picture 9" descr="C:\Users\Harryp\MEGA\Surface Pro 2\Nepal\Himalayan Makers Guild\Activities\Foundation Activities\FA7 - Ohm's Law and Resistor Values\images\o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ohm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435" cy="1345710"/>
                          </a:xfrm>
                          <a:prstGeom prst="rect">
                            <a:avLst/>
                          </a:prstGeom>
                          <a:noFill/>
                          <a:ln>
                            <a:noFill/>
                          </a:ln>
                        </pic:spPr>
                      </pic:pic>
                    </a:graphicData>
                  </a:graphic>
                </wp:inline>
              </w:drawing>
            </w:r>
          </w:p>
        </w:tc>
        <w:tc>
          <w:tcPr>
            <w:tcW w:w="6236" w:type="dxa"/>
            <w:tcBorders>
              <w:bottom w:val="none" w:sz="0" w:space="0" w:color="auto"/>
            </w:tcBorders>
            <w:vAlign w:val="center"/>
          </w:tcPr>
          <w:p w:rsidR="005666BC" w:rsidRPr="005666BC" w:rsidRDefault="005666BC" w:rsidP="005666BC">
            <w:pPr>
              <w:jc w:val="center"/>
              <w:cnfStyle w:val="100000000000" w:firstRow="1" w:lastRow="0" w:firstColumn="0" w:lastColumn="0" w:oddVBand="0" w:evenVBand="0" w:oddHBand="0" w:evenHBand="0" w:firstRowFirstColumn="0" w:firstRowLastColumn="0" w:lastRowFirstColumn="0" w:lastRowLastColumn="0"/>
              <w:rPr>
                <w:b w:val="0"/>
              </w:rPr>
            </w:pPr>
            <w:r w:rsidRPr="005666BC">
              <w:rPr>
                <w:b w:val="0"/>
              </w:rPr>
              <w:t xml:space="preserve">We want to calculate </w:t>
            </w:r>
            <w:r>
              <w:rPr>
                <w:b w:val="0"/>
              </w:rPr>
              <w:t>R</w:t>
            </w:r>
            <w:r w:rsidRPr="005666BC">
              <w:rPr>
                <w:b w:val="0"/>
              </w:rPr>
              <w:t>, so we rearrange the equation to be:</w:t>
            </w:r>
          </w:p>
          <w:p w:rsidR="005666BC" w:rsidRPr="003A4868" w:rsidRDefault="003A4868" w:rsidP="005666BC">
            <w:pPr>
              <w:jc w:val="center"/>
              <w:cnfStyle w:val="100000000000" w:firstRow="1" w:lastRow="0" w:firstColumn="0" w:lastColumn="0" w:oddVBand="0" w:evenVBand="0" w:oddHBand="0" w:evenHBand="0" w:firstRowFirstColumn="0" w:firstRowLastColumn="0" w:lastRowFirstColumn="0" w:lastRowLastColumn="0"/>
              <w:rPr>
                <w:b w:val="0"/>
                <w:sz w:val="36"/>
              </w:rPr>
            </w:pPr>
            <m:oMathPara>
              <m:oMathParaPr>
                <m:jc m:val="center"/>
              </m:oMathParaPr>
              <m:oMath>
                <m:r>
                  <m:rPr>
                    <m:sty m:val="bi"/>
                  </m:rPr>
                  <w:rPr>
                    <w:rFonts w:ascii="Cambria Math" w:hAnsi="Cambria Math"/>
                    <w:sz w:val="36"/>
                  </w:rPr>
                  <m:t>R=</m:t>
                </m:r>
                <m:f>
                  <m:fPr>
                    <m:ctrlPr>
                      <w:rPr>
                        <w:rFonts w:ascii="Cambria Math" w:hAnsi="Cambria Math"/>
                        <w:b w:val="0"/>
                        <w:i/>
                        <w:sz w:val="36"/>
                      </w:rPr>
                    </m:ctrlPr>
                  </m:fPr>
                  <m:num>
                    <m:r>
                      <m:rPr>
                        <m:sty m:val="bi"/>
                      </m:rPr>
                      <w:rPr>
                        <w:rFonts w:ascii="Cambria Math" w:hAnsi="Cambria Math"/>
                        <w:sz w:val="36"/>
                      </w:rPr>
                      <m:t>V</m:t>
                    </m:r>
                  </m:num>
                  <m:den>
                    <m:r>
                      <m:rPr>
                        <m:sty m:val="bi"/>
                      </m:rPr>
                      <w:rPr>
                        <w:rFonts w:ascii="Cambria Math" w:hAnsi="Cambria Math"/>
                        <w:sz w:val="36"/>
                      </w:rPr>
                      <m:t>I</m:t>
                    </m:r>
                  </m:den>
                </m:f>
              </m:oMath>
            </m:oMathPara>
          </w:p>
          <w:p w:rsidR="006A18C6" w:rsidRPr="005666BC" w:rsidRDefault="006A18C6" w:rsidP="005666BC">
            <w:pPr>
              <w:jc w:val="center"/>
              <w:cnfStyle w:val="100000000000" w:firstRow="1" w:lastRow="0" w:firstColumn="0" w:lastColumn="0" w:oddVBand="0" w:evenVBand="0" w:oddHBand="0" w:evenHBand="0" w:firstRowFirstColumn="0" w:firstRowLastColumn="0" w:lastRowFirstColumn="0" w:lastRowLastColumn="0"/>
              <w:rPr>
                <w:b w:val="0"/>
              </w:rPr>
            </w:pPr>
          </w:p>
          <w:p w:rsidR="006A18C6" w:rsidRPr="006A18C6" w:rsidRDefault="003A4868" w:rsidP="006A18C6">
            <w:pPr>
              <w:jc w:val="center"/>
              <w:cnfStyle w:val="100000000000" w:firstRow="1" w:lastRow="0" w:firstColumn="0" w:lastColumn="0" w:oddVBand="0" w:evenVBand="0" w:oddHBand="0" w:evenHBand="0" w:firstRowFirstColumn="0" w:firstRowLastColumn="0" w:lastRowFirstColumn="0" w:lastRowLastColumn="0"/>
              <w:rPr>
                <w:b w:val="0"/>
                <w:sz w:val="36"/>
              </w:rPr>
            </w:pPr>
            <m:oMathPara>
              <m:oMathParaPr>
                <m:jc m:val="center"/>
              </m:oMathParaPr>
              <m:oMath>
                <m:r>
                  <m:rPr>
                    <m:sty m:val="bi"/>
                  </m:rPr>
                  <w:rPr>
                    <w:rFonts w:ascii="Cambria Math" w:hAnsi="Cambria Math"/>
                    <w:sz w:val="36"/>
                  </w:rPr>
                  <m:t>R=</m:t>
                </m:r>
                <m:f>
                  <m:fPr>
                    <m:ctrlPr>
                      <w:rPr>
                        <w:rFonts w:ascii="Cambria Math" w:hAnsi="Cambria Math"/>
                        <w:b w:val="0"/>
                        <w:i/>
                        <w:sz w:val="36"/>
                      </w:rPr>
                    </m:ctrlPr>
                  </m:fPr>
                  <m:num>
                    <m:r>
                      <m:rPr>
                        <m:sty m:val="bi"/>
                      </m:rPr>
                      <w:rPr>
                        <w:rFonts w:ascii="Cambria Math" w:hAnsi="Cambria Math"/>
                        <w:sz w:val="36"/>
                      </w:rPr>
                      <m:t>V</m:t>
                    </m:r>
                  </m:num>
                  <m:den>
                    <m:r>
                      <m:rPr>
                        <m:sty m:val="bi"/>
                      </m:rPr>
                      <w:rPr>
                        <w:rFonts w:ascii="Cambria Math" w:hAnsi="Cambria Math"/>
                        <w:sz w:val="36"/>
                      </w:rPr>
                      <m:t>I</m:t>
                    </m:r>
                  </m:den>
                </m:f>
                <m:r>
                  <m:rPr>
                    <m:sty m:val="bi"/>
                  </m:rPr>
                  <w:rPr>
                    <w:rFonts w:ascii="Cambria Math" w:hAnsi="Cambria Math"/>
                    <w:sz w:val="36"/>
                  </w:rPr>
                  <m:t>=</m:t>
                </m:r>
                <m:f>
                  <m:fPr>
                    <m:ctrlPr>
                      <w:rPr>
                        <w:rFonts w:ascii="Cambria Math" w:hAnsi="Cambria Math"/>
                        <w:b w:val="0"/>
                        <w:i/>
                        <w:sz w:val="36"/>
                      </w:rPr>
                    </m:ctrlPr>
                  </m:fPr>
                  <m:num>
                    <m:r>
                      <m:rPr>
                        <m:sty m:val="bi"/>
                      </m:rPr>
                      <w:rPr>
                        <w:rFonts w:ascii="Cambria Math" w:hAnsi="Cambria Math"/>
                        <w:sz w:val="36"/>
                      </w:rPr>
                      <m:t>5 V</m:t>
                    </m:r>
                  </m:num>
                  <m:den>
                    <m:r>
                      <m:rPr>
                        <m:sty m:val="bi"/>
                      </m:rPr>
                      <w:rPr>
                        <w:rFonts w:ascii="Cambria Math" w:hAnsi="Cambria Math"/>
                        <w:sz w:val="36"/>
                      </w:rPr>
                      <m:t>0.1 A</m:t>
                    </m:r>
                  </m:den>
                </m:f>
                <m:r>
                  <m:rPr>
                    <m:sty m:val="bi"/>
                  </m:rPr>
                  <w:rPr>
                    <w:rFonts w:ascii="Cambria Math" w:hAnsi="Cambria Math"/>
                    <w:sz w:val="36"/>
                  </w:rPr>
                  <m:t>=50 Ω</m:t>
                </m:r>
              </m:oMath>
            </m:oMathPara>
          </w:p>
          <w:p w:rsidR="005666BC" w:rsidRPr="005666BC" w:rsidRDefault="005666BC" w:rsidP="005666BC">
            <w:pPr>
              <w:jc w:val="center"/>
              <w:cnfStyle w:val="100000000000" w:firstRow="1" w:lastRow="0" w:firstColumn="0" w:lastColumn="0" w:oddVBand="0" w:evenVBand="0" w:oddHBand="0" w:evenHBand="0" w:firstRowFirstColumn="0" w:firstRowLastColumn="0" w:lastRowFirstColumn="0" w:lastRowLastColumn="0"/>
              <w:rPr>
                <w:b w:val="0"/>
              </w:rPr>
            </w:pPr>
          </w:p>
        </w:tc>
      </w:tr>
    </w:tbl>
    <w:p w:rsidR="006A18C6" w:rsidRDefault="004C17F6" w:rsidP="00051C47">
      <w:pPr>
        <w:pStyle w:val="LessonHeading2"/>
      </w:pPr>
      <w:bookmarkStart w:id="6" w:name="_Toc531543990"/>
      <w:r>
        <w:t>Ohm’s Law and the LED Circuit</w:t>
      </w:r>
      <w:r w:rsidR="00FA5577">
        <w:t xml:space="preserve"> (10 minutes</w:t>
      </w:r>
      <w:r w:rsidR="00051C47">
        <w:t>)</w:t>
      </w:r>
      <w:bookmarkEnd w:id="6"/>
    </w:p>
    <w:p w:rsidR="00AA6A1E" w:rsidRDefault="00293B59" w:rsidP="00AA6A1E">
      <w:pPr>
        <w:rPr>
          <w:lang w:eastAsia="ja-JP"/>
        </w:rPr>
      </w:pPr>
      <w:r>
        <w:rPr>
          <w:lang w:eastAsia="ja-JP"/>
        </w:rPr>
        <w:t xml:space="preserve">In our usual LED circuit, we use a resistor to limit the current through the LED. But how much current can the LED </w:t>
      </w:r>
      <w:r w:rsidR="00A927B8">
        <w:rPr>
          <w:lang w:eastAsia="ja-JP"/>
        </w:rPr>
        <w:t>handle</w:t>
      </w:r>
      <w:r>
        <w:rPr>
          <w:lang w:eastAsia="ja-JP"/>
        </w:rPr>
        <w:t xml:space="preserve">? </w:t>
      </w:r>
      <w:r w:rsidR="00FA5577">
        <w:rPr>
          <w:lang w:eastAsia="ja-JP"/>
        </w:rPr>
        <w:t>Our job is to</w:t>
      </w:r>
      <w:r>
        <w:rPr>
          <w:lang w:eastAsia="ja-JP"/>
        </w:rPr>
        <w:t xml:space="preserve"> choose the resistor value: if we put too much resistance we won’t get a very bright light, but if </w:t>
      </w:r>
      <w:r w:rsidR="00962C77">
        <w:rPr>
          <w:lang w:eastAsia="ja-JP"/>
        </w:rPr>
        <w:t>we put too little</w:t>
      </w:r>
      <w:r>
        <w:rPr>
          <w:lang w:eastAsia="ja-JP"/>
        </w:rPr>
        <w:t xml:space="preserve"> resistance the current will become too large and burn out the LED.</w:t>
      </w:r>
    </w:p>
    <w:p w:rsidR="002E1023" w:rsidRDefault="002E1023" w:rsidP="002E1023">
      <w:pPr>
        <w:jc w:val="center"/>
        <w:rPr>
          <w:lang w:eastAsia="ja-JP"/>
        </w:rPr>
      </w:pPr>
      <w:r w:rsidRPr="002E1023">
        <w:rPr>
          <w:noProof/>
        </w:rPr>
        <w:lastRenderedPageBreak/>
        <w:drawing>
          <wp:inline distT="0" distB="0" distL="0" distR="0">
            <wp:extent cx="4119514" cy="1280160"/>
            <wp:effectExtent l="0" t="0" r="0" b="0"/>
            <wp:docPr id="4" name="Picture 4" descr="C:\Users\Harryp\MEGA\Surface Pro 2\Nepal\Himalayan Makers Guild\Activities\Foundation Activities\FA4 - Blinking an LED\images\LED_batt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4 - Blinking an LED\images\LED_batte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9514" cy="1280160"/>
                    </a:xfrm>
                    <a:prstGeom prst="rect">
                      <a:avLst/>
                    </a:prstGeom>
                    <a:noFill/>
                    <a:ln>
                      <a:noFill/>
                    </a:ln>
                  </pic:spPr>
                </pic:pic>
              </a:graphicData>
            </a:graphic>
          </wp:inline>
        </w:drawing>
      </w:r>
    </w:p>
    <w:p w:rsidR="004C506A" w:rsidRDefault="00BC04AB" w:rsidP="00B1219E">
      <w:pPr>
        <w:rPr>
          <w:lang w:eastAsia="ja-JP"/>
        </w:rPr>
      </w:pPr>
      <w:r>
        <w:rPr>
          <w:lang w:eastAsia="ja-JP"/>
        </w:rPr>
        <w:t>So,</w:t>
      </w:r>
      <w:r w:rsidR="00293B59">
        <w:rPr>
          <w:lang w:eastAsia="ja-JP"/>
        </w:rPr>
        <w:t xml:space="preserve"> what</w:t>
      </w:r>
      <w:r w:rsidR="00781F8D">
        <w:rPr>
          <w:lang w:eastAsia="ja-JP"/>
        </w:rPr>
        <w:t xml:space="preserve"> is</w:t>
      </w:r>
      <w:r w:rsidR="00293B59">
        <w:rPr>
          <w:lang w:eastAsia="ja-JP"/>
        </w:rPr>
        <w:t xml:space="preserve"> the most current the LED can take without burning out? Fortunately, the manufacturer of the LED tells </w:t>
      </w:r>
      <w:r w:rsidR="002E1023">
        <w:rPr>
          <w:lang w:eastAsia="ja-JP"/>
        </w:rPr>
        <w:t>the maximum current</w:t>
      </w:r>
      <w:r>
        <w:rPr>
          <w:lang w:eastAsia="ja-JP"/>
        </w:rPr>
        <w:t>. For our white 5mm LED it</w:t>
      </w:r>
      <w:r w:rsidR="002E1023">
        <w:rPr>
          <w:lang w:eastAsia="ja-JP"/>
        </w:rPr>
        <w:t xml:space="preserve"> is</w:t>
      </w:r>
      <w:r w:rsidR="00293B59">
        <w:rPr>
          <w:lang w:eastAsia="ja-JP"/>
        </w:rPr>
        <w:t xml:space="preserve"> 20 milliamps.</w:t>
      </w:r>
    </w:p>
    <w:p w:rsidR="004C506A" w:rsidRDefault="004C506A" w:rsidP="00B1219E">
      <w:pPr>
        <w:rPr>
          <w:lang w:eastAsia="ja-JP"/>
        </w:rPr>
      </w:pPr>
      <w:r>
        <w:rPr>
          <w:lang w:eastAsia="ja-JP"/>
        </w:rPr>
        <w:t xml:space="preserve">There are 1000 milliamps in </w:t>
      </w:r>
      <w:r w:rsidR="00BC04AB">
        <w:rPr>
          <w:lang w:eastAsia="ja-JP"/>
        </w:rPr>
        <w:t>1</w:t>
      </w:r>
      <w:r>
        <w:rPr>
          <w:lang w:eastAsia="ja-JP"/>
        </w:rPr>
        <w:t xml:space="preserve"> amp. This is just like millimeters and meters for distance.</w:t>
      </w:r>
    </w:p>
    <w:p w:rsidR="00B1219E" w:rsidRDefault="00781F8D" w:rsidP="00B1219E">
      <w:pPr>
        <w:rPr>
          <w:lang w:eastAsia="ja-JP"/>
        </w:rPr>
      </w:pPr>
      <w:r>
        <w:rPr>
          <w:lang w:eastAsia="ja-JP"/>
        </w:rPr>
        <w:t>We know our voltage (5V from the breadboard power supply), so w</w:t>
      </w:r>
      <w:r w:rsidR="00293B59">
        <w:rPr>
          <w:lang w:eastAsia="ja-JP"/>
        </w:rPr>
        <w:t xml:space="preserve">e have two of </w:t>
      </w:r>
      <w:r w:rsidR="004C506A">
        <w:rPr>
          <w:lang w:eastAsia="ja-JP"/>
        </w:rPr>
        <w:t xml:space="preserve">the three (voltage </w:t>
      </w:r>
      <w:r w:rsidR="00E27340">
        <w:rPr>
          <w:lang w:eastAsia="ja-JP"/>
        </w:rPr>
        <w:t>and current</w:t>
      </w:r>
      <w:r w:rsidR="00293B59">
        <w:rPr>
          <w:lang w:eastAsia="ja-JP"/>
        </w:rPr>
        <w:t xml:space="preserve">), </w:t>
      </w:r>
      <w:r w:rsidR="002F647A">
        <w:rPr>
          <w:lang w:eastAsia="ja-JP"/>
        </w:rPr>
        <w:t>and</w:t>
      </w:r>
      <w:r w:rsidR="00293B59">
        <w:rPr>
          <w:lang w:eastAsia="ja-JP"/>
        </w:rPr>
        <w:t xml:space="preserve"> we can calculate the Resistance using Ohm’s Law</w:t>
      </w:r>
      <w:r w:rsidR="00962C77">
        <w:rPr>
          <w:lang w:eastAsia="ja-JP"/>
        </w:rPr>
        <w:t>!</w:t>
      </w:r>
    </w:p>
    <w:tbl>
      <w:tblPr>
        <w:tblStyle w:val="PlainTable31"/>
        <w:tblW w:w="0" w:type="auto"/>
        <w:tblLook w:val="04A0" w:firstRow="1" w:lastRow="0" w:firstColumn="1" w:lastColumn="0" w:noHBand="0" w:noVBand="1"/>
      </w:tblPr>
      <w:tblGrid>
        <w:gridCol w:w="6390"/>
        <w:gridCol w:w="2592"/>
      </w:tblGrid>
      <w:tr w:rsidR="00701B9E" w:rsidTr="008B1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90" w:type="dxa"/>
            <w:tcBorders>
              <w:bottom w:val="none" w:sz="0" w:space="0" w:color="auto"/>
              <w:right w:val="none" w:sz="0" w:space="0" w:color="auto"/>
            </w:tcBorders>
            <w:vAlign w:val="center"/>
          </w:tcPr>
          <w:p w:rsidR="001E43A2" w:rsidRDefault="00701B9E" w:rsidP="00701B9E">
            <w:pPr>
              <w:rPr>
                <w:b w:val="0"/>
              </w:rPr>
            </w:pPr>
            <w:r w:rsidRPr="00701B9E">
              <w:rPr>
                <w:b w:val="0"/>
              </w:rPr>
              <w:t xml:space="preserve">However, there’s one more important step! The total voltage from the battery (5V) is dropped across both the resistor </w:t>
            </w:r>
            <w:r w:rsidRPr="00B23DE3">
              <w:rPr>
                <w:b w:val="0"/>
                <w:u w:val="single"/>
              </w:rPr>
              <w:t>AND</w:t>
            </w:r>
            <w:r w:rsidRPr="00701B9E">
              <w:rPr>
                <w:b w:val="0"/>
              </w:rPr>
              <w:t xml:space="preserve"> the LED, since they are wired in series. </w:t>
            </w:r>
          </w:p>
          <w:p w:rsidR="001E43A2" w:rsidRPr="006A18C6" w:rsidRDefault="001E43A2" w:rsidP="001E43A2">
            <w:pPr>
              <w:jc w:val="center"/>
              <w:rPr>
                <w:b w:val="0"/>
                <w:sz w:val="36"/>
              </w:rPr>
            </w:pPr>
            <m:oMathPara>
              <m:oMathParaPr>
                <m:jc m:val="center"/>
              </m:oMathParaPr>
              <m:oMath>
                <m:r>
                  <m:rPr>
                    <m:sty m:val="bi"/>
                  </m:rPr>
                  <w:rPr>
                    <w:rFonts w:ascii="Cambria Math" w:hAnsi="Cambria Math"/>
                    <w:sz w:val="36"/>
                  </w:rPr>
                  <m:t>5 V=</m:t>
                </m:r>
                <m:sSub>
                  <m:sSubPr>
                    <m:ctrlPr>
                      <w:rPr>
                        <w:rFonts w:ascii="Cambria Math" w:hAnsi="Cambria Math"/>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r>
                  <m:rPr>
                    <m:sty m:val="bi"/>
                  </m:rPr>
                  <w:rPr>
                    <w:rFonts w:ascii="Cambria Math" w:hAnsi="Cambria Math"/>
                    <w:sz w:val="36"/>
                  </w:rPr>
                  <m:t>+</m:t>
                </m:r>
                <m:sSub>
                  <m:sSubPr>
                    <m:ctrlPr>
                      <w:rPr>
                        <w:rFonts w:ascii="Cambria Math" w:hAnsi="Cambria Math"/>
                        <w:b w:val="0"/>
                        <w:i/>
                        <w:sz w:val="36"/>
                      </w:rPr>
                    </m:ctrlPr>
                  </m:sSubPr>
                  <m:e>
                    <m:r>
                      <m:rPr>
                        <m:sty m:val="bi"/>
                      </m:rPr>
                      <w:rPr>
                        <w:rFonts w:ascii="Cambria Math" w:hAnsi="Cambria Math"/>
                        <w:sz w:val="36"/>
                      </w:rPr>
                      <m:t>V</m:t>
                    </m:r>
                    <m:ctrlPr>
                      <w:rPr>
                        <w:rFonts w:ascii="Cambria Math" w:hAnsi="Cambria Math"/>
                        <w:b w:val="0"/>
                        <w:bCs w:val="0"/>
                        <w:i/>
                        <w:sz w:val="36"/>
                      </w:rPr>
                    </m:ctrlPr>
                  </m:e>
                  <m:sub>
                    <m:r>
                      <m:rPr>
                        <m:sty m:val="bi"/>
                      </m:rPr>
                      <w:rPr>
                        <w:rFonts w:ascii="Cambria Math" w:hAnsi="Cambria Math"/>
                        <w:sz w:val="36"/>
                      </w:rPr>
                      <m:t>LED</m:t>
                    </m:r>
                  </m:sub>
                </m:sSub>
              </m:oMath>
            </m:oMathPara>
          </w:p>
          <w:p w:rsidR="00701B9E" w:rsidRDefault="00701B9E" w:rsidP="00701B9E">
            <w:pPr>
              <w:rPr>
                <w:b w:val="0"/>
              </w:rPr>
            </w:pPr>
            <w:r w:rsidRPr="00701B9E">
              <w:rPr>
                <w:b w:val="0"/>
              </w:rPr>
              <w:t xml:space="preserve">When the white LED is on, it has a voltage drop of 3V. This leaves only 2V dropping across the resistor. </w:t>
            </w:r>
            <w:r w:rsidR="00275EA6">
              <w:rPr>
                <w:b w:val="0"/>
              </w:rPr>
              <w:t xml:space="preserve">Ohm’s Law relates to the voltage </w:t>
            </w:r>
            <w:r w:rsidR="004839A8">
              <w:rPr>
                <w:b w:val="0"/>
              </w:rPr>
              <w:t xml:space="preserve">drop across </w:t>
            </w:r>
            <w:r w:rsidR="00275EA6">
              <w:rPr>
                <w:b w:val="0"/>
              </w:rPr>
              <w:t>a resistor, so w</w:t>
            </w:r>
            <w:r w:rsidRPr="00701B9E">
              <w:rPr>
                <w:b w:val="0"/>
              </w:rPr>
              <w:t>e use the 2V dropped across the resistor when calculating the resistor value.</w:t>
            </w:r>
            <w:r w:rsidR="004839A8">
              <w:rPr>
                <w:b w:val="0"/>
              </w:rPr>
              <w:t xml:space="preserve"> Then, since the resistor and LED are in series, the current through the resistor will be the same as the current through the LED.</w:t>
            </w:r>
          </w:p>
          <w:p w:rsidR="00BC04AB" w:rsidRPr="006A18C6" w:rsidRDefault="00BC04AB" w:rsidP="00BC04AB">
            <w:pPr>
              <w:jc w:val="center"/>
              <w:rPr>
                <w:b w:val="0"/>
                <w:sz w:val="36"/>
              </w:rPr>
            </w:pPr>
            <m:oMathPara>
              <m:oMathParaPr>
                <m:jc m:val="center"/>
              </m:oMathParaPr>
              <m:oMath>
                <m:r>
                  <m:rPr>
                    <m:sty m:val="bi"/>
                  </m:rPr>
                  <w:rPr>
                    <w:rFonts w:ascii="Cambria Math" w:hAnsi="Cambria Math"/>
                    <w:sz w:val="36"/>
                  </w:rPr>
                  <m:t>5 V=</m:t>
                </m:r>
                <m:sSub>
                  <m:sSubPr>
                    <m:ctrlPr>
                      <w:rPr>
                        <w:rFonts w:ascii="Cambria Math" w:hAnsi="Cambria Math"/>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r>
                  <m:rPr>
                    <m:sty m:val="bi"/>
                  </m:rPr>
                  <w:rPr>
                    <w:rFonts w:ascii="Cambria Math" w:hAnsi="Cambria Math"/>
                    <w:sz w:val="36"/>
                  </w:rPr>
                  <m:t>+3 V</m:t>
                </m:r>
              </m:oMath>
            </m:oMathPara>
          </w:p>
          <w:p w:rsidR="001E43A2" w:rsidRPr="00701B9E" w:rsidRDefault="00CF41B0" w:rsidP="001E43A2">
            <w:pPr>
              <w:rPr>
                <w:b w:val="0"/>
              </w:rPr>
            </w:pPr>
            <m:oMathPara>
              <m:oMath>
                <m:sSub>
                  <m:sSubPr>
                    <m:ctrlPr>
                      <w:rPr>
                        <w:rFonts w:ascii="Cambria Math" w:hAnsi="Cambria Math"/>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r>
                  <m:rPr>
                    <m:sty m:val="bi"/>
                  </m:rPr>
                  <w:rPr>
                    <w:rFonts w:ascii="Cambria Math" w:hAnsi="Cambria Math"/>
                    <w:sz w:val="36"/>
                  </w:rPr>
                  <m:t>=5 V-3 V=2 V</m:t>
                </m:r>
              </m:oMath>
            </m:oMathPara>
          </w:p>
        </w:tc>
        <w:tc>
          <w:tcPr>
            <w:tcW w:w="2592" w:type="dxa"/>
            <w:tcBorders>
              <w:bottom w:val="none" w:sz="0" w:space="0" w:color="auto"/>
            </w:tcBorders>
            <w:vAlign w:val="center"/>
          </w:tcPr>
          <w:p w:rsidR="00701B9E" w:rsidRDefault="00701B9E" w:rsidP="00701B9E">
            <w:pPr>
              <w:jc w:val="center"/>
              <w:cnfStyle w:val="100000000000" w:firstRow="1" w:lastRow="0" w:firstColumn="0" w:lastColumn="0" w:oddVBand="0" w:evenVBand="0" w:oddHBand="0" w:evenHBand="0" w:firstRowFirstColumn="0" w:firstRowLastColumn="0" w:lastRowFirstColumn="0" w:lastRowLastColumn="0"/>
            </w:pPr>
            <w:r w:rsidRPr="00701B9E">
              <w:rPr>
                <w:noProof/>
              </w:rPr>
              <w:drawing>
                <wp:inline distT="0" distB="0" distL="0" distR="0">
                  <wp:extent cx="1504740" cy="2011680"/>
                  <wp:effectExtent l="0" t="0" r="635" b="7620"/>
                  <wp:docPr id="11" name="Picture 11" descr="C:\Users\Harryp\MEGA\Surface Pro 2\Nepal\Himalayan Makers Guild\Activities\Foundation Activities\FA7 - Ohm's Law and Resistor Values\images\5v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5vLE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740" cy="2011680"/>
                          </a:xfrm>
                          <a:prstGeom prst="rect">
                            <a:avLst/>
                          </a:prstGeom>
                          <a:noFill/>
                          <a:ln>
                            <a:noFill/>
                          </a:ln>
                        </pic:spPr>
                      </pic:pic>
                    </a:graphicData>
                  </a:graphic>
                </wp:inline>
              </w:drawing>
            </w:r>
          </w:p>
        </w:tc>
      </w:tr>
    </w:tbl>
    <w:p w:rsidR="004C506A" w:rsidRDefault="008B1E2A" w:rsidP="00AA6A1E">
      <w:pPr>
        <w:rPr>
          <w:lang w:eastAsia="ja-JP"/>
        </w:rPr>
      </w:pPr>
      <w:r>
        <w:rPr>
          <w:lang w:eastAsia="ja-JP"/>
        </w:rPr>
        <w:t>Finally, we can use Ohm’s Law to calculate the optimum resistor value:</w:t>
      </w:r>
    </w:p>
    <w:tbl>
      <w:tblPr>
        <w:tblStyle w:val="PlainTable31"/>
        <w:tblW w:w="0" w:type="auto"/>
        <w:tblLook w:val="04A0" w:firstRow="1" w:lastRow="0" w:firstColumn="1" w:lastColumn="0" w:noHBand="0" w:noVBand="1"/>
      </w:tblPr>
      <w:tblGrid>
        <w:gridCol w:w="2886"/>
        <w:gridCol w:w="6140"/>
      </w:tblGrid>
      <w:tr w:rsidR="008B1E2A" w:rsidTr="008B1E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6" w:type="dxa"/>
            <w:tcBorders>
              <w:bottom w:val="none" w:sz="0" w:space="0" w:color="auto"/>
              <w:right w:val="none" w:sz="0" w:space="0" w:color="auto"/>
            </w:tcBorders>
            <w:vAlign w:val="center"/>
          </w:tcPr>
          <w:p w:rsidR="008B1E2A" w:rsidRDefault="008B1E2A" w:rsidP="00697906">
            <w:pPr>
              <w:jc w:val="center"/>
            </w:pPr>
            <w:r w:rsidRPr="002F647A">
              <w:rPr>
                <w:noProof/>
              </w:rPr>
              <w:drawing>
                <wp:inline distT="0" distB="0" distL="0" distR="0">
                  <wp:extent cx="1690577" cy="1322355"/>
                  <wp:effectExtent l="0" t="0" r="5080" b="0"/>
                  <wp:docPr id="12" name="Picture 12" descr="C:\Users\Harryp\MEGA\Surface Pro 2\Nepal\Himalayan Makers Guild\Activities\Foundation Activities\FA7 - Ohm's Law and Resistor Values\images\o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ohm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435" cy="1345710"/>
                          </a:xfrm>
                          <a:prstGeom prst="rect">
                            <a:avLst/>
                          </a:prstGeom>
                          <a:noFill/>
                          <a:ln>
                            <a:noFill/>
                          </a:ln>
                        </pic:spPr>
                      </pic:pic>
                    </a:graphicData>
                  </a:graphic>
                </wp:inline>
              </w:drawing>
            </w:r>
          </w:p>
        </w:tc>
        <w:tc>
          <w:tcPr>
            <w:tcW w:w="6140" w:type="dxa"/>
            <w:tcBorders>
              <w:bottom w:val="none" w:sz="0" w:space="0" w:color="auto"/>
            </w:tcBorders>
            <w:vAlign w:val="center"/>
          </w:tcPr>
          <w:p w:rsidR="008B1E2A" w:rsidRPr="005666BC" w:rsidRDefault="008B1E2A" w:rsidP="00697906">
            <w:pPr>
              <w:jc w:val="center"/>
              <w:cnfStyle w:val="100000000000" w:firstRow="1" w:lastRow="0" w:firstColumn="0" w:lastColumn="0" w:oddVBand="0" w:evenVBand="0" w:oddHBand="0" w:evenHBand="0" w:firstRowFirstColumn="0" w:firstRowLastColumn="0" w:lastRowFirstColumn="0" w:lastRowLastColumn="0"/>
              <w:rPr>
                <w:b w:val="0"/>
              </w:rPr>
            </w:pPr>
            <w:r w:rsidRPr="005666BC">
              <w:rPr>
                <w:b w:val="0"/>
              </w:rPr>
              <w:t xml:space="preserve">We want to calculate </w:t>
            </w:r>
            <w:r>
              <w:rPr>
                <w:b w:val="0"/>
              </w:rPr>
              <w:t>R</w:t>
            </w:r>
            <w:r w:rsidRPr="005666BC">
              <w:rPr>
                <w:b w:val="0"/>
              </w:rPr>
              <w:t>, so we rearrange the equation to be:</w:t>
            </w:r>
          </w:p>
          <w:p w:rsidR="008B1E2A" w:rsidRPr="006A18C6" w:rsidRDefault="008B1E2A" w:rsidP="00697906">
            <w:pPr>
              <w:jc w:val="center"/>
              <w:cnfStyle w:val="100000000000" w:firstRow="1" w:lastRow="0" w:firstColumn="0" w:lastColumn="0" w:oddVBand="0" w:evenVBand="0" w:oddHBand="0" w:evenHBand="0" w:firstRowFirstColumn="0" w:firstRowLastColumn="0" w:lastRowFirstColumn="0" w:lastRowLastColumn="0"/>
              <w:rPr>
                <w:b w:val="0"/>
                <w:sz w:val="36"/>
              </w:rPr>
            </w:pPr>
            <m:oMathPara>
              <m:oMathParaPr>
                <m:jc m:val="center"/>
              </m:oMathParaPr>
              <m:oMath>
                <m:r>
                  <m:rPr>
                    <m:sty m:val="bi"/>
                  </m:rPr>
                  <w:rPr>
                    <w:rFonts w:ascii="Cambria Math" w:hAnsi="Cambria Math"/>
                    <w:sz w:val="36"/>
                  </w:rPr>
                  <m:t>R=</m:t>
                </m:r>
                <m:f>
                  <m:fPr>
                    <m:ctrlPr>
                      <w:rPr>
                        <w:rFonts w:ascii="Cambria Math" w:hAnsi="Cambria Math"/>
                        <w:b w:val="0"/>
                        <w:i/>
                        <w:sz w:val="36"/>
                      </w:rPr>
                    </m:ctrlPr>
                  </m:fPr>
                  <m:num>
                    <m:r>
                      <m:rPr>
                        <m:sty m:val="bi"/>
                      </m:rPr>
                      <w:rPr>
                        <w:rFonts w:ascii="Cambria Math" w:hAnsi="Cambria Math"/>
                        <w:sz w:val="36"/>
                      </w:rPr>
                      <m:t>V</m:t>
                    </m:r>
                  </m:num>
                  <m:den>
                    <m:r>
                      <m:rPr>
                        <m:sty m:val="bi"/>
                      </m:rPr>
                      <w:rPr>
                        <w:rFonts w:ascii="Cambria Math" w:hAnsi="Cambria Math"/>
                        <w:sz w:val="36"/>
                      </w:rPr>
                      <m:t>I</m:t>
                    </m:r>
                  </m:den>
                </m:f>
              </m:oMath>
            </m:oMathPara>
          </w:p>
          <w:p w:rsidR="008B1E2A" w:rsidRPr="005666BC" w:rsidRDefault="008B1E2A" w:rsidP="00697906">
            <w:pPr>
              <w:jc w:val="center"/>
              <w:cnfStyle w:val="100000000000" w:firstRow="1" w:lastRow="0" w:firstColumn="0" w:lastColumn="0" w:oddVBand="0" w:evenVBand="0" w:oddHBand="0" w:evenHBand="0" w:firstRowFirstColumn="0" w:firstRowLastColumn="0" w:lastRowFirstColumn="0" w:lastRowLastColumn="0"/>
              <w:rPr>
                <w:b w:val="0"/>
              </w:rPr>
            </w:pPr>
          </w:p>
          <w:p w:rsidR="008B1E2A" w:rsidRPr="008B1E2A" w:rsidRDefault="008B1E2A" w:rsidP="008B1E2A">
            <w:pPr>
              <w:jc w:val="center"/>
              <w:cnfStyle w:val="100000000000" w:firstRow="1" w:lastRow="0" w:firstColumn="0" w:lastColumn="0" w:oddVBand="0" w:evenVBand="0" w:oddHBand="0" w:evenHBand="0" w:firstRowFirstColumn="0" w:firstRowLastColumn="0" w:lastRowFirstColumn="0" w:lastRowLastColumn="0"/>
              <w:rPr>
                <w:b w:val="0"/>
                <w:sz w:val="36"/>
              </w:rPr>
            </w:pPr>
            <m:oMathPara>
              <m:oMath>
                <m:r>
                  <m:rPr>
                    <m:sty m:val="bi"/>
                  </m:rPr>
                  <w:rPr>
                    <w:rFonts w:ascii="Cambria Math" w:hAnsi="Cambria Math"/>
                    <w:sz w:val="36"/>
                  </w:rPr>
                  <m:t>R=</m:t>
                </m:r>
                <m:f>
                  <m:fPr>
                    <m:ctrlPr>
                      <w:rPr>
                        <w:rFonts w:ascii="Cambria Math" w:hAnsi="Cambria Math"/>
                        <w:b w:val="0"/>
                        <w:i/>
                        <w:sz w:val="36"/>
                      </w:rPr>
                    </m:ctrlPr>
                  </m:fPr>
                  <m:num>
                    <m:sSub>
                      <m:sSubPr>
                        <m:ctrlPr>
                          <w:rPr>
                            <w:rFonts w:ascii="Cambria Math" w:hAnsi="Cambria Math"/>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num>
                  <m:den>
                    <m:sSub>
                      <m:sSubPr>
                        <m:ctrlPr>
                          <w:rPr>
                            <w:rFonts w:ascii="Cambria Math" w:hAnsi="Cambria Math"/>
                            <w:bCs w:val="0"/>
                            <w:i/>
                            <w:sz w:val="36"/>
                          </w:rPr>
                        </m:ctrlPr>
                      </m:sSubPr>
                      <m:e>
                        <m:r>
                          <m:rPr>
                            <m:sty m:val="bi"/>
                          </m:rPr>
                          <w:rPr>
                            <w:rFonts w:ascii="Cambria Math" w:hAnsi="Cambria Math"/>
                            <w:sz w:val="36"/>
                          </w:rPr>
                          <m:t>I</m:t>
                        </m:r>
                        <m:ctrlPr>
                          <w:rPr>
                            <w:rFonts w:ascii="Cambria Math" w:hAnsi="Cambria Math"/>
                            <w:b w:val="0"/>
                            <w:i/>
                            <w:sz w:val="36"/>
                          </w:rPr>
                        </m:ctrlPr>
                      </m:e>
                      <m:sub>
                        <m:r>
                          <m:rPr>
                            <m:sty m:val="bi"/>
                          </m:rPr>
                          <w:rPr>
                            <w:rFonts w:ascii="Cambria Math" w:hAnsi="Cambria Math"/>
                            <w:sz w:val="36"/>
                          </w:rPr>
                          <m:t>MAX</m:t>
                        </m:r>
                      </m:sub>
                    </m:sSub>
                  </m:den>
                </m:f>
                <m:r>
                  <m:rPr>
                    <m:sty m:val="bi"/>
                  </m:rPr>
                  <w:rPr>
                    <w:rFonts w:ascii="Cambria Math" w:hAnsi="Cambria Math"/>
                    <w:sz w:val="36"/>
                  </w:rPr>
                  <m:t>=</m:t>
                </m:r>
                <m:f>
                  <m:fPr>
                    <m:ctrlPr>
                      <w:rPr>
                        <w:rFonts w:ascii="Cambria Math" w:hAnsi="Cambria Math"/>
                        <w:b w:val="0"/>
                        <w:i/>
                        <w:sz w:val="36"/>
                      </w:rPr>
                    </m:ctrlPr>
                  </m:fPr>
                  <m:num>
                    <m:r>
                      <m:rPr>
                        <m:sty m:val="bi"/>
                      </m:rPr>
                      <w:rPr>
                        <w:rFonts w:ascii="Cambria Math" w:hAnsi="Cambria Math"/>
                        <w:sz w:val="36"/>
                      </w:rPr>
                      <m:t>2 V</m:t>
                    </m:r>
                  </m:num>
                  <m:den>
                    <m:r>
                      <m:rPr>
                        <m:sty m:val="bi"/>
                      </m:rPr>
                      <w:rPr>
                        <w:rFonts w:ascii="Cambria Math" w:hAnsi="Cambria Math"/>
                        <w:sz w:val="36"/>
                      </w:rPr>
                      <m:t>20 mA</m:t>
                    </m:r>
                  </m:den>
                </m:f>
                <m:r>
                  <m:rPr>
                    <m:sty m:val="bi"/>
                  </m:rPr>
                  <w:rPr>
                    <w:rFonts w:ascii="Cambria Math" w:hAnsi="Cambria Math"/>
                    <w:sz w:val="36"/>
                  </w:rPr>
                  <m:t>=</m:t>
                </m:r>
                <m:f>
                  <m:fPr>
                    <m:ctrlPr>
                      <w:rPr>
                        <w:rFonts w:ascii="Cambria Math" w:hAnsi="Cambria Math"/>
                        <w:b w:val="0"/>
                        <w:i/>
                        <w:sz w:val="36"/>
                      </w:rPr>
                    </m:ctrlPr>
                  </m:fPr>
                  <m:num>
                    <m:r>
                      <m:rPr>
                        <m:sty m:val="bi"/>
                      </m:rPr>
                      <w:rPr>
                        <w:rFonts w:ascii="Cambria Math" w:hAnsi="Cambria Math"/>
                        <w:sz w:val="36"/>
                      </w:rPr>
                      <m:t>2 V</m:t>
                    </m:r>
                  </m:num>
                  <m:den>
                    <m:r>
                      <m:rPr>
                        <m:sty m:val="bi"/>
                      </m:rPr>
                      <w:rPr>
                        <w:rFonts w:ascii="Cambria Math" w:hAnsi="Cambria Math"/>
                        <w:sz w:val="36"/>
                      </w:rPr>
                      <m:t>0.02 A</m:t>
                    </m:r>
                  </m:den>
                </m:f>
                <m:r>
                  <m:rPr>
                    <m:sty m:val="bi"/>
                  </m:rPr>
                  <w:rPr>
                    <w:rFonts w:ascii="Cambria Math" w:hAnsi="Cambria Math"/>
                    <w:sz w:val="36"/>
                  </w:rPr>
                  <m:t>=100 Ω</m:t>
                </m:r>
              </m:oMath>
            </m:oMathPara>
          </w:p>
        </w:tc>
      </w:tr>
    </w:tbl>
    <w:p w:rsidR="008B1E2A" w:rsidRDefault="008B1E2A" w:rsidP="008B1E2A">
      <w:pPr>
        <w:jc w:val="center"/>
      </w:pPr>
      <w:r w:rsidRPr="008B1E2A">
        <w:rPr>
          <w:noProof/>
        </w:rPr>
        <w:lastRenderedPageBreak/>
        <w:drawing>
          <wp:inline distT="0" distB="0" distL="0" distR="0">
            <wp:extent cx="1932234" cy="2011680"/>
            <wp:effectExtent l="0" t="0" r="0" b="7620"/>
            <wp:docPr id="15" name="Picture 15" descr="C:\Users\Harryp\MEGA\Surface Pro 2\Nepal\Himalayan Makers Guild\Activities\Foundation Activities\FA7 - Ohm's Law and Resistor Values\images\5v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7 - Ohm's Law and Resistor Values\images\5vLE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2234" cy="2011680"/>
                    </a:xfrm>
                    <a:prstGeom prst="rect">
                      <a:avLst/>
                    </a:prstGeom>
                    <a:noFill/>
                    <a:ln>
                      <a:noFill/>
                    </a:ln>
                  </pic:spPr>
                </pic:pic>
              </a:graphicData>
            </a:graphic>
          </wp:inline>
        </w:drawing>
      </w:r>
    </w:p>
    <w:p w:rsidR="00FA5577" w:rsidRDefault="00A216C4" w:rsidP="00AA2170">
      <w:pPr>
        <w:pStyle w:val="LessonHeading2"/>
      </w:pPr>
      <w:bookmarkStart w:id="7" w:name="_Toc531543991"/>
      <w:r>
        <w:t>Choose the Resistor Value and T</w:t>
      </w:r>
      <w:r w:rsidR="00FA5577">
        <w:t>est</w:t>
      </w:r>
      <w:r>
        <w:t xml:space="preserve"> the Circuit</w:t>
      </w:r>
      <w:r w:rsidR="00FA5577">
        <w:t xml:space="preserve"> (10 minutes)</w:t>
      </w:r>
      <w:bookmarkEnd w:id="7"/>
    </w:p>
    <w:p w:rsidR="00FA5577" w:rsidRDefault="00D56B99" w:rsidP="00FA5577">
      <w:pPr>
        <w:rPr>
          <w:lang w:eastAsia="ja-JP"/>
        </w:rPr>
      </w:pPr>
      <w:r>
        <w:rPr>
          <w:lang w:eastAsia="ja-JP"/>
        </w:rPr>
        <w:t>Now we are going to build the LED circuit again, but using a 3.3V power supply.</w:t>
      </w:r>
    </w:p>
    <w:p w:rsidR="00D56B99" w:rsidRDefault="002A088B" w:rsidP="00FA5577">
      <w:pPr>
        <w:rPr>
          <w:lang w:eastAsia="ja-JP"/>
        </w:rPr>
      </w:pPr>
      <w:r>
        <w:rPr>
          <w:lang w:eastAsia="ja-JP"/>
        </w:rPr>
        <w:t>Work in pairs to calculate the new resistor value to make 20 mA flow through the LED. Remember, the voltage across the LED is 3V. When you have calculated the new resistor value, show the instructor and you will get the parts to test the circuit.</w:t>
      </w:r>
    </w:p>
    <w:p w:rsidR="00AA2170" w:rsidRDefault="009A30F4" w:rsidP="00AA2170">
      <w:pPr>
        <w:pStyle w:val="LessonHeading2"/>
      </w:pPr>
      <w:bookmarkStart w:id="8" w:name="_Toc531543992"/>
      <w:r>
        <w:t>Compare Re</w:t>
      </w:r>
      <w:r w:rsidR="004E007F">
        <w:t>sults (10</w:t>
      </w:r>
      <w:r w:rsidR="00AA2170">
        <w:t xml:space="preserve"> minutes)</w:t>
      </w:r>
      <w:bookmarkEnd w:id="8"/>
    </w:p>
    <w:p w:rsidR="002A088B" w:rsidRDefault="002A088B" w:rsidP="00AA2170">
      <w:pPr>
        <w:rPr>
          <w:rFonts w:cstheme="minorHAnsi"/>
        </w:rPr>
      </w:pPr>
      <w:r>
        <w:rPr>
          <w:rFonts w:cstheme="minorHAnsi"/>
        </w:rPr>
        <w:t>What resistor values did you calculate? How did it work when you built the circuit? How did the brightness of the LED compare to your peers’? Did anyone accidentally burn out an LED by using a resistor that was too small?</w:t>
      </w:r>
    </w:p>
    <w:p w:rsidR="002A088B" w:rsidRDefault="002A088B" w:rsidP="00AA2170">
      <w:pPr>
        <w:rPr>
          <w:rFonts w:cstheme="minorHAnsi"/>
        </w:rPr>
      </w:pPr>
      <w:r>
        <w:rPr>
          <w:rFonts w:cstheme="minorHAnsi"/>
        </w:rPr>
        <w:t>Let’s try the calculation together:</w:t>
      </w:r>
    </w:p>
    <w:tbl>
      <w:tblPr>
        <w:tblStyle w:val="PlainTable31"/>
        <w:tblW w:w="0" w:type="auto"/>
        <w:tblLook w:val="04A0" w:firstRow="1" w:lastRow="0" w:firstColumn="1" w:lastColumn="0" w:noHBand="0" w:noVBand="1"/>
      </w:tblPr>
      <w:tblGrid>
        <w:gridCol w:w="2886"/>
        <w:gridCol w:w="3032"/>
        <w:gridCol w:w="472"/>
        <w:gridCol w:w="2592"/>
        <w:gridCol w:w="44"/>
      </w:tblGrid>
      <w:tr w:rsidR="002A088B" w:rsidTr="00697906">
        <w:trPr>
          <w:gridAfter w:val="1"/>
          <w:cnfStyle w:val="100000000000" w:firstRow="1" w:lastRow="0" w:firstColumn="0" w:lastColumn="0" w:oddVBand="0" w:evenVBand="0" w:oddHBand="0" w:evenHBand="0" w:firstRowFirstColumn="0" w:firstRowLastColumn="0" w:lastRowFirstColumn="0" w:lastRowLastColumn="0"/>
          <w:wAfter w:w="44" w:type="dxa"/>
        </w:trPr>
        <w:tc>
          <w:tcPr>
            <w:cnfStyle w:val="001000000100" w:firstRow="0" w:lastRow="0" w:firstColumn="1" w:lastColumn="0" w:oddVBand="0" w:evenVBand="0" w:oddHBand="0" w:evenHBand="0" w:firstRowFirstColumn="1" w:firstRowLastColumn="0" w:lastRowFirstColumn="0" w:lastRowLastColumn="0"/>
            <w:tcW w:w="6390" w:type="dxa"/>
            <w:gridSpan w:val="3"/>
            <w:tcBorders>
              <w:bottom w:val="none" w:sz="0" w:space="0" w:color="auto"/>
              <w:right w:val="none" w:sz="0" w:space="0" w:color="auto"/>
            </w:tcBorders>
            <w:vAlign w:val="center"/>
          </w:tcPr>
          <w:p w:rsidR="002A088B" w:rsidRDefault="002A088B" w:rsidP="00697906">
            <w:pPr>
              <w:rPr>
                <w:b w:val="0"/>
              </w:rPr>
            </w:pPr>
            <w:r>
              <w:rPr>
                <w:b w:val="0"/>
              </w:rPr>
              <w:t>Our supply voltage is 3.3V, and it is dropped across the resistor and LED:</w:t>
            </w:r>
          </w:p>
          <w:p w:rsidR="002A088B" w:rsidRPr="003A4868" w:rsidRDefault="003A4868" w:rsidP="00697906">
            <w:pPr>
              <w:jc w:val="center"/>
              <w:rPr>
                <w:b w:val="0"/>
                <w:sz w:val="36"/>
              </w:rPr>
            </w:pPr>
            <m:oMathPara>
              <m:oMathParaPr>
                <m:jc m:val="center"/>
              </m:oMathParaPr>
              <m:oMath>
                <m:r>
                  <m:rPr>
                    <m:sty m:val="bi"/>
                  </m:rPr>
                  <w:rPr>
                    <w:rFonts w:ascii="Cambria Math" w:hAnsi="Cambria Math"/>
                    <w:sz w:val="36"/>
                  </w:rPr>
                  <m:t>3.3 V=</m:t>
                </m:r>
                <m:sSub>
                  <m:sSubPr>
                    <m:ctrlPr>
                      <w:rPr>
                        <w:rFonts w:ascii="Cambria Math" w:hAnsi="Cambria Math"/>
                        <w:b w:val="0"/>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r>
                  <m:rPr>
                    <m:sty m:val="bi"/>
                  </m:rPr>
                  <w:rPr>
                    <w:rFonts w:ascii="Cambria Math" w:hAnsi="Cambria Math"/>
                    <w:sz w:val="36"/>
                  </w:rPr>
                  <m:t>+</m:t>
                </m:r>
                <m:sSub>
                  <m:sSubPr>
                    <m:ctrlPr>
                      <w:rPr>
                        <w:rFonts w:ascii="Cambria Math" w:hAnsi="Cambria Math"/>
                        <w:b w:val="0"/>
                        <w:i/>
                        <w:sz w:val="36"/>
                      </w:rPr>
                    </m:ctrlPr>
                  </m:sSubPr>
                  <m:e>
                    <m:r>
                      <m:rPr>
                        <m:sty m:val="bi"/>
                      </m:rPr>
                      <w:rPr>
                        <w:rFonts w:ascii="Cambria Math" w:hAnsi="Cambria Math"/>
                        <w:sz w:val="36"/>
                      </w:rPr>
                      <m:t>V</m:t>
                    </m:r>
                    <m:ctrlPr>
                      <w:rPr>
                        <w:rFonts w:ascii="Cambria Math" w:hAnsi="Cambria Math"/>
                        <w:b w:val="0"/>
                        <w:bCs w:val="0"/>
                        <w:i/>
                        <w:sz w:val="36"/>
                      </w:rPr>
                    </m:ctrlPr>
                  </m:e>
                  <m:sub>
                    <m:r>
                      <m:rPr>
                        <m:sty m:val="bi"/>
                      </m:rPr>
                      <w:rPr>
                        <w:rFonts w:ascii="Cambria Math" w:hAnsi="Cambria Math"/>
                        <w:sz w:val="36"/>
                      </w:rPr>
                      <m:t>LED</m:t>
                    </m:r>
                  </m:sub>
                </m:sSub>
              </m:oMath>
            </m:oMathPara>
          </w:p>
          <w:p w:rsidR="002A088B" w:rsidRDefault="002A088B" w:rsidP="00697906">
            <w:pPr>
              <w:rPr>
                <w:b w:val="0"/>
              </w:rPr>
            </w:pPr>
            <w:r w:rsidRPr="00701B9E">
              <w:rPr>
                <w:b w:val="0"/>
              </w:rPr>
              <w:t xml:space="preserve">When the white LED is on, it has a voltage drop of 3V. </w:t>
            </w:r>
            <w:r>
              <w:rPr>
                <w:b w:val="0"/>
              </w:rPr>
              <w:t>This leaves only 0.3V dropping across the resistor.</w:t>
            </w:r>
          </w:p>
          <w:p w:rsidR="002A088B" w:rsidRPr="00701B9E" w:rsidRDefault="00CF41B0" w:rsidP="00697906">
            <w:pPr>
              <w:rPr>
                <w:b w:val="0"/>
              </w:rPr>
            </w:pPr>
            <m:oMathPara>
              <m:oMath>
                <m:sSub>
                  <m:sSubPr>
                    <m:ctrlPr>
                      <w:rPr>
                        <w:rFonts w:ascii="Cambria Math" w:hAnsi="Cambria Math"/>
                        <w:b w:val="0"/>
                        <w:bCs w:val="0"/>
                        <w:i/>
                        <w:sz w:val="36"/>
                      </w:rPr>
                    </m:ctrlPr>
                  </m:sSubPr>
                  <m:e>
                    <m:r>
                      <m:rPr>
                        <m:sty m:val="bi"/>
                      </m:rPr>
                      <w:rPr>
                        <w:rFonts w:ascii="Cambria Math" w:hAnsi="Cambria Math"/>
                        <w:sz w:val="36"/>
                      </w:rPr>
                      <m:t>V</m:t>
                    </m:r>
                    <m:ctrlPr>
                      <w:rPr>
                        <w:rFonts w:ascii="Cambria Math" w:hAnsi="Cambria Math"/>
                        <w:b w:val="0"/>
                        <w:i/>
                        <w:sz w:val="36"/>
                      </w:rPr>
                    </m:ctrlPr>
                  </m:e>
                  <m:sub>
                    <m:r>
                      <m:rPr>
                        <m:sty m:val="bi"/>
                      </m:rPr>
                      <w:rPr>
                        <w:rFonts w:ascii="Cambria Math" w:hAnsi="Cambria Math"/>
                        <w:sz w:val="36"/>
                      </w:rPr>
                      <m:t>R</m:t>
                    </m:r>
                  </m:sub>
                </m:sSub>
                <m:r>
                  <m:rPr>
                    <m:sty m:val="bi"/>
                  </m:rPr>
                  <w:rPr>
                    <w:rFonts w:ascii="Cambria Math" w:hAnsi="Cambria Math"/>
                    <w:sz w:val="36"/>
                  </w:rPr>
                  <m:t>=3.3 V-3 V=0.3 V</m:t>
                </m:r>
              </m:oMath>
            </m:oMathPara>
          </w:p>
        </w:tc>
        <w:tc>
          <w:tcPr>
            <w:tcW w:w="2592" w:type="dxa"/>
            <w:tcBorders>
              <w:bottom w:val="none" w:sz="0" w:space="0" w:color="auto"/>
            </w:tcBorders>
            <w:vAlign w:val="center"/>
          </w:tcPr>
          <w:p w:rsidR="002A088B" w:rsidRDefault="002A088B" w:rsidP="00697906">
            <w:pPr>
              <w:jc w:val="center"/>
              <w:cnfStyle w:val="100000000000" w:firstRow="1" w:lastRow="0" w:firstColumn="0" w:lastColumn="0" w:oddVBand="0" w:evenVBand="0" w:oddHBand="0" w:evenHBand="0" w:firstRowFirstColumn="0" w:firstRowLastColumn="0" w:lastRowFirstColumn="0" w:lastRowLastColumn="0"/>
            </w:pPr>
            <w:r w:rsidRPr="002A088B">
              <w:rPr>
                <w:noProof/>
              </w:rPr>
              <w:drawing>
                <wp:inline distT="0" distB="0" distL="0" distR="0">
                  <wp:extent cx="1504740" cy="2011680"/>
                  <wp:effectExtent l="0" t="0" r="635" b="7620"/>
                  <wp:docPr id="17" name="Picture 17" descr="C:\Users\Harryp\MEGA\Surface Pro 2\Nepal\Himalayan Makers Guild\Activities\Foundation Activities\FA7 - Ohm's Law and Resistor Values\images\3v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7 - Ohm's Law and Resistor Values\images\3vLE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740" cy="2011680"/>
                          </a:xfrm>
                          <a:prstGeom prst="rect">
                            <a:avLst/>
                          </a:prstGeom>
                          <a:noFill/>
                          <a:ln>
                            <a:noFill/>
                          </a:ln>
                        </pic:spPr>
                      </pic:pic>
                    </a:graphicData>
                  </a:graphic>
                </wp:inline>
              </w:drawing>
            </w:r>
          </w:p>
        </w:tc>
      </w:tr>
      <w:tr w:rsidR="002A088B" w:rsidRPr="002A088B" w:rsidTr="002A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6" w:type="dxa"/>
            <w:tcBorders>
              <w:right w:val="none" w:sz="0" w:space="0" w:color="auto"/>
            </w:tcBorders>
            <w:shd w:val="clear" w:color="auto" w:fill="auto"/>
            <w:vAlign w:val="center"/>
          </w:tcPr>
          <w:p w:rsidR="002A088B" w:rsidRDefault="002A088B" w:rsidP="00697906">
            <w:pPr>
              <w:jc w:val="center"/>
            </w:pPr>
            <w:r w:rsidRPr="002F647A">
              <w:rPr>
                <w:noProof/>
              </w:rPr>
              <w:drawing>
                <wp:inline distT="0" distB="0" distL="0" distR="0">
                  <wp:extent cx="1690577" cy="1322355"/>
                  <wp:effectExtent l="0" t="0" r="5080" b="0"/>
                  <wp:docPr id="19" name="Picture 19" descr="C:\Users\Harryp\MEGA\Surface Pro 2\Nepal\Himalayan Makers Guild\Activities\Foundation Activities\FA7 - Ohm's Law and Resistor Values\images\o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ohm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20435" cy="1345710"/>
                          </a:xfrm>
                          <a:prstGeom prst="rect">
                            <a:avLst/>
                          </a:prstGeom>
                          <a:noFill/>
                          <a:ln>
                            <a:noFill/>
                          </a:ln>
                        </pic:spPr>
                      </pic:pic>
                    </a:graphicData>
                  </a:graphic>
                </wp:inline>
              </w:drawing>
            </w:r>
          </w:p>
        </w:tc>
        <w:tc>
          <w:tcPr>
            <w:tcW w:w="6140" w:type="dxa"/>
            <w:gridSpan w:val="4"/>
            <w:shd w:val="clear" w:color="auto" w:fill="auto"/>
            <w:vAlign w:val="center"/>
          </w:tcPr>
          <w:p w:rsidR="002A088B" w:rsidRPr="002A088B" w:rsidRDefault="002A088B" w:rsidP="00697906">
            <w:pPr>
              <w:jc w:val="center"/>
              <w:cnfStyle w:val="000000100000" w:firstRow="0" w:lastRow="0" w:firstColumn="0" w:lastColumn="0" w:oddVBand="0" w:evenVBand="0" w:oddHBand="1" w:evenHBand="0" w:firstRowFirstColumn="0" w:firstRowLastColumn="0" w:lastRowFirstColumn="0" w:lastRowLastColumn="0"/>
            </w:pPr>
            <w:r w:rsidRPr="002A088B">
              <w:t>We want to calculate R, so we rearrange the equation to be:</w:t>
            </w:r>
          </w:p>
          <w:p w:rsidR="002A088B" w:rsidRPr="002A088B" w:rsidRDefault="002A088B" w:rsidP="00697906">
            <w:pPr>
              <w:jc w:val="center"/>
              <w:cnfStyle w:val="000000100000" w:firstRow="0" w:lastRow="0" w:firstColumn="0" w:lastColumn="0" w:oddVBand="0" w:evenVBand="0" w:oddHBand="1" w:evenHBand="0" w:firstRowFirstColumn="0" w:firstRowLastColumn="0" w:lastRowFirstColumn="0" w:lastRowLastColumn="0"/>
              <w:rPr>
                <w:sz w:val="36"/>
              </w:rPr>
            </w:pPr>
            <m:oMathPara>
              <m:oMathParaPr>
                <m:jc m:val="center"/>
              </m:oMathParaPr>
              <m:oMath>
                <m:r>
                  <w:rPr>
                    <w:rFonts w:ascii="Cambria Math" w:hAnsi="Cambria Math"/>
                    <w:sz w:val="36"/>
                  </w:rPr>
                  <m:t>R=</m:t>
                </m:r>
                <m:f>
                  <m:fPr>
                    <m:ctrlPr>
                      <w:rPr>
                        <w:rFonts w:ascii="Cambria Math" w:hAnsi="Cambria Math"/>
                        <w:i/>
                        <w:sz w:val="36"/>
                      </w:rPr>
                    </m:ctrlPr>
                  </m:fPr>
                  <m:num>
                    <m:r>
                      <w:rPr>
                        <w:rFonts w:ascii="Cambria Math" w:hAnsi="Cambria Math"/>
                        <w:sz w:val="36"/>
                      </w:rPr>
                      <m:t>V</m:t>
                    </m:r>
                  </m:num>
                  <m:den>
                    <m:r>
                      <w:rPr>
                        <w:rFonts w:ascii="Cambria Math" w:hAnsi="Cambria Math"/>
                        <w:sz w:val="36"/>
                      </w:rPr>
                      <m:t>I</m:t>
                    </m:r>
                  </m:den>
                </m:f>
              </m:oMath>
            </m:oMathPara>
          </w:p>
          <w:p w:rsidR="002A088B" w:rsidRPr="002A088B" w:rsidRDefault="002A088B" w:rsidP="00697906">
            <w:pPr>
              <w:jc w:val="center"/>
              <w:cnfStyle w:val="000000100000" w:firstRow="0" w:lastRow="0" w:firstColumn="0" w:lastColumn="0" w:oddVBand="0" w:evenVBand="0" w:oddHBand="1" w:evenHBand="0" w:firstRowFirstColumn="0" w:firstRowLastColumn="0" w:lastRowFirstColumn="0" w:lastRowLastColumn="0"/>
            </w:pPr>
          </w:p>
          <w:p w:rsidR="002A088B" w:rsidRPr="002A088B" w:rsidRDefault="002A088B" w:rsidP="002A088B">
            <w:pPr>
              <w:jc w:val="center"/>
              <w:cnfStyle w:val="000000100000" w:firstRow="0" w:lastRow="0" w:firstColumn="0" w:lastColumn="0" w:oddVBand="0" w:evenVBand="0" w:oddHBand="1" w:evenHBand="0" w:firstRowFirstColumn="0" w:firstRowLastColumn="0" w:lastRowFirstColumn="0" w:lastRowLastColumn="0"/>
              <w:rPr>
                <w:sz w:val="36"/>
              </w:rPr>
            </w:pPr>
            <m:oMathPara>
              <m:oMath>
                <m:r>
                  <w:rPr>
                    <w:rFonts w:ascii="Cambria Math" w:hAnsi="Cambria Math"/>
                    <w:sz w:val="36"/>
                  </w:rPr>
                  <m:t>R=</m:t>
                </m:r>
                <m:f>
                  <m:fPr>
                    <m:ctrlPr>
                      <w:rPr>
                        <w:rFonts w:ascii="Cambria Math" w:hAnsi="Cambria Math"/>
                        <w:i/>
                        <w:sz w:val="36"/>
                      </w:rPr>
                    </m:ctrlPr>
                  </m:fPr>
                  <m:num>
                    <m:sSub>
                      <m:sSubPr>
                        <m:ctrlPr>
                          <w:rPr>
                            <w:rFonts w:ascii="Cambria Math" w:hAnsi="Cambria Math"/>
                            <w:bCs/>
                            <w:i/>
                            <w:sz w:val="36"/>
                          </w:rPr>
                        </m:ctrlPr>
                      </m:sSubPr>
                      <m:e>
                        <m:r>
                          <w:rPr>
                            <w:rFonts w:ascii="Cambria Math" w:hAnsi="Cambria Math"/>
                            <w:sz w:val="36"/>
                          </w:rPr>
                          <m:t>V</m:t>
                        </m:r>
                        <m:ctrlPr>
                          <w:rPr>
                            <w:rFonts w:ascii="Cambria Math" w:hAnsi="Cambria Math"/>
                            <w:i/>
                            <w:sz w:val="36"/>
                          </w:rPr>
                        </m:ctrlPr>
                      </m:e>
                      <m:sub>
                        <m:r>
                          <w:rPr>
                            <w:rFonts w:ascii="Cambria Math" w:hAnsi="Cambria Math"/>
                            <w:sz w:val="36"/>
                          </w:rPr>
                          <m:t>R</m:t>
                        </m:r>
                      </m:sub>
                    </m:sSub>
                  </m:num>
                  <m:den>
                    <m:sSub>
                      <m:sSubPr>
                        <m:ctrlPr>
                          <w:rPr>
                            <w:rFonts w:ascii="Cambria Math" w:hAnsi="Cambria Math"/>
                            <w:bCs/>
                            <w:i/>
                            <w:sz w:val="36"/>
                          </w:rPr>
                        </m:ctrlPr>
                      </m:sSubPr>
                      <m:e>
                        <m:r>
                          <w:rPr>
                            <w:rFonts w:ascii="Cambria Math" w:hAnsi="Cambria Math"/>
                            <w:sz w:val="36"/>
                          </w:rPr>
                          <m:t>I</m:t>
                        </m:r>
                        <m:ctrlPr>
                          <w:rPr>
                            <w:rFonts w:ascii="Cambria Math" w:hAnsi="Cambria Math"/>
                            <w:i/>
                            <w:sz w:val="36"/>
                          </w:rPr>
                        </m:ctrlPr>
                      </m:e>
                      <m:sub>
                        <m:r>
                          <w:rPr>
                            <w:rFonts w:ascii="Cambria Math" w:hAnsi="Cambria Math"/>
                            <w:sz w:val="36"/>
                          </w:rPr>
                          <m:t>MAX</m:t>
                        </m:r>
                      </m:sub>
                    </m:sSub>
                  </m:den>
                </m:f>
                <m:r>
                  <w:rPr>
                    <w:rFonts w:ascii="Cambria Math" w:hAnsi="Cambria Math"/>
                    <w:sz w:val="36"/>
                  </w:rPr>
                  <m:t>=</m:t>
                </m:r>
                <m:f>
                  <m:fPr>
                    <m:ctrlPr>
                      <w:rPr>
                        <w:rFonts w:ascii="Cambria Math" w:hAnsi="Cambria Math"/>
                        <w:i/>
                        <w:sz w:val="36"/>
                      </w:rPr>
                    </m:ctrlPr>
                  </m:fPr>
                  <m:num>
                    <m:r>
                      <w:rPr>
                        <w:rFonts w:ascii="Cambria Math" w:hAnsi="Cambria Math"/>
                        <w:sz w:val="36"/>
                      </w:rPr>
                      <m:t>0.3 V</m:t>
                    </m:r>
                  </m:num>
                  <m:den>
                    <m:r>
                      <w:rPr>
                        <w:rFonts w:ascii="Cambria Math" w:hAnsi="Cambria Math"/>
                        <w:sz w:val="36"/>
                      </w:rPr>
                      <m:t>20 mA</m:t>
                    </m:r>
                  </m:den>
                </m:f>
                <m:r>
                  <w:rPr>
                    <w:rFonts w:ascii="Cambria Math" w:hAnsi="Cambria Math"/>
                    <w:sz w:val="36"/>
                  </w:rPr>
                  <m:t>=</m:t>
                </m:r>
                <m:f>
                  <m:fPr>
                    <m:ctrlPr>
                      <w:rPr>
                        <w:rFonts w:ascii="Cambria Math" w:hAnsi="Cambria Math"/>
                        <w:i/>
                        <w:sz w:val="36"/>
                      </w:rPr>
                    </m:ctrlPr>
                  </m:fPr>
                  <m:num>
                    <m:r>
                      <w:rPr>
                        <w:rFonts w:ascii="Cambria Math" w:hAnsi="Cambria Math"/>
                        <w:sz w:val="36"/>
                      </w:rPr>
                      <m:t>0.3 V</m:t>
                    </m:r>
                  </m:num>
                  <m:den>
                    <m:r>
                      <w:rPr>
                        <w:rFonts w:ascii="Cambria Math" w:hAnsi="Cambria Math"/>
                        <w:sz w:val="36"/>
                      </w:rPr>
                      <m:t>0.02 A</m:t>
                    </m:r>
                  </m:den>
                </m:f>
                <m:r>
                  <w:rPr>
                    <w:rFonts w:ascii="Cambria Math" w:hAnsi="Cambria Math"/>
                    <w:sz w:val="36"/>
                  </w:rPr>
                  <m:t>=</m:t>
                </m:r>
                <m:r>
                  <m:rPr>
                    <m:sty m:val="bi"/>
                  </m:rPr>
                  <w:rPr>
                    <w:rFonts w:ascii="Cambria Math" w:hAnsi="Cambria Math"/>
                    <w:sz w:val="36"/>
                  </w:rPr>
                  <m:t>15 Ω</m:t>
                </m:r>
              </m:oMath>
            </m:oMathPara>
          </w:p>
        </w:tc>
      </w:tr>
      <w:tr w:rsidR="00B85C33" w:rsidTr="00B3656C">
        <w:tc>
          <w:tcPr>
            <w:cnfStyle w:val="001000000000" w:firstRow="0" w:lastRow="0" w:firstColumn="1" w:lastColumn="0" w:oddVBand="0" w:evenVBand="0" w:oddHBand="0" w:evenHBand="0" w:firstRowFirstColumn="0" w:firstRowLastColumn="0" w:lastRowFirstColumn="0" w:lastRowLastColumn="0"/>
            <w:tcW w:w="5918" w:type="dxa"/>
            <w:gridSpan w:val="2"/>
            <w:tcBorders>
              <w:right w:val="none" w:sz="0" w:space="0" w:color="auto"/>
            </w:tcBorders>
            <w:vAlign w:val="center"/>
          </w:tcPr>
          <w:p w:rsidR="00B85C33" w:rsidRPr="00B3656C" w:rsidRDefault="00B85C33" w:rsidP="00697906">
            <w:r w:rsidRPr="00B3656C">
              <w:rPr>
                <w:rFonts w:cstheme="minorHAnsi"/>
              </w:rPr>
              <w:lastRenderedPageBreak/>
              <w:t xml:space="preserve">We don’t have a 15 </w:t>
            </w:r>
            <w:r w:rsidRPr="00B3656C">
              <w:t xml:space="preserve">Ω resistor, so the next closest options are 10 Ω and 22 Ω. </w:t>
            </w:r>
          </w:p>
          <w:p w:rsidR="00B85C33" w:rsidRPr="00B3656C" w:rsidRDefault="00B85C33" w:rsidP="00697906">
            <w:r w:rsidRPr="00B3656C">
              <w:t xml:space="preserve">Which one should we choose? </w:t>
            </w:r>
          </w:p>
          <w:p w:rsidR="00B85C33" w:rsidRPr="00B85C33" w:rsidRDefault="00B85C33" w:rsidP="00697906">
            <w:pPr>
              <w:rPr>
                <w:b/>
              </w:rPr>
            </w:pPr>
            <w:r w:rsidRPr="00B3656C">
              <w:t>A: the 22 Ω one! If we choose a smaller resistance, the current will become bigger than 20 mA and we’ll burn out the LED!</w:t>
            </w:r>
          </w:p>
        </w:tc>
        <w:tc>
          <w:tcPr>
            <w:tcW w:w="3108" w:type="dxa"/>
            <w:gridSpan w:val="3"/>
            <w:vAlign w:val="center"/>
          </w:tcPr>
          <w:p w:rsidR="00B85C33" w:rsidRDefault="00B85C33" w:rsidP="00697906">
            <w:pPr>
              <w:jc w:val="center"/>
              <w:cnfStyle w:val="000000000000" w:firstRow="0" w:lastRow="0" w:firstColumn="0" w:lastColumn="0" w:oddVBand="0" w:evenVBand="0" w:oddHBand="0" w:evenHBand="0" w:firstRowFirstColumn="0" w:firstRowLastColumn="0" w:lastRowFirstColumn="0" w:lastRowLastColumn="0"/>
            </w:pPr>
            <w:r w:rsidRPr="00B85C33">
              <w:rPr>
                <w:noProof/>
              </w:rPr>
              <w:drawing>
                <wp:inline distT="0" distB="0" distL="0" distR="0">
                  <wp:extent cx="1836710" cy="2011680"/>
                  <wp:effectExtent l="0" t="0" r="0" b="7620"/>
                  <wp:docPr id="21" name="Picture 21" descr="C:\Users\Harryp\MEGA\Surface Pro 2\Nepal\Himalayan Makers Guild\Activities\Foundation Activities\FA7 - Ohm's Law and Resistor Values\images\3v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7 - Ohm's Law and Resistor Values\images\3vLE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6710" cy="2011680"/>
                          </a:xfrm>
                          <a:prstGeom prst="rect">
                            <a:avLst/>
                          </a:prstGeom>
                          <a:noFill/>
                          <a:ln>
                            <a:noFill/>
                          </a:ln>
                        </pic:spPr>
                      </pic:pic>
                    </a:graphicData>
                  </a:graphic>
                </wp:inline>
              </w:drawing>
            </w:r>
          </w:p>
        </w:tc>
      </w:tr>
    </w:tbl>
    <w:p w:rsidR="00211A6B" w:rsidRPr="0053244D" w:rsidRDefault="00211A6B" w:rsidP="00AA2170">
      <w:pPr>
        <w:rPr>
          <w:rFonts w:cstheme="minorHAnsi"/>
        </w:rPr>
      </w:pPr>
      <w:r>
        <w:rPr>
          <w:rFonts w:cstheme="minorHAnsi"/>
        </w:rPr>
        <w:t>There are a couple of common errors made when doing the calculation:</w:t>
      </w:r>
    </w:p>
    <w:p w:rsidR="00211A6B" w:rsidRPr="0098012D" w:rsidRDefault="00211A6B" w:rsidP="00211A6B">
      <w:pPr>
        <w:pStyle w:val="ListParagraph"/>
        <w:numPr>
          <w:ilvl w:val="0"/>
          <w:numId w:val="13"/>
        </w:numPr>
      </w:pPr>
      <w:r>
        <w:t xml:space="preserve">3.3V used instead of 0.3V </w:t>
      </w:r>
      <w:r>
        <w:sym w:font="Wingdings" w:char="F0E0"/>
      </w:r>
      <w:r>
        <w:t xml:space="preserve"> 165</w:t>
      </w:r>
      <w:r w:rsidRPr="002E1023">
        <w:rPr>
          <w:lang w:eastAsia="ja-JP"/>
        </w:rPr>
        <w:t>Ω</w:t>
      </w:r>
    </w:p>
    <w:p w:rsidR="00211A6B" w:rsidRDefault="00211A6B" w:rsidP="00211A6B">
      <w:pPr>
        <w:pStyle w:val="ListParagraph"/>
        <w:numPr>
          <w:ilvl w:val="0"/>
          <w:numId w:val="13"/>
        </w:numPr>
      </w:pPr>
      <w:r>
        <w:t>A</w:t>
      </w:r>
      <w:r w:rsidRPr="0098012D">
        <w:t>nswer is 1000x smaller than it should be because the student divides by 20instead of 0.02, not accounting for the milliamps unit</w:t>
      </w:r>
      <w:r>
        <w:sym w:font="Wingdings" w:char="F0E0"/>
      </w:r>
      <w:r>
        <w:t xml:space="preserve"> 0.015 </w:t>
      </w:r>
      <w:r w:rsidRPr="002E1023">
        <w:rPr>
          <w:lang w:eastAsia="ja-JP"/>
        </w:rPr>
        <w:t>Ω</w:t>
      </w:r>
    </w:p>
    <w:p w:rsidR="0035271B" w:rsidRPr="0098012D" w:rsidRDefault="0035271B" w:rsidP="0035271B">
      <w:r>
        <w:rPr>
          <w:rFonts w:eastAsia="Times New Roman"/>
        </w:rPr>
        <w:t>What is one reason we might want to use a bigger resistor in our LED circuit? A: to make our battery last longer,</w:t>
      </w:r>
      <w:r w:rsidR="00843546">
        <w:rPr>
          <w:rFonts w:eastAsia="Times New Roman"/>
        </w:rPr>
        <w:t xml:space="preserve"> </w:t>
      </w:r>
      <w:r w:rsidR="008617DC">
        <w:rPr>
          <w:rFonts w:eastAsia="Times New Roman"/>
        </w:rPr>
        <w:t>but</w:t>
      </w:r>
      <w:r>
        <w:rPr>
          <w:rFonts w:eastAsia="Times New Roman"/>
        </w:rPr>
        <w:t xml:space="preserve"> the trade-off </w:t>
      </w:r>
      <w:r w:rsidR="008617DC">
        <w:rPr>
          <w:rFonts w:eastAsia="Times New Roman"/>
        </w:rPr>
        <w:t>is</w:t>
      </w:r>
      <w:r>
        <w:rPr>
          <w:rFonts w:eastAsia="Times New Roman"/>
        </w:rPr>
        <w:t xml:space="preserve"> having a dimmer LED.</w:t>
      </w:r>
    </w:p>
    <w:p w:rsidR="00211A6B" w:rsidRDefault="004E007F" w:rsidP="004E007F">
      <w:pPr>
        <w:pStyle w:val="LessonHeading2"/>
      </w:pPr>
      <w:bookmarkStart w:id="9" w:name="_Toc531543993"/>
      <w:r>
        <w:t xml:space="preserve">Debrief </w:t>
      </w:r>
      <w:r w:rsidR="009800C3">
        <w:t xml:space="preserve">Discussion </w:t>
      </w:r>
      <w:r>
        <w:t>(5 minutes)</w:t>
      </w:r>
      <w:bookmarkEnd w:id="9"/>
    </w:p>
    <w:p w:rsidR="009800C3" w:rsidRDefault="009800C3" w:rsidP="00AA2170">
      <w:pPr>
        <w:rPr>
          <w:rFonts w:cstheme="minorHAnsi"/>
        </w:rPr>
      </w:pPr>
      <w:r>
        <w:rPr>
          <w:rFonts w:cstheme="minorHAnsi"/>
          <w:b/>
        </w:rPr>
        <w:t>Encourage a discussion among</w:t>
      </w:r>
      <w:r w:rsidR="00843546">
        <w:rPr>
          <w:rFonts w:cstheme="minorHAnsi"/>
          <w:b/>
        </w:rPr>
        <w:t xml:space="preserve"> </w:t>
      </w:r>
      <w:r>
        <w:rPr>
          <w:rFonts w:cstheme="minorHAnsi"/>
          <w:b/>
        </w:rPr>
        <w:t xml:space="preserve">the </w:t>
      </w:r>
      <w:r w:rsidRPr="000A3494">
        <w:rPr>
          <w:rFonts w:cstheme="minorHAnsi"/>
          <w:b/>
        </w:rPr>
        <w:t xml:space="preserve">students </w:t>
      </w:r>
      <w:r>
        <w:rPr>
          <w:rFonts w:cstheme="minorHAnsi"/>
          <w:b/>
        </w:rPr>
        <w:t xml:space="preserve">about </w:t>
      </w:r>
      <w:r w:rsidRPr="000A3494">
        <w:rPr>
          <w:rFonts w:cstheme="minorHAnsi"/>
          <w:b/>
        </w:rPr>
        <w:t xml:space="preserve">their thoughts </w:t>
      </w:r>
      <w:r>
        <w:rPr>
          <w:rFonts w:cstheme="minorHAnsi"/>
          <w:b/>
        </w:rPr>
        <w:t xml:space="preserve">on </w:t>
      </w:r>
      <w:r w:rsidRPr="000A3494">
        <w:rPr>
          <w:rFonts w:cstheme="minorHAnsi"/>
          <w:b/>
        </w:rPr>
        <w:t>the activity.</w:t>
      </w:r>
    </w:p>
    <w:p w:rsidR="00B77972" w:rsidRDefault="00AA2170" w:rsidP="00AA2170">
      <w:pPr>
        <w:rPr>
          <w:rFonts w:cstheme="minorHAnsi"/>
        </w:rPr>
      </w:pPr>
      <w:r>
        <w:rPr>
          <w:rFonts w:cstheme="minorHAnsi"/>
        </w:rPr>
        <w:t xml:space="preserve">Today we </w:t>
      </w:r>
      <w:r w:rsidR="00B77972">
        <w:rPr>
          <w:rFonts w:cstheme="minorHAnsi"/>
        </w:rPr>
        <w:t>used Ohm’s Law to find the ideal resistor value for our LED circuit when powered from 5V or 3.3V. We also saw how the voltage supplied is dropped across the parts in series (shared between the resistor and LED)</w:t>
      </w:r>
      <w:r w:rsidR="00843546">
        <w:rPr>
          <w:rFonts w:cstheme="minorHAnsi"/>
        </w:rPr>
        <w:t>.</w:t>
      </w:r>
      <w:r>
        <w:rPr>
          <w:rFonts w:cstheme="minorHAnsi"/>
        </w:rPr>
        <w:t xml:space="preserve"> Why is this important? What applications does this have?</w:t>
      </w:r>
      <w:r w:rsidR="00B77972">
        <w:rPr>
          <w:rFonts w:cstheme="minorHAnsi"/>
        </w:rPr>
        <w:t xml:space="preserve"> Some possible answers include:</w:t>
      </w:r>
    </w:p>
    <w:p w:rsidR="004830EB" w:rsidRDefault="004830EB" w:rsidP="00B77972">
      <w:pPr>
        <w:pStyle w:val="ListParagraph"/>
        <w:numPr>
          <w:ilvl w:val="0"/>
          <w:numId w:val="10"/>
        </w:numPr>
        <w:rPr>
          <w:rFonts w:cstheme="minorHAnsi"/>
        </w:rPr>
      </w:pPr>
      <w:r>
        <w:rPr>
          <w:rFonts w:cstheme="minorHAnsi"/>
        </w:rPr>
        <w:t>We can now adjust our LED circuit to work with different battery voltages.</w:t>
      </w:r>
    </w:p>
    <w:p w:rsidR="00B77972" w:rsidRDefault="00B77972" w:rsidP="00B77972">
      <w:pPr>
        <w:pStyle w:val="ListParagraph"/>
        <w:numPr>
          <w:ilvl w:val="0"/>
          <w:numId w:val="10"/>
        </w:numPr>
        <w:rPr>
          <w:rFonts w:cstheme="minorHAnsi"/>
        </w:rPr>
      </w:pPr>
      <w:r>
        <w:rPr>
          <w:rFonts w:cstheme="minorHAnsi"/>
        </w:rPr>
        <w:t>Ohm’s Law describes the relationship between</w:t>
      </w:r>
      <w:r w:rsidR="00061E48">
        <w:rPr>
          <w:rFonts w:cstheme="minorHAnsi"/>
        </w:rPr>
        <w:t xml:space="preserve"> resistance,</w:t>
      </w:r>
      <w:r>
        <w:rPr>
          <w:rFonts w:cstheme="minorHAnsi"/>
        </w:rPr>
        <w:t xml:space="preserve"> current</w:t>
      </w:r>
      <w:r w:rsidR="00061E48">
        <w:rPr>
          <w:rFonts w:cstheme="minorHAnsi"/>
        </w:rPr>
        <w:t xml:space="preserve"> through a resistance</w:t>
      </w:r>
      <w:r>
        <w:rPr>
          <w:rFonts w:cstheme="minorHAnsi"/>
        </w:rPr>
        <w:t>,</w:t>
      </w:r>
      <w:r w:rsidR="00061E48">
        <w:rPr>
          <w:rFonts w:cstheme="minorHAnsi"/>
        </w:rPr>
        <w:t xml:space="preserve"> and</w:t>
      </w:r>
      <w:r>
        <w:rPr>
          <w:rFonts w:cstheme="minorHAnsi"/>
        </w:rPr>
        <w:t xml:space="preserve"> voltage</w:t>
      </w:r>
      <w:r w:rsidR="00061E48">
        <w:rPr>
          <w:rFonts w:cstheme="minorHAnsi"/>
        </w:rPr>
        <w:t xml:space="preserve"> across a</w:t>
      </w:r>
      <w:r>
        <w:rPr>
          <w:rFonts w:cstheme="minorHAnsi"/>
        </w:rPr>
        <w:t xml:space="preserve"> resistance. It’s essential for choosing the right components in whatever circuit we’re building.</w:t>
      </w:r>
    </w:p>
    <w:p w:rsidR="006152F0" w:rsidRPr="006152F0" w:rsidRDefault="006152F0" w:rsidP="006152F0">
      <w:pPr>
        <w:pStyle w:val="ListParagraph"/>
        <w:numPr>
          <w:ilvl w:val="0"/>
          <w:numId w:val="10"/>
        </w:numPr>
        <w:rPr>
          <w:rFonts w:cstheme="minorHAnsi"/>
        </w:rPr>
      </w:pPr>
      <w:r>
        <w:rPr>
          <w:rFonts w:cstheme="minorHAnsi"/>
        </w:rPr>
        <w:t>When we know the limits of our circuit, or we’re given a certain property that we have to work with, we can use Ohm’s Law to design the circuit to meet those restrictions.</w:t>
      </w:r>
    </w:p>
    <w:p w:rsidR="004839A8" w:rsidRDefault="00AA2170" w:rsidP="00F31093">
      <w:pPr>
        <w:spacing w:before="100" w:beforeAutospacing="1" w:after="100" w:afterAutospacing="1"/>
        <w:rPr>
          <w:rFonts w:cstheme="minorHAnsi"/>
        </w:rPr>
      </w:pPr>
      <w:r>
        <w:rPr>
          <w:rFonts w:cstheme="minorHAnsi"/>
        </w:rPr>
        <w:t>What worked? What didn’t work? Why didn’t it work? What could we do next, or how could we make the circuit better?</w:t>
      </w:r>
      <w:r w:rsidR="004839A8">
        <w:rPr>
          <w:rFonts w:cstheme="minorHAnsi"/>
        </w:rPr>
        <w:br w:type="page"/>
      </w:r>
    </w:p>
    <w:p w:rsidR="001B717F" w:rsidRDefault="00B8296F" w:rsidP="00B8296F">
      <w:pPr>
        <w:pStyle w:val="LessonHeading1"/>
      </w:pPr>
      <w:bookmarkStart w:id="10" w:name="_Toc531543994"/>
      <w:r>
        <w:lastRenderedPageBreak/>
        <w:t>Challenge and E</w:t>
      </w:r>
      <w:r w:rsidR="001B717F">
        <w:t>xplore</w:t>
      </w:r>
      <w:bookmarkEnd w:id="10"/>
    </w:p>
    <w:p w:rsidR="00446179" w:rsidRPr="002E2CA9" w:rsidRDefault="001C5A77" w:rsidP="00446179">
      <w:pPr>
        <w:rPr>
          <w:b/>
          <w:lang w:eastAsia="ja-JP"/>
        </w:rPr>
      </w:pPr>
      <w:r w:rsidRPr="00CB3A1D">
        <w:rPr>
          <w:b/>
          <w:lang w:eastAsia="ja-JP"/>
        </w:rPr>
        <w:t>If a student completes the lesson early, evaluate their understanding by asking them to try the following:</w:t>
      </w:r>
    </w:p>
    <w:p w:rsidR="00AC2A66" w:rsidRPr="00AC2A66" w:rsidRDefault="00446179" w:rsidP="001B717F">
      <w:pPr>
        <w:pStyle w:val="ListParagraph"/>
        <w:numPr>
          <w:ilvl w:val="0"/>
          <w:numId w:val="4"/>
        </w:numPr>
        <w:rPr>
          <w:i/>
          <w:lang w:eastAsia="ja-JP"/>
        </w:rPr>
      </w:pPr>
      <w:r>
        <w:rPr>
          <w:lang w:eastAsia="ja-JP"/>
        </w:rPr>
        <w:t xml:space="preserve">What resistor value should I choose if I am powering the LED circuit from a 9V battery? A: </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104"/>
      </w:tblGrid>
      <w:tr w:rsidR="00AC2A66" w:rsidTr="00096337">
        <w:tc>
          <w:tcPr>
            <w:tcW w:w="6138" w:type="dxa"/>
            <w:vAlign w:val="center"/>
          </w:tcPr>
          <w:p w:rsidR="00AC2A66" w:rsidRPr="00AC2A66" w:rsidRDefault="00CF41B0" w:rsidP="00AC2A66">
            <w:pPr>
              <w:ind w:left="360"/>
              <w:rPr>
                <w:i/>
                <w:lang w:eastAsia="ja-JP"/>
              </w:rPr>
            </w:pPr>
            <m:oMathPara>
              <m:oMath>
                <m:sSub>
                  <m:sSubPr>
                    <m:ctrlPr>
                      <w:rPr>
                        <w:rFonts w:ascii="Cambria Math" w:hAnsi="Cambria Math"/>
                        <w:i/>
                        <w:sz w:val="36"/>
                      </w:rPr>
                    </m:ctrlPr>
                  </m:sSubPr>
                  <m:e>
                    <m:r>
                      <w:rPr>
                        <w:rFonts w:ascii="Cambria Math" w:hAnsi="Cambria Math"/>
                        <w:sz w:val="36"/>
                      </w:rPr>
                      <m:t>V</m:t>
                    </m:r>
                  </m:e>
                  <m:sub>
                    <m:r>
                      <w:rPr>
                        <w:rFonts w:ascii="Cambria Math" w:hAnsi="Cambria Math"/>
                        <w:sz w:val="36"/>
                      </w:rPr>
                      <m:t>R</m:t>
                    </m:r>
                  </m:sub>
                </m:sSub>
                <m:r>
                  <w:rPr>
                    <w:rFonts w:ascii="Cambria Math" w:hAnsi="Cambria Math"/>
                    <w:sz w:val="36"/>
                  </w:rPr>
                  <m:t>=9 V-3 V=6 V</m:t>
                </m:r>
                <m:r>
                  <m:rPr>
                    <m:sty m:val="p"/>
                  </m:rPr>
                  <w:rPr>
                    <w:sz w:val="36"/>
                  </w:rPr>
                  <w:br/>
                </m:r>
              </m:oMath>
              <m:oMath>
                <m:r>
                  <w:rPr>
                    <w:rFonts w:ascii="Cambria Math" w:hAnsi="Cambria Math"/>
                    <w:sz w:val="36"/>
                  </w:rPr>
                  <m:t>R=</m:t>
                </m:r>
                <m:f>
                  <m:fPr>
                    <m:ctrlPr>
                      <w:rPr>
                        <w:rFonts w:ascii="Cambria Math" w:hAnsi="Cambria Math"/>
                        <w:i/>
                        <w:sz w:val="36"/>
                      </w:rPr>
                    </m:ctrlPr>
                  </m:fPr>
                  <m:num>
                    <m:sSub>
                      <m:sSubPr>
                        <m:ctrlPr>
                          <w:rPr>
                            <w:rFonts w:ascii="Cambria Math" w:hAnsi="Cambria Math"/>
                            <w:bCs/>
                            <w:i/>
                            <w:sz w:val="36"/>
                          </w:rPr>
                        </m:ctrlPr>
                      </m:sSubPr>
                      <m:e>
                        <m:r>
                          <w:rPr>
                            <w:rFonts w:ascii="Cambria Math" w:hAnsi="Cambria Math"/>
                            <w:sz w:val="36"/>
                          </w:rPr>
                          <m:t>V</m:t>
                        </m:r>
                        <m:ctrlPr>
                          <w:rPr>
                            <w:rFonts w:ascii="Cambria Math" w:hAnsi="Cambria Math"/>
                            <w:i/>
                            <w:sz w:val="36"/>
                          </w:rPr>
                        </m:ctrlPr>
                      </m:e>
                      <m:sub>
                        <m:r>
                          <w:rPr>
                            <w:rFonts w:ascii="Cambria Math" w:hAnsi="Cambria Math"/>
                            <w:sz w:val="36"/>
                          </w:rPr>
                          <m:t>R</m:t>
                        </m:r>
                      </m:sub>
                    </m:sSub>
                  </m:num>
                  <m:den>
                    <m:sSub>
                      <m:sSubPr>
                        <m:ctrlPr>
                          <w:rPr>
                            <w:rFonts w:ascii="Cambria Math" w:hAnsi="Cambria Math"/>
                            <w:bCs/>
                            <w:i/>
                            <w:sz w:val="36"/>
                          </w:rPr>
                        </m:ctrlPr>
                      </m:sSubPr>
                      <m:e>
                        <m:r>
                          <w:rPr>
                            <w:rFonts w:ascii="Cambria Math" w:hAnsi="Cambria Math"/>
                            <w:sz w:val="36"/>
                          </w:rPr>
                          <m:t>I</m:t>
                        </m:r>
                        <m:ctrlPr>
                          <w:rPr>
                            <w:rFonts w:ascii="Cambria Math" w:hAnsi="Cambria Math"/>
                            <w:i/>
                            <w:sz w:val="36"/>
                          </w:rPr>
                        </m:ctrlPr>
                      </m:e>
                      <m:sub>
                        <m:r>
                          <w:rPr>
                            <w:rFonts w:ascii="Cambria Math" w:hAnsi="Cambria Math"/>
                            <w:sz w:val="36"/>
                          </w:rPr>
                          <m:t>MAX</m:t>
                        </m:r>
                      </m:sub>
                    </m:sSub>
                  </m:den>
                </m:f>
                <m:r>
                  <w:rPr>
                    <w:rFonts w:ascii="Cambria Math" w:hAnsi="Cambria Math"/>
                    <w:sz w:val="36"/>
                  </w:rPr>
                  <m:t>=</m:t>
                </m:r>
                <m:f>
                  <m:fPr>
                    <m:ctrlPr>
                      <w:rPr>
                        <w:rFonts w:ascii="Cambria Math" w:hAnsi="Cambria Math"/>
                        <w:i/>
                        <w:sz w:val="36"/>
                      </w:rPr>
                    </m:ctrlPr>
                  </m:fPr>
                  <m:num>
                    <m:r>
                      <w:rPr>
                        <w:rFonts w:ascii="Cambria Math" w:hAnsi="Cambria Math"/>
                        <w:sz w:val="36"/>
                      </w:rPr>
                      <m:t>6 V</m:t>
                    </m:r>
                  </m:num>
                  <m:den>
                    <m:r>
                      <w:rPr>
                        <w:rFonts w:ascii="Cambria Math" w:hAnsi="Cambria Math"/>
                        <w:sz w:val="36"/>
                      </w:rPr>
                      <m:t>20 mA</m:t>
                    </m:r>
                  </m:den>
                </m:f>
                <m:r>
                  <w:rPr>
                    <w:rFonts w:ascii="Cambria Math" w:hAnsi="Cambria Math"/>
                    <w:sz w:val="36"/>
                  </w:rPr>
                  <m:t>=</m:t>
                </m:r>
                <m:f>
                  <m:fPr>
                    <m:ctrlPr>
                      <w:rPr>
                        <w:rFonts w:ascii="Cambria Math" w:hAnsi="Cambria Math"/>
                        <w:i/>
                        <w:sz w:val="36"/>
                      </w:rPr>
                    </m:ctrlPr>
                  </m:fPr>
                  <m:num>
                    <m:r>
                      <w:rPr>
                        <w:rFonts w:ascii="Cambria Math" w:hAnsi="Cambria Math"/>
                        <w:sz w:val="36"/>
                      </w:rPr>
                      <m:t>6 V</m:t>
                    </m:r>
                  </m:num>
                  <m:den>
                    <m:r>
                      <w:rPr>
                        <w:rFonts w:ascii="Cambria Math" w:hAnsi="Cambria Math"/>
                        <w:sz w:val="36"/>
                      </w:rPr>
                      <m:t>0.02 A</m:t>
                    </m:r>
                  </m:den>
                </m:f>
                <m:r>
                  <w:rPr>
                    <w:rFonts w:ascii="Cambria Math" w:hAnsi="Cambria Math"/>
                    <w:sz w:val="36"/>
                  </w:rPr>
                  <m:t>=</m:t>
                </m:r>
                <m:r>
                  <m:rPr>
                    <m:sty m:val="bi"/>
                  </m:rPr>
                  <w:rPr>
                    <w:rFonts w:ascii="Cambria Math" w:hAnsi="Cambria Math"/>
                    <w:sz w:val="36"/>
                  </w:rPr>
                  <m:t>300 Ω</m:t>
                </m:r>
              </m:oMath>
            </m:oMathPara>
          </w:p>
        </w:tc>
        <w:tc>
          <w:tcPr>
            <w:tcW w:w="3104" w:type="dxa"/>
            <w:vAlign w:val="center"/>
          </w:tcPr>
          <w:p w:rsidR="00AC2A66" w:rsidRPr="00A92B9B" w:rsidRDefault="00AC2A66" w:rsidP="00AC2A66">
            <w:pPr>
              <w:spacing w:before="0"/>
              <w:jc w:val="center"/>
              <w:rPr>
                <w:b/>
                <w:bCs/>
                <w:i/>
                <w:lang w:eastAsia="ja-JP"/>
              </w:rPr>
            </w:pPr>
            <w:r w:rsidRPr="00AC2A66">
              <w:rPr>
                <w:b/>
                <w:bCs/>
                <w:i/>
                <w:noProof/>
              </w:rPr>
              <w:drawing>
                <wp:inline distT="0" distB="0" distL="0" distR="0">
                  <wp:extent cx="1290320" cy="1352550"/>
                  <wp:effectExtent l="0" t="0" r="0" b="0"/>
                  <wp:docPr id="10" name="Picture 10" descr="C:\Users\Harryp\MEGA\Surface Pro 2\Nepal\Himalayan Makers Guild\Activities\Foundation Activities\FA7 - Ohm's Law and Resistor Values\images\9v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9vLED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0320" cy="1352550"/>
                          </a:xfrm>
                          <a:prstGeom prst="rect">
                            <a:avLst/>
                          </a:prstGeom>
                          <a:noFill/>
                          <a:ln>
                            <a:noFill/>
                          </a:ln>
                        </pic:spPr>
                      </pic:pic>
                    </a:graphicData>
                  </a:graphic>
                </wp:inline>
              </w:drawing>
            </w:r>
          </w:p>
        </w:tc>
      </w:tr>
    </w:tbl>
    <w:p w:rsidR="00A92B9B" w:rsidRPr="002E2CA9" w:rsidRDefault="00096337" w:rsidP="00AC2A66">
      <w:pPr>
        <w:pStyle w:val="ListParagraph"/>
        <w:numPr>
          <w:ilvl w:val="0"/>
          <w:numId w:val="4"/>
        </w:numPr>
        <w:rPr>
          <w:i/>
          <w:lang w:eastAsia="ja-JP"/>
        </w:rPr>
      </w:pPr>
      <w:r>
        <w:rPr>
          <w:lang w:eastAsia="ja-JP"/>
        </w:rPr>
        <w:t>I</w:t>
      </w:r>
      <w:r w:rsidR="00A92B9B">
        <w:rPr>
          <w:lang w:eastAsia="ja-JP"/>
        </w:rPr>
        <w:t>f we add a 2</w:t>
      </w:r>
      <w:r w:rsidR="00A92B9B" w:rsidRPr="00AC2A66">
        <w:rPr>
          <w:vertAlign w:val="superscript"/>
          <w:lang w:eastAsia="ja-JP"/>
        </w:rPr>
        <w:t>nd</w:t>
      </w:r>
      <w:r w:rsidR="00A92B9B">
        <w:rPr>
          <w:lang w:eastAsia="ja-JP"/>
        </w:rPr>
        <w:t xml:space="preserve"> LED in series with the </w:t>
      </w:r>
      <w:r>
        <w:rPr>
          <w:lang w:eastAsia="ja-JP"/>
        </w:rPr>
        <w:t>LED</w:t>
      </w:r>
      <w:r w:rsidR="00A92B9B">
        <w:rPr>
          <w:lang w:eastAsia="ja-JP"/>
        </w:rPr>
        <w:t xml:space="preserve"> and resistor, </w:t>
      </w:r>
      <w:r>
        <w:rPr>
          <w:lang w:eastAsia="ja-JP"/>
        </w:rPr>
        <w:t>then</w:t>
      </w:r>
      <w:r w:rsidR="00A92B9B">
        <w:rPr>
          <w:lang w:eastAsia="ja-JP"/>
        </w:rPr>
        <w:t xml:space="preserve"> power it from a 9V battery</w:t>
      </w:r>
      <w:r w:rsidR="008617DC">
        <w:rPr>
          <w:lang w:eastAsia="ja-JP"/>
        </w:rPr>
        <w:t>,</w:t>
      </w:r>
      <w:r w:rsidR="00A92B9B">
        <w:rPr>
          <w:lang w:eastAsia="ja-JP"/>
        </w:rPr>
        <w:t xml:space="preserve"> what resistor value should we use then? A</w:t>
      </w:r>
      <w:r w:rsidR="00AC2A66">
        <w:rPr>
          <w:lang w:eastAsia="ja-JP"/>
        </w:rPr>
        <w:t>:</w:t>
      </w:r>
    </w:p>
    <w:tbl>
      <w:tblPr>
        <w:tblStyle w:val="TableGridLight1"/>
        <w:tblpPr w:leftFromText="180" w:rightFromText="180" w:vertAnchor="text" w:horzAnchor="margin" w:tblpY="3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3104"/>
      </w:tblGrid>
      <w:tr w:rsidR="008617DC" w:rsidTr="002E2CA9">
        <w:tc>
          <w:tcPr>
            <w:tcW w:w="6138" w:type="dxa"/>
            <w:vAlign w:val="center"/>
          </w:tcPr>
          <w:p w:rsidR="008617DC" w:rsidRPr="00A92B9B" w:rsidRDefault="00CF41B0" w:rsidP="008617DC">
            <w:pPr>
              <w:spacing w:before="0"/>
              <w:rPr>
                <w:b/>
                <w:bCs/>
                <w:i/>
                <w:lang w:eastAsia="ja-JP"/>
              </w:rPr>
            </w:pPr>
            <m:oMath>
              <m:sSub>
                <m:sSubPr>
                  <m:ctrlPr>
                    <w:rPr>
                      <w:rFonts w:ascii="Cambria Math" w:hAnsi="Cambria Math"/>
                      <w:i/>
                      <w:sz w:val="36"/>
                    </w:rPr>
                  </m:ctrlPr>
                </m:sSubPr>
                <m:e>
                  <m:r>
                    <w:rPr>
                      <w:rFonts w:ascii="Cambria Math" w:hAnsi="Cambria Math"/>
                      <w:sz w:val="36"/>
                    </w:rPr>
                    <m:t>V</m:t>
                  </m:r>
                </m:e>
                <m:sub>
                  <m:r>
                    <w:rPr>
                      <w:rFonts w:ascii="Cambria Math" w:hAnsi="Cambria Math"/>
                      <w:sz w:val="36"/>
                    </w:rPr>
                    <m:t>R</m:t>
                  </m:r>
                </m:sub>
              </m:sSub>
              <m:r>
                <w:rPr>
                  <w:rFonts w:ascii="Cambria Math" w:hAnsi="Cambria Math"/>
                  <w:sz w:val="36"/>
                </w:rPr>
                <m:t>=9 V-</m:t>
              </m:r>
              <m:d>
                <m:dPr>
                  <m:ctrlPr>
                    <w:rPr>
                      <w:rFonts w:ascii="Cambria Math" w:hAnsi="Cambria Math"/>
                      <w:i/>
                      <w:sz w:val="36"/>
                    </w:rPr>
                  </m:ctrlPr>
                </m:dPr>
                <m:e>
                  <m:r>
                    <w:rPr>
                      <w:rFonts w:ascii="Cambria Math" w:hAnsi="Cambria Math"/>
                      <w:sz w:val="36"/>
                    </w:rPr>
                    <m:t>2×3 V</m:t>
                  </m:r>
                </m:e>
              </m:d>
              <m:r>
                <w:rPr>
                  <w:rFonts w:ascii="Cambria Math" w:hAnsi="Cambria Math"/>
                  <w:sz w:val="36"/>
                </w:rPr>
                <m:t>=9 V-6 V</m:t>
              </m:r>
            </m:oMath>
            <w:r w:rsidR="008617DC">
              <w:rPr>
                <w:sz w:val="36"/>
              </w:rPr>
              <w:t xml:space="preserve"> = 3V</w:t>
            </w:r>
            <w:r w:rsidR="008617DC" w:rsidRPr="00A92B9B">
              <w:rPr>
                <w:sz w:val="36"/>
              </w:rPr>
              <w:br/>
            </w:r>
            <m:oMathPara>
              <m:oMath>
                <m:r>
                  <w:rPr>
                    <w:rFonts w:ascii="Cambria Math" w:hAnsi="Cambria Math"/>
                    <w:sz w:val="36"/>
                  </w:rPr>
                  <m:t>R=</m:t>
                </m:r>
                <m:f>
                  <m:fPr>
                    <m:ctrlPr>
                      <w:rPr>
                        <w:rFonts w:ascii="Cambria Math" w:hAnsi="Cambria Math"/>
                        <w:i/>
                        <w:sz w:val="36"/>
                      </w:rPr>
                    </m:ctrlPr>
                  </m:fPr>
                  <m:num>
                    <m:sSub>
                      <m:sSubPr>
                        <m:ctrlPr>
                          <w:rPr>
                            <w:rFonts w:ascii="Cambria Math" w:hAnsi="Cambria Math"/>
                            <w:bCs/>
                            <w:i/>
                            <w:sz w:val="36"/>
                          </w:rPr>
                        </m:ctrlPr>
                      </m:sSubPr>
                      <m:e>
                        <m:r>
                          <w:rPr>
                            <w:rFonts w:ascii="Cambria Math" w:hAnsi="Cambria Math"/>
                            <w:sz w:val="36"/>
                          </w:rPr>
                          <m:t>V</m:t>
                        </m:r>
                        <m:ctrlPr>
                          <w:rPr>
                            <w:rFonts w:ascii="Cambria Math" w:hAnsi="Cambria Math"/>
                            <w:i/>
                            <w:sz w:val="36"/>
                          </w:rPr>
                        </m:ctrlPr>
                      </m:e>
                      <m:sub>
                        <m:r>
                          <w:rPr>
                            <w:rFonts w:ascii="Cambria Math" w:hAnsi="Cambria Math"/>
                            <w:sz w:val="36"/>
                          </w:rPr>
                          <m:t>R</m:t>
                        </m:r>
                      </m:sub>
                    </m:sSub>
                  </m:num>
                  <m:den>
                    <m:sSub>
                      <m:sSubPr>
                        <m:ctrlPr>
                          <w:rPr>
                            <w:rFonts w:ascii="Cambria Math" w:hAnsi="Cambria Math"/>
                            <w:bCs/>
                            <w:i/>
                            <w:sz w:val="36"/>
                          </w:rPr>
                        </m:ctrlPr>
                      </m:sSubPr>
                      <m:e>
                        <m:r>
                          <w:rPr>
                            <w:rFonts w:ascii="Cambria Math" w:hAnsi="Cambria Math"/>
                            <w:sz w:val="36"/>
                          </w:rPr>
                          <m:t>I</m:t>
                        </m:r>
                        <m:ctrlPr>
                          <w:rPr>
                            <w:rFonts w:ascii="Cambria Math" w:hAnsi="Cambria Math"/>
                            <w:i/>
                            <w:sz w:val="36"/>
                          </w:rPr>
                        </m:ctrlPr>
                      </m:e>
                      <m:sub>
                        <m:r>
                          <w:rPr>
                            <w:rFonts w:ascii="Cambria Math" w:hAnsi="Cambria Math"/>
                            <w:sz w:val="36"/>
                          </w:rPr>
                          <m:t>MAX</m:t>
                        </m:r>
                      </m:sub>
                    </m:sSub>
                  </m:den>
                </m:f>
                <m:r>
                  <w:rPr>
                    <w:rFonts w:ascii="Cambria Math" w:hAnsi="Cambria Math"/>
                    <w:sz w:val="36"/>
                  </w:rPr>
                  <m:t>=</m:t>
                </m:r>
                <m:f>
                  <m:fPr>
                    <m:ctrlPr>
                      <w:rPr>
                        <w:rFonts w:ascii="Cambria Math" w:hAnsi="Cambria Math"/>
                        <w:i/>
                        <w:sz w:val="36"/>
                      </w:rPr>
                    </m:ctrlPr>
                  </m:fPr>
                  <m:num>
                    <m:r>
                      <w:rPr>
                        <w:rFonts w:ascii="Cambria Math" w:hAnsi="Cambria Math"/>
                        <w:sz w:val="36"/>
                      </w:rPr>
                      <m:t>3 V</m:t>
                    </m:r>
                  </m:num>
                  <m:den>
                    <m:r>
                      <w:rPr>
                        <w:rFonts w:ascii="Cambria Math" w:hAnsi="Cambria Math"/>
                        <w:sz w:val="36"/>
                      </w:rPr>
                      <m:t>20 mA</m:t>
                    </m:r>
                  </m:den>
                </m:f>
                <m:r>
                  <w:rPr>
                    <w:rFonts w:ascii="Cambria Math" w:hAnsi="Cambria Math"/>
                    <w:sz w:val="36"/>
                  </w:rPr>
                  <m:t>=</m:t>
                </m:r>
                <m:f>
                  <m:fPr>
                    <m:ctrlPr>
                      <w:rPr>
                        <w:rFonts w:ascii="Cambria Math" w:hAnsi="Cambria Math"/>
                        <w:i/>
                        <w:sz w:val="36"/>
                      </w:rPr>
                    </m:ctrlPr>
                  </m:fPr>
                  <m:num>
                    <m:r>
                      <w:rPr>
                        <w:rFonts w:ascii="Cambria Math" w:hAnsi="Cambria Math"/>
                        <w:sz w:val="36"/>
                      </w:rPr>
                      <m:t>3 V</m:t>
                    </m:r>
                  </m:num>
                  <m:den>
                    <m:r>
                      <w:rPr>
                        <w:rFonts w:ascii="Cambria Math" w:hAnsi="Cambria Math"/>
                        <w:sz w:val="36"/>
                      </w:rPr>
                      <m:t>0.02 A</m:t>
                    </m:r>
                  </m:den>
                </m:f>
                <m:r>
                  <w:rPr>
                    <w:rFonts w:ascii="Cambria Math" w:hAnsi="Cambria Math"/>
                    <w:sz w:val="36"/>
                  </w:rPr>
                  <m:t>=</m:t>
                </m:r>
                <m:r>
                  <m:rPr>
                    <m:sty m:val="bi"/>
                  </m:rPr>
                  <w:rPr>
                    <w:rFonts w:ascii="Cambria Math" w:hAnsi="Cambria Math"/>
                    <w:sz w:val="36"/>
                  </w:rPr>
                  <m:t>150 Ω</m:t>
                </m:r>
              </m:oMath>
            </m:oMathPara>
          </w:p>
        </w:tc>
        <w:tc>
          <w:tcPr>
            <w:tcW w:w="3104" w:type="dxa"/>
            <w:vAlign w:val="center"/>
          </w:tcPr>
          <w:p w:rsidR="008617DC" w:rsidRPr="00A92B9B" w:rsidRDefault="008617DC" w:rsidP="008617DC">
            <w:pPr>
              <w:spacing w:before="0"/>
              <w:jc w:val="center"/>
              <w:rPr>
                <w:b/>
                <w:bCs/>
                <w:i/>
                <w:lang w:eastAsia="ja-JP"/>
              </w:rPr>
            </w:pPr>
            <w:r w:rsidRPr="00C509E5">
              <w:rPr>
                <w:b/>
                <w:bCs/>
                <w:i/>
                <w:noProof/>
              </w:rPr>
              <w:drawing>
                <wp:inline distT="0" distB="0" distL="0" distR="0">
                  <wp:extent cx="1290320" cy="1715770"/>
                  <wp:effectExtent l="0" t="0" r="0" b="0"/>
                  <wp:docPr id="7" name="Picture 7" descr="C:\Users\Harryp\MEGA\Surface Pro 2\Nepal\Himalayan Makers Guild\Activities\Foundation Activities\FA7 - Ohm's Law and Resistor Values\images\9v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p\MEGA\Surface Pro 2\Nepal\Himalayan Makers Guild\Activities\Foundation Activities\FA7 - Ohm's Law and Resistor Values\images\9vLED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90320" cy="1715770"/>
                          </a:xfrm>
                          <a:prstGeom prst="rect">
                            <a:avLst/>
                          </a:prstGeom>
                          <a:noFill/>
                          <a:ln>
                            <a:noFill/>
                          </a:ln>
                        </pic:spPr>
                      </pic:pic>
                    </a:graphicData>
                  </a:graphic>
                </wp:inline>
              </w:drawing>
            </w:r>
          </w:p>
        </w:tc>
      </w:tr>
    </w:tbl>
    <w:p w:rsidR="00096337" w:rsidRDefault="008617DC">
      <w:pPr>
        <w:pStyle w:val="ListParagraph"/>
        <w:numPr>
          <w:ilvl w:val="0"/>
          <w:numId w:val="4"/>
        </w:numPr>
        <w:rPr>
          <w:lang w:eastAsia="ja-JP"/>
        </w:rPr>
      </w:pPr>
      <w:r>
        <w:rPr>
          <w:lang w:eastAsia="ja-JP"/>
        </w:rPr>
        <w:t>Would the</w:t>
      </w:r>
      <w:r w:rsidR="00096337">
        <w:rPr>
          <w:lang w:eastAsia="ja-JP"/>
        </w:rPr>
        <w:t xml:space="preserve"> 2-LED</w:t>
      </w:r>
      <w:r>
        <w:rPr>
          <w:lang w:eastAsia="ja-JP"/>
        </w:rPr>
        <w:t xml:space="preserve"> circuit work if we </w:t>
      </w:r>
      <w:r w:rsidR="00096337">
        <w:rPr>
          <w:lang w:eastAsia="ja-JP"/>
        </w:rPr>
        <w:t xml:space="preserve">replaced the 9V battery with a </w:t>
      </w:r>
      <w:r>
        <w:rPr>
          <w:lang w:eastAsia="ja-JP"/>
        </w:rPr>
        <w:t xml:space="preserve">5V </w:t>
      </w:r>
      <w:r w:rsidR="00096337">
        <w:rPr>
          <w:lang w:eastAsia="ja-JP"/>
        </w:rPr>
        <w:t>battery</w:t>
      </w:r>
      <w:r>
        <w:rPr>
          <w:lang w:eastAsia="ja-JP"/>
        </w:rPr>
        <w:t>; why or why not? A:</w:t>
      </w:r>
    </w:p>
    <w:p w:rsidR="008617DC" w:rsidRPr="002E2CA9" w:rsidRDefault="00CF41B0" w:rsidP="00096337">
      <w:pPr>
        <w:jc w:val="center"/>
        <w:rPr>
          <w:i/>
          <w:lang w:eastAsia="ja-JP"/>
        </w:rPr>
      </w:pPr>
      <m:oMathPara>
        <m:oMath>
          <m:sSub>
            <m:sSubPr>
              <m:ctrlPr>
                <w:rPr>
                  <w:rFonts w:ascii="Cambria Math" w:hAnsi="Cambria Math"/>
                  <w:i/>
                  <w:sz w:val="36"/>
                </w:rPr>
              </m:ctrlPr>
            </m:sSubPr>
            <m:e>
              <m:r>
                <w:rPr>
                  <w:rFonts w:ascii="Cambria Math" w:hAnsi="Cambria Math"/>
                  <w:sz w:val="36"/>
                </w:rPr>
                <m:t>V</m:t>
              </m:r>
            </m:e>
            <m:sub>
              <m:r>
                <w:rPr>
                  <w:rFonts w:ascii="Cambria Math" w:hAnsi="Cambria Math"/>
                  <w:sz w:val="36"/>
                </w:rPr>
                <m:t>R</m:t>
              </m:r>
            </m:sub>
          </m:sSub>
          <m:r>
            <w:rPr>
              <w:rFonts w:ascii="Cambria Math" w:hAnsi="Cambria Math"/>
              <w:sz w:val="36"/>
            </w:rPr>
            <m:t>=9 V-</m:t>
          </m:r>
          <m:d>
            <m:dPr>
              <m:ctrlPr>
                <w:rPr>
                  <w:rFonts w:ascii="Cambria Math" w:hAnsi="Cambria Math"/>
                  <w:i/>
                  <w:sz w:val="36"/>
                </w:rPr>
              </m:ctrlPr>
            </m:dPr>
            <m:e>
              <m:r>
                <w:rPr>
                  <w:rFonts w:ascii="Cambria Math" w:hAnsi="Cambria Math"/>
                  <w:sz w:val="36"/>
                </w:rPr>
                <m:t>2×3 V</m:t>
              </m:r>
            </m:e>
          </m:d>
          <m:r>
            <w:rPr>
              <w:rFonts w:ascii="Cambria Math" w:hAnsi="Cambria Math"/>
              <w:sz w:val="36"/>
            </w:rPr>
            <m:t>=9 V-6 V</m:t>
          </m:r>
        </m:oMath>
      </m:oMathPara>
    </w:p>
    <w:p w:rsidR="00AC2A66" w:rsidRDefault="00BD06E8" w:rsidP="00AC2A66">
      <w:pPr>
        <w:ind w:left="720"/>
        <w:rPr>
          <w:lang w:eastAsia="ja-JP"/>
        </w:rPr>
      </w:pPr>
      <w:r>
        <w:rPr>
          <w:lang w:eastAsia="ja-JP"/>
        </w:rPr>
        <w:t>If we tried to use a 5V battery, the LEDs would not turn on because 5V is below the turn-on voltage of the two LEDs in series (6V).</w:t>
      </w:r>
    </w:p>
    <w:p w:rsidR="00475F2B" w:rsidRDefault="001B717F" w:rsidP="00AC2A66">
      <w:pPr>
        <w:pStyle w:val="LessonHeading1"/>
      </w:pPr>
      <w:bookmarkStart w:id="11" w:name="_Toc531543995"/>
      <w:r>
        <w:t>Frequently Asked Questions</w:t>
      </w:r>
      <w:bookmarkEnd w:id="11"/>
    </w:p>
    <w:p w:rsidR="00211A6B" w:rsidRDefault="00AC2A66" w:rsidP="00AC2A66">
      <w:r>
        <w:rPr>
          <w:lang w:eastAsia="ja-JP"/>
        </w:rPr>
        <w:t xml:space="preserve">As mentioned in </w:t>
      </w:r>
      <w:r w:rsidRPr="00096337">
        <w:rPr>
          <w:lang w:eastAsia="ja-JP"/>
        </w:rPr>
        <w:t>§</w:t>
      </w:r>
      <w:r w:rsidRPr="00096337">
        <w:t>Compare Results</w:t>
      </w:r>
      <w:r>
        <w:t xml:space="preserve">, the most common </w:t>
      </w:r>
      <w:r w:rsidR="008F6AAC">
        <w:t>errors</w:t>
      </w:r>
      <w:r>
        <w:t xml:space="preserve"> when calculating the resistance value are:</w:t>
      </w:r>
    </w:p>
    <w:p w:rsidR="00AC2A66" w:rsidRPr="0098012D" w:rsidRDefault="00AC2A66" w:rsidP="00AC2A66">
      <w:pPr>
        <w:pStyle w:val="ListParagraph"/>
        <w:numPr>
          <w:ilvl w:val="0"/>
          <w:numId w:val="15"/>
        </w:numPr>
      </w:pPr>
      <w:r>
        <w:t xml:space="preserve">The voltage of the battery is used, rather than the voltage dropped across the  resistor (e.g. </w:t>
      </w:r>
      <w:r w:rsidR="004B4153">
        <w:t xml:space="preserve">with a </w:t>
      </w:r>
      <w:r>
        <w:t xml:space="preserve">3.3V </w:t>
      </w:r>
      <w:r w:rsidR="004B4153">
        <w:t xml:space="preserve"> battery, 3.3V is </w:t>
      </w:r>
      <w:r>
        <w:t>used</w:t>
      </w:r>
      <w:r w:rsidR="004B4153">
        <w:t xml:space="preserve"> to calculate resistance</w:t>
      </w:r>
      <w:r>
        <w:t xml:space="preserve"> instead of 0.3V </w:t>
      </w:r>
      <w:r w:rsidR="004B4153">
        <w:t xml:space="preserve">giving </w:t>
      </w:r>
      <w:r w:rsidR="00532F9F">
        <w:t>an</w:t>
      </w:r>
      <w:r w:rsidR="004B4153">
        <w:t xml:space="preserve"> incorrect resistance value of </w:t>
      </w:r>
      <w:r>
        <w:t>165</w:t>
      </w:r>
      <w:r w:rsidRPr="002E1023">
        <w:rPr>
          <w:lang w:eastAsia="ja-JP"/>
        </w:rPr>
        <w:t>Ω</w:t>
      </w:r>
      <w:r>
        <w:rPr>
          <w:lang w:eastAsia="ja-JP"/>
        </w:rPr>
        <w:t>)</w:t>
      </w:r>
    </w:p>
    <w:p w:rsidR="00AC2A66" w:rsidRPr="00AC2A66" w:rsidRDefault="00AC2A66" w:rsidP="00AC2A66">
      <w:pPr>
        <w:pStyle w:val="ListParagraph"/>
        <w:numPr>
          <w:ilvl w:val="0"/>
          <w:numId w:val="15"/>
        </w:numPr>
      </w:pPr>
      <w:r>
        <w:t>The current in milliamps is used, without accounting for that in the final answer, causing the a</w:t>
      </w:r>
      <w:r w:rsidRPr="0098012D">
        <w:t xml:space="preserve">nswer </w:t>
      </w:r>
      <w:r>
        <w:t xml:space="preserve">to be 1000x smaller than it should (e.g. </w:t>
      </w:r>
      <w:r w:rsidR="004B4153">
        <w:t xml:space="preserve">using the 3.3V battery, </w:t>
      </w:r>
      <w:r w:rsidRPr="0098012D">
        <w:t>the student divides by 20instead of 0.02</w:t>
      </w:r>
      <w:r w:rsidR="004B4153">
        <w:t xml:space="preserve"> giving </w:t>
      </w:r>
      <w:r w:rsidR="00532F9F">
        <w:t>an</w:t>
      </w:r>
      <w:r w:rsidR="004B4153">
        <w:t xml:space="preserve"> incorrect resistance value of </w:t>
      </w:r>
      <w:r>
        <w:t xml:space="preserve">0.015 </w:t>
      </w:r>
      <w:r w:rsidRPr="002E1023">
        <w:rPr>
          <w:lang w:eastAsia="ja-JP"/>
        </w:rPr>
        <w:t>Ω</w:t>
      </w:r>
      <w:r w:rsidR="004B4153">
        <w:rPr>
          <w:lang w:eastAsia="ja-JP"/>
        </w:rPr>
        <w:t>)</w:t>
      </w:r>
    </w:p>
    <w:sectPr w:rsidR="00AC2A66" w:rsidRPr="00AC2A66" w:rsidSect="00841DF6">
      <w:headerReference w:type="default" r:id="rId22"/>
      <w:footerReference w:type="default" r:id="rId23"/>
      <w:pgSz w:w="11906" w:h="16838" w:code="9"/>
      <w:pgMar w:top="720" w:right="1440" w:bottom="720" w:left="1440" w:header="720" w:footer="20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1B0" w:rsidRDefault="00CF41B0" w:rsidP="007711DF">
      <w:r>
        <w:separator/>
      </w:r>
    </w:p>
  </w:endnote>
  <w:endnote w:type="continuationSeparator" w:id="0">
    <w:p w:rsidR="00CF41B0" w:rsidRDefault="00CF41B0"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5" w:rsidRDefault="00CF41B0"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341B55">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341B55">
              <w:rPr>
                <w:rFonts w:ascii="Calibri" w:eastAsia="Calibri" w:hAnsi="Calibri"/>
                <w:color w:val="A6A6A6"/>
                <w:sz w:val="22"/>
              </w:rPr>
              <w:fldChar w:fldCharType="end"/>
            </w:r>
            <w:r w:rsidR="00341B55">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341B55">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662897">
              <w:rPr>
                <w:rFonts w:ascii="Calibri" w:eastAsia="Calibri" w:hAnsi="Calibri"/>
                <w:color w:val="A6A6A6"/>
                <w:sz w:val="22"/>
              </w:rPr>
              <w:t>7</w:t>
            </w:r>
            <w:r w:rsidR="00CB50EF">
              <w:rPr>
                <w:rFonts w:ascii="Calibri" w:eastAsia="Calibri" w:hAnsi="Calibri"/>
                <w:color w:val="A6A6A6"/>
                <w:sz w:val="22"/>
              </w:rPr>
              <w:tab/>
            </w:r>
            <w:r w:rsidR="007123DB" w:rsidRPr="007123DB">
              <w:rPr>
                <w:rFonts w:ascii="Calibri" w:eastAsia="Calibri" w:hAnsi="Calibri"/>
                <w:color w:val="A6A6A6"/>
                <w:sz w:val="22"/>
              </w:rPr>
              <w:t xml:space="preserve">Page </w:t>
            </w:r>
            <w:r w:rsidR="00341B55"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341B55" w:rsidRPr="007123DB">
              <w:rPr>
                <w:rFonts w:ascii="Calibri" w:eastAsia="Calibri" w:hAnsi="Calibri"/>
                <w:color w:val="A6A6A6"/>
                <w:sz w:val="22"/>
              </w:rPr>
              <w:fldChar w:fldCharType="separate"/>
            </w:r>
            <w:r w:rsidR="00780BB8">
              <w:rPr>
                <w:rFonts w:ascii="Calibri" w:eastAsia="Calibri" w:hAnsi="Calibri"/>
                <w:noProof/>
                <w:color w:val="A6A6A6"/>
                <w:sz w:val="22"/>
              </w:rPr>
              <w:t>2</w:t>
            </w:r>
            <w:r w:rsidR="00341B55"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341B55"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341B55" w:rsidRPr="007123DB">
              <w:rPr>
                <w:rFonts w:ascii="Calibri" w:eastAsia="Calibri" w:hAnsi="Calibri"/>
                <w:color w:val="A6A6A6"/>
                <w:sz w:val="22"/>
              </w:rPr>
              <w:fldChar w:fldCharType="separate"/>
            </w:r>
            <w:r w:rsidR="00780BB8">
              <w:rPr>
                <w:rFonts w:ascii="Calibri" w:eastAsia="Calibri" w:hAnsi="Calibri"/>
                <w:noProof/>
                <w:color w:val="A6A6A6"/>
                <w:sz w:val="22"/>
              </w:rPr>
              <w:t>8</w:t>
            </w:r>
            <w:r w:rsidR="00341B55" w:rsidRPr="007123DB">
              <w:rPr>
                <w:rFonts w:ascii="Calibri" w:eastAsia="Calibri" w:hAnsi="Calibri"/>
                <w:color w:val="A6A6A6"/>
                <w:sz w:val="22"/>
              </w:rPr>
              <w:fldChar w:fldCharType="end"/>
            </w:r>
          </w:sdtContent>
        </w:sdt>
      </w:sdtContent>
    </w:sdt>
  </w:p>
  <w:p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1B0" w:rsidRDefault="00CF41B0" w:rsidP="007711DF">
      <w:r>
        <w:separator/>
      </w:r>
    </w:p>
  </w:footnote>
  <w:footnote w:type="continuationSeparator" w:id="0">
    <w:p w:rsidR="00CF41B0" w:rsidRDefault="00CF41B0" w:rsidP="007711DF">
      <w:r>
        <w:continuationSeparator/>
      </w:r>
    </w:p>
  </w:footnote>
  <w:footnote w:id="1">
    <w:p w:rsidR="000A71C4" w:rsidRDefault="00370F87">
      <w:pPr>
        <w:pStyle w:val="FootnoteText"/>
      </w:pPr>
      <w:r>
        <w:rPr>
          <w:rStyle w:val="FootnoteReference"/>
        </w:rPr>
        <w:t>1</w:t>
      </w:r>
      <w:hyperlink r:id="rId1" w:history="1">
        <w:r w:rsidR="000A71C4" w:rsidRPr="000A71C4">
          <w:rPr>
            <w:rStyle w:val="Hyperlink"/>
            <w:i/>
          </w:rPr>
          <w:t>https://learn.sparkfun.com/tutorials/voltage-current-resistance-and-ohms-law</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F87FD5">
      <w:rPr>
        <w:rFonts w:ascii="Calibri" w:eastAsia="Calibri" w:hAnsi="Calibri"/>
        <w:noProof/>
        <w:color w:val="A6A6A6"/>
        <w:sz w:val="22"/>
      </w:rPr>
      <w:fldChar w:fldCharType="begin"/>
    </w:r>
    <w:r w:rsidR="00F87FD5">
      <w:rPr>
        <w:rFonts w:ascii="Calibri" w:eastAsia="Calibri" w:hAnsi="Calibri"/>
        <w:noProof/>
        <w:color w:val="A6A6A6"/>
        <w:sz w:val="22"/>
      </w:rPr>
      <w:instrText xml:space="preserve"> DATE  \* MERGEFORMAT </w:instrText>
    </w:r>
    <w:r w:rsidR="00F87FD5">
      <w:rPr>
        <w:rFonts w:ascii="Calibri" w:eastAsia="Calibri" w:hAnsi="Calibri"/>
        <w:noProof/>
        <w:color w:val="A6A6A6"/>
        <w:sz w:val="22"/>
      </w:rPr>
      <w:fldChar w:fldCharType="separate"/>
    </w:r>
    <w:r w:rsidR="00780BB8">
      <w:rPr>
        <w:rFonts w:ascii="Calibri" w:eastAsia="Calibri" w:hAnsi="Calibri"/>
        <w:noProof/>
        <w:color w:val="A6A6A6"/>
        <w:sz w:val="22"/>
      </w:rPr>
      <w:t>2018-12-02</w:t>
    </w:r>
    <w:r w:rsidR="00F87FD5">
      <w:rPr>
        <w:noProof/>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23A"/>
    <w:multiLevelType w:val="hybridMultilevel"/>
    <w:tmpl w:val="BB2C0C68"/>
    <w:lvl w:ilvl="0" w:tplc="14541CE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E1D59"/>
    <w:multiLevelType w:val="multilevel"/>
    <w:tmpl w:val="0732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60910"/>
    <w:multiLevelType w:val="hybridMultilevel"/>
    <w:tmpl w:val="E444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79E"/>
    <w:multiLevelType w:val="hybridMultilevel"/>
    <w:tmpl w:val="B7E20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B69E8"/>
    <w:multiLevelType w:val="hybridMultilevel"/>
    <w:tmpl w:val="B7E20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85BF4"/>
    <w:multiLevelType w:val="hybridMultilevel"/>
    <w:tmpl w:val="C1BA87B4"/>
    <w:lvl w:ilvl="0" w:tplc="6DF272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F770F"/>
    <w:multiLevelType w:val="multilevel"/>
    <w:tmpl w:val="748C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50976"/>
    <w:multiLevelType w:val="hybridMultilevel"/>
    <w:tmpl w:val="6158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3"/>
  </w:num>
  <w:num w:numId="5">
    <w:abstractNumId w:val="13"/>
  </w:num>
  <w:num w:numId="6">
    <w:abstractNumId w:val="12"/>
  </w:num>
  <w:num w:numId="7">
    <w:abstractNumId w:val="6"/>
  </w:num>
  <w:num w:numId="8">
    <w:abstractNumId w:val="11"/>
  </w:num>
  <w:num w:numId="9">
    <w:abstractNumId w:val="8"/>
  </w:num>
  <w:num w:numId="10">
    <w:abstractNumId w:val="9"/>
  </w:num>
  <w:num w:numId="11">
    <w:abstractNumId w:val="1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2897"/>
    <w:rsid w:val="000119DA"/>
    <w:rsid w:val="0001380B"/>
    <w:rsid w:val="00015270"/>
    <w:rsid w:val="00023BF2"/>
    <w:rsid w:val="0002447A"/>
    <w:rsid w:val="00025572"/>
    <w:rsid w:val="00025FD1"/>
    <w:rsid w:val="0003112E"/>
    <w:rsid w:val="00035424"/>
    <w:rsid w:val="0003690A"/>
    <w:rsid w:val="000371E1"/>
    <w:rsid w:val="0003730D"/>
    <w:rsid w:val="000426E6"/>
    <w:rsid w:val="00042A64"/>
    <w:rsid w:val="000469A7"/>
    <w:rsid w:val="00047EA3"/>
    <w:rsid w:val="00051C47"/>
    <w:rsid w:val="00052E1E"/>
    <w:rsid w:val="00056D38"/>
    <w:rsid w:val="00061E48"/>
    <w:rsid w:val="000636C4"/>
    <w:rsid w:val="000672B2"/>
    <w:rsid w:val="00067BF5"/>
    <w:rsid w:val="00070789"/>
    <w:rsid w:val="00080EF4"/>
    <w:rsid w:val="000826A0"/>
    <w:rsid w:val="000901A4"/>
    <w:rsid w:val="00092583"/>
    <w:rsid w:val="00095671"/>
    <w:rsid w:val="000959BE"/>
    <w:rsid w:val="00096337"/>
    <w:rsid w:val="000A0EFB"/>
    <w:rsid w:val="000A44F1"/>
    <w:rsid w:val="000A71C4"/>
    <w:rsid w:val="000A7708"/>
    <w:rsid w:val="000B115D"/>
    <w:rsid w:val="000B14B6"/>
    <w:rsid w:val="000B703F"/>
    <w:rsid w:val="000B7C85"/>
    <w:rsid w:val="000C139D"/>
    <w:rsid w:val="000C3D07"/>
    <w:rsid w:val="000C47EA"/>
    <w:rsid w:val="000C4ABC"/>
    <w:rsid w:val="000C5040"/>
    <w:rsid w:val="000D175D"/>
    <w:rsid w:val="000D3916"/>
    <w:rsid w:val="000D5BAD"/>
    <w:rsid w:val="000E1367"/>
    <w:rsid w:val="000E1FD8"/>
    <w:rsid w:val="000E4506"/>
    <w:rsid w:val="000E5114"/>
    <w:rsid w:val="000E5429"/>
    <w:rsid w:val="000E666D"/>
    <w:rsid w:val="000E67D5"/>
    <w:rsid w:val="000E6C0D"/>
    <w:rsid w:val="000E7AF4"/>
    <w:rsid w:val="000F158A"/>
    <w:rsid w:val="000F5CDB"/>
    <w:rsid w:val="000F7798"/>
    <w:rsid w:val="001016A7"/>
    <w:rsid w:val="00101E33"/>
    <w:rsid w:val="00102C1E"/>
    <w:rsid w:val="0010608B"/>
    <w:rsid w:val="0011279F"/>
    <w:rsid w:val="00115EC2"/>
    <w:rsid w:val="00116EE0"/>
    <w:rsid w:val="00117286"/>
    <w:rsid w:val="0012265B"/>
    <w:rsid w:val="00124E49"/>
    <w:rsid w:val="00126CD0"/>
    <w:rsid w:val="00131F94"/>
    <w:rsid w:val="0013298E"/>
    <w:rsid w:val="00132CB0"/>
    <w:rsid w:val="00133099"/>
    <w:rsid w:val="00135EFB"/>
    <w:rsid w:val="001420AC"/>
    <w:rsid w:val="0015110D"/>
    <w:rsid w:val="00151C67"/>
    <w:rsid w:val="001542A7"/>
    <w:rsid w:val="0015626C"/>
    <w:rsid w:val="00156A45"/>
    <w:rsid w:val="001603DF"/>
    <w:rsid w:val="00160CF9"/>
    <w:rsid w:val="00163D26"/>
    <w:rsid w:val="0016466B"/>
    <w:rsid w:val="00166448"/>
    <w:rsid w:val="00170AA2"/>
    <w:rsid w:val="00171201"/>
    <w:rsid w:val="0017725C"/>
    <w:rsid w:val="00177FA2"/>
    <w:rsid w:val="00180BBE"/>
    <w:rsid w:val="0018154A"/>
    <w:rsid w:val="0018165F"/>
    <w:rsid w:val="0018166B"/>
    <w:rsid w:val="00183D10"/>
    <w:rsid w:val="00184752"/>
    <w:rsid w:val="001859C0"/>
    <w:rsid w:val="00190305"/>
    <w:rsid w:val="00190AD7"/>
    <w:rsid w:val="00192748"/>
    <w:rsid w:val="001A347B"/>
    <w:rsid w:val="001A7AB6"/>
    <w:rsid w:val="001B0F9B"/>
    <w:rsid w:val="001B0FFC"/>
    <w:rsid w:val="001B617B"/>
    <w:rsid w:val="001B66E9"/>
    <w:rsid w:val="001B717F"/>
    <w:rsid w:val="001B7649"/>
    <w:rsid w:val="001C03D7"/>
    <w:rsid w:val="001C0990"/>
    <w:rsid w:val="001C0B29"/>
    <w:rsid w:val="001C5268"/>
    <w:rsid w:val="001C5A77"/>
    <w:rsid w:val="001D1DB2"/>
    <w:rsid w:val="001D2737"/>
    <w:rsid w:val="001D5814"/>
    <w:rsid w:val="001D5869"/>
    <w:rsid w:val="001E0DC8"/>
    <w:rsid w:val="001E43A2"/>
    <w:rsid w:val="001E5B26"/>
    <w:rsid w:val="001E5C1D"/>
    <w:rsid w:val="001E77BE"/>
    <w:rsid w:val="00211A6B"/>
    <w:rsid w:val="002124C2"/>
    <w:rsid w:val="00212B16"/>
    <w:rsid w:val="00212F6F"/>
    <w:rsid w:val="0023208A"/>
    <w:rsid w:val="00240FA2"/>
    <w:rsid w:val="00245129"/>
    <w:rsid w:val="00247B39"/>
    <w:rsid w:val="00254FEA"/>
    <w:rsid w:val="002565D7"/>
    <w:rsid w:val="00260ECE"/>
    <w:rsid w:val="00262BE8"/>
    <w:rsid w:val="002650C6"/>
    <w:rsid w:val="00265F70"/>
    <w:rsid w:val="00266B2C"/>
    <w:rsid w:val="00270071"/>
    <w:rsid w:val="00270422"/>
    <w:rsid w:val="0027405B"/>
    <w:rsid w:val="00275910"/>
    <w:rsid w:val="00275EA6"/>
    <w:rsid w:val="0027690A"/>
    <w:rsid w:val="002830FB"/>
    <w:rsid w:val="002921B3"/>
    <w:rsid w:val="002925ED"/>
    <w:rsid w:val="002933A3"/>
    <w:rsid w:val="00293B59"/>
    <w:rsid w:val="00295AE9"/>
    <w:rsid w:val="002A07C9"/>
    <w:rsid w:val="002A088B"/>
    <w:rsid w:val="002A2625"/>
    <w:rsid w:val="002A56FA"/>
    <w:rsid w:val="002A7403"/>
    <w:rsid w:val="002B108D"/>
    <w:rsid w:val="002B251A"/>
    <w:rsid w:val="002B42FA"/>
    <w:rsid w:val="002B5609"/>
    <w:rsid w:val="002B5FC5"/>
    <w:rsid w:val="002B622A"/>
    <w:rsid w:val="002B6517"/>
    <w:rsid w:val="002C0A26"/>
    <w:rsid w:val="002C36E3"/>
    <w:rsid w:val="002C421E"/>
    <w:rsid w:val="002C5989"/>
    <w:rsid w:val="002C7E99"/>
    <w:rsid w:val="002D7341"/>
    <w:rsid w:val="002E1023"/>
    <w:rsid w:val="002E2CA9"/>
    <w:rsid w:val="002E3AAF"/>
    <w:rsid w:val="002E71FB"/>
    <w:rsid w:val="002F061D"/>
    <w:rsid w:val="002F162B"/>
    <w:rsid w:val="002F49E7"/>
    <w:rsid w:val="002F647A"/>
    <w:rsid w:val="002F71B5"/>
    <w:rsid w:val="002F773D"/>
    <w:rsid w:val="003022B9"/>
    <w:rsid w:val="003032B6"/>
    <w:rsid w:val="003068F2"/>
    <w:rsid w:val="003109BC"/>
    <w:rsid w:val="00314E9E"/>
    <w:rsid w:val="00315699"/>
    <w:rsid w:val="00320EAF"/>
    <w:rsid w:val="00321B2F"/>
    <w:rsid w:val="00327441"/>
    <w:rsid w:val="00332511"/>
    <w:rsid w:val="00335A6E"/>
    <w:rsid w:val="00336726"/>
    <w:rsid w:val="003375D6"/>
    <w:rsid w:val="00341B55"/>
    <w:rsid w:val="003428EA"/>
    <w:rsid w:val="00350E64"/>
    <w:rsid w:val="003519E8"/>
    <w:rsid w:val="0035271B"/>
    <w:rsid w:val="00362A9C"/>
    <w:rsid w:val="00362B7F"/>
    <w:rsid w:val="003645CD"/>
    <w:rsid w:val="00370F87"/>
    <w:rsid w:val="0037214D"/>
    <w:rsid w:val="003743D3"/>
    <w:rsid w:val="00374F48"/>
    <w:rsid w:val="003808A4"/>
    <w:rsid w:val="00383061"/>
    <w:rsid w:val="0039511F"/>
    <w:rsid w:val="00397F0A"/>
    <w:rsid w:val="003A45DF"/>
    <w:rsid w:val="003A4868"/>
    <w:rsid w:val="003B382C"/>
    <w:rsid w:val="003B457E"/>
    <w:rsid w:val="003B475A"/>
    <w:rsid w:val="003B5692"/>
    <w:rsid w:val="003B5F59"/>
    <w:rsid w:val="003B6D16"/>
    <w:rsid w:val="003B6F10"/>
    <w:rsid w:val="003C0F7F"/>
    <w:rsid w:val="003C348E"/>
    <w:rsid w:val="003C45F5"/>
    <w:rsid w:val="003C5D20"/>
    <w:rsid w:val="003C7251"/>
    <w:rsid w:val="003D1AAA"/>
    <w:rsid w:val="003D1EFD"/>
    <w:rsid w:val="003D375B"/>
    <w:rsid w:val="003D61C1"/>
    <w:rsid w:val="003E66D6"/>
    <w:rsid w:val="003E6D15"/>
    <w:rsid w:val="003F0A74"/>
    <w:rsid w:val="003F2F5D"/>
    <w:rsid w:val="003F3DB7"/>
    <w:rsid w:val="003F45EB"/>
    <w:rsid w:val="003F5A54"/>
    <w:rsid w:val="00402FAB"/>
    <w:rsid w:val="0040750D"/>
    <w:rsid w:val="00407619"/>
    <w:rsid w:val="00413F94"/>
    <w:rsid w:val="004144B9"/>
    <w:rsid w:val="00422E5F"/>
    <w:rsid w:val="00427E82"/>
    <w:rsid w:val="00431FCF"/>
    <w:rsid w:val="00433797"/>
    <w:rsid w:val="00433925"/>
    <w:rsid w:val="00435625"/>
    <w:rsid w:val="004359C6"/>
    <w:rsid w:val="00436102"/>
    <w:rsid w:val="00436689"/>
    <w:rsid w:val="00440F45"/>
    <w:rsid w:val="00442D49"/>
    <w:rsid w:val="00443534"/>
    <w:rsid w:val="00444639"/>
    <w:rsid w:val="00446179"/>
    <w:rsid w:val="004520A0"/>
    <w:rsid w:val="00454F49"/>
    <w:rsid w:val="004713CB"/>
    <w:rsid w:val="00472A19"/>
    <w:rsid w:val="004730C3"/>
    <w:rsid w:val="00475A64"/>
    <w:rsid w:val="00475F2B"/>
    <w:rsid w:val="004830EB"/>
    <w:rsid w:val="004839A8"/>
    <w:rsid w:val="00487CA2"/>
    <w:rsid w:val="00495102"/>
    <w:rsid w:val="00495644"/>
    <w:rsid w:val="00496362"/>
    <w:rsid w:val="004A7304"/>
    <w:rsid w:val="004A7930"/>
    <w:rsid w:val="004A7F3F"/>
    <w:rsid w:val="004B1A0D"/>
    <w:rsid w:val="004B4153"/>
    <w:rsid w:val="004B46A4"/>
    <w:rsid w:val="004B500C"/>
    <w:rsid w:val="004C1756"/>
    <w:rsid w:val="004C17F6"/>
    <w:rsid w:val="004C506A"/>
    <w:rsid w:val="004C6AFC"/>
    <w:rsid w:val="004C7710"/>
    <w:rsid w:val="004D22E3"/>
    <w:rsid w:val="004D2FAE"/>
    <w:rsid w:val="004D65C0"/>
    <w:rsid w:val="004E007F"/>
    <w:rsid w:val="004E62D4"/>
    <w:rsid w:val="004F0760"/>
    <w:rsid w:val="004F214C"/>
    <w:rsid w:val="004F2D03"/>
    <w:rsid w:val="004F7E75"/>
    <w:rsid w:val="00500604"/>
    <w:rsid w:val="00501189"/>
    <w:rsid w:val="005033EE"/>
    <w:rsid w:val="005102F9"/>
    <w:rsid w:val="005105D0"/>
    <w:rsid w:val="00510A08"/>
    <w:rsid w:val="00511B07"/>
    <w:rsid w:val="00516627"/>
    <w:rsid w:val="00517833"/>
    <w:rsid w:val="00517B40"/>
    <w:rsid w:val="00523384"/>
    <w:rsid w:val="00524376"/>
    <w:rsid w:val="00524805"/>
    <w:rsid w:val="00525A38"/>
    <w:rsid w:val="0052639B"/>
    <w:rsid w:val="00526CEB"/>
    <w:rsid w:val="005310E3"/>
    <w:rsid w:val="00532338"/>
    <w:rsid w:val="0053244D"/>
    <w:rsid w:val="00532F9F"/>
    <w:rsid w:val="005335F9"/>
    <w:rsid w:val="0053525C"/>
    <w:rsid w:val="00542451"/>
    <w:rsid w:val="00545802"/>
    <w:rsid w:val="005458F3"/>
    <w:rsid w:val="00545AC6"/>
    <w:rsid w:val="005467B6"/>
    <w:rsid w:val="005505BA"/>
    <w:rsid w:val="00551490"/>
    <w:rsid w:val="00551A27"/>
    <w:rsid w:val="00554393"/>
    <w:rsid w:val="0055475B"/>
    <w:rsid w:val="00556651"/>
    <w:rsid w:val="0055795F"/>
    <w:rsid w:val="005579AD"/>
    <w:rsid w:val="005604D5"/>
    <w:rsid w:val="0056356D"/>
    <w:rsid w:val="005666BC"/>
    <w:rsid w:val="0057113E"/>
    <w:rsid w:val="00573349"/>
    <w:rsid w:val="00576423"/>
    <w:rsid w:val="00577B06"/>
    <w:rsid w:val="0058218C"/>
    <w:rsid w:val="0058512C"/>
    <w:rsid w:val="0058611D"/>
    <w:rsid w:val="005A0EE0"/>
    <w:rsid w:val="005A10B0"/>
    <w:rsid w:val="005A6A40"/>
    <w:rsid w:val="005B02DE"/>
    <w:rsid w:val="005B1E28"/>
    <w:rsid w:val="005B2EB3"/>
    <w:rsid w:val="005B3B41"/>
    <w:rsid w:val="005B62A4"/>
    <w:rsid w:val="005C386D"/>
    <w:rsid w:val="005C6A3F"/>
    <w:rsid w:val="005D4BB2"/>
    <w:rsid w:val="005E0F88"/>
    <w:rsid w:val="005E32AF"/>
    <w:rsid w:val="005E49C0"/>
    <w:rsid w:val="005E4D93"/>
    <w:rsid w:val="005E6D90"/>
    <w:rsid w:val="005E7F78"/>
    <w:rsid w:val="005F0CAE"/>
    <w:rsid w:val="005F1EE0"/>
    <w:rsid w:val="005F24F8"/>
    <w:rsid w:val="005F2BE4"/>
    <w:rsid w:val="005F38F1"/>
    <w:rsid w:val="005F74E3"/>
    <w:rsid w:val="00600FDF"/>
    <w:rsid w:val="00603AFC"/>
    <w:rsid w:val="006044E5"/>
    <w:rsid w:val="00607552"/>
    <w:rsid w:val="00607F5D"/>
    <w:rsid w:val="006152F0"/>
    <w:rsid w:val="00615A48"/>
    <w:rsid w:val="00615F85"/>
    <w:rsid w:val="00616E7B"/>
    <w:rsid w:val="006229BA"/>
    <w:rsid w:val="006271EC"/>
    <w:rsid w:val="00631258"/>
    <w:rsid w:val="006327D9"/>
    <w:rsid w:val="00632C9C"/>
    <w:rsid w:val="00634980"/>
    <w:rsid w:val="00636CA0"/>
    <w:rsid w:val="00640F18"/>
    <w:rsid w:val="00641F8E"/>
    <w:rsid w:val="006448C3"/>
    <w:rsid w:val="00645578"/>
    <w:rsid w:val="00646541"/>
    <w:rsid w:val="0064685D"/>
    <w:rsid w:val="00651BC0"/>
    <w:rsid w:val="0065541E"/>
    <w:rsid w:val="00656843"/>
    <w:rsid w:val="00656B82"/>
    <w:rsid w:val="00660765"/>
    <w:rsid w:val="0066204E"/>
    <w:rsid w:val="00662897"/>
    <w:rsid w:val="0067273E"/>
    <w:rsid w:val="00672FC8"/>
    <w:rsid w:val="006756DB"/>
    <w:rsid w:val="00682DD7"/>
    <w:rsid w:val="006878AC"/>
    <w:rsid w:val="00692E4B"/>
    <w:rsid w:val="00694E6F"/>
    <w:rsid w:val="00695EAD"/>
    <w:rsid w:val="006A1796"/>
    <w:rsid w:val="006A18C6"/>
    <w:rsid w:val="006A592C"/>
    <w:rsid w:val="006B2F2A"/>
    <w:rsid w:val="006B3C5E"/>
    <w:rsid w:val="006B6E9D"/>
    <w:rsid w:val="006C1508"/>
    <w:rsid w:val="006C2E22"/>
    <w:rsid w:val="006D2D75"/>
    <w:rsid w:val="006D5B94"/>
    <w:rsid w:val="006E0B70"/>
    <w:rsid w:val="006E6270"/>
    <w:rsid w:val="006F203E"/>
    <w:rsid w:val="006F4648"/>
    <w:rsid w:val="006F4FC1"/>
    <w:rsid w:val="006F65ED"/>
    <w:rsid w:val="006F7DFF"/>
    <w:rsid w:val="00701B9E"/>
    <w:rsid w:val="00704BEF"/>
    <w:rsid w:val="007052E9"/>
    <w:rsid w:val="00705BCD"/>
    <w:rsid w:val="007073FF"/>
    <w:rsid w:val="00707B3E"/>
    <w:rsid w:val="007123DB"/>
    <w:rsid w:val="00712AAF"/>
    <w:rsid w:val="00714DD9"/>
    <w:rsid w:val="00714F79"/>
    <w:rsid w:val="00723934"/>
    <w:rsid w:val="0072544F"/>
    <w:rsid w:val="007267DB"/>
    <w:rsid w:val="00730888"/>
    <w:rsid w:val="00732541"/>
    <w:rsid w:val="00732F24"/>
    <w:rsid w:val="00733EC4"/>
    <w:rsid w:val="00740406"/>
    <w:rsid w:val="007479D9"/>
    <w:rsid w:val="00747ED9"/>
    <w:rsid w:val="007509AB"/>
    <w:rsid w:val="00754873"/>
    <w:rsid w:val="007564D3"/>
    <w:rsid w:val="00757E67"/>
    <w:rsid w:val="00762436"/>
    <w:rsid w:val="00764593"/>
    <w:rsid w:val="007711DF"/>
    <w:rsid w:val="00771587"/>
    <w:rsid w:val="00771B33"/>
    <w:rsid w:val="007724BE"/>
    <w:rsid w:val="00774350"/>
    <w:rsid w:val="00774775"/>
    <w:rsid w:val="0077544B"/>
    <w:rsid w:val="007779AD"/>
    <w:rsid w:val="007804F1"/>
    <w:rsid w:val="00780BB8"/>
    <w:rsid w:val="00780E75"/>
    <w:rsid w:val="00780F7E"/>
    <w:rsid w:val="00781202"/>
    <w:rsid w:val="00781F8D"/>
    <w:rsid w:val="0078263A"/>
    <w:rsid w:val="007955B2"/>
    <w:rsid w:val="007A2B03"/>
    <w:rsid w:val="007A4A82"/>
    <w:rsid w:val="007A7542"/>
    <w:rsid w:val="007B33F2"/>
    <w:rsid w:val="007B6EA4"/>
    <w:rsid w:val="007B790C"/>
    <w:rsid w:val="007C2978"/>
    <w:rsid w:val="007C3057"/>
    <w:rsid w:val="007C55D7"/>
    <w:rsid w:val="007D665F"/>
    <w:rsid w:val="007E46A8"/>
    <w:rsid w:val="007E7C3D"/>
    <w:rsid w:val="007F0E71"/>
    <w:rsid w:val="007F502B"/>
    <w:rsid w:val="0080120C"/>
    <w:rsid w:val="00801819"/>
    <w:rsid w:val="00807BA6"/>
    <w:rsid w:val="00812E0F"/>
    <w:rsid w:val="0082778A"/>
    <w:rsid w:val="00827CA9"/>
    <w:rsid w:val="00827DB4"/>
    <w:rsid w:val="00832ECA"/>
    <w:rsid w:val="0083380B"/>
    <w:rsid w:val="00835574"/>
    <w:rsid w:val="00835742"/>
    <w:rsid w:val="00837A97"/>
    <w:rsid w:val="00837F8C"/>
    <w:rsid w:val="008419D1"/>
    <w:rsid w:val="00841DF6"/>
    <w:rsid w:val="00843546"/>
    <w:rsid w:val="00845DBE"/>
    <w:rsid w:val="00851053"/>
    <w:rsid w:val="008515BE"/>
    <w:rsid w:val="00855156"/>
    <w:rsid w:val="00856404"/>
    <w:rsid w:val="008617DC"/>
    <w:rsid w:val="0086445C"/>
    <w:rsid w:val="00866875"/>
    <w:rsid w:val="0087442D"/>
    <w:rsid w:val="00877704"/>
    <w:rsid w:val="00877973"/>
    <w:rsid w:val="008812F7"/>
    <w:rsid w:val="00882083"/>
    <w:rsid w:val="008932CD"/>
    <w:rsid w:val="008A1545"/>
    <w:rsid w:val="008A1922"/>
    <w:rsid w:val="008A4D02"/>
    <w:rsid w:val="008A5B78"/>
    <w:rsid w:val="008B02A0"/>
    <w:rsid w:val="008B18EC"/>
    <w:rsid w:val="008B1E2A"/>
    <w:rsid w:val="008B2A8C"/>
    <w:rsid w:val="008B36BF"/>
    <w:rsid w:val="008B465E"/>
    <w:rsid w:val="008B4A73"/>
    <w:rsid w:val="008B6AB4"/>
    <w:rsid w:val="008C1A8C"/>
    <w:rsid w:val="008C27C5"/>
    <w:rsid w:val="008C41CA"/>
    <w:rsid w:val="008C5EBC"/>
    <w:rsid w:val="008C64D4"/>
    <w:rsid w:val="008D2017"/>
    <w:rsid w:val="008D2774"/>
    <w:rsid w:val="008D72D8"/>
    <w:rsid w:val="008F2061"/>
    <w:rsid w:val="008F6A6C"/>
    <w:rsid w:val="008F6AAC"/>
    <w:rsid w:val="0090072C"/>
    <w:rsid w:val="00906A2D"/>
    <w:rsid w:val="00907C69"/>
    <w:rsid w:val="00911840"/>
    <w:rsid w:val="00911BCC"/>
    <w:rsid w:val="00911FB2"/>
    <w:rsid w:val="00913201"/>
    <w:rsid w:val="00914526"/>
    <w:rsid w:val="0091632B"/>
    <w:rsid w:val="00917562"/>
    <w:rsid w:val="0092344A"/>
    <w:rsid w:val="00926603"/>
    <w:rsid w:val="00927ABB"/>
    <w:rsid w:val="0093190E"/>
    <w:rsid w:val="0093328A"/>
    <w:rsid w:val="009363B5"/>
    <w:rsid w:val="00936E0C"/>
    <w:rsid w:val="0094151A"/>
    <w:rsid w:val="00941DDB"/>
    <w:rsid w:val="009436EA"/>
    <w:rsid w:val="00944D2E"/>
    <w:rsid w:val="00945DA5"/>
    <w:rsid w:val="0094635C"/>
    <w:rsid w:val="0094678B"/>
    <w:rsid w:val="00950094"/>
    <w:rsid w:val="009531E4"/>
    <w:rsid w:val="00953987"/>
    <w:rsid w:val="00953E7E"/>
    <w:rsid w:val="009546CD"/>
    <w:rsid w:val="00962C77"/>
    <w:rsid w:val="00963E24"/>
    <w:rsid w:val="00966DAD"/>
    <w:rsid w:val="009713D6"/>
    <w:rsid w:val="00973E4E"/>
    <w:rsid w:val="00977550"/>
    <w:rsid w:val="009800C3"/>
    <w:rsid w:val="0098012D"/>
    <w:rsid w:val="00982FC8"/>
    <w:rsid w:val="009853FA"/>
    <w:rsid w:val="00985C39"/>
    <w:rsid w:val="00986A20"/>
    <w:rsid w:val="00987DE3"/>
    <w:rsid w:val="00990321"/>
    <w:rsid w:val="00991531"/>
    <w:rsid w:val="00994777"/>
    <w:rsid w:val="009A114A"/>
    <w:rsid w:val="009A1439"/>
    <w:rsid w:val="009A1944"/>
    <w:rsid w:val="009A30F4"/>
    <w:rsid w:val="009A33F6"/>
    <w:rsid w:val="009A4F64"/>
    <w:rsid w:val="009B20B6"/>
    <w:rsid w:val="009B2B56"/>
    <w:rsid w:val="009B32A8"/>
    <w:rsid w:val="009C0AF0"/>
    <w:rsid w:val="009C2F9E"/>
    <w:rsid w:val="009C3042"/>
    <w:rsid w:val="009C40F8"/>
    <w:rsid w:val="009D2B05"/>
    <w:rsid w:val="009D60EB"/>
    <w:rsid w:val="009D7E8A"/>
    <w:rsid w:val="009E4637"/>
    <w:rsid w:val="009F02D3"/>
    <w:rsid w:val="009F07D9"/>
    <w:rsid w:val="009F11A3"/>
    <w:rsid w:val="009F289B"/>
    <w:rsid w:val="009F5D42"/>
    <w:rsid w:val="00A001C4"/>
    <w:rsid w:val="00A007E3"/>
    <w:rsid w:val="00A0476A"/>
    <w:rsid w:val="00A0477D"/>
    <w:rsid w:val="00A04876"/>
    <w:rsid w:val="00A05763"/>
    <w:rsid w:val="00A05B72"/>
    <w:rsid w:val="00A06FF9"/>
    <w:rsid w:val="00A10DCB"/>
    <w:rsid w:val="00A14740"/>
    <w:rsid w:val="00A165CD"/>
    <w:rsid w:val="00A216C4"/>
    <w:rsid w:val="00A2296F"/>
    <w:rsid w:val="00A34A25"/>
    <w:rsid w:val="00A41CC1"/>
    <w:rsid w:val="00A43BE7"/>
    <w:rsid w:val="00A44482"/>
    <w:rsid w:val="00A45725"/>
    <w:rsid w:val="00A47929"/>
    <w:rsid w:val="00A50A65"/>
    <w:rsid w:val="00A52498"/>
    <w:rsid w:val="00A57571"/>
    <w:rsid w:val="00A63595"/>
    <w:rsid w:val="00A6766C"/>
    <w:rsid w:val="00A724B4"/>
    <w:rsid w:val="00A7565D"/>
    <w:rsid w:val="00A757FD"/>
    <w:rsid w:val="00A763DD"/>
    <w:rsid w:val="00A8157E"/>
    <w:rsid w:val="00A81BD4"/>
    <w:rsid w:val="00A83658"/>
    <w:rsid w:val="00A83723"/>
    <w:rsid w:val="00A83BAA"/>
    <w:rsid w:val="00A84F5E"/>
    <w:rsid w:val="00A927B8"/>
    <w:rsid w:val="00A92B9B"/>
    <w:rsid w:val="00A93AC7"/>
    <w:rsid w:val="00A95387"/>
    <w:rsid w:val="00A9622A"/>
    <w:rsid w:val="00AA01EE"/>
    <w:rsid w:val="00AA025D"/>
    <w:rsid w:val="00AA2170"/>
    <w:rsid w:val="00AA3A16"/>
    <w:rsid w:val="00AA6A1E"/>
    <w:rsid w:val="00AA7E12"/>
    <w:rsid w:val="00AB49E8"/>
    <w:rsid w:val="00AC2A66"/>
    <w:rsid w:val="00AC41E6"/>
    <w:rsid w:val="00AC55E3"/>
    <w:rsid w:val="00AC5C6B"/>
    <w:rsid w:val="00AD1FDB"/>
    <w:rsid w:val="00AD2948"/>
    <w:rsid w:val="00AE2982"/>
    <w:rsid w:val="00AE3AC5"/>
    <w:rsid w:val="00AE67CC"/>
    <w:rsid w:val="00AF1D12"/>
    <w:rsid w:val="00B02B77"/>
    <w:rsid w:val="00B035EC"/>
    <w:rsid w:val="00B05EE1"/>
    <w:rsid w:val="00B1219E"/>
    <w:rsid w:val="00B145E9"/>
    <w:rsid w:val="00B20094"/>
    <w:rsid w:val="00B20D3B"/>
    <w:rsid w:val="00B20DEA"/>
    <w:rsid w:val="00B23DE3"/>
    <w:rsid w:val="00B26CF9"/>
    <w:rsid w:val="00B3101B"/>
    <w:rsid w:val="00B31620"/>
    <w:rsid w:val="00B34C47"/>
    <w:rsid w:val="00B3656C"/>
    <w:rsid w:val="00B37959"/>
    <w:rsid w:val="00B44A5E"/>
    <w:rsid w:val="00B45FB4"/>
    <w:rsid w:val="00B476F6"/>
    <w:rsid w:val="00B47BCB"/>
    <w:rsid w:val="00B57854"/>
    <w:rsid w:val="00B60540"/>
    <w:rsid w:val="00B6170B"/>
    <w:rsid w:val="00B64938"/>
    <w:rsid w:val="00B65EDB"/>
    <w:rsid w:val="00B708F9"/>
    <w:rsid w:val="00B72972"/>
    <w:rsid w:val="00B74FCC"/>
    <w:rsid w:val="00B76A69"/>
    <w:rsid w:val="00B7776A"/>
    <w:rsid w:val="00B77972"/>
    <w:rsid w:val="00B82861"/>
    <w:rsid w:val="00B8288C"/>
    <w:rsid w:val="00B8296F"/>
    <w:rsid w:val="00B84FF9"/>
    <w:rsid w:val="00B85A4F"/>
    <w:rsid w:val="00B85C33"/>
    <w:rsid w:val="00B85C56"/>
    <w:rsid w:val="00B91108"/>
    <w:rsid w:val="00B920CD"/>
    <w:rsid w:val="00BA3B0D"/>
    <w:rsid w:val="00BB08F4"/>
    <w:rsid w:val="00BB23D7"/>
    <w:rsid w:val="00BB4D88"/>
    <w:rsid w:val="00BB5E7B"/>
    <w:rsid w:val="00BB6B21"/>
    <w:rsid w:val="00BB78D1"/>
    <w:rsid w:val="00BC04AB"/>
    <w:rsid w:val="00BC1861"/>
    <w:rsid w:val="00BC3699"/>
    <w:rsid w:val="00BC463F"/>
    <w:rsid w:val="00BC640B"/>
    <w:rsid w:val="00BC7258"/>
    <w:rsid w:val="00BC726A"/>
    <w:rsid w:val="00BC7CF3"/>
    <w:rsid w:val="00BD02A2"/>
    <w:rsid w:val="00BD06E8"/>
    <w:rsid w:val="00BD0C85"/>
    <w:rsid w:val="00BD161F"/>
    <w:rsid w:val="00BD3D72"/>
    <w:rsid w:val="00BD4D0A"/>
    <w:rsid w:val="00BE0702"/>
    <w:rsid w:val="00BE09E7"/>
    <w:rsid w:val="00BE7810"/>
    <w:rsid w:val="00BF1091"/>
    <w:rsid w:val="00BF28E6"/>
    <w:rsid w:val="00BF3EA5"/>
    <w:rsid w:val="00BF6046"/>
    <w:rsid w:val="00BF67A8"/>
    <w:rsid w:val="00BF7FDE"/>
    <w:rsid w:val="00C01262"/>
    <w:rsid w:val="00C03B79"/>
    <w:rsid w:val="00C055A0"/>
    <w:rsid w:val="00C1438F"/>
    <w:rsid w:val="00C15B47"/>
    <w:rsid w:val="00C16D41"/>
    <w:rsid w:val="00C208EC"/>
    <w:rsid w:val="00C2191F"/>
    <w:rsid w:val="00C232FA"/>
    <w:rsid w:val="00C30416"/>
    <w:rsid w:val="00C30691"/>
    <w:rsid w:val="00C312CF"/>
    <w:rsid w:val="00C333BC"/>
    <w:rsid w:val="00C34EC9"/>
    <w:rsid w:val="00C35505"/>
    <w:rsid w:val="00C374A9"/>
    <w:rsid w:val="00C45809"/>
    <w:rsid w:val="00C4631C"/>
    <w:rsid w:val="00C509E5"/>
    <w:rsid w:val="00C51494"/>
    <w:rsid w:val="00C51C11"/>
    <w:rsid w:val="00C547E5"/>
    <w:rsid w:val="00C55478"/>
    <w:rsid w:val="00C57334"/>
    <w:rsid w:val="00C6224C"/>
    <w:rsid w:val="00C66952"/>
    <w:rsid w:val="00C71C62"/>
    <w:rsid w:val="00C71F07"/>
    <w:rsid w:val="00C754D7"/>
    <w:rsid w:val="00C77E04"/>
    <w:rsid w:val="00C81E92"/>
    <w:rsid w:val="00C83851"/>
    <w:rsid w:val="00C843FF"/>
    <w:rsid w:val="00C87C5D"/>
    <w:rsid w:val="00C92E93"/>
    <w:rsid w:val="00C934CD"/>
    <w:rsid w:val="00C94571"/>
    <w:rsid w:val="00C94749"/>
    <w:rsid w:val="00C94ADD"/>
    <w:rsid w:val="00C95DF3"/>
    <w:rsid w:val="00C97D5A"/>
    <w:rsid w:val="00CA245B"/>
    <w:rsid w:val="00CA6EE9"/>
    <w:rsid w:val="00CB095B"/>
    <w:rsid w:val="00CB1404"/>
    <w:rsid w:val="00CB50EF"/>
    <w:rsid w:val="00CB775B"/>
    <w:rsid w:val="00CC2214"/>
    <w:rsid w:val="00CC4512"/>
    <w:rsid w:val="00CC4D5A"/>
    <w:rsid w:val="00CC6AA1"/>
    <w:rsid w:val="00CD31E2"/>
    <w:rsid w:val="00CD392A"/>
    <w:rsid w:val="00CD503F"/>
    <w:rsid w:val="00CD70E7"/>
    <w:rsid w:val="00CE0B44"/>
    <w:rsid w:val="00CF41B0"/>
    <w:rsid w:val="00CF5BE2"/>
    <w:rsid w:val="00D010A5"/>
    <w:rsid w:val="00D03C7B"/>
    <w:rsid w:val="00D05F36"/>
    <w:rsid w:val="00D06072"/>
    <w:rsid w:val="00D0718C"/>
    <w:rsid w:val="00D07B63"/>
    <w:rsid w:val="00D10AF1"/>
    <w:rsid w:val="00D16079"/>
    <w:rsid w:val="00D237BC"/>
    <w:rsid w:val="00D25D90"/>
    <w:rsid w:val="00D26DBF"/>
    <w:rsid w:val="00D276B4"/>
    <w:rsid w:val="00D30B00"/>
    <w:rsid w:val="00D317ED"/>
    <w:rsid w:val="00D31DBE"/>
    <w:rsid w:val="00D351E6"/>
    <w:rsid w:val="00D4197F"/>
    <w:rsid w:val="00D43552"/>
    <w:rsid w:val="00D44433"/>
    <w:rsid w:val="00D46C31"/>
    <w:rsid w:val="00D51FE9"/>
    <w:rsid w:val="00D55287"/>
    <w:rsid w:val="00D56AAA"/>
    <w:rsid w:val="00D56B99"/>
    <w:rsid w:val="00D576FB"/>
    <w:rsid w:val="00D610D4"/>
    <w:rsid w:val="00D62D87"/>
    <w:rsid w:val="00D64BEC"/>
    <w:rsid w:val="00D663D6"/>
    <w:rsid w:val="00D66F91"/>
    <w:rsid w:val="00D716C8"/>
    <w:rsid w:val="00D728BD"/>
    <w:rsid w:val="00D7714A"/>
    <w:rsid w:val="00D8399F"/>
    <w:rsid w:val="00D870C5"/>
    <w:rsid w:val="00D93BC7"/>
    <w:rsid w:val="00D94B48"/>
    <w:rsid w:val="00D95DE8"/>
    <w:rsid w:val="00DA19A6"/>
    <w:rsid w:val="00DA2BFA"/>
    <w:rsid w:val="00DA2C1C"/>
    <w:rsid w:val="00DA3BBC"/>
    <w:rsid w:val="00DA4DA5"/>
    <w:rsid w:val="00DA76CD"/>
    <w:rsid w:val="00DA7E6D"/>
    <w:rsid w:val="00DB18B9"/>
    <w:rsid w:val="00DB195E"/>
    <w:rsid w:val="00DB25B0"/>
    <w:rsid w:val="00DB2AB6"/>
    <w:rsid w:val="00DB52CD"/>
    <w:rsid w:val="00DB60E7"/>
    <w:rsid w:val="00DB7489"/>
    <w:rsid w:val="00DC6AD8"/>
    <w:rsid w:val="00DD2C59"/>
    <w:rsid w:val="00DD48BB"/>
    <w:rsid w:val="00DD5C22"/>
    <w:rsid w:val="00DD6FBC"/>
    <w:rsid w:val="00DE0133"/>
    <w:rsid w:val="00DE2137"/>
    <w:rsid w:val="00DE4722"/>
    <w:rsid w:val="00DE5CCA"/>
    <w:rsid w:val="00DE698B"/>
    <w:rsid w:val="00DE6AEA"/>
    <w:rsid w:val="00DF3795"/>
    <w:rsid w:val="00DF4735"/>
    <w:rsid w:val="00DF76C9"/>
    <w:rsid w:val="00DF7ED1"/>
    <w:rsid w:val="00E06288"/>
    <w:rsid w:val="00E1121F"/>
    <w:rsid w:val="00E12A37"/>
    <w:rsid w:val="00E17140"/>
    <w:rsid w:val="00E2077A"/>
    <w:rsid w:val="00E27340"/>
    <w:rsid w:val="00E31C4D"/>
    <w:rsid w:val="00E34DB0"/>
    <w:rsid w:val="00E43B2F"/>
    <w:rsid w:val="00E50BA3"/>
    <w:rsid w:val="00E57845"/>
    <w:rsid w:val="00E61338"/>
    <w:rsid w:val="00E614AD"/>
    <w:rsid w:val="00E62276"/>
    <w:rsid w:val="00E6318C"/>
    <w:rsid w:val="00E67868"/>
    <w:rsid w:val="00E70389"/>
    <w:rsid w:val="00E742A8"/>
    <w:rsid w:val="00E80739"/>
    <w:rsid w:val="00E9048F"/>
    <w:rsid w:val="00E9085C"/>
    <w:rsid w:val="00EA0790"/>
    <w:rsid w:val="00EA2F27"/>
    <w:rsid w:val="00EA5B3B"/>
    <w:rsid w:val="00EA6D8F"/>
    <w:rsid w:val="00EA7B86"/>
    <w:rsid w:val="00EB0E57"/>
    <w:rsid w:val="00EB476A"/>
    <w:rsid w:val="00EB48EE"/>
    <w:rsid w:val="00EB67BE"/>
    <w:rsid w:val="00EC45F4"/>
    <w:rsid w:val="00EC4BC5"/>
    <w:rsid w:val="00EC788B"/>
    <w:rsid w:val="00ED5FC9"/>
    <w:rsid w:val="00ED6D62"/>
    <w:rsid w:val="00EE0A8A"/>
    <w:rsid w:val="00EE0D6A"/>
    <w:rsid w:val="00EE3F05"/>
    <w:rsid w:val="00EF0DAF"/>
    <w:rsid w:val="00EF21EB"/>
    <w:rsid w:val="00EF59B5"/>
    <w:rsid w:val="00F01165"/>
    <w:rsid w:val="00F014D9"/>
    <w:rsid w:val="00F0153A"/>
    <w:rsid w:val="00F10F3C"/>
    <w:rsid w:val="00F153BA"/>
    <w:rsid w:val="00F21911"/>
    <w:rsid w:val="00F2192D"/>
    <w:rsid w:val="00F279C1"/>
    <w:rsid w:val="00F304FC"/>
    <w:rsid w:val="00F305D6"/>
    <w:rsid w:val="00F31093"/>
    <w:rsid w:val="00F31445"/>
    <w:rsid w:val="00F316A4"/>
    <w:rsid w:val="00F324D7"/>
    <w:rsid w:val="00F33BEA"/>
    <w:rsid w:val="00F342C0"/>
    <w:rsid w:val="00F521C7"/>
    <w:rsid w:val="00F54F7F"/>
    <w:rsid w:val="00F56770"/>
    <w:rsid w:val="00F61220"/>
    <w:rsid w:val="00F67483"/>
    <w:rsid w:val="00F71A0C"/>
    <w:rsid w:val="00F759FB"/>
    <w:rsid w:val="00F7792F"/>
    <w:rsid w:val="00F80BFA"/>
    <w:rsid w:val="00F84699"/>
    <w:rsid w:val="00F87FD5"/>
    <w:rsid w:val="00F90F75"/>
    <w:rsid w:val="00F91BFE"/>
    <w:rsid w:val="00F92D38"/>
    <w:rsid w:val="00F94B58"/>
    <w:rsid w:val="00FA36FB"/>
    <w:rsid w:val="00FA3BCA"/>
    <w:rsid w:val="00FA3E46"/>
    <w:rsid w:val="00FA4686"/>
    <w:rsid w:val="00FA5577"/>
    <w:rsid w:val="00FB3D2E"/>
    <w:rsid w:val="00FB42FF"/>
    <w:rsid w:val="00FB4422"/>
    <w:rsid w:val="00FC0036"/>
    <w:rsid w:val="00FC2147"/>
    <w:rsid w:val="00FC2A98"/>
    <w:rsid w:val="00FC3FF7"/>
    <w:rsid w:val="00FC5FB4"/>
    <w:rsid w:val="00FC778C"/>
    <w:rsid w:val="00FD0DBE"/>
    <w:rsid w:val="00FD1FA4"/>
    <w:rsid w:val="00FE1E47"/>
    <w:rsid w:val="00FE1F1C"/>
    <w:rsid w:val="00FE449A"/>
    <w:rsid w:val="00FF1FD6"/>
    <w:rsid w:val="00FF23B0"/>
    <w:rsid w:val="00FF5079"/>
    <w:rsid w:val="00FF614C"/>
    <w:rsid w:val="00FF68D7"/>
    <w:rsid w:val="00FF6CFE"/>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4DF0B"/>
  <w15:docId w15:val="{6E9CF099-10FF-4A2C-9F22-7EB8B891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A66"/>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3D61C1"/>
    <w:pPr>
      <w:spacing w:after="100"/>
    </w:pPr>
    <w:rPr>
      <w:i/>
    </w:rPr>
  </w:style>
  <w:style w:type="paragraph" w:styleId="TOC2">
    <w:name w:val="toc 2"/>
    <w:basedOn w:val="Normal"/>
    <w:next w:val="Normal"/>
    <w:autoRedefine/>
    <w:uiPriority w:val="39"/>
    <w:unhideWhenUsed/>
    <w:rsid w:val="00A04876"/>
    <w:pPr>
      <w:spacing w:after="100"/>
      <w:ind w:left="240"/>
    </w:pPr>
    <w:rPr>
      <w:i/>
    </w:rPr>
  </w:style>
  <w:style w:type="character" w:styleId="Strong">
    <w:name w:val="Strong"/>
    <w:uiPriority w:val="22"/>
    <w:qFormat/>
    <w:rsid w:val="00D716C8"/>
    <w:rPr>
      <w:b/>
      <w:bCs/>
    </w:rPr>
  </w:style>
  <w:style w:type="paragraph" w:styleId="FootnoteText">
    <w:name w:val="footnote text"/>
    <w:basedOn w:val="Normal"/>
    <w:link w:val="FootnoteTextChar"/>
    <w:uiPriority w:val="99"/>
    <w:semiHidden/>
    <w:unhideWhenUsed/>
    <w:rsid w:val="000A71C4"/>
    <w:pPr>
      <w:spacing w:before="0" w:after="0"/>
    </w:pPr>
    <w:rPr>
      <w:sz w:val="20"/>
      <w:szCs w:val="20"/>
    </w:rPr>
  </w:style>
  <w:style w:type="character" w:customStyle="1" w:styleId="FootnoteTextChar">
    <w:name w:val="Footnote Text Char"/>
    <w:basedOn w:val="DefaultParagraphFont"/>
    <w:link w:val="FootnoteText"/>
    <w:uiPriority w:val="99"/>
    <w:semiHidden/>
    <w:rsid w:val="000A71C4"/>
    <w:rPr>
      <w:rFonts w:eastAsiaTheme="minorEastAsia" w:cs="Times New Roman"/>
      <w:sz w:val="20"/>
      <w:szCs w:val="20"/>
    </w:rPr>
  </w:style>
  <w:style w:type="character" w:styleId="FootnoteReference">
    <w:name w:val="footnote reference"/>
    <w:basedOn w:val="DefaultParagraphFont"/>
    <w:uiPriority w:val="99"/>
    <w:semiHidden/>
    <w:unhideWhenUsed/>
    <w:rsid w:val="000A71C4"/>
    <w:rPr>
      <w:vertAlign w:val="superscript"/>
    </w:rPr>
  </w:style>
  <w:style w:type="character" w:styleId="FollowedHyperlink">
    <w:name w:val="FollowedHyperlink"/>
    <w:basedOn w:val="DefaultParagraphFont"/>
    <w:uiPriority w:val="99"/>
    <w:semiHidden/>
    <w:unhideWhenUsed/>
    <w:rsid w:val="000A71C4"/>
    <w:rPr>
      <w:color w:val="954F72" w:themeColor="followedHyperlink"/>
      <w:u w:val="single"/>
    </w:rPr>
  </w:style>
  <w:style w:type="paragraph" w:styleId="BalloonText">
    <w:name w:val="Balloon Text"/>
    <w:basedOn w:val="Normal"/>
    <w:link w:val="BalloonTextChar"/>
    <w:uiPriority w:val="99"/>
    <w:semiHidden/>
    <w:unhideWhenUsed/>
    <w:rsid w:val="00BC463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63F"/>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BC463F"/>
    <w:rPr>
      <w:sz w:val="16"/>
      <w:szCs w:val="16"/>
    </w:rPr>
  </w:style>
  <w:style w:type="paragraph" w:styleId="CommentText">
    <w:name w:val="annotation text"/>
    <w:basedOn w:val="Normal"/>
    <w:link w:val="CommentTextChar"/>
    <w:uiPriority w:val="99"/>
    <w:semiHidden/>
    <w:unhideWhenUsed/>
    <w:rsid w:val="00BC463F"/>
    <w:rPr>
      <w:sz w:val="20"/>
      <w:szCs w:val="20"/>
    </w:rPr>
  </w:style>
  <w:style w:type="character" w:customStyle="1" w:styleId="CommentTextChar">
    <w:name w:val="Comment Text Char"/>
    <w:basedOn w:val="DefaultParagraphFont"/>
    <w:link w:val="CommentText"/>
    <w:uiPriority w:val="99"/>
    <w:semiHidden/>
    <w:rsid w:val="00BC463F"/>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BC463F"/>
    <w:rPr>
      <w:b/>
      <w:bCs/>
    </w:rPr>
  </w:style>
  <w:style w:type="character" w:customStyle="1" w:styleId="CommentSubjectChar">
    <w:name w:val="Comment Subject Char"/>
    <w:basedOn w:val="CommentTextChar"/>
    <w:link w:val="CommentSubject"/>
    <w:uiPriority w:val="99"/>
    <w:semiHidden/>
    <w:rsid w:val="00BC463F"/>
    <w:rPr>
      <w:rFonts w:eastAsiaTheme="minorEastAsia" w:cs="Times New Roman"/>
      <w:b/>
      <w:bCs/>
      <w:sz w:val="20"/>
      <w:szCs w:val="20"/>
    </w:rPr>
  </w:style>
  <w:style w:type="table" w:customStyle="1" w:styleId="TableGridLight1">
    <w:name w:val="Table Grid Light1"/>
    <w:basedOn w:val="TableNormal"/>
    <w:uiPriority w:val="40"/>
    <w:rsid w:val="00A92B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037754">
      <w:bodyDiv w:val="1"/>
      <w:marLeft w:val="0"/>
      <w:marRight w:val="0"/>
      <w:marTop w:val="0"/>
      <w:marBottom w:val="0"/>
      <w:divBdr>
        <w:top w:val="none" w:sz="0" w:space="0" w:color="auto"/>
        <w:left w:val="none" w:sz="0" w:space="0" w:color="auto"/>
        <w:bottom w:val="none" w:sz="0" w:space="0" w:color="auto"/>
        <w:right w:val="none" w:sz="0" w:space="0" w:color="auto"/>
      </w:divBdr>
    </w:div>
    <w:div w:id="159705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learn.sparkfun.com/tutorials/voltage-current-resistance-and-ohms-law"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voltage-current-resistance-and-ohms-law"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12C53-176C-4EF8-B59A-773353599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27</TotalTime>
  <Pages>8</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20</cp:revision>
  <cp:lastPrinted>2018-12-02T19:21:00Z</cp:lastPrinted>
  <dcterms:created xsi:type="dcterms:W3CDTF">2018-06-16T03:54:00Z</dcterms:created>
  <dcterms:modified xsi:type="dcterms:W3CDTF">2018-12-02T19:21:00Z</dcterms:modified>
</cp:coreProperties>
</file>