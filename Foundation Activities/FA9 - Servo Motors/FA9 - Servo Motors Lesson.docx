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2"/>
        <w:gridCol w:w="5760"/>
      </w:tblGrid>
      <w:tr w:rsidR="00542451" w:rsidTr="00945DA5">
        <w:tc>
          <w:tcPr>
            <w:tcW w:w="3312" w:type="dxa"/>
            <w:vAlign w:val="center"/>
          </w:tcPr>
          <w:p w:rsidR="00183D10" w:rsidRDefault="007564D3" w:rsidP="004D1145">
            <w:r>
              <w:rPr>
                <w:noProof/>
              </w:rPr>
              <w:drawing>
                <wp:inline distT="0" distB="0" distL="0" distR="0">
                  <wp:extent cx="1966120" cy="12091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CKUP_16Sep17_2310_B36108_2.jpg"/>
                          <pic:cNvPicPr/>
                        </pic:nvPicPr>
                        <pic:blipFill rotWithShape="1">
                          <a:blip r:embed="rId8" cstate="print">
                            <a:extLst>
                              <a:ext uri="{28A0092B-C50C-407E-A947-70E740481C1C}">
                                <a14:useLocalDpi xmlns:a14="http://schemas.microsoft.com/office/drawing/2010/main" val="0"/>
                              </a:ext>
                            </a:extLst>
                          </a:blip>
                          <a:srcRect l="9292" t="20337" r="9443" b="29688"/>
                          <a:stretch/>
                        </pic:blipFill>
                        <pic:spPr bwMode="auto">
                          <a:xfrm>
                            <a:off x="0" y="0"/>
                            <a:ext cx="2198551" cy="1352049"/>
                          </a:xfrm>
                          <a:prstGeom prst="rect">
                            <a:avLst/>
                          </a:prstGeom>
                          <a:ln>
                            <a:noFill/>
                          </a:ln>
                          <a:extLst>
                            <a:ext uri="{53640926-AAD7-44D8-BBD7-CCE9431645EC}">
                              <a14:shadowObscured xmlns:a14="http://schemas.microsoft.com/office/drawing/2010/main"/>
                            </a:ext>
                          </a:extLst>
                        </pic:spPr>
                      </pic:pic>
                    </a:graphicData>
                  </a:graphic>
                </wp:inline>
              </w:drawing>
            </w:r>
          </w:p>
        </w:tc>
        <w:tc>
          <w:tcPr>
            <w:tcW w:w="5760" w:type="dxa"/>
            <w:vAlign w:val="center"/>
          </w:tcPr>
          <w:p w:rsidR="00542451" w:rsidRDefault="00542451" w:rsidP="00CB50EF">
            <w:pPr>
              <w:pStyle w:val="Title"/>
            </w:pPr>
            <w:r w:rsidRPr="00542451">
              <w:rPr>
                <w:noProof/>
              </w:rPr>
              <w:drawing>
                <wp:inline distT="0" distB="0" distL="0" distR="0">
                  <wp:extent cx="2743200" cy="32155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2743200" cy="321550"/>
                          </a:xfrm>
                          <a:prstGeom prst="rect">
                            <a:avLst/>
                          </a:prstGeom>
                        </pic:spPr>
                      </pic:pic>
                    </a:graphicData>
                  </a:graphic>
                </wp:inline>
              </w:drawing>
            </w:r>
          </w:p>
          <w:p w:rsidR="00183D10" w:rsidRDefault="003C348E" w:rsidP="00CB50EF">
            <w:pPr>
              <w:pStyle w:val="Title"/>
            </w:pPr>
            <w:r>
              <w:t>Foundation</w:t>
            </w:r>
            <w:r w:rsidR="0093328A">
              <w:t xml:space="preserve"> Activity</w:t>
            </w:r>
            <w:r w:rsidR="0044354D">
              <w:t xml:space="preserve"> </w:t>
            </w:r>
            <w:r w:rsidR="00AC363D">
              <w:t>9</w:t>
            </w:r>
            <w:r w:rsidR="00301A6F">
              <w:br/>
            </w:r>
            <w:r w:rsidR="0054597D">
              <w:t>Servo Motors</w:t>
            </w:r>
          </w:p>
        </w:tc>
      </w:tr>
    </w:tbl>
    <w:p w:rsidR="001B717F" w:rsidRPr="00EB73FC" w:rsidRDefault="00695EAD" w:rsidP="00695EAD">
      <w:pPr>
        <w:pStyle w:val="LessonHeading1"/>
        <w:outlineLvl w:val="9"/>
      </w:pPr>
      <w:r>
        <w:t xml:space="preserve">Contents and </w:t>
      </w:r>
      <w:r w:rsidR="001B717F">
        <w:t>Learning Outcomes</w:t>
      </w:r>
    </w:p>
    <w:p w:rsidR="001B717F" w:rsidRDefault="001B717F" w:rsidP="001B717F">
      <w:pPr>
        <w:rPr>
          <w:lang w:eastAsia="ja-JP"/>
        </w:rPr>
      </w:pPr>
      <w:r>
        <w:rPr>
          <w:lang w:eastAsia="ja-JP"/>
        </w:rPr>
        <w:t>Students will,</w:t>
      </w:r>
    </w:p>
    <w:p w:rsidR="00AD0800" w:rsidRDefault="00AD0800" w:rsidP="001B717F">
      <w:pPr>
        <w:pStyle w:val="ListParagraph"/>
        <w:numPr>
          <w:ilvl w:val="0"/>
          <w:numId w:val="3"/>
        </w:numPr>
        <w:rPr>
          <w:lang w:eastAsia="ja-JP"/>
        </w:rPr>
      </w:pPr>
      <w:r>
        <w:rPr>
          <w:lang w:eastAsia="ja-JP"/>
        </w:rPr>
        <w:t>Compare DC and Servo Motors</w:t>
      </w:r>
    </w:p>
    <w:p w:rsidR="001B717F" w:rsidRDefault="00A358AB" w:rsidP="001B717F">
      <w:pPr>
        <w:pStyle w:val="ListParagraph"/>
        <w:numPr>
          <w:ilvl w:val="0"/>
          <w:numId w:val="3"/>
        </w:numPr>
        <w:rPr>
          <w:lang w:eastAsia="ja-JP"/>
        </w:rPr>
      </w:pPr>
      <w:r>
        <w:rPr>
          <w:lang w:eastAsia="ja-JP"/>
        </w:rPr>
        <w:t>Control the angle of a servo motor</w:t>
      </w:r>
    </w:p>
    <w:sdt>
      <w:sdtPr>
        <w:id w:val="2037925527"/>
        <w:docPartObj>
          <w:docPartGallery w:val="Table of Contents"/>
          <w:docPartUnique/>
        </w:docPartObj>
      </w:sdtPr>
      <w:sdtEndPr>
        <w:rPr>
          <w:b/>
          <w:bCs/>
          <w:noProof/>
        </w:rPr>
      </w:sdtEndPr>
      <w:sdtContent>
        <w:p w:rsidR="003D61C1" w:rsidRDefault="003D61C1" w:rsidP="003D61C1">
          <w:pPr>
            <w:spacing w:before="0"/>
            <w:rPr>
              <w:lang w:eastAsia="ja-JP"/>
            </w:rPr>
          </w:pPr>
          <w:r>
            <w:t xml:space="preserve">This activity should take </w:t>
          </w:r>
          <w:r w:rsidRPr="00232C02">
            <w:rPr>
              <w:b/>
            </w:rPr>
            <w:t>~1 hour</w:t>
          </w:r>
          <w:r w:rsidR="006730AF">
            <w:rPr>
              <w:b/>
            </w:rPr>
            <w:t xml:space="preserve"> (1.5 hours recommended)</w:t>
          </w:r>
          <w:r>
            <w:t xml:space="preserve"> to complete:</w:t>
          </w:r>
        </w:p>
        <w:p w:rsidR="00202E45" w:rsidRDefault="00A57F26">
          <w:pPr>
            <w:pStyle w:val="TOC1"/>
            <w:tabs>
              <w:tab w:val="right" w:leader="dot" w:pos="9016"/>
            </w:tabs>
            <w:rPr>
              <w:rFonts w:cstheme="minorBidi"/>
              <w:i w:val="0"/>
              <w:noProof/>
              <w:sz w:val="22"/>
              <w:szCs w:val="22"/>
            </w:rPr>
          </w:pPr>
          <w:r>
            <w:fldChar w:fldCharType="begin"/>
          </w:r>
          <w:r w:rsidR="00986A20">
            <w:instrText xml:space="preserve"> TOC \o "1-3" \h \z \u </w:instrText>
          </w:r>
          <w:r>
            <w:fldChar w:fldCharType="separate"/>
          </w:r>
          <w:hyperlink w:anchor="_Toc531545610" w:history="1">
            <w:r w:rsidR="00202E45" w:rsidRPr="00326AB6">
              <w:rPr>
                <w:rStyle w:val="Hyperlink"/>
                <w:noProof/>
              </w:rPr>
              <w:t>Materials and Costs per Student</w:t>
            </w:r>
            <w:r w:rsidR="00202E45">
              <w:rPr>
                <w:noProof/>
                <w:webHidden/>
              </w:rPr>
              <w:tab/>
            </w:r>
            <w:r w:rsidR="00202E45">
              <w:rPr>
                <w:noProof/>
                <w:webHidden/>
              </w:rPr>
              <w:fldChar w:fldCharType="begin"/>
            </w:r>
            <w:r w:rsidR="00202E45">
              <w:rPr>
                <w:noProof/>
                <w:webHidden/>
              </w:rPr>
              <w:instrText xml:space="preserve"> PAGEREF _Toc531545610 \h </w:instrText>
            </w:r>
            <w:r w:rsidR="00202E45">
              <w:rPr>
                <w:noProof/>
                <w:webHidden/>
              </w:rPr>
            </w:r>
            <w:r w:rsidR="00202E45">
              <w:rPr>
                <w:noProof/>
                <w:webHidden/>
              </w:rPr>
              <w:fldChar w:fldCharType="separate"/>
            </w:r>
            <w:r w:rsidR="006D4A23">
              <w:rPr>
                <w:noProof/>
                <w:webHidden/>
              </w:rPr>
              <w:t>2</w:t>
            </w:r>
            <w:r w:rsidR="00202E45">
              <w:rPr>
                <w:noProof/>
                <w:webHidden/>
              </w:rPr>
              <w:fldChar w:fldCharType="end"/>
            </w:r>
          </w:hyperlink>
        </w:p>
        <w:p w:rsidR="00202E45" w:rsidRDefault="00202E45">
          <w:pPr>
            <w:pStyle w:val="TOC1"/>
            <w:tabs>
              <w:tab w:val="right" w:leader="dot" w:pos="9016"/>
            </w:tabs>
            <w:rPr>
              <w:rFonts w:cstheme="minorBidi"/>
              <w:i w:val="0"/>
              <w:noProof/>
              <w:sz w:val="22"/>
              <w:szCs w:val="22"/>
            </w:rPr>
          </w:pPr>
          <w:hyperlink w:anchor="_Toc531545611" w:history="1">
            <w:r w:rsidRPr="00326AB6">
              <w:rPr>
                <w:rStyle w:val="Hyperlink"/>
                <w:noProof/>
              </w:rPr>
              <w:t>Lesson</w:t>
            </w:r>
            <w:r>
              <w:rPr>
                <w:noProof/>
                <w:webHidden/>
              </w:rPr>
              <w:tab/>
            </w:r>
            <w:r>
              <w:rPr>
                <w:noProof/>
                <w:webHidden/>
              </w:rPr>
              <w:fldChar w:fldCharType="begin"/>
            </w:r>
            <w:r>
              <w:rPr>
                <w:noProof/>
                <w:webHidden/>
              </w:rPr>
              <w:instrText xml:space="preserve"> PAGEREF _Toc531545611 \h </w:instrText>
            </w:r>
            <w:r>
              <w:rPr>
                <w:noProof/>
                <w:webHidden/>
              </w:rPr>
            </w:r>
            <w:r>
              <w:rPr>
                <w:noProof/>
                <w:webHidden/>
              </w:rPr>
              <w:fldChar w:fldCharType="separate"/>
            </w:r>
            <w:r w:rsidR="006D4A23">
              <w:rPr>
                <w:noProof/>
                <w:webHidden/>
              </w:rPr>
              <w:t>2</w:t>
            </w:r>
            <w:r>
              <w:rPr>
                <w:noProof/>
                <w:webHidden/>
              </w:rPr>
              <w:fldChar w:fldCharType="end"/>
            </w:r>
          </w:hyperlink>
        </w:p>
        <w:p w:rsidR="00202E45" w:rsidRDefault="00202E45">
          <w:pPr>
            <w:pStyle w:val="TOC2"/>
            <w:tabs>
              <w:tab w:val="right" w:leader="dot" w:pos="9016"/>
            </w:tabs>
            <w:rPr>
              <w:rFonts w:cstheme="minorBidi"/>
              <w:i w:val="0"/>
              <w:noProof/>
              <w:sz w:val="22"/>
              <w:szCs w:val="22"/>
            </w:rPr>
          </w:pPr>
          <w:hyperlink w:anchor="_Toc531545612" w:history="1">
            <w:r w:rsidRPr="00326AB6">
              <w:rPr>
                <w:rStyle w:val="Hyperlink"/>
                <w:noProof/>
              </w:rPr>
              <w:t>Activity Overview (5 minutes)</w:t>
            </w:r>
            <w:r>
              <w:rPr>
                <w:noProof/>
                <w:webHidden/>
              </w:rPr>
              <w:tab/>
            </w:r>
            <w:r>
              <w:rPr>
                <w:noProof/>
                <w:webHidden/>
              </w:rPr>
              <w:fldChar w:fldCharType="begin"/>
            </w:r>
            <w:r>
              <w:rPr>
                <w:noProof/>
                <w:webHidden/>
              </w:rPr>
              <w:instrText xml:space="preserve"> PAGEREF _Toc531545612 \h </w:instrText>
            </w:r>
            <w:r>
              <w:rPr>
                <w:noProof/>
                <w:webHidden/>
              </w:rPr>
            </w:r>
            <w:r>
              <w:rPr>
                <w:noProof/>
                <w:webHidden/>
              </w:rPr>
              <w:fldChar w:fldCharType="separate"/>
            </w:r>
            <w:r w:rsidR="006D4A23">
              <w:rPr>
                <w:noProof/>
                <w:webHidden/>
              </w:rPr>
              <w:t>2</w:t>
            </w:r>
            <w:r>
              <w:rPr>
                <w:noProof/>
                <w:webHidden/>
              </w:rPr>
              <w:fldChar w:fldCharType="end"/>
            </w:r>
          </w:hyperlink>
        </w:p>
        <w:p w:rsidR="00202E45" w:rsidRDefault="00202E45">
          <w:pPr>
            <w:pStyle w:val="TOC2"/>
            <w:tabs>
              <w:tab w:val="right" w:leader="dot" w:pos="9016"/>
            </w:tabs>
            <w:rPr>
              <w:rFonts w:cstheme="minorBidi"/>
              <w:i w:val="0"/>
              <w:noProof/>
              <w:sz w:val="22"/>
              <w:szCs w:val="22"/>
            </w:rPr>
          </w:pPr>
          <w:hyperlink w:anchor="_Toc531545613" w:history="1">
            <w:r w:rsidRPr="00326AB6">
              <w:rPr>
                <w:rStyle w:val="Hyperlink"/>
                <w:noProof/>
              </w:rPr>
              <w:t>Introduction to Servo Motors (5 minutes)</w:t>
            </w:r>
            <w:r>
              <w:rPr>
                <w:noProof/>
                <w:webHidden/>
              </w:rPr>
              <w:tab/>
            </w:r>
            <w:r>
              <w:rPr>
                <w:noProof/>
                <w:webHidden/>
              </w:rPr>
              <w:fldChar w:fldCharType="begin"/>
            </w:r>
            <w:r>
              <w:rPr>
                <w:noProof/>
                <w:webHidden/>
              </w:rPr>
              <w:instrText xml:space="preserve"> PAGEREF _Toc531545613 \h </w:instrText>
            </w:r>
            <w:r>
              <w:rPr>
                <w:noProof/>
                <w:webHidden/>
              </w:rPr>
            </w:r>
            <w:r>
              <w:rPr>
                <w:noProof/>
                <w:webHidden/>
              </w:rPr>
              <w:fldChar w:fldCharType="separate"/>
            </w:r>
            <w:r w:rsidR="006D4A23">
              <w:rPr>
                <w:noProof/>
                <w:webHidden/>
              </w:rPr>
              <w:t>3</w:t>
            </w:r>
            <w:r>
              <w:rPr>
                <w:noProof/>
                <w:webHidden/>
              </w:rPr>
              <w:fldChar w:fldCharType="end"/>
            </w:r>
          </w:hyperlink>
        </w:p>
        <w:p w:rsidR="00202E45" w:rsidRDefault="00202E45">
          <w:pPr>
            <w:pStyle w:val="TOC2"/>
            <w:tabs>
              <w:tab w:val="right" w:leader="dot" w:pos="9016"/>
            </w:tabs>
            <w:rPr>
              <w:rFonts w:cstheme="minorBidi"/>
              <w:i w:val="0"/>
              <w:noProof/>
              <w:sz w:val="22"/>
              <w:szCs w:val="22"/>
            </w:rPr>
          </w:pPr>
          <w:hyperlink w:anchor="_Toc531545614" w:history="1">
            <w:r w:rsidRPr="00326AB6">
              <w:rPr>
                <w:rStyle w:val="Hyperlink"/>
                <w:noProof/>
              </w:rPr>
              <w:t>Controlling the Servo Motor with an Arduino (10 minutes)</w:t>
            </w:r>
            <w:r>
              <w:rPr>
                <w:noProof/>
                <w:webHidden/>
              </w:rPr>
              <w:tab/>
            </w:r>
            <w:r>
              <w:rPr>
                <w:noProof/>
                <w:webHidden/>
              </w:rPr>
              <w:fldChar w:fldCharType="begin"/>
            </w:r>
            <w:r>
              <w:rPr>
                <w:noProof/>
                <w:webHidden/>
              </w:rPr>
              <w:instrText xml:space="preserve"> PAGEREF _Toc531545614 \h </w:instrText>
            </w:r>
            <w:r>
              <w:rPr>
                <w:noProof/>
                <w:webHidden/>
              </w:rPr>
            </w:r>
            <w:r>
              <w:rPr>
                <w:noProof/>
                <w:webHidden/>
              </w:rPr>
              <w:fldChar w:fldCharType="separate"/>
            </w:r>
            <w:r w:rsidR="006D4A23">
              <w:rPr>
                <w:noProof/>
                <w:webHidden/>
              </w:rPr>
              <w:t>3</w:t>
            </w:r>
            <w:r>
              <w:rPr>
                <w:noProof/>
                <w:webHidden/>
              </w:rPr>
              <w:fldChar w:fldCharType="end"/>
            </w:r>
          </w:hyperlink>
        </w:p>
        <w:p w:rsidR="00202E45" w:rsidRDefault="00202E45">
          <w:pPr>
            <w:pStyle w:val="TOC2"/>
            <w:tabs>
              <w:tab w:val="right" w:leader="dot" w:pos="9016"/>
            </w:tabs>
            <w:rPr>
              <w:rFonts w:cstheme="minorBidi"/>
              <w:i w:val="0"/>
              <w:noProof/>
              <w:sz w:val="22"/>
              <w:szCs w:val="22"/>
            </w:rPr>
          </w:pPr>
          <w:hyperlink w:anchor="_Toc531545615" w:history="1">
            <w:r w:rsidRPr="00326AB6">
              <w:rPr>
                <w:rStyle w:val="Hyperlink"/>
                <w:noProof/>
              </w:rPr>
              <w:t>Arduino Programming Overview and Demonstration (15 minutes)</w:t>
            </w:r>
            <w:r>
              <w:rPr>
                <w:noProof/>
                <w:webHidden/>
              </w:rPr>
              <w:tab/>
            </w:r>
            <w:r>
              <w:rPr>
                <w:noProof/>
                <w:webHidden/>
              </w:rPr>
              <w:fldChar w:fldCharType="begin"/>
            </w:r>
            <w:r>
              <w:rPr>
                <w:noProof/>
                <w:webHidden/>
              </w:rPr>
              <w:instrText xml:space="preserve"> PAGEREF _Toc531545615 \h </w:instrText>
            </w:r>
            <w:r>
              <w:rPr>
                <w:noProof/>
                <w:webHidden/>
              </w:rPr>
            </w:r>
            <w:r>
              <w:rPr>
                <w:noProof/>
                <w:webHidden/>
              </w:rPr>
              <w:fldChar w:fldCharType="separate"/>
            </w:r>
            <w:r w:rsidR="006D4A23">
              <w:rPr>
                <w:noProof/>
                <w:webHidden/>
              </w:rPr>
              <w:t>4</w:t>
            </w:r>
            <w:r>
              <w:rPr>
                <w:noProof/>
                <w:webHidden/>
              </w:rPr>
              <w:fldChar w:fldCharType="end"/>
            </w:r>
          </w:hyperlink>
        </w:p>
        <w:p w:rsidR="00202E45" w:rsidRDefault="00202E45">
          <w:pPr>
            <w:pStyle w:val="TOC2"/>
            <w:tabs>
              <w:tab w:val="right" w:leader="dot" w:pos="9016"/>
            </w:tabs>
            <w:rPr>
              <w:rFonts w:cstheme="minorBidi"/>
              <w:i w:val="0"/>
              <w:noProof/>
              <w:sz w:val="22"/>
              <w:szCs w:val="22"/>
            </w:rPr>
          </w:pPr>
          <w:hyperlink w:anchor="_Toc531545616" w:history="1">
            <w:r w:rsidRPr="00326AB6">
              <w:rPr>
                <w:rStyle w:val="Hyperlink"/>
                <w:noProof/>
              </w:rPr>
              <w:t>Program and Test the Servo Motor (20 minutes)</w:t>
            </w:r>
            <w:r>
              <w:rPr>
                <w:noProof/>
                <w:webHidden/>
              </w:rPr>
              <w:tab/>
            </w:r>
            <w:r>
              <w:rPr>
                <w:noProof/>
                <w:webHidden/>
              </w:rPr>
              <w:fldChar w:fldCharType="begin"/>
            </w:r>
            <w:r>
              <w:rPr>
                <w:noProof/>
                <w:webHidden/>
              </w:rPr>
              <w:instrText xml:space="preserve"> PAGEREF _Toc531545616 \h </w:instrText>
            </w:r>
            <w:r>
              <w:rPr>
                <w:noProof/>
                <w:webHidden/>
              </w:rPr>
            </w:r>
            <w:r>
              <w:rPr>
                <w:noProof/>
                <w:webHidden/>
              </w:rPr>
              <w:fldChar w:fldCharType="separate"/>
            </w:r>
            <w:r w:rsidR="006D4A23">
              <w:rPr>
                <w:noProof/>
                <w:webHidden/>
              </w:rPr>
              <w:t>5</w:t>
            </w:r>
            <w:r>
              <w:rPr>
                <w:noProof/>
                <w:webHidden/>
              </w:rPr>
              <w:fldChar w:fldCharType="end"/>
            </w:r>
          </w:hyperlink>
        </w:p>
        <w:p w:rsidR="00202E45" w:rsidRDefault="00202E45">
          <w:pPr>
            <w:pStyle w:val="TOC2"/>
            <w:tabs>
              <w:tab w:val="right" w:leader="dot" w:pos="9016"/>
            </w:tabs>
            <w:rPr>
              <w:rFonts w:cstheme="minorBidi"/>
              <w:i w:val="0"/>
              <w:noProof/>
              <w:sz w:val="22"/>
              <w:szCs w:val="22"/>
            </w:rPr>
          </w:pPr>
          <w:hyperlink w:anchor="_Toc531545617" w:history="1">
            <w:r w:rsidRPr="00326AB6">
              <w:rPr>
                <w:rStyle w:val="Hyperlink"/>
                <w:noProof/>
              </w:rPr>
              <w:t>Debrief Discussion (5 minutes)</w:t>
            </w:r>
            <w:r>
              <w:rPr>
                <w:noProof/>
                <w:webHidden/>
              </w:rPr>
              <w:tab/>
            </w:r>
            <w:r>
              <w:rPr>
                <w:noProof/>
                <w:webHidden/>
              </w:rPr>
              <w:fldChar w:fldCharType="begin"/>
            </w:r>
            <w:r>
              <w:rPr>
                <w:noProof/>
                <w:webHidden/>
              </w:rPr>
              <w:instrText xml:space="preserve"> PAGEREF _Toc531545617 \h </w:instrText>
            </w:r>
            <w:r>
              <w:rPr>
                <w:noProof/>
                <w:webHidden/>
              </w:rPr>
            </w:r>
            <w:r>
              <w:rPr>
                <w:noProof/>
                <w:webHidden/>
              </w:rPr>
              <w:fldChar w:fldCharType="separate"/>
            </w:r>
            <w:r w:rsidR="006D4A23">
              <w:rPr>
                <w:noProof/>
                <w:webHidden/>
              </w:rPr>
              <w:t>5</w:t>
            </w:r>
            <w:r>
              <w:rPr>
                <w:noProof/>
                <w:webHidden/>
              </w:rPr>
              <w:fldChar w:fldCharType="end"/>
            </w:r>
          </w:hyperlink>
        </w:p>
        <w:p w:rsidR="00202E45" w:rsidRDefault="00202E45">
          <w:pPr>
            <w:pStyle w:val="TOC1"/>
            <w:tabs>
              <w:tab w:val="right" w:leader="dot" w:pos="9016"/>
            </w:tabs>
            <w:rPr>
              <w:rFonts w:cstheme="minorBidi"/>
              <w:i w:val="0"/>
              <w:noProof/>
              <w:sz w:val="22"/>
              <w:szCs w:val="22"/>
            </w:rPr>
          </w:pPr>
          <w:hyperlink w:anchor="_Toc531545618" w:history="1">
            <w:r w:rsidRPr="00326AB6">
              <w:rPr>
                <w:rStyle w:val="Hyperlink"/>
                <w:noProof/>
              </w:rPr>
              <w:t>Challenge and Explore</w:t>
            </w:r>
            <w:r>
              <w:rPr>
                <w:noProof/>
                <w:webHidden/>
              </w:rPr>
              <w:tab/>
            </w:r>
            <w:r>
              <w:rPr>
                <w:noProof/>
                <w:webHidden/>
              </w:rPr>
              <w:fldChar w:fldCharType="begin"/>
            </w:r>
            <w:r>
              <w:rPr>
                <w:noProof/>
                <w:webHidden/>
              </w:rPr>
              <w:instrText xml:space="preserve"> PAGEREF _Toc531545618 \h </w:instrText>
            </w:r>
            <w:r>
              <w:rPr>
                <w:noProof/>
                <w:webHidden/>
              </w:rPr>
            </w:r>
            <w:r>
              <w:rPr>
                <w:noProof/>
                <w:webHidden/>
              </w:rPr>
              <w:fldChar w:fldCharType="separate"/>
            </w:r>
            <w:r w:rsidR="006D4A23">
              <w:rPr>
                <w:noProof/>
                <w:webHidden/>
              </w:rPr>
              <w:t>5</w:t>
            </w:r>
            <w:r>
              <w:rPr>
                <w:noProof/>
                <w:webHidden/>
              </w:rPr>
              <w:fldChar w:fldCharType="end"/>
            </w:r>
          </w:hyperlink>
        </w:p>
        <w:p w:rsidR="00202E45" w:rsidRDefault="00202E45">
          <w:pPr>
            <w:pStyle w:val="TOC1"/>
            <w:tabs>
              <w:tab w:val="right" w:leader="dot" w:pos="9016"/>
            </w:tabs>
            <w:rPr>
              <w:rFonts w:cstheme="minorBidi"/>
              <w:i w:val="0"/>
              <w:noProof/>
              <w:sz w:val="22"/>
              <w:szCs w:val="22"/>
            </w:rPr>
          </w:pPr>
          <w:hyperlink w:anchor="_Toc531545619" w:history="1">
            <w:r w:rsidRPr="00326AB6">
              <w:rPr>
                <w:rStyle w:val="Hyperlink"/>
                <w:noProof/>
              </w:rPr>
              <w:t>Frequently Asked Questions</w:t>
            </w:r>
            <w:r>
              <w:rPr>
                <w:noProof/>
                <w:webHidden/>
              </w:rPr>
              <w:tab/>
            </w:r>
            <w:r>
              <w:rPr>
                <w:noProof/>
                <w:webHidden/>
              </w:rPr>
              <w:fldChar w:fldCharType="begin"/>
            </w:r>
            <w:r>
              <w:rPr>
                <w:noProof/>
                <w:webHidden/>
              </w:rPr>
              <w:instrText xml:space="preserve"> PAGEREF _Toc531545619 \h </w:instrText>
            </w:r>
            <w:r>
              <w:rPr>
                <w:noProof/>
                <w:webHidden/>
              </w:rPr>
            </w:r>
            <w:r>
              <w:rPr>
                <w:noProof/>
                <w:webHidden/>
              </w:rPr>
              <w:fldChar w:fldCharType="separate"/>
            </w:r>
            <w:r w:rsidR="006D4A23">
              <w:rPr>
                <w:noProof/>
                <w:webHidden/>
              </w:rPr>
              <w:t>7</w:t>
            </w:r>
            <w:r>
              <w:rPr>
                <w:noProof/>
                <w:webHidden/>
              </w:rPr>
              <w:fldChar w:fldCharType="end"/>
            </w:r>
          </w:hyperlink>
        </w:p>
        <w:p w:rsidR="003D61C1" w:rsidRPr="003D61C1" w:rsidRDefault="00A57F26" w:rsidP="003B6F10">
          <w:pPr>
            <w:spacing w:before="0" w:after="0"/>
            <w:rPr>
              <w:b/>
              <w:bCs/>
              <w:noProof/>
            </w:rPr>
          </w:pPr>
          <w:r>
            <w:fldChar w:fldCharType="end"/>
          </w:r>
        </w:p>
      </w:sdtContent>
    </w:sdt>
    <w:p w:rsidR="00CD31E2" w:rsidRDefault="00CD31E2">
      <w:pPr>
        <w:spacing w:before="0" w:after="160" w:line="259" w:lineRule="auto"/>
        <w:rPr>
          <w:rFonts w:asciiTheme="majorHAnsi" w:eastAsia="YouYuan" w:hAnsiTheme="majorHAnsi" w:cs="Tahoma"/>
          <w:b/>
          <w:bCs/>
          <w:caps/>
          <w:color w:val="FFFFFF" w:themeColor="background1"/>
          <w:spacing w:val="15"/>
          <w:kern w:val="36"/>
          <w:szCs w:val="20"/>
          <w:lang w:eastAsia="ja-JP"/>
        </w:rPr>
      </w:pPr>
      <w:r>
        <w:br w:type="page"/>
      </w:r>
      <w:bookmarkStart w:id="0" w:name="_GoBack"/>
      <w:bookmarkEnd w:id="0"/>
    </w:p>
    <w:p w:rsidR="001B717F" w:rsidRDefault="001B717F" w:rsidP="003B6F10">
      <w:pPr>
        <w:pStyle w:val="LessonHeading1"/>
        <w:spacing w:before="0" w:beforeAutospacing="0"/>
      </w:pPr>
      <w:bookmarkStart w:id="1" w:name="_Toc531545610"/>
      <w:r>
        <w:lastRenderedPageBreak/>
        <w:t xml:space="preserve">Materials and </w:t>
      </w:r>
      <w:r w:rsidR="003D61C1">
        <w:t>C</w:t>
      </w:r>
      <w:r>
        <w:t xml:space="preserve">osts per </w:t>
      </w:r>
      <w:r w:rsidR="003D61C1">
        <w:t>S</w:t>
      </w:r>
      <w:r>
        <w:t>tudent</w:t>
      </w:r>
      <w:bookmarkEnd w:id="1"/>
    </w:p>
    <w:p w:rsidR="00745261" w:rsidRDefault="00745261" w:rsidP="00745261">
      <w:pPr>
        <w:rPr>
          <w:lang w:eastAsia="ja-JP"/>
        </w:rPr>
      </w:pPr>
      <w:r>
        <w:rPr>
          <w:lang w:eastAsia="ja-JP"/>
        </w:rPr>
        <w:t xml:space="preserve">This activity assumes free access to </w:t>
      </w:r>
      <w:r w:rsidRPr="000B0383">
        <w:rPr>
          <w:lang w:eastAsia="ja-JP"/>
        </w:rPr>
        <w:t>computers capable of connecting to the Arduino with a USB cable and running two programs</w:t>
      </w:r>
      <w:r>
        <w:rPr>
          <w:lang w:eastAsia="ja-JP"/>
        </w:rPr>
        <w:t>:</w:t>
      </w:r>
    </w:p>
    <w:p w:rsidR="00745261" w:rsidRDefault="00916BA2" w:rsidP="00745261">
      <w:pPr>
        <w:pStyle w:val="ListParagraph"/>
        <w:numPr>
          <w:ilvl w:val="0"/>
          <w:numId w:val="13"/>
        </w:numPr>
        <w:rPr>
          <w:lang w:eastAsia="ja-JP"/>
        </w:rPr>
      </w:pPr>
      <w:hyperlink r:id="rId10" w:history="1">
        <w:r w:rsidR="00745261" w:rsidRPr="00A87726">
          <w:rPr>
            <w:rStyle w:val="Hyperlink"/>
          </w:rPr>
          <w:t>Arduino IDE</w:t>
        </w:r>
      </w:hyperlink>
      <w:r w:rsidR="00745261">
        <w:t xml:space="preserve">: </w:t>
      </w:r>
      <w:r w:rsidR="00745261" w:rsidRPr="00A87726">
        <w:t>https://www.arduino.cc/en/Main/Software</w:t>
      </w:r>
    </w:p>
    <w:p w:rsidR="00745261" w:rsidRDefault="00916BA2" w:rsidP="00745261">
      <w:pPr>
        <w:pStyle w:val="ListParagraph"/>
        <w:numPr>
          <w:ilvl w:val="0"/>
          <w:numId w:val="13"/>
        </w:numPr>
        <w:rPr>
          <w:lang w:eastAsia="ja-JP"/>
        </w:rPr>
      </w:pPr>
      <w:hyperlink r:id="rId11" w:history="1">
        <w:r w:rsidR="00745261" w:rsidRPr="00A87726">
          <w:rPr>
            <w:rStyle w:val="Hyperlink"/>
          </w:rPr>
          <w:t>BlocklyDuino</w:t>
        </w:r>
      </w:hyperlink>
      <w:r w:rsidR="00745261">
        <w:t xml:space="preserve">: </w:t>
      </w:r>
      <w:r w:rsidR="00745261" w:rsidRPr="00A87726">
        <w:t xml:space="preserve">https://github.com/BlocklyDuino/BlocklyDuino </w:t>
      </w:r>
      <w:r w:rsidR="00745261">
        <w:t>(</w:t>
      </w:r>
      <w:r w:rsidR="00745261" w:rsidRPr="000B0383">
        <w:t>or a similar visual programming tool for the Arduino</w:t>
      </w:r>
      <w:r w:rsidR="00745261">
        <w:t xml:space="preserve"> e.g. ArduBlock or S4A)</w:t>
      </w:r>
    </w:p>
    <w:p w:rsidR="00745261" w:rsidRDefault="00745261" w:rsidP="00745261">
      <w:pPr>
        <w:rPr>
          <w:lang w:eastAsia="ja-JP"/>
        </w:rPr>
      </w:pPr>
      <w:r w:rsidRPr="000B0383">
        <w:rPr>
          <w:lang w:eastAsia="ja-JP"/>
        </w:rPr>
        <w:t xml:space="preserve">Both programs can be run in a web browser, or downloaded for offline use. At least one computer </w:t>
      </w:r>
      <w:r>
        <w:rPr>
          <w:lang w:eastAsia="ja-JP"/>
        </w:rPr>
        <w:t xml:space="preserve">and Arduino microcontroller board </w:t>
      </w:r>
      <w:r w:rsidRPr="000B0383">
        <w:rPr>
          <w:lang w:eastAsia="ja-JP"/>
        </w:rPr>
        <w:t>per three students is recommended.</w:t>
      </w:r>
    </w:p>
    <w:p w:rsidR="001B717F" w:rsidRPr="00FD1281" w:rsidRDefault="001B717F" w:rsidP="001B717F">
      <w:pPr>
        <w:rPr>
          <w:lang w:eastAsia="ja-JP"/>
        </w:rPr>
      </w:pPr>
      <w:r w:rsidRPr="00FD1281">
        <w:rPr>
          <w:lang w:eastAsia="ja-JP"/>
        </w:rPr>
        <w:t>Assuming one kit of parts per student:</w:t>
      </w:r>
    </w:p>
    <w:tbl>
      <w:tblPr>
        <w:tblStyle w:val="PlainTable11"/>
        <w:tblW w:w="5000" w:type="pct"/>
        <w:tblLook w:val="04A0" w:firstRow="1" w:lastRow="0" w:firstColumn="1" w:lastColumn="0" w:noHBand="0" w:noVBand="1"/>
      </w:tblPr>
      <w:tblGrid>
        <w:gridCol w:w="3798"/>
        <w:gridCol w:w="658"/>
        <w:gridCol w:w="2083"/>
        <w:gridCol w:w="1555"/>
        <w:gridCol w:w="1148"/>
      </w:tblGrid>
      <w:tr w:rsidR="001B717F" w:rsidRPr="00FD1281" w:rsidTr="001971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pct"/>
            <w:hideMark/>
          </w:tcPr>
          <w:p w:rsidR="001B717F" w:rsidRPr="00FD1281" w:rsidRDefault="001B717F" w:rsidP="001971ED">
            <w:pPr>
              <w:rPr>
                <w:lang w:eastAsia="ja-JP"/>
              </w:rPr>
            </w:pPr>
            <w:r w:rsidRPr="00FD1281">
              <w:rPr>
                <w:lang w:eastAsia="ja-JP"/>
              </w:rPr>
              <w:t>Item</w:t>
            </w:r>
          </w:p>
        </w:tc>
        <w:tc>
          <w:tcPr>
            <w:tcW w:w="356" w:type="pct"/>
            <w:hideMark/>
          </w:tcPr>
          <w:p w:rsidR="001B717F" w:rsidRPr="00FD1281" w:rsidRDefault="001B717F" w:rsidP="001971ED">
            <w:pPr>
              <w:cnfStyle w:val="100000000000" w:firstRow="1" w:lastRow="0" w:firstColumn="0" w:lastColumn="0" w:oddVBand="0" w:evenVBand="0" w:oddHBand="0" w:evenHBand="0" w:firstRowFirstColumn="0" w:firstRowLastColumn="0" w:lastRowFirstColumn="0" w:lastRowLastColumn="0"/>
              <w:rPr>
                <w:lang w:eastAsia="ja-JP"/>
              </w:rPr>
            </w:pPr>
            <w:r w:rsidRPr="00FD1281">
              <w:rPr>
                <w:lang w:eastAsia="ja-JP"/>
              </w:rPr>
              <w:t>Qty.</w:t>
            </w:r>
          </w:p>
        </w:tc>
        <w:tc>
          <w:tcPr>
            <w:tcW w:w="1127" w:type="pct"/>
            <w:hideMark/>
          </w:tcPr>
          <w:p w:rsidR="001B717F" w:rsidRPr="00FD1281" w:rsidRDefault="001B717F" w:rsidP="001971ED">
            <w:pPr>
              <w:cnfStyle w:val="100000000000" w:firstRow="1" w:lastRow="0" w:firstColumn="0" w:lastColumn="0" w:oddVBand="0" w:evenVBand="0" w:oddHBand="0" w:evenHBand="0" w:firstRowFirstColumn="0" w:firstRowLastColumn="0" w:lastRowFirstColumn="0" w:lastRowLastColumn="0"/>
              <w:rPr>
                <w:lang w:eastAsia="ja-JP"/>
              </w:rPr>
            </w:pPr>
            <w:r w:rsidRPr="00FD1281">
              <w:rPr>
                <w:lang w:eastAsia="ja-JP"/>
              </w:rPr>
              <w:t>Cost per Student</w:t>
            </w:r>
            <w:hyperlink w:anchor="fn:1" w:history="1">
              <w:r w:rsidRPr="00FD1281">
                <w:rPr>
                  <w:rStyle w:val="Hyperlink"/>
                  <w:vertAlign w:val="superscript"/>
                  <w:lang w:eastAsia="ja-JP"/>
                </w:rPr>
                <w:t>1</w:t>
              </w:r>
            </w:hyperlink>
          </w:p>
        </w:tc>
        <w:tc>
          <w:tcPr>
            <w:tcW w:w="841" w:type="pct"/>
            <w:hideMark/>
          </w:tcPr>
          <w:p w:rsidR="001B717F" w:rsidRPr="00FD1281" w:rsidRDefault="001B717F" w:rsidP="001971ED">
            <w:pPr>
              <w:cnfStyle w:val="100000000000" w:firstRow="1" w:lastRow="0" w:firstColumn="0" w:lastColumn="0" w:oddVBand="0" w:evenVBand="0" w:oddHBand="0" w:evenHBand="0" w:firstRowFirstColumn="0" w:firstRowLastColumn="0" w:lastRowFirstColumn="0" w:lastRowLastColumn="0"/>
              <w:rPr>
                <w:lang w:eastAsia="ja-JP"/>
              </w:rPr>
            </w:pPr>
            <w:r w:rsidRPr="00FD1281">
              <w:rPr>
                <w:lang w:eastAsia="ja-JP"/>
              </w:rPr>
              <w:t>Expendable</w:t>
            </w:r>
            <w:hyperlink w:anchor="fn:2" w:history="1">
              <w:r w:rsidRPr="00FD1281">
                <w:rPr>
                  <w:rStyle w:val="Hyperlink"/>
                  <w:vertAlign w:val="superscript"/>
                  <w:lang w:eastAsia="ja-JP"/>
                </w:rPr>
                <w:t>2</w:t>
              </w:r>
            </w:hyperlink>
          </w:p>
        </w:tc>
        <w:tc>
          <w:tcPr>
            <w:tcW w:w="621" w:type="pct"/>
            <w:hideMark/>
          </w:tcPr>
          <w:p w:rsidR="001B717F" w:rsidRPr="00FD1281" w:rsidRDefault="001B717F" w:rsidP="001971ED">
            <w:pPr>
              <w:cnfStyle w:val="100000000000" w:firstRow="1" w:lastRow="0" w:firstColumn="0" w:lastColumn="0" w:oddVBand="0" w:evenVBand="0" w:oddHBand="0" w:evenHBand="0" w:firstRowFirstColumn="0" w:firstRowLastColumn="0" w:lastRowFirstColumn="0" w:lastRowLastColumn="0"/>
              <w:rPr>
                <w:lang w:eastAsia="ja-JP"/>
              </w:rPr>
            </w:pPr>
            <w:r w:rsidRPr="00FD1281">
              <w:rPr>
                <w:lang w:eastAsia="ja-JP"/>
              </w:rPr>
              <w:t>Supplier</w:t>
            </w:r>
          </w:p>
        </w:tc>
      </w:tr>
      <w:tr w:rsidR="00BF0608" w:rsidRPr="00FD1281" w:rsidTr="00BF06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pct"/>
            <w:vAlign w:val="bottom"/>
          </w:tcPr>
          <w:p w:rsidR="00BF0608" w:rsidRPr="00BF0608" w:rsidRDefault="00BF0608" w:rsidP="00BF0608">
            <w:pPr>
              <w:spacing w:before="0" w:after="0"/>
              <w:rPr>
                <w:rFonts w:ascii="Calibri" w:eastAsia="Times New Roman" w:hAnsi="Calibri" w:cs="Calibri"/>
                <w:b w:val="0"/>
                <w:color w:val="000000"/>
              </w:rPr>
            </w:pPr>
            <w:r w:rsidRPr="00BF0608">
              <w:rPr>
                <w:rFonts w:ascii="Calibri" w:hAnsi="Calibri" w:cs="Calibri"/>
                <w:b w:val="0"/>
                <w:color w:val="000000"/>
              </w:rPr>
              <w:t>9V Battery Snap</w:t>
            </w:r>
          </w:p>
        </w:tc>
        <w:tc>
          <w:tcPr>
            <w:tcW w:w="356" w:type="pct"/>
          </w:tcPr>
          <w:p w:rsidR="00BF0608" w:rsidRPr="006F62B4" w:rsidRDefault="00BF0608" w:rsidP="00BF0608">
            <w:pPr>
              <w:cnfStyle w:val="000000100000" w:firstRow="0" w:lastRow="0" w:firstColumn="0" w:lastColumn="0" w:oddVBand="0" w:evenVBand="0" w:oddHBand="1" w:evenHBand="0" w:firstRowFirstColumn="0" w:firstRowLastColumn="0" w:lastRowFirstColumn="0" w:lastRowLastColumn="0"/>
            </w:pPr>
            <w:r w:rsidRPr="006F62B4">
              <w:t>1</w:t>
            </w:r>
          </w:p>
        </w:tc>
        <w:tc>
          <w:tcPr>
            <w:tcW w:w="1127" w:type="pct"/>
          </w:tcPr>
          <w:p w:rsidR="00BF0608" w:rsidRPr="00A7497A" w:rsidRDefault="00BF0608" w:rsidP="00BF0608">
            <w:pPr>
              <w:cnfStyle w:val="000000100000" w:firstRow="0" w:lastRow="0" w:firstColumn="0" w:lastColumn="0" w:oddVBand="0" w:evenVBand="0" w:oddHBand="1" w:evenHBand="0" w:firstRowFirstColumn="0" w:firstRowLastColumn="0" w:lastRowFirstColumn="0" w:lastRowLastColumn="0"/>
            </w:pPr>
            <w:r w:rsidRPr="00A7497A">
              <w:t>0.16</w:t>
            </w:r>
          </w:p>
        </w:tc>
        <w:tc>
          <w:tcPr>
            <w:tcW w:w="841" w:type="pct"/>
            <w:vAlign w:val="center"/>
          </w:tcPr>
          <w:p w:rsidR="00BF0608" w:rsidRPr="00FD1281" w:rsidRDefault="00BF0608" w:rsidP="00BF0608">
            <w:pPr>
              <w:cnfStyle w:val="000000100000" w:firstRow="0" w:lastRow="0" w:firstColumn="0" w:lastColumn="0" w:oddVBand="0" w:evenVBand="0" w:oddHBand="1" w:evenHBand="0" w:firstRowFirstColumn="0" w:firstRowLastColumn="0" w:lastRowFirstColumn="0" w:lastRowLastColumn="0"/>
              <w:rPr>
                <w:lang w:eastAsia="ja-JP"/>
              </w:rPr>
            </w:pPr>
          </w:p>
        </w:tc>
        <w:tc>
          <w:tcPr>
            <w:tcW w:w="621" w:type="pct"/>
            <w:vAlign w:val="center"/>
          </w:tcPr>
          <w:p w:rsidR="00BF0608" w:rsidRPr="00BF0608" w:rsidRDefault="00BF0608" w:rsidP="00BF0608">
            <w:pPr>
              <w:spacing w:before="0" w:after="0"/>
              <w:cnfStyle w:val="000000100000" w:firstRow="0" w:lastRow="0" w:firstColumn="0" w:lastColumn="0" w:oddVBand="0" w:evenVBand="0" w:oddHBand="1" w:evenHBand="0" w:firstRowFirstColumn="0" w:firstRowLastColumn="0" w:lastRowFirstColumn="0" w:lastRowLastColumn="0"/>
              <w:rPr>
                <w:rStyle w:val="Hyperlink"/>
              </w:rPr>
            </w:pPr>
            <w:r w:rsidRPr="00BF0608">
              <w:rPr>
                <w:rStyle w:val="Hyperlink"/>
              </w:rPr>
              <w:t>AliExpress</w:t>
            </w:r>
          </w:p>
        </w:tc>
      </w:tr>
      <w:tr w:rsidR="00BF0608" w:rsidRPr="00FD1281" w:rsidTr="00BF0608">
        <w:tc>
          <w:tcPr>
            <w:cnfStyle w:val="001000000000" w:firstRow="0" w:lastRow="0" w:firstColumn="1" w:lastColumn="0" w:oddVBand="0" w:evenVBand="0" w:oddHBand="0" w:evenHBand="0" w:firstRowFirstColumn="0" w:firstRowLastColumn="0" w:lastRowFirstColumn="0" w:lastRowLastColumn="0"/>
            <w:tcW w:w="2055" w:type="pct"/>
            <w:vAlign w:val="bottom"/>
          </w:tcPr>
          <w:p w:rsidR="00BF0608" w:rsidRPr="00BF0608" w:rsidRDefault="00BF0608" w:rsidP="00462AD7">
            <w:pPr>
              <w:rPr>
                <w:rFonts w:ascii="Calibri" w:hAnsi="Calibri" w:cs="Calibri"/>
                <w:b w:val="0"/>
                <w:color w:val="000000"/>
              </w:rPr>
            </w:pPr>
            <w:r w:rsidRPr="00BF0608">
              <w:rPr>
                <w:rFonts w:ascii="Calibri" w:hAnsi="Calibri" w:cs="Calibri"/>
                <w:b w:val="0"/>
                <w:color w:val="000000"/>
              </w:rPr>
              <w:t>Jumper cables</w:t>
            </w:r>
            <w:r w:rsidR="00462AD7">
              <w:rPr>
                <w:rFonts w:ascii="Calibri" w:hAnsi="Calibri" w:cs="Calibri"/>
                <w:b w:val="0"/>
                <w:color w:val="000000"/>
              </w:rPr>
              <w:t>,</w:t>
            </w:r>
            <w:r w:rsidRPr="00BF0608">
              <w:rPr>
                <w:rFonts w:ascii="Calibri" w:hAnsi="Calibri" w:cs="Calibri"/>
                <w:b w:val="0"/>
                <w:color w:val="000000"/>
              </w:rPr>
              <w:t xml:space="preserve"> MM</w:t>
            </w:r>
            <w:r w:rsidR="00462AD7">
              <w:rPr>
                <w:rFonts w:ascii="Calibri" w:hAnsi="Calibri" w:cs="Calibri"/>
                <w:b w:val="0"/>
                <w:color w:val="000000"/>
              </w:rPr>
              <w:t xml:space="preserve">, </w:t>
            </w:r>
            <w:r w:rsidRPr="00BF0608">
              <w:rPr>
                <w:rFonts w:ascii="Calibri" w:hAnsi="Calibri" w:cs="Calibri"/>
                <w:b w:val="0"/>
                <w:color w:val="000000"/>
              </w:rPr>
              <w:t>10cm</w:t>
            </w:r>
          </w:p>
        </w:tc>
        <w:tc>
          <w:tcPr>
            <w:tcW w:w="356" w:type="pct"/>
          </w:tcPr>
          <w:p w:rsidR="00BF0608" w:rsidRPr="006F62B4" w:rsidRDefault="00BF0608" w:rsidP="00BF0608">
            <w:pPr>
              <w:cnfStyle w:val="000000000000" w:firstRow="0" w:lastRow="0" w:firstColumn="0" w:lastColumn="0" w:oddVBand="0" w:evenVBand="0" w:oddHBand="0" w:evenHBand="0" w:firstRowFirstColumn="0" w:firstRowLastColumn="0" w:lastRowFirstColumn="0" w:lastRowLastColumn="0"/>
            </w:pPr>
            <w:r w:rsidRPr="006F62B4">
              <w:t>5</w:t>
            </w:r>
          </w:p>
        </w:tc>
        <w:tc>
          <w:tcPr>
            <w:tcW w:w="1127" w:type="pct"/>
          </w:tcPr>
          <w:p w:rsidR="00BF0608" w:rsidRPr="00A7497A" w:rsidRDefault="00BF0608" w:rsidP="00BF0608">
            <w:pPr>
              <w:cnfStyle w:val="000000000000" w:firstRow="0" w:lastRow="0" w:firstColumn="0" w:lastColumn="0" w:oddVBand="0" w:evenVBand="0" w:oddHBand="0" w:evenHBand="0" w:firstRowFirstColumn="0" w:firstRowLastColumn="0" w:lastRowFirstColumn="0" w:lastRowLastColumn="0"/>
            </w:pPr>
            <w:r w:rsidRPr="00A7497A">
              <w:t>0.10</w:t>
            </w:r>
          </w:p>
        </w:tc>
        <w:tc>
          <w:tcPr>
            <w:tcW w:w="841" w:type="pct"/>
            <w:vAlign w:val="center"/>
          </w:tcPr>
          <w:p w:rsidR="00BF0608" w:rsidRPr="00FD1281" w:rsidRDefault="00BF0608" w:rsidP="00BF0608">
            <w:pPr>
              <w:cnfStyle w:val="000000000000" w:firstRow="0" w:lastRow="0" w:firstColumn="0" w:lastColumn="0" w:oddVBand="0" w:evenVBand="0" w:oddHBand="0" w:evenHBand="0" w:firstRowFirstColumn="0" w:firstRowLastColumn="0" w:lastRowFirstColumn="0" w:lastRowLastColumn="0"/>
              <w:rPr>
                <w:lang w:eastAsia="ja-JP"/>
              </w:rPr>
            </w:pPr>
            <w:r>
              <w:rPr>
                <w:lang w:eastAsia="ja-JP"/>
              </w:rPr>
              <w:t>Y</w:t>
            </w:r>
          </w:p>
        </w:tc>
        <w:tc>
          <w:tcPr>
            <w:tcW w:w="621" w:type="pct"/>
            <w:vAlign w:val="center"/>
          </w:tcPr>
          <w:p w:rsidR="00BF0608" w:rsidRPr="00BF0608" w:rsidRDefault="00BF0608" w:rsidP="00BF0608">
            <w:pPr>
              <w:cnfStyle w:val="000000000000" w:firstRow="0" w:lastRow="0" w:firstColumn="0" w:lastColumn="0" w:oddVBand="0" w:evenVBand="0" w:oddHBand="0" w:evenHBand="0" w:firstRowFirstColumn="0" w:firstRowLastColumn="0" w:lastRowFirstColumn="0" w:lastRowLastColumn="0"/>
              <w:rPr>
                <w:rStyle w:val="Hyperlink"/>
              </w:rPr>
            </w:pPr>
            <w:r w:rsidRPr="00BF0608">
              <w:rPr>
                <w:rStyle w:val="Hyperlink"/>
              </w:rPr>
              <w:t>AliExpress</w:t>
            </w:r>
          </w:p>
        </w:tc>
      </w:tr>
      <w:tr w:rsidR="00BF0608" w:rsidRPr="00FD1281" w:rsidTr="00BF06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pct"/>
            <w:vAlign w:val="bottom"/>
          </w:tcPr>
          <w:p w:rsidR="00BF0608" w:rsidRPr="00BF0608" w:rsidRDefault="00BF0608" w:rsidP="00BF0608">
            <w:pPr>
              <w:rPr>
                <w:rFonts w:ascii="Calibri" w:hAnsi="Calibri" w:cs="Calibri"/>
                <w:b w:val="0"/>
                <w:color w:val="000000"/>
              </w:rPr>
            </w:pPr>
            <w:r w:rsidRPr="00BF0608">
              <w:rPr>
                <w:rFonts w:ascii="Calibri" w:hAnsi="Calibri" w:cs="Calibri"/>
                <w:b w:val="0"/>
                <w:color w:val="000000"/>
              </w:rPr>
              <w:t>Breadboard 400 point</w:t>
            </w:r>
          </w:p>
        </w:tc>
        <w:tc>
          <w:tcPr>
            <w:tcW w:w="356" w:type="pct"/>
          </w:tcPr>
          <w:p w:rsidR="00BF0608" w:rsidRPr="006F62B4" w:rsidRDefault="00BF0608" w:rsidP="00BF0608">
            <w:pPr>
              <w:cnfStyle w:val="000000100000" w:firstRow="0" w:lastRow="0" w:firstColumn="0" w:lastColumn="0" w:oddVBand="0" w:evenVBand="0" w:oddHBand="1" w:evenHBand="0" w:firstRowFirstColumn="0" w:firstRowLastColumn="0" w:lastRowFirstColumn="0" w:lastRowLastColumn="0"/>
            </w:pPr>
            <w:r w:rsidRPr="006F62B4">
              <w:t>1</w:t>
            </w:r>
          </w:p>
        </w:tc>
        <w:tc>
          <w:tcPr>
            <w:tcW w:w="1127" w:type="pct"/>
          </w:tcPr>
          <w:p w:rsidR="00BF0608" w:rsidRPr="00A7497A" w:rsidRDefault="00BF0608" w:rsidP="00BF0608">
            <w:pPr>
              <w:cnfStyle w:val="000000100000" w:firstRow="0" w:lastRow="0" w:firstColumn="0" w:lastColumn="0" w:oddVBand="0" w:evenVBand="0" w:oddHBand="1" w:evenHBand="0" w:firstRowFirstColumn="0" w:firstRowLastColumn="0" w:lastRowFirstColumn="0" w:lastRowLastColumn="0"/>
            </w:pPr>
            <w:r w:rsidRPr="00A7497A">
              <w:t>1.49</w:t>
            </w:r>
          </w:p>
        </w:tc>
        <w:tc>
          <w:tcPr>
            <w:tcW w:w="841" w:type="pct"/>
            <w:vAlign w:val="center"/>
          </w:tcPr>
          <w:p w:rsidR="00BF0608" w:rsidRPr="00FD1281" w:rsidRDefault="00BF0608" w:rsidP="00BF0608">
            <w:pPr>
              <w:cnfStyle w:val="000000100000" w:firstRow="0" w:lastRow="0" w:firstColumn="0" w:lastColumn="0" w:oddVBand="0" w:evenVBand="0" w:oddHBand="1" w:evenHBand="0" w:firstRowFirstColumn="0" w:firstRowLastColumn="0" w:lastRowFirstColumn="0" w:lastRowLastColumn="0"/>
              <w:rPr>
                <w:lang w:eastAsia="ja-JP"/>
              </w:rPr>
            </w:pPr>
          </w:p>
        </w:tc>
        <w:tc>
          <w:tcPr>
            <w:tcW w:w="621" w:type="pct"/>
            <w:vAlign w:val="center"/>
          </w:tcPr>
          <w:p w:rsidR="00BF0608" w:rsidRPr="00BF0608" w:rsidRDefault="00BF0608" w:rsidP="00BF0608">
            <w:pPr>
              <w:cnfStyle w:val="000000100000" w:firstRow="0" w:lastRow="0" w:firstColumn="0" w:lastColumn="0" w:oddVBand="0" w:evenVBand="0" w:oddHBand="1" w:evenHBand="0" w:firstRowFirstColumn="0" w:firstRowLastColumn="0" w:lastRowFirstColumn="0" w:lastRowLastColumn="0"/>
              <w:rPr>
                <w:rStyle w:val="Hyperlink"/>
              </w:rPr>
            </w:pPr>
            <w:r w:rsidRPr="00BF0608">
              <w:rPr>
                <w:rStyle w:val="Hyperlink"/>
              </w:rPr>
              <w:t>AliExpress</w:t>
            </w:r>
          </w:p>
        </w:tc>
      </w:tr>
      <w:tr w:rsidR="00BF0608" w:rsidRPr="00FD1281" w:rsidTr="00BF0608">
        <w:tc>
          <w:tcPr>
            <w:cnfStyle w:val="001000000000" w:firstRow="0" w:lastRow="0" w:firstColumn="1" w:lastColumn="0" w:oddVBand="0" w:evenVBand="0" w:oddHBand="0" w:evenHBand="0" w:firstRowFirstColumn="0" w:firstRowLastColumn="0" w:lastRowFirstColumn="0" w:lastRowLastColumn="0"/>
            <w:tcW w:w="2055" w:type="pct"/>
            <w:vAlign w:val="bottom"/>
          </w:tcPr>
          <w:p w:rsidR="00BF0608" w:rsidRPr="00BF0608" w:rsidRDefault="00BF0608" w:rsidP="00BF0608">
            <w:pPr>
              <w:rPr>
                <w:rFonts w:ascii="Calibri" w:hAnsi="Calibri" w:cs="Calibri"/>
                <w:b w:val="0"/>
                <w:color w:val="000000"/>
              </w:rPr>
            </w:pPr>
            <w:r w:rsidRPr="00BF0608">
              <w:rPr>
                <w:rFonts w:ascii="Calibri" w:hAnsi="Calibri" w:cs="Calibri"/>
                <w:b w:val="0"/>
                <w:color w:val="000000"/>
              </w:rPr>
              <w:t>Servo SG90</w:t>
            </w:r>
          </w:p>
        </w:tc>
        <w:tc>
          <w:tcPr>
            <w:tcW w:w="356" w:type="pct"/>
          </w:tcPr>
          <w:p w:rsidR="00BF0608" w:rsidRPr="006F62B4" w:rsidRDefault="00BF0608" w:rsidP="00BF0608">
            <w:pPr>
              <w:cnfStyle w:val="000000000000" w:firstRow="0" w:lastRow="0" w:firstColumn="0" w:lastColumn="0" w:oddVBand="0" w:evenVBand="0" w:oddHBand="0" w:evenHBand="0" w:firstRowFirstColumn="0" w:firstRowLastColumn="0" w:lastRowFirstColumn="0" w:lastRowLastColumn="0"/>
            </w:pPr>
            <w:r w:rsidRPr="006F62B4">
              <w:t>1</w:t>
            </w:r>
          </w:p>
        </w:tc>
        <w:tc>
          <w:tcPr>
            <w:tcW w:w="1127" w:type="pct"/>
          </w:tcPr>
          <w:p w:rsidR="00BF0608" w:rsidRPr="00A7497A" w:rsidRDefault="00BF0608" w:rsidP="00BF0608">
            <w:pPr>
              <w:cnfStyle w:val="000000000000" w:firstRow="0" w:lastRow="0" w:firstColumn="0" w:lastColumn="0" w:oddVBand="0" w:evenVBand="0" w:oddHBand="0" w:evenHBand="0" w:firstRowFirstColumn="0" w:firstRowLastColumn="0" w:lastRowFirstColumn="0" w:lastRowLastColumn="0"/>
            </w:pPr>
            <w:r w:rsidRPr="00A7497A">
              <w:t>1.78</w:t>
            </w:r>
          </w:p>
        </w:tc>
        <w:tc>
          <w:tcPr>
            <w:tcW w:w="841" w:type="pct"/>
            <w:vAlign w:val="center"/>
          </w:tcPr>
          <w:p w:rsidR="00BF0608" w:rsidRPr="00FD1281" w:rsidRDefault="00BF0608" w:rsidP="00BF0608">
            <w:pPr>
              <w:cnfStyle w:val="000000000000" w:firstRow="0" w:lastRow="0" w:firstColumn="0" w:lastColumn="0" w:oddVBand="0" w:evenVBand="0" w:oddHBand="0" w:evenHBand="0" w:firstRowFirstColumn="0" w:firstRowLastColumn="0" w:lastRowFirstColumn="0" w:lastRowLastColumn="0"/>
              <w:rPr>
                <w:lang w:eastAsia="ja-JP"/>
              </w:rPr>
            </w:pPr>
          </w:p>
        </w:tc>
        <w:tc>
          <w:tcPr>
            <w:tcW w:w="621" w:type="pct"/>
            <w:vAlign w:val="center"/>
          </w:tcPr>
          <w:p w:rsidR="00BF0608" w:rsidRPr="00BF0608" w:rsidRDefault="00BF0608" w:rsidP="00BF0608">
            <w:pPr>
              <w:cnfStyle w:val="000000000000" w:firstRow="0" w:lastRow="0" w:firstColumn="0" w:lastColumn="0" w:oddVBand="0" w:evenVBand="0" w:oddHBand="0" w:evenHBand="0" w:firstRowFirstColumn="0" w:firstRowLastColumn="0" w:lastRowFirstColumn="0" w:lastRowLastColumn="0"/>
              <w:rPr>
                <w:rStyle w:val="Hyperlink"/>
              </w:rPr>
            </w:pPr>
            <w:r w:rsidRPr="00BF0608">
              <w:rPr>
                <w:rStyle w:val="Hyperlink"/>
              </w:rPr>
              <w:t>AliExpress</w:t>
            </w:r>
          </w:p>
        </w:tc>
      </w:tr>
      <w:tr w:rsidR="00BF0608" w:rsidRPr="00FD1281" w:rsidTr="00BF06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pct"/>
            <w:vAlign w:val="bottom"/>
          </w:tcPr>
          <w:p w:rsidR="00BF0608" w:rsidRPr="00BF0608" w:rsidRDefault="00BF0608" w:rsidP="00BF0608">
            <w:pPr>
              <w:rPr>
                <w:rFonts w:ascii="Calibri" w:hAnsi="Calibri" w:cs="Calibri"/>
                <w:b w:val="0"/>
                <w:color w:val="000000"/>
              </w:rPr>
            </w:pPr>
            <w:r w:rsidRPr="00BF0608">
              <w:rPr>
                <w:rFonts w:ascii="Calibri" w:hAnsi="Calibri" w:cs="Calibri"/>
                <w:b w:val="0"/>
                <w:color w:val="000000"/>
              </w:rPr>
              <w:t>Arduino UNO with cable</w:t>
            </w:r>
          </w:p>
        </w:tc>
        <w:tc>
          <w:tcPr>
            <w:tcW w:w="356" w:type="pct"/>
          </w:tcPr>
          <w:p w:rsidR="00BF0608" w:rsidRPr="006F62B4" w:rsidRDefault="00BF0608" w:rsidP="00BF0608">
            <w:pPr>
              <w:cnfStyle w:val="000000100000" w:firstRow="0" w:lastRow="0" w:firstColumn="0" w:lastColumn="0" w:oddVBand="0" w:evenVBand="0" w:oddHBand="1" w:evenHBand="0" w:firstRowFirstColumn="0" w:firstRowLastColumn="0" w:lastRowFirstColumn="0" w:lastRowLastColumn="0"/>
            </w:pPr>
            <w:r w:rsidRPr="006F62B4">
              <w:t>1</w:t>
            </w:r>
          </w:p>
        </w:tc>
        <w:tc>
          <w:tcPr>
            <w:tcW w:w="1127" w:type="pct"/>
          </w:tcPr>
          <w:p w:rsidR="00BF0608" w:rsidRPr="00A7497A" w:rsidRDefault="00BF0608" w:rsidP="00BF0608">
            <w:pPr>
              <w:cnfStyle w:val="000000100000" w:firstRow="0" w:lastRow="0" w:firstColumn="0" w:lastColumn="0" w:oddVBand="0" w:evenVBand="0" w:oddHBand="1" w:evenHBand="0" w:firstRowFirstColumn="0" w:firstRowLastColumn="0" w:lastRowFirstColumn="0" w:lastRowLastColumn="0"/>
            </w:pPr>
            <w:r w:rsidRPr="00A7497A">
              <w:t>6.62</w:t>
            </w:r>
          </w:p>
        </w:tc>
        <w:tc>
          <w:tcPr>
            <w:tcW w:w="841" w:type="pct"/>
            <w:vAlign w:val="center"/>
            <w:hideMark/>
          </w:tcPr>
          <w:p w:rsidR="00BF0608" w:rsidRPr="00FD1281" w:rsidRDefault="00BF0608" w:rsidP="00BF0608">
            <w:pPr>
              <w:cnfStyle w:val="000000100000" w:firstRow="0" w:lastRow="0" w:firstColumn="0" w:lastColumn="0" w:oddVBand="0" w:evenVBand="0" w:oddHBand="1" w:evenHBand="0" w:firstRowFirstColumn="0" w:firstRowLastColumn="0" w:lastRowFirstColumn="0" w:lastRowLastColumn="0"/>
              <w:rPr>
                <w:lang w:eastAsia="ja-JP"/>
              </w:rPr>
            </w:pPr>
          </w:p>
        </w:tc>
        <w:tc>
          <w:tcPr>
            <w:tcW w:w="621" w:type="pct"/>
            <w:vAlign w:val="center"/>
          </w:tcPr>
          <w:p w:rsidR="00BF0608" w:rsidRPr="00BF0608" w:rsidRDefault="00BF0608" w:rsidP="00BF0608">
            <w:pPr>
              <w:cnfStyle w:val="000000100000" w:firstRow="0" w:lastRow="0" w:firstColumn="0" w:lastColumn="0" w:oddVBand="0" w:evenVBand="0" w:oddHBand="1" w:evenHBand="0" w:firstRowFirstColumn="0" w:firstRowLastColumn="0" w:lastRowFirstColumn="0" w:lastRowLastColumn="0"/>
              <w:rPr>
                <w:rStyle w:val="Hyperlink"/>
              </w:rPr>
            </w:pPr>
            <w:r w:rsidRPr="00BF0608">
              <w:rPr>
                <w:rStyle w:val="Hyperlink"/>
              </w:rPr>
              <w:t>AliExpress</w:t>
            </w:r>
          </w:p>
        </w:tc>
      </w:tr>
      <w:tr w:rsidR="00BF0608" w:rsidRPr="00FD1281" w:rsidTr="00BF0608">
        <w:tc>
          <w:tcPr>
            <w:cnfStyle w:val="001000000000" w:firstRow="0" w:lastRow="0" w:firstColumn="1" w:lastColumn="0" w:oddVBand="0" w:evenVBand="0" w:oddHBand="0" w:evenHBand="0" w:firstRowFirstColumn="0" w:firstRowLastColumn="0" w:lastRowFirstColumn="0" w:lastRowLastColumn="0"/>
            <w:tcW w:w="2055" w:type="pct"/>
            <w:vAlign w:val="bottom"/>
          </w:tcPr>
          <w:p w:rsidR="00BF0608" w:rsidRPr="00BF0608" w:rsidRDefault="00BF0608" w:rsidP="00BF0608">
            <w:pPr>
              <w:rPr>
                <w:rFonts w:ascii="Calibri" w:hAnsi="Calibri" w:cs="Calibri"/>
                <w:b w:val="0"/>
                <w:color w:val="000000"/>
              </w:rPr>
            </w:pPr>
            <w:r w:rsidRPr="00BF0608">
              <w:rPr>
                <w:rFonts w:ascii="Calibri" w:hAnsi="Calibri" w:cs="Calibri"/>
                <w:b w:val="0"/>
                <w:color w:val="000000"/>
              </w:rPr>
              <w:t>9V Ni-Mh 450mAh</w:t>
            </w:r>
          </w:p>
        </w:tc>
        <w:tc>
          <w:tcPr>
            <w:tcW w:w="356" w:type="pct"/>
          </w:tcPr>
          <w:p w:rsidR="00BF0608" w:rsidRDefault="00BF0608" w:rsidP="00BF0608">
            <w:pPr>
              <w:cnfStyle w:val="000000000000" w:firstRow="0" w:lastRow="0" w:firstColumn="0" w:lastColumn="0" w:oddVBand="0" w:evenVBand="0" w:oddHBand="0" w:evenHBand="0" w:firstRowFirstColumn="0" w:firstRowLastColumn="0" w:lastRowFirstColumn="0" w:lastRowLastColumn="0"/>
            </w:pPr>
            <w:r w:rsidRPr="006F62B4">
              <w:t>1</w:t>
            </w:r>
          </w:p>
        </w:tc>
        <w:tc>
          <w:tcPr>
            <w:tcW w:w="1127" w:type="pct"/>
          </w:tcPr>
          <w:p w:rsidR="00BF0608" w:rsidRDefault="00BF0608" w:rsidP="00BF0608">
            <w:pPr>
              <w:cnfStyle w:val="000000000000" w:firstRow="0" w:lastRow="0" w:firstColumn="0" w:lastColumn="0" w:oddVBand="0" w:evenVBand="0" w:oddHBand="0" w:evenHBand="0" w:firstRowFirstColumn="0" w:firstRowLastColumn="0" w:lastRowFirstColumn="0" w:lastRowLastColumn="0"/>
            </w:pPr>
            <w:r w:rsidRPr="00A7497A">
              <w:t>5.17</w:t>
            </w:r>
          </w:p>
        </w:tc>
        <w:tc>
          <w:tcPr>
            <w:tcW w:w="841" w:type="pct"/>
            <w:vAlign w:val="center"/>
            <w:hideMark/>
          </w:tcPr>
          <w:p w:rsidR="00BF0608" w:rsidRPr="00FD1281" w:rsidRDefault="00BF0608" w:rsidP="00BF0608">
            <w:pPr>
              <w:cnfStyle w:val="000000000000" w:firstRow="0" w:lastRow="0" w:firstColumn="0" w:lastColumn="0" w:oddVBand="0" w:evenVBand="0" w:oddHBand="0" w:evenHBand="0" w:firstRowFirstColumn="0" w:firstRowLastColumn="0" w:lastRowFirstColumn="0" w:lastRowLastColumn="0"/>
              <w:rPr>
                <w:lang w:eastAsia="ja-JP"/>
              </w:rPr>
            </w:pPr>
          </w:p>
        </w:tc>
        <w:tc>
          <w:tcPr>
            <w:tcW w:w="621" w:type="pct"/>
            <w:vAlign w:val="center"/>
          </w:tcPr>
          <w:p w:rsidR="00BF0608" w:rsidRPr="00BF0608" w:rsidRDefault="00BF0608" w:rsidP="00BF0608">
            <w:pPr>
              <w:cnfStyle w:val="000000000000" w:firstRow="0" w:lastRow="0" w:firstColumn="0" w:lastColumn="0" w:oddVBand="0" w:evenVBand="0" w:oddHBand="0" w:evenHBand="0" w:firstRowFirstColumn="0" w:firstRowLastColumn="0" w:lastRowFirstColumn="0" w:lastRowLastColumn="0"/>
              <w:rPr>
                <w:rStyle w:val="Hyperlink"/>
              </w:rPr>
            </w:pPr>
            <w:r w:rsidRPr="00BF0608">
              <w:rPr>
                <w:rStyle w:val="Hyperlink"/>
              </w:rPr>
              <w:t>AliExpress</w:t>
            </w:r>
          </w:p>
        </w:tc>
      </w:tr>
      <w:tr w:rsidR="00BF0608" w:rsidRPr="00FD1281" w:rsidTr="00BF06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pct"/>
            <w:hideMark/>
          </w:tcPr>
          <w:p w:rsidR="00BF0608" w:rsidRPr="00BF0608" w:rsidRDefault="00BF0608" w:rsidP="00BF0608">
            <w:pPr>
              <w:rPr>
                <w:lang w:eastAsia="ja-JP"/>
              </w:rPr>
            </w:pPr>
            <w:r w:rsidRPr="00BF0608">
              <w:rPr>
                <w:lang w:eastAsia="ja-JP"/>
              </w:rPr>
              <w:t>Total Cost per Student</w:t>
            </w:r>
          </w:p>
        </w:tc>
        <w:tc>
          <w:tcPr>
            <w:tcW w:w="356" w:type="pct"/>
            <w:hideMark/>
          </w:tcPr>
          <w:p w:rsidR="00BF0608" w:rsidRPr="00FD1281" w:rsidRDefault="00BF0608" w:rsidP="00BF0608">
            <w:pPr>
              <w:cnfStyle w:val="000000100000" w:firstRow="0" w:lastRow="0" w:firstColumn="0" w:lastColumn="0" w:oddVBand="0" w:evenVBand="0" w:oddHBand="1" w:evenHBand="0" w:firstRowFirstColumn="0" w:firstRowLastColumn="0" w:lastRowFirstColumn="0" w:lastRowLastColumn="0"/>
              <w:rPr>
                <w:lang w:eastAsia="ja-JP"/>
              </w:rPr>
            </w:pPr>
          </w:p>
        </w:tc>
        <w:tc>
          <w:tcPr>
            <w:tcW w:w="1127" w:type="pct"/>
            <w:hideMark/>
          </w:tcPr>
          <w:p w:rsidR="00BF0608" w:rsidRPr="00FD1281" w:rsidRDefault="00BF0608" w:rsidP="00BF0608">
            <w:pPr>
              <w:cnfStyle w:val="000000100000" w:firstRow="0" w:lastRow="0" w:firstColumn="0" w:lastColumn="0" w:oddVBand="0" w:evenVBand="0" w:oddHBand="1" w:evenHBand="0" w:firstRowFirstColumn="0" w:firstRowLastColumn="0" w:lastRowFirstColumn="0" w:lastRowLastColumn="0"/>
              <w:rPr>
                <w:lang w:eastAsia="ja-JP"/>
              </w:rPr>
            </w:pPr>
            <w:r w:rsidRPr="00FD1281">
              <w:rPr>
                <w:b/>
                <w:bCs/>
                <w:lang w:eastAsia="ja-JP"/>
              </w:rPr>
              <w:t>$</w:t>
            </w:r>
            <w:r>
              <w:rPr>
                <w:b/>
                <w:bCs/>
                <w:lang w:eastAsia="ja-JP"/>
              </w:rPr>
              <w:t xml:space="preserve">15.33 </w:t>
            </w:r>
            <w:r w:rsidRPr="00FD1281">
              <w:rPr>
                <w:b/>
                <w:bCs/>
                <w:lang w:eastAsia="ja-JP"/>
              </w:rPr>
              <w:t>CAD</w:t>
            </w:r>
          </w:p>
        </w:tc>
        <w:tc>
          <w:tcPr>
            <w:tcW w:w="841" w:type="pct"/>
            <w:vAlign w:val="center"/>
            <w:hideMark/>
          </w:tcPr>
          <w:p w:rsidR="00BF0608" w:rsidRPr="00FD1281" w:rsidRDefault="00BF0608" w:rsidP="00BF0608">
            <w:pPr>
              <w:cnfStyle w:val="000000100000" w:firstRow="0" w:lastRow="0" w:firstColumn="0" w:lastColumn="0" w:oddVBand="0" w:evenVBand="0" w:oddHBand="1" w:evenHBand="0" w:firstRowFirstColumn="0" w:firstRowLastColumn="0" w:lastRowFirstColumn="0" w:lastRowLastColumn="0"/>
              <w:rPr>
                <w:lang w:eastAsia="ja-JP"/>
              </w:rPr>
            </w:pPr>
          </w:p>
        </w:tc>
        <w:tc>
          <w:tcPr>
            <w:tcW w:w="621" w:type="pct"/>
            <w:vAlign w:val="center"/>
          </w:tcPr>
          <w:p w:rsidR="00BF0608" w:rsidRPr="00BF0608" w:rsidRDefault="00BF0608" w:rsidP="00BF0608">
            <w:pPr>
              <w:spacing w:before="0" w:after="0"/>
              <w:cnfStyle w:val="000000100000" w:firstRow="0" w:lastRow="0" w:firstColumn="0" w:lastColumn="0" w:oddVBand="0" w:evenVBand="0" w:oddHBand="1" w:evenHBand="0" w:firstRowFirstColumn="0" w:firstRowLastColumn="0" w:lastRowFirstColumn="0" w:lastRowLastColumn="0"/>
              <w:rPr>
                <w:rStyle w:val="Hyperlink"/>
              </w:rPr>
            </w:pPr>
            <w:r w:rsidRPr="00BF0608">
              <w:rPr>
                <w:rStyle w:val="Hyperlink"/>
              </w:rPr>
              <w:t>AliExpress</w:t>
            </w:r>
          </w:p>
        </w:tc>
      </w:tr>
    </w:tbl>
    <w:p w:rsidR="001B717F" w:rsidRPr="00F97D6C" w:rsidRDefault="001B717F" w:rsidP="001B717F">
      <w:pPr>
        <w:numPr>
          <w:ilvl w:val="0"/>
          <w:numId w:val="5"/>
        </w:numPr>
        <w:tabs>
          <w:tab w:val="clear" w:pos="720"/>
          <w:tab w:val="num" w:pos="450"/>
        </w:tabs>
        <w:spacing w:before="0" w:after="0"/>
        <w:ind w:hanging="720"/>
        <w:rPr>
          <w:i/>
          <w:sz w:val="20"/>
          <w:szCs w:val="20"/>
          <w:lang w:eastAsia="ja-JP"/>
        </w:rPr>
      </w:pPr>
      <w:r w:rsidRPr="00F97D6C">
        <w:rPr>
          <w:i/>
          <w:sz w:val="20"/>
          <w:szCs w:val="20"/>
          <w:lang w:eastAsia="ja-JP"/>
        </w:rPr>
        <w:t>Currency is CAD, 201</w:t>
      </w:r>
      <w:r w:rsidR="00AC363D">
        <w:rPr>
          <w:i/>
          <w:sz w:val="20"/>
          <w:szCs w:val="20"/>
          <w:lang w:eastAsia="ja-JP"/>
        </w:rPr>
        <w:t>7</w:t>
      </w:r>
      <w:r w:rsidRPr="00F97D6C">
        <w:rPr>
          <w:i/>
          <w:sz w:val="20"/>
          <w:szCs w:val="20"/>
          <w:lang w:eastAsia="ja-JP"/>
        </w:rPr>
        <w:t>-06-10. Assuming one set of parts per student.</w:t>
      </w:r>
    </w:p>
    <w:p w:rsidR="001B717F" w:rsidRPr="00F97D6C" w:rsidRDefault="001B717F" w:rsidP="001B717F">
      <w:pPr>
        <w:numPr>
          <w:ilvl w:val="0"/>
          <w:numId w:val="5"/>
        </w:numPr>
        <w:tabs>
          <w:tab w:val="clear" w:pos="720"/>
          <w:tab w:val="num" w:pos="450"/>
        </w:tabs>
        <w:spacing w:before="0" w:after="0"/>
        <w:ind w:hanging="720"/>
        <w:rPr>
          <w:i/>
          <w:sz w:val="20"/>
          <w:szCs w:val="20"/>
          <w:lang w:eastAsia="ja-JP"/>
        </w:rPr>
      </w:pPr>
      <w:r w:rsidRPr="00F97D6C">
        <w:rPr>
          <w:i/>
          <w:sz w:val="20"/>
          <w:szCs w:val="20"/>
          <w:lang w:eastAsia="ja-JP"/>
        </w:rPr>
        <w:t>Likely to be broken or lost during the activity.</w:t>
      </w:r>
    </w:p>
    <w:p w:rsidR="001B717F" w:rsidRDefault="00576423" w:rsidP="00576423">
      <w:pPr>
        <w:rPr>
          <w:lang w:eastAsia="ja-JP"/>
        </w:rPr>
      </w:pPr>
      <w:r>
        <w:rPr>
          <w:lang w:eastAsia="ja-JP"/>
        </w:rPr>
        <w:t>Each student should also get one printed copy of the activity handout.</w:t>
      </w:r>
      <w:r w:rsidR="005E4135">
        <w:rPr>
          <w:lang w:eastAsia="ja-JP"/>
        </w:rPr>
        <w:t xml:space="preserve"> Check the pinout</w:t>
      </w:r>
      <w:r w:rsidR="00502FE1">
        <w:rPr>
          <w:lang w:eastAsia="ja-JP"/>
        </w:rPr>
        <w:t xml:space="preserve"> (wire colour and order)</w:t>
      </w:r>
      <w:r w:rsidR="005E4135">
        <w:rPr>
          <w:lang w:eastAsia="ja-JP"/>
        </w:rPr>
        <w:t xml:space="preserve"> of your servo motor, as it may be different from the one used in the instructions below; adjust the</w:t>
      </w:r>
      <w:r w:rsidR="00502FE1">
        <w:rPr>
          <w:lang w:eastAsia="ja-JP"/>
        </w:rPr>
        <w:t xml:space="preserve"> lesson and handout accordingly</w:t>
      </w:r>
      <w:r w:rsidR="00155116">
        <w:rPr>
          <w:lang w:eastAsia="ja-JP"/>
        </w:rPr>
        <w:t>.</w:t>
      </w:r>
    </w:p>
    <w:p w:rsidR="00953E7E" w:rsidRDefault="00953E7E" w:rsidP="00953E7E">
      <w:pPr>
        <w:pStyle w:val="LessonHeading1"/>
      </w:pPr>
      <w:bookmarkStart w:id="2" w:name="_Toc531545611"/>
      <w:r>
        <w:t>Lesson</w:t>
      </w:r>
      <w:bookmarkEnd w:id="2"/>
      <w:r w:rsidR="0087547C">
        <w:t xml:space="preserve"> </w:t>
      </w:r>
    </w:p>
    <w:p w:rsidR="0087547C" w:rsidRPr="0087547C" w:rsidRDefault="0087547C" w:rsidP="0087547C">
      <w:r w:rsidRPr="008B3458">
        <w:rPr>
          <w:b/>
          <w:bCs/>
        </w:rPr>
        <w:t>Bold text</w:t>
      </w:r>
      <w:r w:rsidRPr="0045218F">
        <w:t xml:space="preserve"> indicates directions or notes specifically for the instructor.</w:t>
      </w:r>
    </w:p>
    <w:p w:rsidR="000E67D5" w:rsidRDefault="000E67D5" w:rsidP="000E67D5">
      <w:pPr>
        <w:pStyle w:val="LessonHeading2"/>
      </w:pPr>
      <w:bookmarkStart w:id="3" w:name="_Toc531545612"/>
      <w:r>
        <w:t xml:space="preserve">Activity </w:t>
      </w:r>
      <w:r w:rsidR="00827DB4">
        <w:t>Overview</w:t>
      </w:r>
      <w:r w:rsidR="00712AAF">
        <w:t xml:space="preserve"> (</w:t>
      </w:r>
      <w:r w:rsidR="00CD6C87">
        <w:t>5</w:t>
      </w:r>
      <w:r>
        <w:t xml:space="preserve"> minutes)</w:t>
      </w:r>
      <w:bookmarkEnd w:id="3"/>
    </w:p>
    <w:p w:rsidR="000E67D5" w:rsidRDefault="000E67D5" w:rsidP="000E67D5">
      <w:pPr>
        <w:rPr>
          <w:lang w:eastAsia="ja-JP"/>
        </w:rPr>
      </w:pPr>
      <w:r>
        <w:rPr>
          <w:lang w:eastAsia="ja-JP"/>
        </w:rPr>
        <w:t>In the last activity we</w:t>
      </w:r>
      <w:r w:rsidR="00EC7841">
        <w:rPr>
          <w:lang w:eastAsia="ja-JP"/>
        </w:rPr>
        <w:t xml:space="preserve"> controlled the speed of a DC motor using a variable resistor called a potentiometer. By applying a voltage across the two pins of a DC motor we can make it spin continuously</w:t>
      </w:r>
      <w:r w:rsidR="00762410">
        <w:rPr>
          <w:lang w:eastAsia="ja-JP"/>
        </w:rPr>
        <w:t>; if we reverse the voltage polarity, the motor will change direction.</w:t>
      </w:r>
    </w:p>
    <w:tbl>
      <w:tblPr>
        <w:tblStyle w:val="TableGridLight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46150E" w:rsidTr="0046150E">
        <w:tc>
          <w:tcPr>
            <w:tcW w:w="4513" w:type="dxa"/>
          </w:tcPr>
          <w:p w:rsidR="0046150E" w:rsidRDefault="0046150E" w:rsidP="000E67D5">
            <w:pPr>
              <w:rPr>
                <w:lang w:eastAsia="ja-JP"/>
              </w:rPr>
            </w:pPr>
            <w:r w:rsidRPr="00D97612">
              <w:rPr>
                <w:noProof/>
              </w:rPr>
              <w:lastRenderedPageBreak/>
              <w:drawing>
                <wp:inline distT="0" distB="0" distL="0" distR="0">
                  <wp:extent cx="2482684" cy="1188720"/>
                  <wp:effectExtent l="0" t="0" r="0" b="0"/>
                  <wp:docPr id="6" name="Picture 6" descr="C:\Users\Harryp\MEGA\Surface Pro 2\Nepal\Himalayan Makers Guild\Activities\Foundation Activities\FA8 - DC Motors and Potentiometers\images\Eagle\dcmotor_battC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rryp\MEGA\Surface Pro 2\Nepal\Himalayan Makers Guild\Activities\Foundation Activities\FA8 - DC Motors and Potentiometers\images\Eagle\dcmotor_battC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2684" cy="1188720"/>
                          </a:xfrm>
                          <a:prstGeom prst="rect">
                            <a:avLst/>
                          </a:prstGeom>
                          <a:noFill/>
                          <a:ln>
                            <a:noFill/>
                          </a:ln>
                        </pic:spPr>
                      </pic:pic>
                    </a:graphicData>
                  </a:graphic>
                </wp:inline>
              </w:drawing>
            </w:r>
          </w:p>
        </w:tc>
        <w:tc>
          <w:tcPr>
            <w:tcW w:w="4513" w:type="dxa"/>
          </w:tcPr>
          <w:p w:rsidR="0046150E" w:rsidRDefault="0046150E" w:rsidP="000E67D5">
            <w:pPr>
              <w:rPr>
                <w:lang w:eastAsia="ja-JP"/>
              </w:rPr>
            </w:pPr>
            <w:r w:rsidRPr="00D97612">
              <w:rPr>
                <w:noProof/>
              </w:rPr>
              <w:drawing>
                <wp:inline distT="0" distB="0" distL="0" distR="0">
                  <wp:extent cx="2412332" cy="1188720"/>
                  <wp:effectExtent l="0" t="0" r="7620" b="0"/>
                  <wp:docPr id="7" name="Picture 7" descr="C:\Users\Harryp\MEGA\Surface Pro 2\Nepal\Himalayan Makers Guild\Activities\Foundation Activities\FA8 - DC Motors and Potentiometers\images\Eagle\dcmotor_battCC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rryp\MEGA\Surface Pro 2\Nepal\Himalayan Makers Guild\Activities\Foundation Activities\FA8 - DC Motors and Potentiometers\images\Eagle\dcmotor_battCC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2332" cy="1188720"/>
                          </a:xfrm>
                          <a:prstGeom prst="rect">
                            <a:avLst/>
                          </a:prstGeom>
                          <a:noFill/>
                          <a:ln>
                            <a:noFill/>
                          </a:ln>
                        </pic:spPr>
                      </pic:pic>
                    </a:graphicData>
                  </a:graphic>
                </wp:inline>
              </w:drawing>
            </w:r>
          </w:p>
        </w:tc>
      </w:tr>
    </w:tbl>
    <w:p w:rsidR="00762410" w:rsidRDefault="00762410" w:rsidP="000E67D5">
      <w:pPr>
        <w:rPr>
          <w:lang w:eastAsia="ja-JP"/>
        </w:rPr>
      </w:pPr>
      <w:r>
        <w:rPr>
          <w:lang w:eastAsia="ja-JP"/>
        </w:rPr>
        <w:t>But, what if we want a motor that does not spin continuously, but instead turns to a specific angle? This type of motor is called a servo motor.</w:t>
      </w:r>
    </w:p>
    <w:p w:rsidR="000E67D5" w:rsidRDefault="000E67D5" w:rsidP="00780F7E">
      <w:pPr>
        <w:rPr>
          <w:lang w:eastAsia="ja-JP"/>
        </w:rPr>
      </w:pPr>
      <w:r>
        <w:rPr>
          <w:lang w:eastAsia="ja-JP"/>
        </w:rPr>
        <w:t>Today, we’re going to:</w:t>
      </w:r>
    </w:p>
    <w:p w:rsidR="00780F7E" w:rsidRDefault="00AC5D75" w:rsidP="00780F7E">
      <w:pPr>
        <w:pStyle w:val="ListParagraph"/>
        <w:numPr>
          <w:ilvl w:val="0"/>
          <w:numId w:val="8"/>
        </w:numPr>
        <w:rPr>
          <w:lang w:eastAsia="ja-JP"/>
        </w:rPr>
      </w:pPr>
      <w:r>
        <w:rPr>
          <w:lang w:eastAsia="ja-JP"/>
        </w:rPr>
        <w:t>Learn how to control servo motors work</w:t>
      </w:r>
    </w:p>
    <w:p w:rsidR="00AC5D75" w:rsidRDefault="00AC5D75" w:rsidP="00780F7E">
      <w:pPr>
        <w:pStyle w:val="ListParagraph"/>
        <w:numPr>
          <w:ilvl w:val="0"/>
          <w:numId w:val="8"/>
        </w:numPr>
        <w:rPr>
          <w:lang w:eastAsia="ja-JP"/>
        </w:rPr>
      </w:pPr>
      <w:r>
        <w:rPr>
          <w:lang w:eastAsia="ja-JP"/>
        </w:rPr>
        <w:t>Program an Arduino UNO to make a servo motor move back and forth between two angles</w:t>
      </w:r>
    </w:p>
    <w:p w:rsidR="00AC5D75" w:rsidRPr="00780F7E" w:rsidRDefault="00AC5D75" w:rsidP="00780F7E">
      <w:pPr>
        <w:pStyle w:val="ListParagraph"/>
        <w:numPr>
          <w:ilvl w:val="0"/>
          <w:numId w:val="8"/>
        </w:numPr>
        <w:rPr>
          <w:lang w:eastAsia="ja-JP"/>
        </w:rPr>
      </w:pPr>
      <w:r>
        <w:rPr>
          <w:lang w:eastAsia="ja-JP"/>
        </w:rPr>
        <w:t>Test the Arduino program with a servo motor</w:t>
      </w:r>
    </w:p>
    <w:p w:rsidR="00953E7E" w:rsidRDefault="001D6C46" w:rsidP="00953E7E">
      <w:pPr>
        <w:pStyle w:val="LessonHeading2"/>
      </w:pPr>
      <w:bookmarkStart w:id="4" w:name="_Toc531545613"/>
      <w:r>
        <w:t>Introduction to Servo Motors (5</w:t>
      </w:r>
      <w:r w:rsidR="00301A6F">
        <w:t xml:space="preserve"> minutes)</w:t>
      </w:r>
      <w:bookmarkEnd w:id="4"/>
    </w:p>
    <w:p w:rsidR="00FB0B6A" w:rsidRDefault="00FB0B6A" w:rsidP="00FB0B6A">
      <w:r>
        <w:t>Servo motors can be instructed to turn to a specific angle, usually from 0 to 180 degrees, by sending it a special signal. How many wires do you think a servo motor has?</w:t>
      </w:r>
      <w:r>
        <w:br/>
        <w:t>A:</w:t>
      </w:r>
      <w:r w:rsidR="0087547C">
        <w:t xml:space="preserve"> </w:t>
      </w:r>
      <w:r w:rsidR="009E48A5">
        <w:t>J</w:t>
      </w:r>
      <w:r w:rsidR="009E48A5" w:rsidRPr="009E48A5">
        <w:t>ust like the DC motor, it needs to be connected to a potential difference (5V and GND), but it also has a 3rd wire, "signal," that we use to tell the motor what angle to turn to.</w:t>
      </w:r>
    </w:p>
    <w:p w:rsidR="00FB0B6A" w:rsidRDefault="00FB0B6A" w:rsidP="00FB0B6A">
      <w:r>
        <w:t xml:space="preserve">We can use an Arduino microcontroller </w:t>
      </w:r>
      <w:r w:rsidR="009E142F">
        <w:t xml:space="preserve">board </w:t>
      </w:r>
      <w:r>
        <w:t>to send</w:t>
      </w:r>
      <w:r w:rsidR="00AB00FE">
        <w:t xml:space="preserve"> a control </w:t>
      </w:r>
      <w:r>
        <w:t xml:space="preserve">signal to the </w:t>
      </w:r>
      <w:r w:rsidR="00AB00FE">
        <w:t>servom</w:t>
      </w:r>
      <w:r>
        <w:t>otor.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0"/>
        <w:gridCol w:w="3546"/>
        <w:gridCol w:w="2840"/>
      </w:tblGrid>
      <w:tr w:rsidR="00FB0B6A" w:rsidTr="009E48A5">
        <w:tc>
          <w:tcPr>
            <w:tcW w:w="2640" w:type="dxa"/>
          </w:tcPr>
          <w:p w:rsidR="00FB0B6A" w:rsidRDefault="00FB0B6A" w:rsidP="00683688">
            <w:pPr>
              <w:spacing w:after="0"/>
              <w:jc w:val="center"/>
            </w:pPr>
            <w:r>
              <w:rPr>
                <w:noProof/>
              </w:rPr>
              <w:drawing>
                <wp:inline distT="0" distB="0" distL="0" distR="0">
                  <wp:extent cx="1435242" cy="1371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rvo_schematic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35242" cy="1371600"/>
                          </a:xfrm>
                          <a:prstGeom prst="rect">
                            <a:avLst/>
                          </a:prstGeom>
                        </pic:spPr>
                      </pic:pic>
                    </a:graphicData>
                  </a:graphic>
                </wp:inline>
              </w:drawing>
            </w:r>
          </w:p>
        </w:tc>
        <w:tc>
          <w:tcPr>
            <w:tcW w:w="3546" w:type="dxa"/>
          </w:tcPr>
          <w:p w:rsidR="00FB0B6A" w:rsidRDefault="00FB0B6A" w:rsidP="00683688">
            <w:pPr>
              <w:spacing w:after="0"/>
              <w:jc w:val="center"/>
            </w:pPr>
            <w:r>
              <w:rPr>
                <w:noProof/>
              </w:rPr>
              <w:drawing>
                <wp:inline distT="0" distB="0" distL="0" distR="0">
                  <wp:extent cx="2113361" cy="137160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rvo_schematic9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13361" cy="1371600"/>
                          </a:xfrm>
                          <a:prstGeom prst="rect">
                            <a:avLst/>
                          </a:prstGeom>
                        </pic:spPr>
                      </pic:pic>
                    </a:graphicData>
                  </a:graphic>
                </wp:inline>
              </w:drawing>
            </w:r>
          </w:p>
        </w:tc>
        <w:tc>
          <w:tcPr>
            <w:tcW w:w="2840" w:type="dxa"/>
          </w:tcPr>
          <w:p w:rsidR="00FB0B6A" w:rsidRDefault="00FB0B6A" w:rsidP="00683688">
            <w:pPr>
              <w:spacing w:after="0"/>
            </w:pPr>
            <w:r>
              <w:rPr>
                <w:noProof/>
              </w:rPr>
              <w:drawing>
                <wp:inline distT="0" distB="0" distL="0" distR="0">
                  <wp:extent cx="1554480" cy="1554480"/>
                  <wp:effectExtent l="0" t="0" r="762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rvo_schematic180.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54480" cy="1554480"/>
                          </a:xfrm>
                          <a:prstGeom prst="rect">
                            <a:avLst/>
                          </a:prstGeom>
                        </pic:spPr>
                      </pic:pic>
                    </a:graphicData>
                  </a:graphic>
                </wp:inline>
              </w:drawing>
            </w:r>
            <w:r w:rsidR="00A917B8">
              <w:rPr>
                <w:rStyle w:val="FootnoteReference"/>
              </w:rPr>
              <w:footnoteReference w:id="1"/>
            </w:r>
          </w:p>
        </w:tc>
      </w:tr>
    </w:tbl>
    <w:p w:rsidR="00953E7E" w:rsidRDefault="00301A6F" w:rsidP="00953E7E">
      <w:pPr>
        <w:pStyle w:val="LessonHeading2"/>
      </w:pPr>
      <w:bookmarkStart w:id="5" w:name="_Toc531545614"/>
      <w:r>
        <w:t>Controlling the</w:t>
      </w:r>
      <w:r w:rsidR="00311A42">
        <w:t xml:space="preserve"> Servo Motor with an Arduino (10</w:t>
      </w:r>
      <w:r>
        <w:t xml:space="preserve"> minutes)</w:t>
      </w:r>
      <w:bookmarkEnd w:id="5"/>
    </w:p>
    <w:p w:rsidR="00441FE8" w:rsidRDefault="00706AB4" w:rsidP="00AA6A1E">
      <w:pPr>
        <w:rPr>
          <w:lang w:eastAsia="ja-JP"/>
        </w:rPr>
      </w:pPr>
      <w:r>
        <w:rPr>
          <w:lang w:eastAsia="ja-JP"/>
        </w:rPr>
        <w:t>O</w:t>
      </w:r>
      <w:r w:rsidRPr="00706AB4">
        <w:rPr>
          <w:lang w:eastAsia="ja-JP"/>
        </w:rPr>
        <w:t xml:space="preserve">ur </w:t>
      </w:r>
      <w:r>
        <w:rPr>
          <w:lang w:eastAsia="ja-JP"/>
        </w:rPr>
        <w:t xml:space="preserve">goal </w:t>
      </w:r>
      <w:r w:rsidRPr="00706AB4">
        <w:rPr>
          <w:lang w:eastAsia="ja-JP"/>
        </w:rPr>
        <w:t>is</w:t>
      </w:r>
      <w:r>
        <w:rPr>
          <w:lang w:eastAsia="ja-JP"/>
        </w:rPr>
        <w:t xml:space="preserve"> make the servo motor turn back and forth between two angles, with a pause at each angle.</w:t>
      </w:r>
      <w:r w:rsidR="0087547C">
        <w:rPr>
          <w:lang w:eastAsia="ja-JP"/>
        </w:rPr>
        <w:t xml:space="preserve"> </w:t>
      </w:r>
      <w:r w:rsidR="0010353B">
        <w:rPr>
          <w:lang w:eastAsia="ja-JP"/>
        </w:rPr>
        <w:t>We will connect</w:t>
      </w:r>
      <w:r w:rsidR="00441FE8">
        <w:rPr>
          <w:lang w:eastAsia="ja-JP"/>
        </w:rPr>
        <w:t xml:space="preserve"> the servo motor to a digital output pin of the Arduino, then write a program </w:t>
      </w:r>
      <w:r w:rsidR="0010353B">
        <w:rPr>
          <w:lang w:eastAsia="ja-JP"/>
        </w:rPr>
        <w:t>to make the motor move back and forth</w:t>
      </w:r>
      <w:r w:rsidR="00441FE8">
        <w:rPr>
          <w:lang w:eastAsia="ja-JP"/>
        </w:rPr>
        <w:t xml:space="preserve">. </w:t>
      </w:r>
      <w:r w:rsidR="0010353B">
        <w:rPr>
          <w:lang w:eastAsia="ja-JP"/>
        </w:rPr>
        <w:t>T</w:t>
      </w:r>
      <w:r w:rsidR="00441FE8">
        <w:rPr>
          <w:lang w:eastAsia="ja-JP"/>
        </w:rPr>
        <w:t xml:space="preserve">he 5V and GND </w:t>
      </w:r>
      <w:r w:rsidR="0010353B">
        <w:rPr>
          <w:lang w:eastAsia="ja-JP"/>
        </w:rPr>
        <w:t>pins</w:t>
      </w:r>
      <w:r w:rsidR="00441FE8">
        <w:rPr>
          <w:lang w:eastAsia="ja-JP"/>
        </w:rPr>
        <w:t xml:space="preserve"> of the Arduino </w:t>
      </w:r>
      <w:r w:rsidR="0010353B">
        <w:rPr>
          <w:lang w:eastAsia="ja-JP"/>
        </w:rPr>
        <w:t xml:space="preserve">will </w:t>
      </w:r>
      <w:r w:rsidR="00441FE8">
        <w:rPr>
          <w:lang w:eastAsia="ja-JP"/>
        </w:rPr>
        <w:t>power the servo. The connec</w:t>
      </w:r>
      <w:r w:rsidR="0010353B">
        <w:rPr>
          <w:lang w:eastAsia="ja-JP"/>
        </w:rPr>
        <w:t>tion may look like this</w:t>
      </w:r>
      <w:r w:rsidR="00BC034B">
        <w:rPr>
          <w:lang w:eastAsia="ja-JP"/>
        </w:rPr>
        <w:t xml:space="preserve"> (</w:t>
      </w:r>
      <w:r w:rsidR="00BC034B">
        <w:rPr>
          <w:b/>
          <w:lang w:eastAsia="ja-JP"/>
        </w:rPr>
        <w:t>draw the Arduino and servo motor image below onto the board)</w:t>
      </w:r>
      <w:r w:rsidR="0010353B">
        <w:rPr>
          <w:lang w:eastAsia="ja-JP"/>
        </w:rPr>
        <w:t xml:space="preserve">, </w:t>
      </w:r>
      <w:r w:rsidR="00441FE8">
        <w:rPr>
          <w:lang w:eastAsia="ja-JP"/>
        </w:rPr>
        <w:t>though we can use any of the digital output pins to control the servo (</w:t>
      </w:r>
      <w:r w:rsidR="0010353B">
        <w:rPr>
          <w:lang w:eastAsia="ja-JP"/>
        </w:rPr>
        <w:t>pin</w:t>
      </w:r>
      <w:r w:rsidR="00441FE8">
        <w:rPr>
          <w:lang w:eastAsia="ja-JP"/>
        </w:rPr>
        <w:t xml:space="preserve"> 8 is used here).</w:t>
      </w:r>
    </w:p>
    <w:p w:rsidR="00441FE8" w:rsidRDefault="00441FE8" w:rsidP="0010353B">
      <w:pPr>
        <w:jc w:val="center"/>
        <w:rPr>
          <w:lang w:eastAsia="ja-JP"/>
        </w:rPr>
      </w:pPr>
      <w:r w:rsidRPr="004743AD">
        <w:rPr>
          <w:noProof/>
        </w:rPr>
        <w:lastRenderedPageBreak/>
        <w:drawing>
          <wp:inline distT="0" distB="0" distL="0" distR="0">
            <wp:extent cx="3847300" cy="1920240"/>
            <wp:effectExtent l="0" t="0" r="127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47300" cy="1920240"/>
                    </a:xfrm>
                    <a:prstGeom prst="rect">
                      <a:avLst/>
                    </a:prstGeom>
                  </pic:spPr>
                </pic:pic>
              </a:graphicData>
            </a:graphic>
          </wp:inline>
        </w:drawing>
      </w:r>
    </w:p>
    <w:p w:rsidR="00441FE8" w:rsidRPr="004743AD" w:rsidRDefault="00441FE8" w:rsidP="00441FE8">
      <w:r w:rsidRPr="004743AD">
        <w:t xml:space="preserve">Using BlocklyDuino, we will need two </w:t>
      </w:r>
      <w:r>
        <w:t>functions (blocks)</w:t>
      </w:r>
      <w:r w:rsidRPr="004743AD">
        <w:t xml:space="preserve">, one to tell the servo what angle to turn to, and another to </w:t>
      </w:r>
      <w:r>
        <w:t xml:space="preserve">wait so </w:t>
      </w:r>
      <w:r w:rsidRPr="004743AD">
        <w:t>the servo motor time to move.</w:t>
      </w:r>
    </w:p>
    <w:tbl>
      <w:tblPr>
        <w:tblStyle w:val="TableGrid"/>
        <w:tblW w:w="0" w:type="auto"/>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4860"/>
        <w:gridCol w:w="4166"/>
      </w:tblGrid>
      <w:tr w:rsidR="00441FE8" w:rsidRPr="004743AD" w:rsidTr="001E4CB3">
        <w:tc>
          <w:tcPr>
            <w:tcW w:w="4860" w:type="dxa"/>
            <w:vAlign w:val="center"/>
          </w:tcPr>
          <w:p w:rsidR="00441FE8" w:rsidRPr="0087547C" w:rsidRDefault="00441FE8" w:rsidP="001E4CB3">
            <w:pPr>
              <w:rPr>
                <w:b/>
                <w:sz w:val="24"/>
                <w:szCs w:val="24"/>
              </w:rPr>
            </w:pPr>
            <w:r w:rsidRPr="0087547C">
              <w:rPr>
                <w:b/>
                <w:sz w:val="24"/>
                <w:szCs w:val="24"/>
              </w:rPr>
              <w:t>Servo – Degree Function</w:t>
            </w:r>
          </w:p>
          <w:p w:rsidR="00441FE8" w:rsidRPr="0087547C" w:rsidRDefault="00441FE8" w:rsidP="001E4CB3">
            <w:pPr>
              <w:rPr>
                <w:sz w:val="24"/>
                <w:szCs w:val="24"/>
              </w:rPr>
            </w:pPr>
            <w:r w:rsidRPr="0087547C">
              <w:rPr>
                <w:sz w:val="24"/>
                <w:szCs w:val="24"/>
              </w:rPr>
              <w:t>Click “</w:t>
            </w:r>
            <w:r w:rsidRPr="0087547C">
              <w:rPr>
                <w:b/>
                <w:sz w:val="24"/>
                <w:szCs w:val="24"/>
              </w:rPr>
              <w:t>Servo</w:t>
            </w:r>
            <w:r w:rsidRPr="0087547C">
              <w:rPr>
                <w:sz w:val="24"/>
                <w:szCs w:val="24"/>
              </w:rPr>
              <w:t>” from the left side-bar menu. Select the top block. Set the two arguments:</w:t>
            </w:r>
          </w:p>
          <w:p w:rsidR="00441FE8" w:rsidRPr="0087547C" w:rsidRDefault="00441FE8" w:rsidP="00441FE8">
            <w:pPr>
              <w:numPr>
                <w:ilvl w:val="0"/>
                <w:numId w:val="9"/>
              </w:numPr>
              <w:spacing w:before="0" w:after="0"/>
              <w:rPr>
                <w:sz w:val="24"/>
                <w:szCs w:val="24"/>
              </w:rPr>
            </w:pPr>
            <w:r w:rsidRPr="0087547C">
              <w:rPr>
                <w:b/>
                <w:sz w:val="24"/>
                <w:szCs w:val="24"/>
              </w:rPr>
              <w:t>PIN#</w:t>
            </w:r>
            <w:r w:rsidRPr="0087547C">
              <w:rPr>
                <w:sz w:val="24"/>
                <w:szCs w:val="24"/>
              </w:rPr>
              <w:t>: The output pin that is connected to the “Signal” wire of the motor</w:t>
            </w:r>
          </w:p>
          <w:p w:rsidR="00441FE8" w:rsidRPr="0087547C" w:rsidRDefault="00441FE8" w:rsidP="00BC034B">
            <w:pPr>
              <w:numPr>
                <w:ilvl w:val="0"/>
                <w:numId w:val="9"/>
              </w:numPr>
              <w:spacing w:before="0"/>
              <w:rPr>
                <w:sz w:val="24"/>
                <w:szCs w:val="24"/>
              </w:rPr>
            </w:pPr>
            <w:r w:rsidRPr="0087547C">
              <w:rPr>
                <w:b/>
                <w:sz w:val="24"/>
                <w:szCs w:val="24"/>
              </w:rPr>
              <w:t>Degree</w:t>
            </w:r>
            <w:r w:rsidRPr="0087547C">
              <w:rPr>
                <w:sz w:val="24"/>
                <w:szCs w:val="24"/>
              </w:rPr>
              <w:t>: The degree we want the motor to turn to.</w:t>
            </w:r>
          </w:p>
        </w:tc>
        <w:tc>
          <w:tcPr>
            <w:tcW w:w="4166" w:type="dxa"/>
            <w:vAlign w:val="center"/>
          </w:tcPr>
          <w:p w:rsidR="00441FE8" w:rsidRPr="004743AD" w:rsidRDefault="00441FE8" w:rsidP="001E4CB3">
            <w:r w:rsidRPr="004743AD">
              <w:rPr>
                <w:noProof/>
              </w:rPr>
              <w:drawing>
                <wp:inline distT="0" distB="0" distL="0" distR="0">
                  <wp:extent cx="2585670" cy="1097280"/>
                  <wp:effectExtent l="0" t="0" r="571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85670" cy="1097280"/>
                          </a:xfrm>
                          <a:prstGeom prst="rect">
                            <a:avLst/>
                          </a:prstGeom>
                        </pic:spPr>
                      </pic:pic>
                    </a:graphicData>
                  </a:graphic>
                </wp:inline>
              </w:drawing>
            </w:r>
          </w:p>
        </w:tc>
      </w:tr>
      <w:tr w:rsidR="00441FE8" w:rsidRPr="004743AD" w:rsidTr="001E4CB3">
        <w:trPr>
          <w:trHeight w:val="800"/>
        </w:trPr>
        <w:tc>
          <w:tcPr>
            <w:tcW w:w="4860" w:type="dxa"/>
            <w:vAlign w:val="center"/>
          </w:tcPr>
          <w:p w:rsidR="00441FE8" w:rsidRPr="0087547C" w:rsidRDefault="00441FE8" w:rsidP="001E4CB3">
            <w:pPr>
              <w:rPr>
                <w:sz w:val="24"/>
                <w:szCs w:val="24"/>
              </w:rPr>
            </w:pPr>
            <w:r w:rsidRPr="0087547C">
              <w:rPr>
                <w:b/>
                <w:sz w:val="24"/>
                <w:szCs w:val="24"/>
              </w:rPr>
              <w:t>Delay Function</w:t>
            </w:r>
          </w:p>
          <w:p w:rsidR="00441FE8" w:rsidRPr="0087547C" w:rsidRDefault="00441FE8" w:rsidP="00441FE8">
            <w:pPr>
              <w:rPr>
                <w:sz w:val="24"/>
                <w:szCs w:val="24"/>
              </w:rPr>
            </w:pPr>
            <w:r w:rsidRPr="0087547C">
              <w:rPr>
                <w:sz w:val="24"/>
                <w:szCs w:val="24"/>
              </w:rPr>
              <w:t>Click “</w:t>
            </w:r>
            <w:r w:rsidRPr="0087547C">
              <w:rPr>
                <w:b/>
                <w:sz w:val="24"/>
                <w:szCs w:val="24"/>
              </w:rPr>
              <w:t>Control</w:t>
            </w:r>
            <w:r w:rsidRPr="0087547C">
              <w:rPr>
                <w:sz w:val="24"/>
                <w:szCs w:val="24"/>
              </w:rPr>
              <w:t>” from the left side-bar menu. Select the Delay block. The one argument is how many milliseconds the Arduino should wait before continuing on to the next instruction in the program.</w:t>
            </w:r>
          </w:p>
        </w:tc>
        <w:tc>
          <w:tcPr>
            <w:tcW w:w="4166" w:type="dxa"/>
            <w:vAlign w:val="center"/>
          </w:tcPr>
          <w:p w:rsidR="00441FE8" w:rsidRPr="004743AD" w:rsidRDefault="00441FE8" w:rsidP="001E4CB3">
            <w:r w:rsidRPr="004743AD">
              <w:rPr>
                <w:noProof/>
              </w:rPr>
              <w:drawing>
                <wp:inline distT="0" distB="0" distL="0" distR="0">
                  <wp:extent cx="1487423" cy="5486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87423" cy="548640"/>
                          </a:xfrm>
                          <a:prstGeom prst="rect">
                            <a:avLst/>
                          </a:prstGeom>
                        </pic:spPr>
                      </pic:pic>
                    </a:graphicData>
                  </a:graphic>
                </wp:inline>
              </w:drawing>
            </w:r>
          </w:p>
        </w:tc>
      </w:tr>
    </w:tbl>
    <w:p w:rsidR="00301A6F" w:rsidRDefault="00301A6F" w:rsidP="00301A6F">
      <w:pPr>
        <w:pStyle w:val="LessonHeading2"/>
      </w:pPr>
      <w:bookmarkStart w:id="6" w:name="_Toc531545615"/>
      <w:r w:rsidRPr="00301A6F">
        <w:t xml:space="preserve">Arduino </w:t>
      </w:r>
      <w:r w:rsidR="00282667">
        <w:t>P</w:t>
      </w:r>
      <w:r w:rsidRPr="00301A6F">
        <w:t xml:space="preserve">rogramming </w:t>
      </w:r>
      <w:r w:rsidR="00282667">
        <w:t>O</w:t>
      </w:r>
      <w:r w:rsidRPr="00301A6F">
        <w:t xml:space="preserve">verview </w:t>
      </w:r>
      <w:r w:rsidR="00282667">
        <w:t>a</w:t>
      </w:r>
      <w:r w:rsidRPr="00301A6F">
        <w:t xml:space="preserve">nd </w:t>
      </w:r>
      <w:r w:rsidR="00282667">
        <w:t>D</w:t>
      </w:r>
      <w:r w:rsidRPr="00301A6F">
        <w:t>emonstration</w:t>
      </w:r>
      <w:r w:rsidR="001D6C46">
        <w:t xml:space="preserve"> (15</w:t>
      </w:r>
      <w:r>
        <w:t xml:space="preserve"> minutes)</w:t>
      </w:r>
      <w:bookmarkEnd w:id="6"/>
    </w:p>
    <w:p w:rsidR="00301A6F" w:rsidRDefault="0045391B" w:rsidP="00301A6F">
      <w:pPr>
        <w:rPr>
          <w:b/>
          <w:lang w:eastAsia="ja-JP"/>
        </w:rPr>
      </w:pPr>
      <w:r>
        <w:rPr>
          <w:b/>
          <w:lang w:eastAsia="ja-JP"/>
        </w:rPr>
        <w:t>On the board, review the 9 steps to programming the Arduino. As you go through the steps, see if the students are able to guess the next step.</w:t>
      </w:r>
    </w:p>
    <w:p w:rsidR="0045391B" w:rsidRPr="004743AD" w:rsidRDefault="0045391B" w:rsidP="0045391B">
      <w:pPr>
        <w:numPr>
          <w:ilvl w:val="0"/>
          <w:numId w:val="10"/>
        </w:numPr>
        <w:spacing w:before="0" w:after="0"/>
      </w:pPr>
      <w:r w:rsidRPr="004743AD">
        <w:t>Open BlocklyDuino program and the Arduino IDE program.</w:t>
      </w:r>
      <w:r w:rsidRPr="004743AD">
        <w:tab/>
      </w:r>
    </w:p>
    <w:p w:rsidR="0045391B" w:rsidRPr="004743AD" w:rsidRDefault="0045391B" w:rsidP="0045391B">
      <w:pPr>
        <w:numPr>
          <w:ilvl w:val="0"/>
          <w:numId w:val="10"/>
        </w:numPr>
        <w:spacing w:before="0" w:after="0"/>
      </w:pPr>
      <w:r w:rsidRPr="004743AD">
        <w:t>Write instructions for the Arduino microcontroller using blocks in BlocklyDuino.</w:t>
      </w:r>
    </w:p>
    <w:p w:rsidR="0045391B" w:rsidRPr="004743AD" w:rsidRDefault="0045391B" w:rsidP="0045391B">
      <w:pPr>
        <w:numPr>
          <w:ilvl w:val="0"/>
          <w:numId w:val="10"/>
        </w:numPr>
        <w:spacing w:before="0" w:after="0"/>
      </w:pPr>
      <w:r w:rsidRPr="004743AD">
        <w:t>Click the “</w:t>
      </w:r>
      <w:r w:rsidRPr="004743AD">
        <w:rPr>
          <w:b/>
        </w:rPr>
        <w:t>Arduino</w:t>
      </w:r>
      <w:r w:rsidRPr="004743AD">
        <w:t>” tab in BlocklyDuino, select the code, and copy it</w:t>
      </w:r>
    </w:p>
    <w:p w:rsidR="0045391B" w:rsidRPr="004743AD" w:rsidRDefault="0045391B" w:rsidP="0045391B">
      <w:pPr>
        <w:numPr>
          <w:ilvl w:val="0"/>
          <w:numId w:val="10"/>
        </w:numPr>
        <w:spacing w:before="0" w:after="0"/>
      </w:pPr>
      <w:r w:rsidRPr="004743AD">
        <w:t>Go to the Arduino IDE and delete any code already there.</w:t>
      </w:r>
    </w:p>
    <w:p w:rsidR="0045391B" w:rsidRPr="004743AD" w:rsidRDefault="0045391B" w:rsidP="0045391B">
      <w:pPr>
        <w:numPr>
          <w:ilvl w:val="0"/>
          <w:numId w:val="10"/>
        </w:numPr>
        <w:spacing w:before="0" w:after="0"/>
      </w:pPr>
      <w:r w:rsidRPr="004743AD">
        <w:t>Paste the code into the Arduino IDE.</w:t>
      </w:r>
    </w:p>
    <w:p w:rsidR="0045391B" w:rsidRPr="004743AD" w:rsidRDefault="0045391B" w:rsidP="0045391B">
      <w:pPr>
        <w:numPr>
          <w:ilvl w:val="0"/>
          <w:numId w:val="10"/>
        </w:numPr>
        <w:spacing w:before="0" w:after="0"/>
      </w:pPr>
      <w:r w:rsidRPr="004743AD">
        <w:t>Make sure the Arduino is connected to the computer using a USB cable</w:t>
      </w:r>
    </w:p>
    <w:p w:rsidR="0045391B" w:rsidRPr="004743AD" w:rsidRDefault="0045391B" w:rsidP="0045391B">
      <w:pPr>
        <w:numPr>
          <w:ilvl w:val="0"/>
          <w:numId w:val="10"/>
        </w:numPr>
        <w:spacing w:before="0" w:after="0"/>
      </w:pPr>
      <w:r w:rsidRPr="004743AD">
        <w:t>Click “</w:t>
      </w:r>
      <w:r w:rsidRPr="004743AD">
        <w:rPr>
          <w:b/>
        </w:rPr>
        <w:t>Tools</w:t>
      </w:r>
      <w:r w:rsidRPr="004743AD">
        <w:t>” on the top menu bar in the Arduino IDE, and make sure that “</w:t>
      </w:r>
      <w:r w:rsidRPr="004743AD">
        <w:rPr>
          <w:b/>
        </w:rPr>
        <w:t>Arduino UNO</w:t>
      </w:r>
      <w:r w:rsidRPr="004743AD">
        <w:t>” is selected under “</w:t>
      </w:r>
      <w:r w:rsidRPr="004743AD">
        <w:rPr>
          <w:b/>
        </w:rPr>
        <w:t>Board</w:t>
      </w:r>
      <w:r w:rsidRPr="004743AD">
        <w:t>”.</w:t>
      </w:r>
    </w:p>
    <w:p w:rsidR="0045391B" w:rsidRPr="004743AD" w:rsidRDefault="0045391B" w:rsidP="0045391B">
      <w:pPr>
        <w:numPr>
          <w:ilvl w:val="0"/>
          <w:numId w:val="10"/>
        </w:numPr>
        <w:spacing w:before="0" w:after="0"/>
      </w:pPr>
      <w:r w:rsidRPr="004743AD">
        <w:t>Click “</w:t>
      </w:r>
      <w:r w:rsidRPr="004743AD">
        <w:rPr>
          <w:b/>
        </w:rPr>
        <w:t>Tools</w:t>
      </w:r>
      <w:r w:rsidRPr="004743AD">
        <w:t>” on the top menu bar in the Arduino IDE, go to “</w:t>
      </w:r>
      <w:r w:rsidRPr="004743AD">
        <w:rPr>
          <w:b/>
        </w:rPr>
        <w:t>Port</w:t>
      </w:r>
      <w:r w:rsidRPr="004743AD">
        <w:t>”, and select the port that appears there after the Arduino is connected.</w:t>
      </w:r>
    </w:p>
    <w:p w:rsidR="0045391B" w:rsidRPr="004743AD" w:rsidRDefault="0045391B" w:rsidP="0045391B">
      <w:pPr>
        <w:numPr>
          <w:ilvl w:val="0"/>
          <w:numId w:val="10"/>
        </w:numPr>
        <w:spacing w:before="0" w:after="0"/>
      </w:pPr>
      <w:r w:rsidRPr="004743AD">
        <w:t xml:space="preserve">Click the arrow button </w:t>
      </w:r>
      <w:r w:rsidRPr="004743AD">
        <w:rPr>
          <w:noProof/>
        </w:rPr>
        <w:drawing>
          <wp:inline distT="0" distB="0" distL="0" distR="0">
            <wp:extent cx="266737" cy="25721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6737" cy="257211"/>
                    </a:xfrm>
                    <a:prstGeom prst="rect">
                      <a:avLst/>
                    </a:prstGeom>
                  </pic:spPr>
                </pic:pic>
              </a:graphicData>
            </a:graphic>
          </wp:inline>
        </w:drawing>
      </w:r>
      <w:r w:rsidRPr="004743AD">
        <w:t xml:space="preserve"> to upload the program to the Arduino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gridCol w:w="4266"/>
      </w:tblGrid>
      <w:tr w:rsidR="00910EA0" w:rsidTr="00434668">
        <w:tc>
          <w:tcPr>
            <w:tcW w:w="4760" w:type="dxa"/>
            <w:vAlign w:val="center"/>
          </w:tcPr>
          <w:p w:rsidR="00910EA0" w:rsidRDefault="00910EA0" w:rsidP="00434668">
            <w:pPr>
              <w:rPr>
                <w:lang w:eastAsia="ja-JP"/>
              </w:rPr>
            </w:pPr>
            <w:r>
              <w:rPr>
                <w:b/>
                <w:lang w:eastAsia="ja-JP"/>
              </w:rPr>
              <w:t xml:space="preserve">Have the students gather around a computer with the Arduino UNO and servo motor </w:t>
            </w:r>
            <w:r>
              <w:rPr>
                <w:b/>
                <w:lang w:eastAsia="ja-JP"/>
              </w:rPr>
              <w:lastRenderedPageBreak/>
              <w:t>connected and ready to be programmed (if available, a projector can be used to show the students your screen). Follow steps 1 – 9, writing a program to make the motor move from 0 degrees to 180 degrees, waiting 2 seconds at each position. The program may look like this in BlocklyDuino, if the servo is connected to pin 8:</w:t>
            </w:r>
          </w:p>
        </w:tc>
        <w:tc>
          <w:tcPr>
            <w:tcW w:w="4266" w:type="dxa"/>
          </w:tcPr>
          <w:p w:rsidR="00910EA0" w:rsidRPr="00910EA0" w:rsidRDefault="00910EA0" w:rsidP="00FC02EC">
            <w:pPr>
              <w:jc w:val="center"/>
              <w:rPr>
                <w:u w:val="single"/>
                <w:lang w:eastAsia="ja-JP"/>
              </w:rPr>
            </w:pPr>
            <w:r w:rsidRPr="00910EA0">
              <w:rPr>
                <w:u w:val="single"/>
                <w:lang w:eastAsia="ja-JP"/>
              </w:rPr>
              <w:lastRenderedPageBreak/>
              <w:t>Example Program</w:t>
            </w:r>
          </w:p>
          <w:p w:rsidR="00910EA0" w:rsidRDefault="0010282A" w:rsidP="00FC02EC">
            <w:pPr>
              <w:jc w:val="center"/>
              <w:rPr>
                <w:lang w:eastAsia="ja-JP"/>
              </w:rPr>
            </w:pPr>
            <w:r w:rsidRPr="0010282A">
              <w:rPr>
                <w:noProof/>
              </w:rPr>
              <w:lastRenderedPageBreak/>
              <w:drawing>
                <wp:inline distT="0" distB="0" distL="0" distR="0">
                  <wp:extent cx="1879880" cy="2011680"/>
                  <wp:effectExtent l="0" t="0" r="6350" b="7620"/>
                  <wp:docPr id="2" name="Picture 2" descr="C:\Users\Harryp\MEGA\Surface Pro 2\Nepal\Himalayan Makers Guild\Activities\Foundation Activities\FA9 - Servo Motors\images\BlocklyDuino\2018-06-08 10_26_58-BlocklyDui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ryp\MEGA\Surface Pro 2\Nepal\Himalayan Makers Guild\Activities\Foundation Activities\FA9 - Servo Motors\images\BlocklyDuino\2018-06-08 10_26_58-BlocklyDuino.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79880" cy="2011680"/>
                          </a:xfrm>
                          <a:prstGeom prst="rect">
                            <a:avLst/>
                          </a:prstGeom>
                          <a:noFill/>
                          <a:ln>
                            <a:noFill/>
                          </a:ln>
                        </pic:spPr>
                      </pic:pic>
                    </a:graphicData>
                  </a:graphic>
                </wp:inline>
              </w:drawing>
            </w:r>
          </w:p>
        </w:tc>
      </w:tr>
    </w:tbl>
    <w:p w:rsidR="00C21D29" w:rsidRDefault="0010240F" w:rsidP="0010240F">
      <w:r>
        <w:lastRenderedPageBreak/>
        <w:t xml:space="preserve">After the program is loaded onto the Arduino, it will work using power provided by the computer through the USB cable. However, we can also unplug the </w:t>
      </w:r>
      <w:r w:rsidR="00C21D29">
        <w:t>USB</w:t>
      </w:r>
      <w:r>
        <w:t xml:space="preserve"> cable and power the Arduino from a 9V battery, since the program is loaded into the Arduino’s memory. </w:t>
      </w:r>
    </w:p>
    <w:p w:rsidR="0010240F" w:rsidRDefault="0010240F" w:rsidP="0010240F">
      <w:pPr>
        <w:rPr>
          <w:b/>
        </w:rPr>
      </w:pPr>
      <w:r>
        <w:rPr>
          <w:b/>
        </w:rPr>
        <w:t>Demonstrate the Arduino controlling the servo motor with power from the 9V battery.</w:t>
      </w:r>
    </w:p>
    <w:p w:rsidR="00301A6F" w:rsidRDefault="00301A6F" w:rsidP="00301A6F">
      <w:pPr>
        <w:pStyle w:val="LessonHeading2"/>
      </w:pPr>
      <w:bookmarkStart w:id="7" w:name="_Toc531545616"/>
      <w:r>
        <w:t>Program and Test the Servo Motor</w:t>
      </w:r>
      <w:r w:rsidR="00311A42">
        <w:t xml:space="preserve"> (20 minutes)</w:t>
      </w:r>
      <w:bookmarkEnd w:id="7"/>
    </w:p>
    <w:p w:rsidR="00F25024" w:rsidRDefault="004C0551" w:rsidP="00301A6F">
      <w:r>
        <w:rPr>
          <w:lang w:eastAsia="ja-JP"/>
        </w:rPr>
        <w:t>Your task is to program the Arduino so that the</w:t>
      </w:r>
      <w:r>
        <w:t xml:space="preserve"> motor</w:t>
      </w:r>
      <w:r w:rsidR="00C21D29">
        <w:t>:</w:t>
      </w:r>
    </w:p>
    <w:p w:rsidR="00F25024" w:rsidRDefault="004C0551" w:rsidP="00F25024">
      <w:pPr>
        <w:pStyle w:val="ListParagraph"/>
        <w:numPr>
          <w:ilvl w:val="0"/>
          <w:numId w:val="15"/>
        </w:numPr>
      </w:pPr>
      <w:r>
        <w:t xml:space="preserve">moves from 0 to 90 degrees </w:t>
      </w:r>
    </w:p>
    <w:p w:rsidR="00F25024" w:rsidRDefault="00F25024" w:rsidP="00F25024">
      <w:pPr>
        <w:pStyle w:val="ListParagraph"/>
        <w:numPr>
          <w:ilvl w:val="0"/>
          <w:numId w:val="15"/>
        </w:numPr>
      </w:pPr>
      <w:r>
        <w:t>2) waits one second</w:t>
      </w:r>
    </w:p>
    <w:p w:rsidR="00F25024" w:rsidRDefault="00F25024" w:rsidP="00F25024">
      <w:pPr>
        <w:pStyle w:val="ListParagraph"/>
        <w:numPr>
          <w:ilvl w:val="0"/>
          <w:numId w:val="15"/>
        </w:numPr>
      </w:pPr>
      <w:r>
        <w:t>3) rotates back to 0 degrees</w:t>
      </w:r>
    </w:p>
    <w:p w:rsidR="00301A6F" w:rsidRDefault="004C0551" w:rsidP="00F25024">
      <w:pPr>
        <w:pStyle w:val="ListParagraph"/>
        <w:numPr>
          <w:ilvl w:val="0"/>
          <w:numId w:val="15"/>
        </w:numPr>
      </w:pPr>
      <w:r>
        <w:t>4) waits another second, then repeats.</w:t>
      </w:r>
    </w:p>
    <w:p w:rsidR="0030708C" w:rsidRPr="0030708C" w:rsidRDefault="0030708C" w:rsidP="00301A6F">
      <w:pPr>
        <w:rPr>
          <w:b/>
        </w:rPr>
      </w:pPr>
      <w:r>
        <w:rPr>
          <w:b/>
        </w:rPr>
        <w:t xml:space="preserve">Give each student (or group of students) </w:t>
      </w:r>
      <w:r w:rsidR="00956A80">
        <w:rPr>
          <w:b/>
        </w:rPr>
        <w:t>the materials</w:t>
      </w:r>
      <w:r>
        <w:rPr>
          <w:b/>
        </w:rPr>
        <w:t xml:space="preserve"> have them start</w:t>
      </w:r>
      <w:r w:rsidR="00956A80">
        <w:rPr>
          <w:b/>
        </w:rPr>
        <w:t xml:space="preserve"> working on one of the computers</w:t>
      </w:r>
      <w:r>
        <w:rPr>
          <w:b/>
        </w:rPr>
        <w:t>.</w:t>
      </w:r>
    </w:p>
    <w:p w:rsidR="00AA2170" w:rsidRDefault="00AA2170" w:rsidP="00AA2170">
      <w:pPr>
        <w:pStyle w:val="LessonHeading2"/>
      </w:pPr>
      <w:bookmarkStart w:id="8" w:name="_Toc531545617"/>
      <w:r>
        <w:t xml:space="preserve">Debrief </w:t>
      </w:r>
      <w:r w:rsidR="006B326C">
        <w:t xml:space="preserve">Discussion </w:t>
      </w:r>
      <w:r>
        <w:t>(5 minutes)</w:t>
      </w:r>
      <w:bookmarkEnd w:id="8"/>
    </w:p>
    <w:p w:rsidR="0087547C" w:rsidRPr="0087547C" w:rsidRDefault="0087547C" w:rsidP="00AA2170">
      <w:pPr>
        <w:rPr>
          <w:rFonts w:cstheme="minorHAnsi"/>
          <w:b/>
        </w:rPr>
      </w:pPr>
      <w:r>
        <w:rPr>
          <w:rFonts w:cstheme="minorHAnsi"/>
          <w:b/>
        </w:rPr>
        <w:t xml:space="preserve">Encourage a discussion among the </w:t>
      </w:r>
      <w:r w:rsidRPr="000A3494">
        <w:rPr>
          <w:rFonts w:cstheme="minorHAnsi"/>
          <w:b/>
        </w:rPr>
        <w:t xml:space="preserve">students </w:t>
      </w:r>
      <w:r>
        <w:rPr>
          <w:rFonts w:cstheme="minorHAnsi"/>
          <w:b/>
        </w:rPr>
        <w:t xml:space="preserve">for them to share </w:t>
      </w:r>
      <w:r w:rsidRPr="000A3494">
        <w:rPr>
          <w:rFonts w:cstheme="minorHAnsi"/>
          <w:b/>
        </w:rPr>
        <w:t xml:space="preserve">their thoughts </w:t>
      </w:r>
      <w:r>
        <w:rPr>
          <w:rFonts w:cstheme="minorHAnsi"/>
          <w:b/>
        </w:rPr>
        <w:t>on the activity.</w:t>
      </w:r>
    </w:p>
    <w:p w:rsidR="00AA2170" w:rsidRDefault="00AA2170" w:rsidP="00AA2170">
      <w:pPr>
        <w:rPr>
          <w:rFonts w:cstheme="minorHAnsi"/>
        </w:rPr>
      </w:pPr>
      <w:r>
        <w:rPr>
          <w:rFonts w:cstheme="minorHAnsi"/>
        </w:rPr>
        <w:t xml:space="preserve">Today we </w:t>
      </w:r>
      <w:r w:rsidR="00EA7D16">
        <w:rPr>
          <w:rFonts w:cstheme="minorHAnsi"/>
        </w:rPr>
        <w:t xml:space="preserve">used an Arduino microcontroller board to make a servo motor turn between 0 and 90 </w:t>
      </w:r>
      <w:r w:rsidR="001F2D64">
        <w:rPr>
          <w:rFonts w:cstheme="minorHAnsi"/>
        </w:rPr>
        <w:t>degrees. We</w:t>
      </w:r>
      <w:r w:rsidR="00EA7D16">
        <w:rPr>
          <w:rFonts w:cstheme="minorHAnsi"/>
        </w:rPr>
        <w:t xml:space="preserve"> can now use servo motors when we want a motor that will turn to a specific angle, rather than just spin continuously like a DC motor. </w:t>
      </w:r>
      <w:r>
        <w:rPr>
          <w:rFonts w:cstheme="minorHAnsi"/>
        </w:rPr>
        <w:t>Why is this important? What applications does this have?</w:t>
      </w:r>
      <w:r w:rsidR="00EA7D16">
        <w:rPr>
          <w:rFonts w:cstheme="minorHAnsi"/>
        </w:rPr>
        <w:t xml:space="preserve"> Some possible answers include:</w:t>
      </w:r>
    </w:p>
    <w:p w:rsidR="00F26670" w:rsidRDefault="00F26670" w:rsidP="00EA7D16">
      <w:pPr>
        <w:pStyle w:val="ListParagraph"/>
        <w:numPr>
          <w:ilvl w:val="0"/>
          <w:numId w:val="11"/>
        </w:numPr>
        <w:rPr>
          <w:rFonts w:cstheme="minorHAnsi"/>
        </w:rPr>
      </w:pPr>
      <w:r>
        <w:rPr>
          <w:rFonts w:cstheme="minorHAnsi"/>
        </w:rPr>
        <w:t>Servo motors can be used to control the position of a robotic arm</w:t>
      </w:r>
    </w:p>
    <w:p w:rsidR="0095506C" w:rsidRPr="00F26670" w:rsidRDefault="00F26670" w:rsidP="00F26670">
      <w:pPr>
        <w:pStyle w:val="ListParagraph"/>
        <w:numPr>
          <w:ilvl w:val="0"/>
          <w:numId w:val="11"/>
        </w:numPr>
        <w:rPr>
          <w:rFonts w:cstheme="minorHAnsi"/>
        </w:rPr>
      </w:pPr>
      <w:r>
        <w:rPr>
          <w:rFonts w:cstheme="minorHAnsi"/>
        </w:rPr>
        <w:t>They can steer remote control boats and planes by moving the angle of control rudder, or for steering a remote control car</w:t>
      </w:r>
    </w:p>
    <w:p w:rsidR="001B717F" w:rsidRDefault="00AA2170" w:rsidP="00AA2170">
      <w:pPr>
        <w:rPr>
          <w:lang w:eastAsia="ja-JP"/>
        </w:rPr>
      </w:pPr>
      <w:r>
        <w:rPr>
          <w:rFonts w:cstheme="minorHAnsi"/>
        </w:rPr>
        <w:t>What worked? What didn’t work? Why didn’t it work? What could we do next, or how could we make the circuit better?</w:t>
      </w:r>
    </w:p>
    <w:p w:rsidR="001B717F" w:rsidRDefault="00B8296F" w:rsidP="00B8296F">
      <w:pPr>
        <w:pStyle w:val="LessonHeading1"/>
      </w:pPr>
      <w:bookmarkStart w:id="9" w:name="_Toc531545618"/>
      <w:r>
        <w:t>Challenge and E</w:t>
      </w:r>
      <w:r w:rsidR="001B717F">
        <w:t>xplore</w:t>
      </w:r>
      <w:bookmarkEnd w:id="9"/>
    </w:p>
    <w:p w:rsidR="001B5216" w:rsidRPr="00F25024" w:rsidRDefault="00F91342" w:rsidP="001B5216">
      <w:pPr>
        <w:rPr>
          <w:b/>
          <w:lang w:eastAsia="ja-JP"/>
        </w:rPr>
      </w:pPr>
      <w:r w:rsidRPr="00F91342">
        <w:rPr>
          <w:b/>
          <w:lang w:eastAsia="ja-JP"/>
        </w:rPr>
        <w:t>If a student completes the lesson early, evaluate their understanding by asking them to try the following:</w:t>
      </w:r>
    </w:p>
    <w:p w:rsidR="009048FD" w:rsidRPr="001F4C86" w:rsidRDefault="009048FD" w:rsidP="009048FD">
      <w:pPr>
        <w:pStyle w:val="ListParagraph"/>
        <w:numPr>
          <w:ilvl w:val="0"/>
          <w:numId w:val="4"/>
        </w:numPr>
      </w:pPr>
      <w:r>
        <w:lastRenderedPageBreak/>
        <w:t>What would happen if we have zero delay between the angles? Try it out!</w:t>
      </w:r>
      <w:r>
        <w:br/>
        <w:t xml:space="preserve">A: </w:t>
      </w:r>
      <w:r w:rsidR="00B14676">
        <w:t>W</w:t>
      </w:r>
      <w:r>
        <w:t>ith no delay, the motor doesn’t have time to move to the next angle, so it gets stuck in one position.</w:t>
      </w:r>
    </w:p>
    <w:p w:rsidR="00D93F96" w:rsidRPr="00D93F96" w:rsidRDefault="001F4C86" w:rsidP="00D93F96">
      <w:pPr>
        <w:pStyle w:val="ListParagraph"/>
        <w:numPr>
          <w:ilvl w:val="0"/>
          <w:numId w:val="4"/>
        </w:numPr>
        <w:rPr>
          <w:i/>
          <w:lang w:eastAsia="ja-JP"/>
        </w:rPr>
      </w:pPr>
      <w:r>
        <w:rPr>
          <w:lang w:eastAsia="ja-JP"/>
        </w:rPr>
        <w:t xml:space="preserve">Can you make the motor turn between three different angles, with a </w:t>
      </w:r>
      <w:r w:rsidR="009048FD">
        <w:rPr>
          <w:lang w:eastAsia="ja-JP"/>
        </w:rPr>
        <w:t>1/2</w:t>
      </w:r>
      <w:r>
        <w:rPr>
          <w:lang w:eastAsia="ja-JP"/>
        </w:rPr>
        <w:t xml:space="preserve"> second pause between each one?</w:t>
      </w:r>
      <w:r w:rsidR="009048FD">
        <w:rPr>
          <w:lang w:eastAsia="ja-JP"/>
        </w:rPr>
        <w:t xml:space="preserve"> A:</w:t>
      </w:r>
    </w:p>
    <w:p w:rsidR="00D93F96" w:rsidRPr="0096690E" w:rsidRDefault="0010282A" w:rsidP="00D93F96">
      <w:pPr>
        <w:jc w:val="center"/>
        <w:rPr>
          <w:lang w:eastAsia="ja-JP"/>
        </w:rPr>
      </w:pPr>
      <w:r w:rsidRPr="0010282A">
        <w:rPr>
          <w:noProof/>
        </w:rPr>
        <w:drawing>
          <wp:inline distT="0" distB="0" distL="0" distR="0">
            <wp:extent cx="2011680" cy="3112966"/>
            <wp:effectExtent l="0" t="0" r="0" b="0"/>
            <wp:docPr id="5" name="Picture 5" descr="C:\Users\Harryp\MEGA\Surface Pro 2\Nepal\Himalayan Makers Guild\Activities\Foundation Activities\FA9 - Servo Motors\images\BlocklyDuino\2018-06-08 10_21_32-BlocklyDui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rryp\MEGA\Surface Pro 2\Nepal\Himalayan Makers Guild\Activities\Foundation Activities\FA9 - Servo Motors\images\BlocklyDuino\2018-06-08 10_21_32-BlocklyDuino.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11680" cy="3112966"/>
                    </a:xfrm>
                    <a:prstGeom prst="rect">
                      <a:avLst/>
                    </a:prstGeom>
                    <a:noFill/>
                    <a:ln>
                      <a:noFill/>
                    </a:ln>
                  </pic:spPr>
                </pic:pic>
              </a:graphicData>
            </a:graphic>
          </wp:inline>
        </w:drawing>
      </w:r>
    </w:p>
    <w:p w:rsidR="0096690E" w:rsidRPr="0096690E" w:rsidRDefault="0096690E" w:rsidP="0096690E">
      <w:pPr>
        <w:pStyle w:val="ListParagraph"/>
        <w:numPr>
          <w:ilvl w:val="0"/>
          <w:numId w:val="4"/>
        </w:numPr>
        <w:rPr>
          <w:i/>
          <w:lang w:eastAsia="ja-JP"/>
        </w:rPr>
      </w:pPr>
      <w:r>
        <w:rPr>
          <w:lang w:eastAsia="ja-JP"/>
        </w:rPr>
        <w:t>Can you adapt that program so that the servo motor turns back and forth between the three angles, rather than jumping from the last to the first? For example, can you make it turn 0, 60, 120, 60, then repeat?</w:t>
      </w:r>
    </w:p>
    <w:p w:rsidR="0096690E" w:rsidRPr="0096690E" w:rsidRDefault="00B80D50" w:rsidP="0096690E">
      <w:pPr>
        <w:jc w:val="center"/>
        <w:rPr>
          <w:lang w:eastAsia="ja-JP"/>
        </w:rPr>
      </w:pPr>
      <w:r w:rsidRPr="00B80D50">
        <w:rPr>
          <w:noProof/>
        </w:rPr>
        <w:drawing>
          <wp:inline distT="0" distB="0" distL="0" distR="0">
            <wp:extent cx="2011680" cy="413429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11680" cy="4134296"/>
                    </a:xfrm>
                    <a:prstGeom prst="rect">
                      <a:avLst/>
                    </a:prstGeom>
                  </pic:spPr>
                </pic:pic>
              </a:graphicData>
            </a:graphic>
          </wp:inline>
        </w:drawing>
      </w:r>
    </w:p>
    <w:p w:rsidR="00475F2B" w:rsidRDefault="001B717F" w:rsidP="001B717F">
      <w:pPr>
        <w:pStyle w:val="LessonHeading1"/>
      </w:pPr>
      <w:bookmarkStart w:id="10" w:name="_Toc531545619"/>
      <w:r>
        <w:lastRenderedPageBreak/>
        <w:t>Frequently Asked Questions</w:t>
      </w:r>
      <w:bookmarkEnd w:id="10"/>
    </w:p>
    <w:p w:rsidR="00A02B47" w:rsidRDefault="00A02B47" w:rsidP="00A02B47">
      <w:pPr>
        <w:pStyle w:val="ListParagraph"/>
        <w:numPr>
          <w:ilvl w:val="0"/>
          <w:numId w:val="12"/>
        </w:numPr>
        <w:rPr>
          <w:lang w:eastAsia="ja-JP"/>
        </w:rPr>
      </w:pPr>
      <w:r>
        <w:rPr>
          <w:lang w:eastAsia="ja-JP"/>
        </w:rPr>
        <w:t>Why is the code not compiling properly?</w:t>
      </w:r>
    </w:p>
    <w:p w:rsidR="00A02B47" w:rsidRDefault="00A02B47" w:rsidP="00A02B47">
      <w:pPr>
        <w:pStyle w:val="ListParagraph"/>
        <w:numPr>
          <w:ilvl w:val="1"/>
          <w:numId w:val="12"/>
        </w:numPr>
        <w:rPr>
          <w:lang w:eastAsia="ja-JP"/>
        </w:rPr>
      </w:pPr>
      <w:r>
        <w:rPr>
          <w:lang w:eastAsia="ja-JP"/>
        </w:rPr>
        <w:t>Make sure that all code was deleted from the Arduino IDE before pasting the new code from BlocklyDuino. Also, make sure that all the code was properly copied from BlocklyDuino!</w:t>
      </w:r>
    </w:p>
    <w:p w:rsidR="00A02B47" w:rsidRDefault="00A02B47" w:rsidP="00A02B47">
      <w:pPr>
        <w:pStyle w:val="ListParagraph"/>
        <w:numPr>
          <w:ilvl w:val="0"/>
          <w:numId w:val="12"/>
        </w:numPr>
        <w:rPr>
          <w:lang w:eastAsia="ja-JP"/>
        </w:rPr>
      </w:pPr>
      <w:r>
        <w:rPr>
          <w:lang w:eastAsia="ja-JP"/>
        </w:rPr>
        <w:t>Why is the code is not uploading successfully?</w:t>
      </w:r>
    </w:p>
    <w:p w:rsidR="00A02B47" w:rsidRPr="006662FE" w:rsidRDefault="00A02B47" w:rsidP="00A02B47">
      <w:pPr>
        <w:pStyle w:val="ListParagraph"/>
        <w:numPr>
          <w:ilvl w:val="1"/>
          <w:numId w:val="12"/>
        </w:numPr>
        <w:rPr>
          <w:lang w:eastAsia="ja-JP"/>
        </w:rPr>
      </w:pPr>
      <w:r>
        <w:rPr>
          <w:lang w:eastAsia="ja-JP"/>
        </w:rPr>
        <w:t xml:space="preserve">Make sure the Arduino is connected, and that the correct COM port is selected (step 6-8 in </w:t>
      </w:r>
      <w:r w:rsidRPr="006662FE">
        <w:rPr>
          <w:lang w:eastAsia="ja-JP"/>
        </w:rPr>
        <w:t>§</w:t>
      </w:r>
      <w:r>
        <w:rPr>
          <w:lang w:eastAsia="ja-JP"/>
        </w:rPr>
        <w:t>Programming the Arduino)</w:t>
      </w:r>
    </w:p>
    <w:p w:rsidR="00A02B47" w:rsidRPr="006662FE" w:rsidRDefault="00A02B47" w:rsidP="00A02B47">
      <w:pPr>
        <w:pStyle w:val="ListParagraph"/>
        <w:numPr>
          <w:ilvl w:val="0"/>
          <w:numId w:val="12"/>
        </w:numPr>
        <w:rPr>
          <w:lang w:eastAsia="ja-JP"/>
        </w:rPr>
      </w:pPr>
      <w:r w:rsidRPr="006662FE">
        <w:rPr>
          <w:rFonts w:eastAsia="Times New Roman"/>
        </w:rPr>
        <w:t xml:space="preserve">Why isn’t my </w:t>
      </w:r>
      <w:r>
        <w:rPr>
          <w:rFonts w:eastAsia="Times New Roman"/>
        </w:rPr>
        <w:t>servo motor not moving</w:t>
      </w:r>
      <w:r w:rsidRPr="006662FE">
        <w:rPr>
          <w:rFonts w:eastAsia="Times New Roman"/>
        </w:rPr>
        <w:t xml:space="preserve">? </w:t>
      </w:r>
    </w:p>
    <w:p w:rsidR="00A02B47" w:rsidRPr="001C4F6D" w:rsidRDefault="00A02B47" w:rsidP="00A02B47">
      <w:pPr>
        <w:pStyle w:val="ListParagraph"/>
        <w:numPr>
          <w:ilvl w:val="1"/>
          <w:numId w:val="12"/>
        </w:numPr>
        <w:rPr>
          <w:lang w:eastAsia="ja-JP"/>
        </w:rPr>
      </w:pPr>
      <w:r>
        <w:rPr>
          <w:rFonts w:eastAsia="Times New Roman"/>
        </w:rPr>
        <w:t>A: have you successfully uploaded the code using the USB cable?</w:t>
      </w:r>
    </w:p>
    <w:p w:rsidR="00A02B47" w:rsidRPr="00A02B47" w:rsidRDefault="00A02B47" w:rsidP="00A02B47">
      <w:pPr>
        <w:pStyle w:val="ListParagraph"/>
        <w:numPr>
          <w:ilvl w:val="1"/>
          <w:numId w:val="12"/>
        </w:numPr>
        <w:rPr>
          <w:lang w:eastAsia="ja-JP"/>
        </w:rPr>
      </w:pPr>
      <w:r>
        <w:rPr>
          <w:rFonts w:eastAsia="Times New Roman"/>
        </w:rPr>
        <w:t>A: does the pin number you used in your code match the pin number where the signal wire of the servo motor is connected?</w:t>
      </w:r>
    </w:p>
    <w:p w:rsidR="00A02B47" w:rsidRPr="00F25024" w:rsidRDefault="00A02B47" w:rsidP="00A02B47">
      <w:pPr>
        <w:pStyle w:val="ListParagraph"/>
        <w:numPr>
          <w:ilvl w:val="1"/>
          <w:numId w:val="12"/>
        </w:numPr>
        <w:rPr>
          <w:lang w:eastAsia="ja-JP"/>
        </w:rPr>
      </w:pPr>
      <w:r w:rsidRPr="00A02B47">
        <w:rPr>
          <w:rFonts w:eastAsia="Times New Roman"/>
        </w:rPr>
        <w:t xml:space="preserve">A: </w:t>
      </w:r>
      <w:r>
        <w:rPr>
          <w:rFonts w:eastAsia="Times New Roman"/>
        </w:rPr>
        <w:t>is the (+) wire of the servo motor connected to 5V on the Arduino, and the (-) wire of the servo motor connected to GND on the Arduino?</w:t>
      </w:r>
    </w:p>
    <w:p w:rsidR="00594693" w:rsidRPr="00F25024" w:rsidRDefault="00594693" w:rsidP="00594693">
      <w:pPr>
        <w:pStyle w:val="ListParagraph"/>
        <w:numPr>
          <w:ilvl w:val="0"/>
          <w:numId w:val="12"/>
        </w:numPr>
        <w:rPr>
          <w:lang w:eastAsia="ja-JP"/>
        </w:rPr>
      </w:pPr>
      <w:r>
        <w:rPr>
          <w:lang w:eastAsia="ja-JP"/>
        </w:rPr>
        <w:t>What is the signal the Arduino is sending to control the servo motor</w:t>
      </w:r>
      <w:r>
        <w:rPr>
          <w:lang w:val="en-CA" w:eastAsia="ja-JP"/>
        </w:rPr>
        <w:t>?</w:t>
      </w:r>
    </w:p>
    <w:p w:rsidR="00594693" w:rsidRPr="00F25024" w:rsidRDefault="00594693" w:rsidP="00F25024">
      <w:pPr>
        <w:pStyle w:val="ListParagraph"/>
        <w:numPr>
          <w:ilvl w:val="1"/>
          <w:numId w:val="12"/>
        </w:numPr>
        <w:spacing w:before="0"/>
        <w:rPr>
          <w:lang w:eastAsia="ja-JP"/>
        </w:rPr>
      </w:pPr>
      <w:r>
        <w:rPr>
          <w:lang w:eastAsia="ja-JP"/>
        </w:rPr>
        <w:t xml:space="preserve">The </w:t>
      </w:r>
      <w:r w:rsidRPr="00F25024">
        <w:rPr>
          <w:lang w:eastAsia="ja-JP"/>
        </w:rPr>
        <w:t>signal that controls the servo is a periodic voltage pulse (repeating many times each second), where the pulse-width (how long it lasts) determines the angle of the motor.</w:t>
      </w:r>
    </w:p>
    <w:p w:rsidR="00594693" w:rsidRPr="00A02B47" w:rsidRDefault="00594693" w:rsidP="00F25024">
      <w:pPr>
        <w:pStyle w:val="ListParagraph"/>
        <w:ind w:left="284"/>
        <w:jc w:val="center"/>
        <w:rPr>
          <w:lang w:eastAsia="ja-JP"/>
        </w:rPr>
      </w:pPr>
      <w:r>
        <w:rPr>
          <w:noProof/>
        </w:rPr>
        <w:drawing>
          <wp:inline distT="0" distB="0" distL="0" distR="0">
            <wp:extent cx="5172635" cy="3112651"/>
            <wp:effectExtent l="0" t="0" r="0" b="0"/>
            <wp:docPr id="8" name="Picture 8" descr="learn_arduino_serv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arn_arduino_servos.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183296" cy="3119066"/>
                    </a:xfrm>
                    <a:prstGeom prst="rect">
                      <a:avLst/>
                    </a:prstGeom>
                    <a:noFill/>
                    <a:ln>
                      <a:noFill/>
                    </a:ln>
                  </pic:spPr>
                </pic:pic>
              </a:graphicData>
            </a:graphic>
          </wp:inline>
        </w:drawing>
      </w:r>
      <w:r>
        <w:rPr>
          <w:rStyle w:val="FootnoteReference"/>
          <w:lang w:eastAsia="ja-JP"/>
        </w:rPr>
        <w:footnoteReference w:id="2"/>
      </w:r>
      <w:r w:rsidR="00D421F7">
        <w:rPr>
          <w:lang w:eastAsia="ja-JP"/>
        </w:rPr>
        <w:tab/>
      </w:r>
    </w:p>
    <w:sectPr w:rsidR="00594693" w:rsidRPr="00A02B47" w:rsidSect="00841DF6">
      <w:headerReference w:type="default" r:id="rId25"/>
      <w:footerReference w:type="default" r:id="rId26"/>
      <w:pgSz w:w="11906" w:h="16838" w:code="9"/>
      <w:pgMar w:top="720" w:right="1440" w:bottom="720" w:left="1440" w:header="720" w:footer="202"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6BA2" w:rsidRDefault="00916BA2" w:rsidP="007711DF">
      <w:r>
        <w:separator/>
      </w:r>
    </w:p>
  </w:endnote>
  <w:endnote w:type="continuationSeparator" w:id="0">
    <w:p w:rsidR="00916BA2" w:rsidRDefault="00916BA2" w:rsidP="007711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ouYuan">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5505" w:rsidRDefault="00916BA2" w:rsidP="0067273E">
    <w:pPr>
      <w:pStyle w:val="Footer"/>
    </w:pPr>
    <w:sdt>
      <w:sdtPr>
        <w:id w:val="-185365449"/>
        <w:docPartObj>
          <w:docPartGallery w:val="Page Numbers (Bottom of Page)"/>
          <w:docPartUnique/>
        </w:docPartObj>
      </w:sdtPr>
      <w:sdtEndPr/>
      <w:sdtContent>
        <w:sdt>
          <w:sdtPr>
            <w:id w:val="2139764898"/>
            <w:docPartObj>
              <w:docPartGallery w:val="Page Numbers (Top of Page)"/>
              <w:docPartUnique/>
            </w:docPartObj>
          </w:sdtPr>
          <w:sdtEndPr/>
          <w:sdtContent>
            <w:r w:rsidR="00CB50EF" w:rsidRPr="00CB50EF">
              <w:rPr>
                <w:rFonts w:ascii="Calibri" w:eastAsia="Calibri" w:hAnsi="Calibri"/>
                <w:color w:val="A6A6A6"/>
                <w:sz w:val="22"/>
              </w:rPr>
              <w:t>Lesson Plan</w:t>
            </w:r>
            <w:r w:rsidR="00A57F26">
              <w:rPr>
                <w:rFonts w:ascii="Calibri" w:eastAsia="Calibri" w:hAnsi="Calibri"/>
                <w:color w:val="A6A6A6"/>
                <w:sz w:val="22"/>
              </w:rPr>
              <w:fldChar w:fldCharType="begin"/>
            </w:r>
            <w:r w:rsidR="00CB50EF">
              <w:rPr>
                <w:rFonts w:ascii="Calibri" w:eastAsia="Calibri" w:hAnsi="Calibri"/>
                <w:color w:val="A6A6A6"/>
                <w:sz w:val="22"/>
              </w:rPr>
              <w:instrText xml:space="preserve"> INFO  Title  \* MERGEFORMAT </w:instrText>
            </w:r>
            <w:r w:rsidR="00A57F26">
              <w:rPr>
                <w:rFonts w:ascii="Calibri" w:eastAsia="Calibri" w:hAnsi="Calibri"/>
                <w:color w:val="A6A6A6"/>
                <w:sz w:val="22"/>
              </w:rPr>
              <w:fldChar w:fldCharType="end"/>
            </w:r>
            <w:r w:rsidR="00A57F26">
              <w:rPr>
                <w:rFonts w:ascii="Calibri" w:eastAsia="Calibri" w:hAnsi="Calibri"/>
                <w:color w:val="A6A6A6"/>
                <w:sz w:val="22"/>
              </w:rPr>
              <w:fldChar w:fldCharType="begin"/>
            </w:r>
            <w:r w:rsidR="00CB50EF">
              <w:rPr>
                <w:rFonts w:ascii="Calibri" w:eastAsia="Calibri" w:hAnsi="Calibri"/>
                <w:color w:val="A6A6A6"/>
                <w:sz w:val="22"/>
              </w:rPr>
              <w:instrText xml:space="preserve"> TITLE  \* Caps  \* MERGEFORMAT </w:instrText>
            </w:r>
            <w:r w:rsidR="00A57F26">
              <w:rPr>
                <w:rFonts w:ascii="Calibri" w:eastAsia="Calibri" w:hAnsi="Calibri"/>
                <w:color w:val="A6A6A6"/>
                <w:sz w:val="22"/>
              </w:rPr>
              <w:fldChar w:fldCharType="end"/>
            </w:r>
            <w:r w:rsidR="00CB50EF">
              <w:rPr>
                <w:rFonts w:ascii="Calibri" w:eastAsia="Calibri" w:hAnsi="Calibri"/>
                <w:color w:val="A6A6A6"/>
                <w:sz w:val="22"/>
              </w:rPr>
              <w:tab/>
            </w:r>
            <w:r w:rsidR="00B74FCC">
              <w:rPr>
                <w:rFonts w:ascii="Calibri" w:eastAsia="Calibri" w:hAnsi="Calibri"/>
                <w:color w:val="A6A6A6"/>
                <w:sz w:val="22"/>
              </w:rPr>
              <w:t xml:space="preserve">Foundation Activity </w:t>
            </w:r>
            <w:r w:rsidR="00AC363D">
              <w:rPr>
                <w:rFonts w:ascii="Calibri" w:eastAsia="Calibri" w:hAnsi="Calibri"/>
                <w:color w:val="A6A6A6"/>
                <w:sz w:val="22"/>
              </w:rPr>
              <w:t>9</w:t>
            </w:r>
            <w:r w:rsidR="00CB50EF">
              <w:rPr>
                <w:rFonts w:ascii="Calibri" w:eastAsia="Calibri" w:hAnsi="Calibri"/>
                <w:color w:val="A6A6A6"/>
                <w:sz w:val="22"/>
              </w:rPr>
              <w:tab/>
            </w:r>
            <w:r w:rsidR="007123DB" w:rsidRPr="007123DB">
              <w:rPr>
                <w:rFonts w:ascii="Calibri" w:eastAsia="Calibri" w:hAnsi="Calibri"/>
                <w:color w:val="A6A6A6"/>
                <w:sz w:val="22"/>
              </w:rPr>
              <w:t xml:space="preserve">Page </w:t>
            </w:r>
            <w:r w:rsidR="00A57F26" w:rsidRPr="007123DB">
              <w:rPr>
                <w:rFonts w:ascii="Calibri" w:eastAsia="Calibri" w:hAnsi="Calibri"/>
                <w:color w:val="A6A6A6"/>
                <w:sz w:val="22"/>
              </w:rPr>
              <w:fldChar w:fldCharType="begin"/>
            </w:r>
            <w:r w:rsidR="007123DB" w:rsidRPr="007123DB">
              <w:rPr>
                <w:rFonts w:ascii="Calibri" w:eastAsia="Calibri" w:hAnsi="Calibri"/>
                <w:color w:val="A6A6A6"/>
                <w:sz w:val="22"/>
              </w:rPr>
              <w:instrText xml:space="preserve"> PAGE </w:instrText>
            </w:r>
            <w:r w:rsidR="00A57F26" w:rsidRPr="007123DB">
              <w:rPr>
                <w:rFonts w:ascii="Calibri" w:eastAsia="Calibri" w:hAnsi="Calibri"/>
                <w:color w:val="A6A6A6"/>
                <w:sz w:val="22"/>
              </w:rPr>
              <w:fldChar w:fldCharType="separate"/>
            </w:r>
            <w:r w:rsidR="006D4A23">
              <w:rPr>
                <w:rFonts w:ascii="Calibri" w:eastAsia="Calibri" w:hAnsi="Calibri"/>
                <w:noProof/>
                <w:color w:val="A6A6A6"/>
                <w:sz w:val="22"/>
              </w:rPr>
              <w:t>4</w:t>
            </w:r>
            <w:r w:rsidR="00A57F26" w:rsidRPr="007123DB">
              <w:rPr>
                <w:rFonts w:ascii="Calibri" w:eastAsia="Calibri" w:hAnsi="Calibri"/>
                <w:color w:val="A6A6A6"/>
                <w:sz w:val="22"/>
              </w:rPr>
              <w:fldChar w:fldCharType="end"/>
            </w:r>
            <w:r w:rsidR="007123DB" w:rsidRPr="007123DB">
              <w:rPr>
                <w:rFonts w:ascii="Calibri" w:eastAsia="Calibri" w:hAnsi="Calibri"/>
                <w:color w:val="A6A6A6"/>
                <w:sz w:val="22"/>
              </w:rPr>
              <w:t xml:space="preserve"> of </w:t>
            </w:r>
            <w:r w:rsidR="00A57F26" w:rsidRPr="007123DB">
              <w:rPr>
                <w:rFonts w:ascii="Calibri" w:eastAsia="Calibri" w:hAnsi="Calibri"/>
                <w:color w:val="A6A6A6"/>
                <w:sz w:val="22"/>
              </w:rPr>
              <w:fldChar w:fldCharType="begin"/>
            </w:r>
            <w:r w:rsidR="007123DB" w:rsidRPr="007123DB">
              <w:rPr>
                <w:rFonts w:ascii="Calibri" w:eastAsia="Calibri" w:hAnsi="Calibri"/>
                <w:color w:val="A6A6A6"/>
                <w:sz w:val="22"/>
              </w:rPr>
              <w:instrText xml:space="preserve"> NUMPAGES  </w:instrText>
            </w:r>
            <w:r w:rsidR="00A57F26" w:rsidRPr="007123DB">
              <w:rPr>
                <w:rFonts w:ascii="Calibri" w:eastAsia="Calibri" w:hAnsi="Calibri"/>
                <w:color w:val="A6A6A6"/>
                <w:sz w:val="22"/>
              </w:rPr>
              <w:fldChar w:fldCharType="separate"/>
            </w:r>
            <w:r w:rsidR="006D4A23">
              <w:rPr>
                <w:rFonts w:ascii="Calibri" w:eastAsia="Calibri" w:hAnsi="Calibri"/>
                <w:noProof/>
                <w:color w:val="A6A6A6"/>
                <w:sz w:val="22"/>
              </w:rPr>
              <w:t>7</w:t>
            </w:r>
            <w:r w:rsidR="00A57F26" w:rsidRPr="007123DB">
              <w:rPr>
                <w:rFonts w:ascii="Calibri" w:eastAsia="Calibri" w:hAnsi="Calibri"/>
                <w:color w:val="A6A6A6"/>
                <w:sz w:val="22"/>
              </w:rPr>
              <w:fldChar w:fldCharType="end"/>
            </w:r>
          </w:sdtContent>
        </w:sdt>
      </w:sdtContent>
    </w:sdt>
  </w:p>
  <w:p w:rsidR="0067273E" w:rsidRDefault="0067273E" w:rsidP="006727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6BA2" w:rsidRDefault="00916BA2" w:rsidP="007711DF">
      <w:r>
        <w:separator/>
      </w:r>
    </w:p>
  </w:footnote>
  <w:footnote w:type="continuationSeparator" w:id="0">
    <w:p w:rsidR="00916BA2" w:rsidRDefault="00916BA2" w:rsidP="007711DF">
      <w:r>
        <w:continuationSeparator/>
      </w:r>
    </w:p>
  </w:footnote>
  <w:footnote w:id="1">
    <w:p w:rsidR="00A917B8" w:rsidRDefault="00A917B8" w:rsidP="00A917B8">
      <w:pPr>
        <w:pStyle w:val="FootnoteText"/>
      </w:pPr>
      <w:r>
        <w:rPr>
          <w:rStyle w:val="FootnoteReference"/>
        </w:rPr>
        <w:footnoteRef/>
      </w:r>
      <w:r w:rsidRPr="00F41BD0">
        <w:t>Serv</w:t>
      </w:r>
      <w:r>
        <w:t>o and Arduino images from Fritzing.</w:t>
      </w:r>
    </w:p>
  </w:footnote>
  <w:footnote w:id="2">
    <w:p w:rsidR="00594693" w:rsidRPr="00F25024" w:rsidRDefault="00594693">
      <w:pPr>
        <w:pStyle w:val="FootnoteText"/>
        <w:rPr>
          <w:lang w:val="en-CA"/>
        </w:rPr>
      </w:pPr>
      <w:r>
        <w:rPr>
          <w:rStyle w:val="FootnoteReference"/>
        </w:rPr>
        <w:footnoteRef/>
      </w:r>
      <w:r w:rsidRPr="00594693">
        <w:t>by Simon Monk from Adafruit, CC-BY-SA-3.0</w:t>
      </w:r>
      <w:hyperlink r:id="rId1" w:history="1">
        <w:r w:rsidRPr="006D0773">
          <w:rPr>
            <w:rStyle w:val="Hyperlink"/>
          </w:rPr>
          <w:t>https://learn.adafruit.com/assets/2313</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1DF" w:rsidRDefault="007711DF">
    <w:pPr>
      <w:pStyle w:val="Header"/>
    </w:pPr>
    <w:r w:rsidRPr="00721EB2">
      <w:rPr>
        <w:rFonts w:ascii="Calibri" w:eastAsia="Calibri" w:hAnsi="Calibri"/>
        <w:color w:val="A6A6A6"/>
        <w:sz w:val="22"/>
      </w:rPr>
      <w:t xml:space="preserve">Author: </w:t>
    </w:r>
    <w:hyperlink r:id="rId1" w:history="1">
      <w:r w:rsidRPr="00CA0E46">
        <w:rPr>
          <w:i/>
          <w:color w:val="A6A6A6"/>
          <w:sz w:val="22"/>
          <w:szCs w:val="22"/>
          <w:u w:val="single"/>
        </w:rPr>
        <w:t>Harry Pigot</w:t>
      </w:r>
    </w:hyperlink>
    <w:r>
      <w:rPr>
        <w:rFonts w:ascii="Calibri" w:eastAsia="Calibri" w:hAnsi="Calibri"/>
        <w:color w:val="A6A6A6"/>
        <w:sz w:val="22"/>
      </w:rPr>
      <w:tab/>
      <w:t xml:space="preserve">Date: </w:t>
    </w:r>
    <w:r w:rsidR="00916BA2">
      <w:rPr>
        <w:rFonts w:ascii="Calibri" w:eastAsia="Calibri" w:hAnsi="Calibri"/>
        <w:noProof/>
        <w:color w:val="A6A6A6"/>
        <w:sz w:val="22"/>
      </w:rPr>
      <w:fldChar w:fldCharType="begin"/>
    </w:r>
    <w:r w:rsidR="00916BA2">
      <w:rPr>
        <w:rFonts w:ascii="Calibri" w:eastAsia="Calibri" w:hAnsi="Calibri"/>
        <w:noProof/>
        <w:color w:val="A6A6A6"/>
        <w:sz w:val="22"/>
      </w:rPr>
      <w:instrText xml:space="preserve"> DATE  \* MERGEFORMAT </w:instrText>
    </w:r>
    <w:r w:rsidR="00916BA2">
      <w:rPr>
        <w:rFonts w:ascii="Calibri" w:eastAsia="Calibri" w:hAnsi="Calibri"/>
        <w:noProof/>
        <w:color w:val="A6A6A6"/>
        <w:sz w:val="22"/>
      </w:rPr>
      <w:fldChar w:fldCharType="separate"/>
    </w:r>
    <w:r w:rsidR="006D4A23">
      <w:rPr>
        <w:rFonts w:ascii="Calibri" w:eastAsia="Calibri" w:hAnsi="Calibri"/>
        <w:noProof/>
        <w:color w:val="A6A6A6"/>
        <w:sz w:val="22"/>
      </w:rPr>
      <w:t>2018-12-02</w:t>
    </w:r>
    <w:r w:rsidR="00916BA2">
      <w:rPr>
        <w:rFonts w:ascii="Calibri" w:eastAsia="Calibri" w:hAnsi="Calibri"/>
        <w:noProof/>
        <w:color w:val="A6A6A6"/>
        <w:sz w:val="22"/>
      </w:rPr>
      <w:fldChar w:fldCharType="end"/>
    </w:r>
    <w:r w:rsidRPr="00721EB2">
      <w:rPr>
        <w:rFonts w:ascii="Calibri" w:eastAsia="Calibri" w:hAnsi="Calibri"/>
        <w:color w:val="A6A6A6"/>
        <w:sz w:val="22"/>
      </w:rPr>
      <w:tab/>
      <w:t xml:space="preserve">License: </w:t>
    </w:r>
    <w:hyperlink r:id="rId2" w:history="1">
      <w:r w:rsidRPr="00721EB2">
        <w:rPr>
          <w:rFonts w:ascii="Calibri" w:eastAsia="Calibri" w:hAnsi="Calibri"/>
          <w:i/>
          <w:iCs/>
          <w:color w:val="A6A6A6"/>
          <w:sz w:val="22"/>
          <w:u w:val="single"/>
        </w:rPr>
        <w:t>CC BY-SA 4.0</w:t>
      </w:r>
    </w:hyperlink>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53D0A"/>
    <w:multiLevelType w:val="hybridMultilevel"/>
    <w:tmpl w:val="09C8B9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6E4C6B"/>
    <w:multiLevelType w:val="hybridMultilevel"/>
    <w:tmpl w:val="33C2F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A4228D"/>
    <w:multiLevelType w:val="hybridMultilevel"/>
    <w:tmpl w:val="5E624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F60910"/>
    <w:multiLevelType w:val="hybridMultilevel"/>
    <w:tmpl w:val="9F7E1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5F5EE5"/>
    <w:multiLevelType w:val="hybridMultilevel"/>
    <w:tmpl w:val="8F7E653A"/>
    <w:lvl w:ilvl="0" w:tplc="EC00434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3F01F6"/>
    <w:multiLevelType w:val="hybridMultilevel"/>
    <w:tmpl w:val="E940DF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2F31AE"/>
    <w:multiLevelType w:val="multilevel"/>
    <w:tmpl w:val="539CD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E927A8"/>
    <w:multiLevelType w:val="hybridMultilevel"/>
    <w:tmpl w:val="28244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126634"/>
    <w:multiLevelType w:val="multilevel"/>
    <w:tmpl w:val="3CBA32E4"/>
    <w:lvl w:ilvl="0">
      <w:start w:val="1"/>
      <w:numFmt w:val="decimal"/>
      <w:pStyle w:val="Numeringwithspac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38C804E7"/>
    <w:multiLevelType w:val="hybridMultilevel"/>
    <w:tmpl w:val="89120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362FB1"/>
    <w:multiLevelType w:val="hybridMultilevel"/>
    <w:tmpl w:val="BFDC16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6166AC"/>
    <w:multiLevelType w:val="hybridMultilevel"/>
    <w:tmpl w:val="3FA4EC02"/>
    <w:lvl w:ilvl="0" w:tplc="E38C0F60">
      <w:numFmt w:val="bullet"/>
      <w:lvlText w:val=""/>
      <w:lvlJc w:val="left"/>
      <w:pPr>
        <w:ind w:left="720" w:hanging="360"/>
      </w:pPr>
      <w:rPr>
        <w:rFonts w:ascii="Symbol" w:eastAsiaTheme="minorEastAsia"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764492"/>
    <w:multiLevelType w:val="hybridMultilevel"/>
    <w:tmpl w:val="AF562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3154B3"/>
    <w:multiLevelType w:val="hybridMultilevel"/>
    <w:tmpl w:val="5E624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A46A9C"/>
    <w:multiLevelType w:val="multilevel"/>
    <w:tmpl w:val="6ABAE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8"/>
  </w:num>
  <w:num w:numId="3">
    <w:abstractNumId w:val="2"/>
  </w:num>
  <w:num w:numId="4">
    <w:abstractNumId w:val="3"/>
  </w:num>
  <w:num w:numId="5">
    <w:abstractNumId w:val="14"/>
  </w:num>
  <w:num w:numId="6">
    <w:abstractNumId w:val="13"/>
  </w:num>
  <w:num w:numId="7">
    <w:abstractNumId w:val="5"/>
  </w:num>
  <w:num w:numId="8">
    <w:abstractNumId w:val="9"/>
  </w:num>
  <w:num w:numId="9">
    <w:abstractNumId w:val="10"/>
  </w:num>
  <w:num w:numId="10">
    <w:abstractNumId w:val="1"/>
  </w:num>
  <w:num w:numId="11">
    <w:abstractNumId w:val="11"/>
  </w:num>
  <w:num w:numId="12">
    <w:abstractNumId w:val="6"/>
  </w:num>
  <w:num w:numId="13">
    <w:abstractNumId w:val="12"/>
  </w:num>
  <w:num w:numId="14">
    <w:abstractNumId w:val="7"/>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01A6F"/>
    <w:rsid w:val="000119DA"/>
    <w:rsid w:val="0001380B"/>
    <w:rsid w:val="00015270"/>
    <w:rsid w:val="00023BF2"/>
    <w:rsid w:val="0002447A"/>
    <w:rsid w:val="00025572"/>
    <w:rsid w:val="00025FD1"/>
    <w:rsid w:val="00035424"/>
    <w:rsid w:val="0003690A"/>
    <w:rsid w:val="000426E6"/>
    <w:rsid w:val="00042A64"/>
    <w:rsid w:val="00047EA3"/>
    <w:rsid w:val="00052E1E"/>
    <w:rsid w:val="00056D38"/>
    <w:rsid w:val="000672B2"/>
    <w:rsid w:val="00067BF5"/>
    <w:rsid w:val="00070789"/>
    <w:rsid w:val="00072806"/>
    <w:rsid w:val="00080EF4"/>
    <w:rsid w:val="000826A0"/>
    <w:rsid w:val="000901A4"/>
    <w:rsid w:val="00095671"/>
    <w:rsid w:val="000959BE"/>
    <w:rsid w:val="000A0EFB"/>
    <w:rsid w:val="000A11E6"/>
    <w:rsid w:val="000A44F1"/>
    <w:rsid w:val="000A7708"/>
    <w:rsid w:val="000B115D"/>
    <w:rsid w:val="000B14B6"/>
    <w:rsid w:val="000B703F"/>
    <w:rsid w:val="000B7C85"/>
    <w:rsid w:val="000C0A35"/>
    <w:rsid w:val="000C139D"/>
    <w:rsid w:val="000C3D07"/>
    <w:rsid w:val="000C47EA"/>
    <w:rsid w:val="000C5040"/>
    <w:rsid w:val="000D175D"/>
    <w:rsid w:val="000D3916"/>
    <w:rsid w:val="000D5BAD"/>
    <w:rsid w:val="000E1FD8"/>
    <w:rsid w:val="000E4506"/>
    <w:rsid w:val="000E666D"/>
    <w:rsid w:val="000E67D5"/>
    <w:rsid w:val="000E6C0D"/>
    <w:rsid w:val="000E7AF4"/>
    <w:rsid w:val="000F158A"/>
    <w:rsid w:val="000F5CDB"/>
    <w:rsid w:val="000F7798"/>
    <w:rsid w:val="001016A7"/>
    <w:rsid w:val="00101E33"/>
    <w:rsid w:val="0010240F"/>
    <w:rsid w:val="0010282A"/>
    <w:rsid w:val="00102C1E"/>
    <w:rsid w:val="0010353B"/>
    <w:rsid w:val="0010608B"/>
    <w:rsid w:val="0011279F"/>
    <w:rsid w:val="00115EC2"/>
    <w:rsid w:val="00116EE0"/>
    <w:rsid w:val="00117286"/>
    <w:rsid w:val="0012265B"/>
    <w:rsid w:val="00124E49"/>
    <w:rsid w:val="00126CD0"/>
    <w:rsid w:val="00131F94"/>
    <w:rsid w:val="0013298E"/>
    <w:rsid w:val="00132CB0"/>
    <w:rsid w:val="00133099"/>
    <w:rsid w:val="00135EFB"/>
    <w:rsid w:val="001420AC"/>
    <w:rsid w:val="0014356F"/>
    <w:rsid w:val="00151C67"/>
    <w:rsid w:val="00155116"/>
    <w:rsid w:val="0015626C"/>
    <w:rsid w:val="00156A45"/>
    <w:rsid w:val="001603DF"/>
    <w:rsid w:val="00160CF9"/>
    <w:rsid w:val="00163D26"/>
    <w:rsid w:val="0016466B"/>
    <w:rsid w:val="00166448"/>
    <w:rsid w:val="00170AA2"/>
    <w:rsid w:val="00171201"/>
    <w:rsid w:val="0017725C"/>
    <w:rsid w:val="00177FA2"/>
    <w:rsid w:val="00180BBE"/>
    <w:rsid w:val="0018154A"/>
    <w:rsid w:val="0018165F"/>
    <w:rsid w:val="0018166B"/>
    <w:rsid w:val="00183D10"/>
    <w:rsid w:val="00184752"/>
    <w:rsid w:val="001859C0"/>
    <w:rsid w:val="00190305"/>
    <w:rsid w:val="00192748"/>
    <w:rsid w:val="00196882"/>
    <w:rsid w:val="001A347B"/>
    <w:rsid w:val="001B0F9B"/>
    <w:rsid w:val="001B0FFC"/>
    <w:rsid w:val="001B5216"/>
    <w:rsid w:val="001B617B"/>
    <w:rsid w:val="001B66E9"/>
    <w:rsid w:val="001B717F"/>
    <w:rsid w:val="001B7649"/>
    <w:rsid w:val="001C03D7"/>
    <w:rsid w:val="001C0990"/>
    <w:rsid w:val="001C0B29"/>
    <w:rsid w:val="001C5268"/>
    <w:rsid w:val="001D1DB2"/>
    <w:rsid w:val="001D2737"/>
    <w:rsid w:val="001D5814"/>
    <w:rsid w:val="001D5869"/>
    <w:rsid w:val="001D6C46"/>
    <w:rsid w:val="001E0DC8"/>
    <w:rsid w:val="001E5B26"/>
    <w:rsid w:val="001E5C1D"/>
    <w:rsid w:val="001E77BE"/>
    <w:rsid w:val="001F2D64"/>
    <w:rsid w:val="001F4C86"/>
    <w:rsid w:val="00202E45"/>
    <w:rsid w:val="002124C2"/>
    <w:rsid w:val="00212B16"/>
    <w:rsid w:val="00212F6F"/>
    <w:rsid w:val="0022283C"/>
    <w:rsid w:val="0023208A"/>
    <w:rsid w:val="00240FA2"/>
    <w:rsid w:val="00245129"/>
    <w:rsid w:val="0025089E"/>
    <w:rsid w:val="00254FEA"/>
    <w:rsid w:val="002565D7"/>
    <w:rsid w:val="00260ECE"/>
    <w:rsid w:val="00262BE8"/>
    <w:rsid w:val="00264563"/>
    <w:rsid w:val="002650C6"/>
    <w:rsid w:val="00265F70"/>
    <w:rsid w:val="00266B2C"/>
    <w:rsid w:val="00270071"/>
    <w:rsid w:val="00270422"/>
    <w:rsid w:val="002713F4"/>
    <w:rsid w:val="0027405B"/>
    <w:rsid w:val="00275910"/>
    <w:rsid w:val="0027690A"/>
    <w:rsid w:val="00282667"/>
    <w:rsid w:val="002830FB"/>
    <w:rsid w:val="002925ED"/>
    <w:rsid w:val="002933A3"/>
    <w:rsid w:val="00295AE9"/>
    <w:rsid w:val="002A07C9"/>
    <w:rsid w:val="002A56FA"/>
    <w:rsid w:val="002B108D"/>
    <w:rsid w:val="002B251A"/>
    <w:rsid w:val="002B42FA"/>
    <w:rsid w:val="002B5609"/>
    <w:rsid w:val="002B5FC5"/>
    <w:rsid w:val="002B622A"/>
    <w:rsid w:val="002C0A26"/>
    <w:rsid w:val="002C36E3"/>
    <w:rsid w:val="002C5989"/>
    <w:rsid w:val="002C7E99"/>
    <w:rsid w:val="002D7341"/>
    <w:rsid w:val="002E3AAF"/>
    <w:rsid w:val="002E71FB"/>
    <w:rsid w:val="002F061D"/>
    <w:rsid w:val="002F162B"/>
    <w:rsid w:val="002F49E7"/>
    <w:rsid w:val="002F71B5"/>
    <w:rsid w:val="002F773D"/>
    <w:rsid w:val="00301A6F"/>
    <w:rsid w:val="00301B3E"/>
    <w:rsid w:val="003022B9"/>
    <w:rsid w:val="00302C3D"/>
    <w:rsid w:val="003032B6"/>
    <w:rsid w:val="003068F2"/>
    <w:rsid w:val="0030708C"/>
    <w:rsid w:val="003109BC"/>
    <w:rsid w:val="00311A42"/>
    <w:rsid w:val="00314E9E"/>
    <w:rsid w:val="00320EAF"/>
    <w:rsid w:val="00321B2F"/>
    <w:rsid w:val="00323737"/>
    <w:rsid w:val="00327441"/>
    <w:rsid w:val="00332511"/>
    <w:rsid w:val="00335A6E"/>
    <w:rsid w:val="00336726"/>
    <w:rsid w:val="003375D6"/>
    <w:rsid w:val="003428EA"/>
    <w:rsid w:val="00350E64"/>
    <w:rsid w:val="003519E8"/>
    <w:rsid w:val="00362A9C"/>
    <w:rsid w:val="00362B7F"/>
    <w:rsid w:val="003645CD"/>
    <w:rsid w:val="0037214D"/>
    <w:rsid w:val="00374F48"/>
    <w:rsid w:val="003808A4"/>
    <w:rsid w:val="00383061"/>
    <w:rsid w:val="00391FD2"/>
    <w:rsid w:val="0039511F"/>
    <w:rsid w:val="00397F0A"/>
    <w:rsid w:val="003A2324"/>
    <w:rsid w:val="003A45DF"/>
    <w:rsid w:val="003B382C"/>
    <w:rsid w:val="003B457E"/>
    <w:rsid w:val="003B475A"/>
    <w:rsid w:val="003B5692"/>
    <w:rsid w:val="003B5F59"/>
    <w:rsid w:val="003B6D16"/>
    <w:rsid w:val="003B6F10"/>
    <w:rsid w:val="003C0F7F"/>
    <w:rsid w:val="003C348E"/>
    <w:rsid w:val="003C5D20"/>
    <w:rsid w:val="003C7251"/>
    <w:rsid w:val="003D1AAA"/>
    <w:rsid w:val="003D1EFD"/>
    <w:rsid w:val="003D375B"/>
    <w:rsid w:val="003D61C1"/>
    <w:rsid w:val="003E66D6"/>
    <w:rsid w:val="003E6D15"/>
    <w:rsid w:val="003F0A74"/>
    <w:rsid w:val="003F16F0"/>
    <w:rsid w:val="003F2F5D"/>
    <w:rsid w:val="003F3DB7"/>
    <w:rsid w:val="003F45EB"/>
    <w:rsid w:val="003F5A54"/>
    <w:rsid w:val="00402FAB"/>
    <w:rsid w:val="0040750D"/>
    <w:rsid w:val="00407619"/>
    <w:rsid w:val="00413F94"/>
    <w:rsid w:val="004144B9"/>
    <w:rsid w:val="00414AA8"/>
    <w:rsid w:val="00422E5F"/>
    <w:rsid w:val="00427E82"/>
    <w:rsid w:val="00431FCF"/>
    <w:rsid w:val="00433925"/>
    <w:rsid w:val="00434668"/>
    <w:rsid w:val="00435625"/>
    <w:rsid w:val="004359C6"/>
    <w:rsid w:val="00436102"/>
    <w:rsid w:val="00436689"/>
    <w:rsid w:val="00440F45"/>
    <w:rsid w:val="00441FE8"/>
    <w:rsid w:val="00442D49"/>
    <w:rsid w:val="00443534"/>
    <w:rsid w:val="0044354D"/>
    <w:rsid w:val="00444639"/>
    <w:rsid w:val="004520A0"/>
    <w:rsid w:val="0045391B"/>
    <w:rsid w:val="0046150E"/>
    <w:rsid w:val="00462AD7"/>
    <w:rsid w:val="00466BA2"/>
    <w:rsid w:val="004713CB"/>
    <w:rsid w:val="00472A19"/>
    <w:rsid w:val="004730C3"/>
    <w:rsid w:val="00475A64"/>
    <w:rsid w:val="00475F2B"/>
    <w:rsid w:val="00487CA2"/>
    <w:rsid w:val="00495644"/>
    <w:rsid w:val="00496362"/>
    <w:rsid w:val="004A7304"/>
    <w:rsid w:val="004A7930"/>
    <w:rsid w:val="004A7F25"/>
    <w:rsid w:val="004A7F3F"/>
    <w:rsid w:val="004B1A0D"/>
    <w:rsid w:val="004B46A4"/>
    <w:rsid w:val="004B500C"/>
    <w:rsid w:val="004C0551"/>
    <w:rsid w:val="004C1756"/>
    <w:rsid w:val="004C6AFC"/>
    <w:rsid w:val="004C6C43"/>
    <w:rsid w:val="004C7710"/>
    <w:rsid w:val="004D22E3"/>
    <w:rsid w:val="004D65C0"/>
    <w:rsid w:val="004E62D4"/>
    <w:rsid w:val="004F214C"/>
    <w:rsid w:val="004F2D03"/>
    <w:rsid w:val="004F7E75"/>
    <w:rsid w:val="00500604"/>
    <w:rsid w:val="00501189"/>
    <w:rsid w:val="00502FE1"/>
    <w:rsid w:val="005033EE"/>
    <w:rsid w:val="005102F9"/>
    <w:rsid w:val="005105D0"/>
    <w:rsid w:val="00510A08"/>
    <w:rsid w:val="00511B07"/>
    <w:rsid w:val="00516627"/>
    <w:rsid w:val="00517833"/>
    <w:rsid w:val="00517B40"/>
    <w:rsid w:val="00521E54"/>
    <w:rsid w:val="00523384"/>
    <w:rsid w:val="00524376"/>
    <w:rsid w:val="00524805"/>
    <w:rsid w:val="0052639B"/>
    <w:rsid w:val="00526CEB"/>
    <w:rsid w:val="005310E3"/>
    <w:rsid w:val="00532338"/>
    <w:rsid w:val="005335F9"/>
    <w:rsid w:val="0053525C"/>
    <w:rsid w:val="00542451"/>
    <w:rsid w:val="00545802"/>
    <w:rsid w:val="005458F3"/>
    <w:rsid w:val="0054597D"/>
    <w:rsid w:val="00545AC6"/>
    <w:rsid w:val="005467B6"/>
    <w:rsid w:val="005505BA"/>
    <w:rsid w:val="00551490"/>
    <w:rsid w:val="00551A27"/>
    <w:rsid w:val="00554393"/>
    <w:rsid w:val="0055475B"/>
    <w:rsid w:val="00556651"/>
    <w:rsid w:val="005579AD"/>
    <w:rsid w:val="005604D5"/>
    <w:rsid w:val="0056356D"/>
    <w:rsid w:val="0057113E"/>
    <w:rsid w:val="00573349"/>
    <w:rsid w:val="00576423"/>
    <w:rsid w:val="00577B06"/>
    <w:rsid w:val="0058218C"/>
    <w:rsid w:val="0058512C"/>
    <w:rsid w:val="0058611D"/>
    <w:rsid w:val="00594693"/>
    <w:rsid w:val="005A0EE0"/>
    <w:rsid w:val="005A10B0"/>
    <w:rsid w:val="005B02DE"/>
    <w:rsid w:val="005B1E28"/>
    <w:rsid w:val="005B2EB3"/>
    <w:rsid w:val="005B3B41"/>
    <w:rsid w:val="005B62A4"/>
    <w:rsid w:val="005C386D"/>
    <w:rsid w:val="005D4BB2"/>
    <w:rsid w:val="005E0F88"/>
    <w:rsid w:val="005E32AF"/>
    <w:rsid w:val="005E4135"/>
    <w:rsid w:val="005E49C0"/>
    <w:rsid w:val="005E4D93"/>
    <w:rsid w:val="005E6D90"/>
    <w:rsid w:val="005E7F78"/>
    <w:rsid w:val="005F0CAE"/>
    <w:rsid w:val="005F1EE0"/>
    <w:rsid w:val="005F24F8"/>
    <w:rsid w:val="005F2BE4"/>
    <w:rsid w:val="005F38F1"/>
    <w:rsid w:val="005F74E3"/>
    <w:rsid w:val="00600FDF"/>
    <w:rsid w:val="006044E5"/>
    <w:rsid w:val="00607552"/>
    <w:rsid w:val="00607F5D"/>
    <w:rsid w:val="00615A48"/>
    <w:rsid w:val="00615B01"/>
    <w:rsid w:val="00615F85"/>
    <w:rsid w:val="00616E7B"/>
    <w:rsid w:val="006229BA"/>
    <w:rsid w:val="00631258"/>
    <w:rsid w:val="006327D9"/>
    <w:rsid w:val="00632C9C"/>
    <w:rsid w:val="00634980"/>
    <w:rsid w:val="00636CA0"/>
    <w:rsid w:val="00640F18"/>
    <w:rsid w:val="00641F8E"/>
    <w:rsid w:val="006448C3"/>
    <w:rsid w:val="00645578"/>
    <w:rsid w:val="00646541"/>
    <w:rsid w:val="0064685D"/>
    <w:rsid w:val="00651BC0"/>
    <w:rsid w:val="0065541E"/>
    <w:rsid w:val="00656843"/>
    <w:rsid w:val="00656B82"/>
    <w:rsid w:val="00660765"/>
    <w:rsid w:val="0066204E"/>
    <w:rsid w:val="0067273E"/>
    <w:rsid w:val="00672FC8"/>
    <w:rsid w:val="006730AF"/>
    <w:rsid w:val="006756DB"/>
    <w:rsid w:val="006769FC"/>
    <w:rsid w:val="00682DD7"/>
    <w:rsid w:val="00683688"/>
    <w:rsid w:val="006878AC"/>
    <w:rsid w:val="00692E4B"/>
    <w:rsid w:val="00695EAD"/>
    <w:rsid w:val="006A1796"/>
    <w:rsid w:val="006A47AA"/>
    <w:rsid w:val="006B2F2A"/>
    <w:rsid w:val="006B326C"/>
    <w:rsid w:val="006B3C5E"/>
    <w:rsid w:val="006B6E9D"/>
    <w:rsid w:val="006C1508"/>
    <w:rsid w:val="006C2E22"/>
    <w:rsid w:val="006D2D75"/>
    <w:rsid w:val="006D4A23"/>
    <w:rsid w:val="006D5B94"/>
    <w:rsid w:val="006E0B70"/>
    <w:rsid w:val="006E6270"/>
    <w:rsid w:val="006F203E"/>
    <w:rsid w:val="006F4648"/>
    <w:rsid w:val="006F4FC1"/>
    <w:rsid w:val="006F65ED"/>
    <w:rsid w:val="00704BEF"/>
    <w:rsid w:val="007052E9"/>
    <w:rsid w:val="00705BCD"/>
    <w:rsid w:val="00706AB4"/>
    <w:rsid w:val="007073FF"/>
    <w:rsid w:val="00707B3E"/>
    <w:rsid w:val="007123DB"/>
    <w:rsid w:val="00712AAF"/>
    <w:rsid w:val="00714DD9"/>
    <w:rsid w:val="00714F79"/>
    <w:rsid w:val="00723934"/>
    <w:rsid w:val="0072544F"/>
    <w:rsid w:val="007267DB"/>
    <w:rsid w:val="00730888"/>
    <w:rsid w:val="00732541"/>
    <w:rsid w:val="00732F24"/>
    <w:rsid w:val="00733EC4"/>
    <w:rsid w:val="00740406"/>
    <w:rsid w:val="00745261"/>
    <w:rsid w:val="007479D9"/>
    <w:rsid w:val="00747ED9"/>
    <w:rsid w:val="007509AB"/>
    <w:rsid w:val="00754873"/>
    <w:rsid w:val="007564D3"/>
    <w:rsid w:val="00757E67"/>
    <w:rsid w:val="00762410"/>
    <w:rsid w:val="00764593"/>
    <w:rsid w:val="007711DF"/>
    <w:rsid w:val="00771587"/>
    <w:rsid w:val="00771B33"/>
    <w:rsid w:val="007724BE"/>
    <w:rsid w:val="00774775"/>
    <w:rsid w:val="0077544B"/>
    <w:rsid w:val="007804F1"/>
    <w:rsid w:val="00780E75"/>
    <w:rsid w:val="00780F7E"/>
    <w:rsid w:val="00781202"/>
    <w:rsid w:val="0078263A"/>
    <w:rsid w:val="00786907"/>
    <w:rsid w:val="007955B2"/>
    <w:rsid w:val="007A2B03"/>
    <w:rsid w:val="007A7542"/>
    <w:rsid w:val="007B33F2"/>
    <w:rsid w:val="007B6EA4"/>
    <w:rsid w:val="007B790C"/>
    <w:rsid w:val="007C2978"/>
    <w:rsid w:val="007C3057"/>
    <w:rsid w:val="007C55D7"/>
    <w:rsid w:val="007D665F"/>
    <w:rsid w:val="007E46A8"/>
    <w:rsid w:val="007E7C3D"/>
    <w:rsid w:val="007F502B"/>
    <w:rsid w:val="00800B51"/>
    <w:rsid w:val="0080120C"/>
    <w:rsid w:val="00801819"/>
    <w:rsid w:val="00807BA6"/>
    <w:rsid w:val="00812E0F"/>
    <w:rsid w:val="00827CA9"/>
    <w:rsid w:val="00827DB4"/>
    <w:rsid w:val="00832ECA"/>
    <w:rsid w:val="0083380B"/>
    <w:rsid w:val="00835574"/>
    <w:rsid w:val="00837A97"/>
    <w:rsid w:val="008419D1"/>
    <w:rsid w:val="00841DF6"/>
    <w:rsid w:val="00845DBE"/>
    <w:rsid w:val="00851053"/>
    <w:rsid w:val="008515BE"/>
    <w:rsid w:val="00855156"/>
    <w:rsid w:val="00856404"/>
    <w:rsid w:val="0086445C"/>
    <w:rsid w:val="00865726"/>
    <w:rsid w:val="00866875"/>
    <w:rsid w:val="0087442D"/>
    <w:rsid w:val="0087547C"/>
    <w:rsid w:val="00877704"/>
    <w:rsid w:val="00877973"/>
    <w:rsid w:val="008812F7"/>
    <w:rsid w:val="008932CD"/>
    <w:rsid w:val="008A1545"/>
    <w:rsid w:val="008A1922"/>
    <w:rsid w:val="008A5B78"/>
    <w:rsid w:val="008B02A0"/>
    <w:rsid w:val="008B18EC"/>
    <w:rsid w:val="008B2A8C"/>
    <w:rsid w:val="008B36BF"/>
    <w:rsid w:val="008B465E"/>
    <w:rsid w:val="008B4A73"/>
    <w:rsid w:val="008B6AB4"/>
    <w:rsid w:val="008C1A8C"/>
    <w:rsid w:val="008C27C5"/>
    <w:rsid w:val="008C41CA"/>
    <w:rsid w:val="008C4C7C"/>
    <w:rsid w:val="008C5EBC"/>
    <w:rsid w:val="008C64D4"/>
    <w:rsid w:val="008D2017"/>
    <w:rsid w:val="008D2774"/>
    <w:rsid w:val="008D72D8"/>
    <w:rsid w:val="008F2061"/>
    <w:rsid w:val="008F6A6C"/>
    <w:rsid w:val="009048FD"/>
    <w:rsid w:val="00906A2D"/>
    <w:rsid w:val="00907C69"/>
    <w:rsid w:val="00910EA0"/>
    <w:rsid w:val="00911840"/>
    <w:rsid w:val="00911BCC"/>
    <w:rsid w:val="00911FB2"/>
    <w:rsid w:val="00913201"/>
    <w:rsid w:val="00914526"/>
    <w:rsid w:val="0091632B"/>
    <w:rsid w:val="00916BA2"/>
    <w:rsid w:val="00917562"/>
    <w:rsid w:val="0092344A"/>
    <w:rsid w:val="00926603"/>
    <w:rsid w:val="00927ABB"/>
    <w:rsid w:val="0093190E"/>
    <w:rsid w:val="0093328A"/>
    <w:rsid w:val="009363B5"/>
    <w:rsid w:val="00936E0C"/>
    <w:rsid w:val="0094151A"/>
    <w:rsid w:val="00941DDB"/>
    <w:rsid w:val="009436EA"/>
    <w:rsid w:val="00944D2E"/>
    <w:rsid w:val="00945DA5"/>
    <w:rsid w:val="0094635C"/>
    <w:rsid w:val="0094678B"/>
    <w:rsid w:val="00950094"/>
    <w:rsid w:val="00953987"/>
    <w:rsid w:val="00953E7E"/>
    <w:rsid w:val="009546CD"/>
    <w:rsid w:val="0095506C"/>
    <w:rsid w:val="00956A80"/>
    <w:rsid w:val="00963E24"/>
    <w:rsid w:val="0096690E"/>
    <w:rsid w:val="00966DAD"/>
    <w:rsid w:val="009713D6"/>
    <w:rsid w:val="00977550"/>
    <w:rsid w:val="009827B6"/>
    <w:rsid w:val="00982FC8"/>
    <w:rsid w:val="009853FA"/>
    <w:rsid w:val="00985C39"/>
    <w:rsid w:val="00986A20"/>
    <w:rsid w:val="00987DE3"/>
    <w:rsid w:val="00990321"/>
    <w:rsid w:val="00994777"/>
    <w:rsid w:val="009A114A"/>
    <w:rsid w:val="009A1439"/>
    <w:rsid w:val="009A33F6"/>
    <w:rsid w:val="009A4F64"/>
    <w:rsid w:val="009B20B6"/>
    <w:rsid w:val="009B2B56"/>
    <w:rsid w:val="009B32A8"/>
    <w:rsid w:val="009C0AF0"/>
    <w:rsid w:val="009C2F9E"/>
    <w:rsid w:val="009C3042"/>
    <w:rsid w:val="009C40F8"/>
    <w:rsid w:val="009D2B05"/>
    <w:rsid w:val="009D60EB"/>
    <w:rsid w:val="009D7E8A"/>
    <w:rsid w:val="009E142F"/>
    <w:rsid w:val="009E4637"/>
    <w:rsid w:val="009E48A5"/>
    <w:rsid w:val="009F02D3"/>
    <w:rsid w:val="009F07D9"/>
    <w:rsid w:val="009F11A3"/>
    <w:rsid w:val="009F289B"/>
    <w:rsid w:val="009F5D42"/>
    <w:rsid w:val="00A001C4"/>
    <w:rsid w:val="00A007E3"/>
    <w:rsid w:val="00A02B47"/>
    <w:rsid w:val="00A0477D"/>
    <w:rsid w:val="00A04876"/>
    <w:rsid w:val="00A05763"/>
    <w:rsid w:val="00A05B72"/>
    <w:rsid w:val="00A06FF9"/>
    <w:rsid w:val="00A14740"/>
    <w:rsid w:val="00A165CD"/>
    <w:rsid w:val="00A2296F"/>
    <w:rsid w:val="00A34A25"/>
    <w:rsid w:val="00A358AB"/>
    <w:rsid w:val="00A41CC1"/>
    <w:rsid w:val="00A43BE7"/>
    <w:rsid w:val="00A44482"/>
    <w:rsid w:val="00A45725"/>
    <w:rsid w:val="00A47929"/>
    <w:rsid w:val="00A50A65"/>
    <w:rsid w:val="00A52498"/>
    <w:rsid w:val="00A57571"/>
    <w:rsid w:val="00A57F26"/>
    <w:rsid w:val="00A63595"/>
    <w:rsid w:val="00A6766C"/>
    <w:rsid w:val="00A724B4"/>
    <w:rsid w:val="00A7565D"/>
    <w:rsid w:val="00A757FD"/>
    <w:rsid w:val="00A763DD"/>
    <w:rsid w:val="00A8157E"/>
    <w:rsid w:val="00A81BD4"/>
    <w:rsid w:val="00A82DE0"/>
    <w:rsid w:val="00A83723"/>
    <w:rsid w:val="00A83BAA"/>
    <w:rsid w:val="00A84F5E"/>
    <w:rsid w:val="00A917B8"/>
    <w:rsid w:val="00A93AC7"/>
    <w:rsid w:val="00A95387"/>
    <w:rsid w:val="00A9622A"/>
    <w:rsid w:val="00AA01EE"/>
    <w:rsid w:val="00AA025D"/>
    <w:rsid w:val="00AA2170"/>
    <w:rsid w:val="00AA3A16"/>
    <w:rsid w:val="00AA3EE4"/>
    <w:rsid w:val="00AA6A1E"/>
    <w:rsid w:val="00AA7E12"/>
    <w:rsid w:val="00AB00FE"/>
    <w:rsid w:val="00AB034D"/>
    <w:rsid w:val="00AB49E8"/>
    <w:rsid w:val="00AC363D"/>
    <w:rsid w:val="00AC41E6"/>
    <w:rsid w:val="00AC55E3"/>
    <w:rsid w:val="00AC5C6B"/>
    <w:rsid w:val="00AC5D75"/>
    <w:rsid w:val="00AD0800"/>
    <w:rsid w:val="00AD1FDB"/>
    <w:rsid w:val="00AD2948"/>
    <w:rsid w:val="00AE2982"/>
    <w:rsid w:val="00AE67CC"/>
    <w:rsid w:val="00AF379F"/>
    <w:rsid w:val="00B02B77"/>
    <w:rsid w:val="00B035EC"/>
    <w:rsid w:val="00B05EE1"/>
    <w:rsid w:val="00B145E9"/>
    <w:rsid w:val="00B14676"/>
    <w:rsid w:val="00B20094"/>
    <w:rsid w:val="00B20D3B"/>
    <w:rsid w:val="00B20DEA"/>
    <w:rsid w:val="00B2170C"/>
    <w:rsid w:val="00B26CF9"/>
    <w:rsid w:val="00B3101B"/>
    <w:rsid w:val="00B31620"/>
    <w:rsid w:val="00B34C47"/>
    <w:rsid w:val="00B37959"/>
    <w:rsid w:val="00B44A5E"/>
    <w:rsid w:val="00B45FB4"/>
    <w:rsid w:val="00B476F6"/>
    <w:rsid w:val="00B47BCB"/>
    <w:rsid w:val="00B57854"/>
    <w:rsid w:val="00B6170B"/>
    <w:rsid w:val="00B64938"/>
    <w:rsid w:val="00B65EDB"/>
    <w:rsid w:val="00B708F9"/>
    <w:rsid w:val="00B72972"/>
    <w:rsid w:val="00B74FCC"/>
    <w:rsid w:val="00B76A69"/>
    <w:rsid w:val="00B7776A"/>
    <w:rsid w:val="00B80D50"/>
    <w:rsid w:val="00B82861"/>
    <w:rsid w:val="00B8288C"/>
    <w:rsid w:val="00B8296F"/>
    <w:rsid w:val="00B84FF9"/>
    <w:rsid w:val="00B85A4F"/>
    <w:rsid w:val="00B85C56"/>
    <w:rsid w:val="00B91108"/>
    <w:rsid w:val="00B920CD"/>
    <w:rsid w:val="00BA3B0D"/>
    <w:rsid w:val="00BB08F4"/>
    <w:rsid w:val="00BB23D7"/>
    <w:rsid w:val="00BB4D88"/>
    <w:rsid w:val="00BB5E7B"/>
    <w:rsid w:val="00BB6B21"/>
    <w:rsid w:val="00BB78D1"/>
    <w:rsid w:val="00BC034B"/>
    <w:rsid w:val="00BC3699"/>
    <w:rsid w:val="00BC640B"/>
    <w:rsid w:val="00BC7258"/>
    <w:rsid w:val="00BC726A"/>
    <w:rsid w:val="00BD02A2"/>
    <w:rsid w:val="00BD0C85"/>
    <w:rsid w:val="00BD161F"/>
    <w:rsid w:val="00BD3D72"/>
    <w:rsid w:val="00BD4D0A"/>
    <w:rsid w:val="00BE0702"/>
    <w:rsid w:val="00BE09E7"/>
    <w:rsid w:val="00BE7810"/>
    <w:rsid w:val="00BF0608"/>
    <w:rsid w:val="00BF1091"/>
    <w:rsid w:val="00BF28E6"/>
    <w:rsid w:val="00BF3EA5"/>
    <w:rsid w:val="00BF6046"/>
    <w:rsid w:val="00BF67A8"/>
    <w:rsid w:val="00BF7FDE"/>
    <w:rsid w:val="00C01262"/>
    <w:rsid w:val="00C03B79"/>
    <w:rsid w:val="00C055A0"/>
    <w:rsid w:val="00C1438F"/>
    <w:rsid w:val="00C15B47"/>
    <w:rsid w:val="00C16D41"/>
    <w:rsid w:val="00C208EC"/>
    <w:rsid w:val="00C2191F"/>
    <w:rsid w:val="00C21D29"/>
    <w:rsid w:val="00C22FAE"/>
    <w:rsid w:val="00C232FA"/>
    <w:rsid w:val="00C30416"/>
    <w:rsid w:val="00C30691"/>
    <w:rsid w:val="00C312CF"/>
    <w:rsid w:val="00C333BC"/>
    <w:rsid w:val="00C34EC9"/>
    <w:rsid w:val="00C35505"/>
    <w:rsid w:val="00C374A9"/>
    <w:rsid w:val="00C45809"/>
    <w:rsid w:val="00C4631C"/>
    <w:rsid w:val="00C51494"/>
    <w:rsid w:val="00C51C11"/>
    <w:rsid w:val="00C53434"/>
    <w:rsid w:val="00C547E5"/>
    <w:rsid w:val="00C57334"/>
    <w:rsid w:val="00C6224C"/>
    <w:rsid w:val="00C71C62"/>
    <w:rsid w:val="00C754D7"/>
    <w:rsid w:val="00C81E92"/>
    <w:rsid w:val="00C83851"/>
    <w:rsid w:val="00C843FF"/>
    <w:rsid w:val="00C87C5D"/>
    <w:rsid w:val="00C92E93"/>
    <w:rsid w:val="00C934CD"/>
    <w:rsid w:val="00C94571"/>
    <w:rsid w:val="00C94749"/>
    <w:rsid w:val="00C94ADD"/>
    <w:rsid w:val="00C95DF3"/>
    <w:rsid w:val="00C962A9"/>
    <w:rsid w:val="00C97D5A"/>
    <w:rsid w:val="00CA245B"/>
    <w:rsid w:val="00CA6EE9"/>
    <w:rsid w:val="00CB095B"/>
    <w:rsid w:val="00CB1404"/>
    <w:rsid w:val="00CB50EF"/>
    <w:rsid w:val="00CC2214"/>
    <w:rsid w:val="00CC4512"/>
    <w:rsid w:val="00CC4D5A"/>
    <w:rsid w:val="00CC6AA1"/>
    <w:rsid w:val="00CC6CF9"/>
    <w:rsid w:val="00CD31E2"/>
    <w:rsid w:val="00CD392A"/>
    <w:rsid w:val="00CD503F"/>
    <w:rsid w:val="00CD6C87"/>
    <w:rsid w:val="00CD70E7"/>
    <w:rsid w:val="00CE0B44"/>
    <w:rsid w:val="00CF5BE2"/>
    <w:rsid w:val="00D010A5"/>
    <w:rsid w:val="00D03C7B"/>
    <w:rsid w:val="00D05F36"/>
    <w:rsid w:val="00D06072"/>
    <w:rsid w:val="00D0718C"/>
    <w:rsid w:val="00D07B63"/>
    <w:rsid w:val="00D10660"/>
    <w:rsid w:val="00D10AF1"/>
    <w:rsid w:val="00D16079"/>
    <w:rsid w:val="00D237BC"/>
    <w:rsid w:val="00D25D90"/>
    <w:rsid w:val="00D26DBF"/>
    <w:rsid w:val="00D30B00"/>
    <w:rsid w:val="00D317ED"/>
    <w:rsid w:val="00D31DBE"/>
    <w:rsid w:val="00D4197F"/>
    <w:rsid w:val="00D421F7"/>
    <w:rsid w:val="00D43552"/>
    <w:rsid w:val="00D44433"/>
    <w:rsid w:val="00D51FE9"/>
    <w:rsid w:val="00D55287"/>
    <w:rsid w:val="00D56AAA"/>
    <w:rsid w:val="00D576FB"/>
    <w:rsid w:val="00D610D4"/>
    <w:rsid w:val="00D62D87"/>
    <w:rsid w:val="00D64BEC"/>
    <w:rsid w:val="00D663D6"/>
    <w:rsid w:val="00D66F91"/>
    <w:rsid w:val="00D728BD"/>
    <w:rsid w:val="00D7714A"/>
    <w:rsid w:val="00D81419"/>
    <w:rsid w:val="00D8399F"/>
    <w:rsid w:val="00D870C5"/>
    <w:rsid w:val="00D93BC7"/>
    <w:rsid w:val="00D93F96"/>
    <w:rsid w:val="00D95DE8"/>
    <w:rsid w:val="00DA19A6"/>
    <w:rsid w:val="00DA2BFA"/>
    <w:rsid w:val="00DA2C1C"/>
    <w:rsid w:val="00DA3BBC"/>
    <w:rsid w:val="00DA76CD"/>
    <w:rsid w:val="00DA7E6D"/>
    <w:rsid w:val="00DB18B9"/>
    <w:rsid w:val="00DB195E"/>
    <w:rsid w:val="00DB25B0"/>
    <w:rsid w:val="00DB52CD"/>
    <w:rsid w:val="00DB60E7"/>
    <w:rsid w:val="00DB7489"/>
    <w:rsid w:val="00DD48BB"/>
    <w:rsid w:val="00DD5C22"/>
    <w:rsid w:val="00DD6FBC"/>
    <w:rsid w:val="00DE0133"/>
    <w:rsid w:val="00DE2137"/>
    <w:rsid w:val="00DE3A36"/>
    <w:rsid w:val="00DE4722"/>
    <w:rsid w:val="00DE5CCA"/>
    <w:rsid w:val="00DE62D5"/>
    <w:rsid w:val="00DE698B"/>
    <w:rsid w:val="00DE6AEA"/>
    <w:rsid w:val="00DF4735"/>
    <w:rsid w:val="00DF76C9"/>
    <w:rsid w:val="00DF7ED1"/>
    <w:rsid w:val="00E03DAE"/>
    <w:rsid w:val="00E06288"/>
    <w:rsid w:val="00E1121F"/>
    <w:rsid w:val="00E12A37"/>
    <w:rsid w:val="00E17140"/>
    <w:rsid w:val="00E2077A"/>
    <w:rsid w:val="00E31C4D"/>
    <w:rsid w:val="00E34DB0"/>
    <w:rsid w:val="00E4308A"/>
    <w:rsid w:val="00E43B2F"/>
    <w:rsid w:val="00E50BA3"/>
    <w:rsid w:val="00E57845"/>
    <w:rsid w:val="00E61338"/>
    <w:rsid w:val="00E614AD"/>
    <w:rsid w:val="00E62276"/>
    <w:rsid w:val="00E6318C"/>
    <w:rsid w:val="00E67868"/>
    <w:rsid w:val="00E70389"/>
    <w:rsid w:val="00E8188A"/>
    <w:rsid w:val="00E9048F"/>
    <w:rsid w:val="00E9085C"/>
    <w:rsid w:val="00EA0790"/>
    <w:rsid w:val="00EA2F27"/>
    <w:rsid w:val="00EA5B3B"/>
    <w:rsid w:val="00EA6D8F"/>
    <w:rsid w:val="00EA7B86"/>
    <w:rsid w:val="00EA7D16"/>
    <w:rsid w:val="00EB0E57"/>
    <w:rsid w:val="00EB476A"/>
    <w:rsid w:val="00EB48EE"/>
    <w:rsid w:val="00EB67BE"/>
    <w:rsid w:val="00EC45F4"/>
    <w:rsid w:val="00EC4BC5"/>
    <w:rsid w:val="00EC7841"/>
    <w:rsid w:val="00EC788B"/>
    <w:rsid w:val="00ED5FC9"/>
    <w:rsid w:val="00ED6D62"/>
    <w:rsid w:val="00EE0A8A"/>
    <w:rsid w:val="00EE0D6A"/>
    <w:rsid w:val="00EE3F05"/>
    <w:rsid w:val="00EF0DAF"/>
    <w:rsid w:val="00EF21EB"/>
    <w:rsid w:val="00EF59B5"/>
    <w:rsid w:val="00F01165"/>
    <w:rsid w:val="00F014D9"/>
    <w:rsid w:val="00F0153A"/>
    <w:rsid w:val="00F10F3C"/>
    <w:rsid w:val="00F153BA"/>
    <w:rsid w:val="00F21911"/>
    <w:rsid w:val="00F2192D"/>
    <w:rsid w:val="00F25024"/>
    <w:rsid w:val="00F26670"/>
    <w:rsid w:val="00F279C1"/>
    <w:rsid w:val="00F304FC"/>
    <w:rsid w:val="00F305D6"/>
    <w:rsid w:val="00F31445"/>
    <w:rsid w:val="00F316A4"/>
    <w:rsid w:val="00F324D7"/>
    <w:rsid w:val="00F33BEA"/>
    <w:rsid w:val="00F342C0"/>
    <w:rsid w:val="00F41BD0"/>
    <w:rsid w:val="00F56770"/>
    <w:rsid w:val="00F61220"/>
    <w:rsid w:val="00F67483"/>
    <w:rsid w:val="00F71A0C"/>
    <w:rsid w:val="00F759FB"/>
    <w:rsid w:val="00F7792F"/>
    <w:rsid w:val="00F80BFA"/>
    <w:rsid w:val="00F84699"/>
    <w:rsid w:val="00F90F75"/>
    <w:rsid w:val="00F91342"/>
    <w:rsid w:val="00F91BFE"/>
    <w:rsid w:val="00F92D38"/>
    <w:rsid w:val="00F94B58"/>
    <w:rsid w:val="00FA36FB"/>
    <w:rsid w:val="00FA3BCA"/>
    <w:rsid w:val="00FA4686"/>
    <w:rsid w:val="00FB0B6A"/>
    <w:rsid w:val="00FB3D2E"/>
    <w:rsid w:val="00FB42FF"/>
    <w:rsid w:val="00FB4422"/>
    <w:rsid w:val="00FC0036"/>
    <w:rsid w:val="00FC02EC"/>
    <w:rsid w:val="00FC2147"/>
    <w:rsid w:val="00FC2A98"/>
    <w:rsid w:val="00FC3FF7"/>
    <w:rsid w:val="00FC5FB4"/>
    <w:rsid w:val="00FC778C"/>
    <w:rsid w:val="00FD1FA4"/>
    <w:rsid w:val="00FE1E47"/>
    <w:rsid w:val="00FE1F1C"/>
    <w:rsid w:val="00FE449A"/>
    <w:rsid w:val="00FF1FD6"/>
    <w:rsid w:val="00FF23B0"/>
    <w:rsid w:val="00FF5079"/>
    <w:rsid w:val="00FF68D7"/>
    <w:rsid w:val="00FF6CFE"/>
    <w:rsid w:val="00FF7A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1223A6"/>
  <w15:docId w15:val="{E8B2AAE7-8204-4A4E-8FEE-3673989E7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6A69"/>
    <w:pPr>
      <w:spacing w:before="120" w:after="120" w:line="240" w:lineRule="auto"/>
    </w:pPr>
    <w:rPr>
      <w:rFonts w:eastAsiaTheme="minorEastAsia" w:cs="Times New Roman"/>
      <w:sz w:val="24"/>
      <w:szCs w:val="24"/>
    </w:rPr>
  </w:style>
  <w:style w:type="paragraph" w:styleId="Heading1">
    <w:name w:val="heading 1"/>
    <w:basedOn w:val="Normal"/>
    <w:link w:val="Heading1Char"/>
    <w:uiPriority w:val="9"/>
    <w:qFormat/>
    <w:rsid w:val="0013298E"/>
    <w:pPr>
      <w:spacing w:before="100" w:beforeAutospacing="1" w:after="100" w:afterAutospacing="1"/>
      <w:outlineLvl w:val="0"/>
    </w:pPr>
    <w:rPr>
      <w:rFonts w:asciiTheme="majorHAnsi" w:hAnsiTheme="majorHAnsi"/>
      <w:b/>
      <w:bCs/>
      <w:kern w:val="36"/>
      <w:sz w:val="48"/>
      <w:szCs w:val="48"/>
    </w:rPr>
  </w:style>
  <w:style w:type="paragraph" w:styleId="Heading2">
    <w:name w:val="heading 2"/>
    <w:basedOn w:val="Normal"/>
    <w:link w:val="Heading2Char"/>
    <w:uiPriority w:val="9"/>
    <w:qFormat/>
    <w:rsid w:val="0013298E"/>
    <w:pPr>
      <w:spacing w:before="100" w:beforeAutospacing="1" w:after="100" w:afterAutospacing="1"/>
      <w:outlineLvl w:val="1"/>
    </w:pPr>
    <w:rPr>
      <w:rFonts w:asciiTheme="majorHAnsi" w:hAnsiTheme="majorHAns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HeadingVivoline">
    <w:name w:val="Table Heading Vivoline"/>
    <w:basedOn w:val="TableNormal"/>
    <w:uiPriority w:val="99"/>
    <w:rsid w:val="00554393"/>
    <w:pPr>
      <w:spacing w:after="0" w:line="240" w:lineRule="auto"/>
    </w:pPr>
    <w:rPr>
      <w:lang w:val="de-DE"/>
    </w:rPr>
    <w:tblPr/>
    <w:tblStylePr w:type="firstRow">
      <w:pPr>
        <w:jc w:val="left"/>
      </w:pPr>
      <w:rPr>
        <w:rFonts w:asciiTheme="minorHAnsi" w:hAnsiTheme="minorHAnsi"/>
        <w:b/>
        <w:color w:val="FFFFFF" w:themeColor="background1"/>
        <w:sz w:val="22"/>
      </w:rPr>
      <w:tblPr/>
      <w:tcPr>
        <w:shd w:val="clear" w:color="auto" w:fill="00B6DE"/>
        <w:vAlign w:val="center"/>
      </w:tcPr>
    </w:tblStylePr>
  </w:style>
  <w:style w:type="paragraph" w:customStyle="1" w:styleId="Numeringwithspace">
    <w:name w:val="Numering with space"/>
    <w:basedOn w:val="Normal"/>
    <w:link w:val="NumeringwithspaceChar"/>
    <w:autoRedefine/>
    <w:qFormat/>
    <w:rsid w:val="00D10AF1"/>
    <w:pPr>
      <w:numPr>
        <w:numId w:val="2"/>
      </w:numPr>
      <w:spacing w:after="320"/>
    </w:pPr>
    <w:rPr>
      <w:lang w:val="sv-SE"/>
    </w:rPr>
  </w:style>
  <w:style w:type="character" w:customStyle="1" w:styleId="NumeringwithspaceChar">
    <w:name w:val="Numering with space Char"/>
    <w:basedOn w:val="DefaultParagraphFont"/>
    <w:link w:val="Numeringwithspace"/>
    <w:rsid w:val="00D10AF1"/>
    <w:rPr>
      <w:lang w:val="sv-SE"/>
    </w:rPr>
  </w:style>
  <w:style w:type="paragraph" w:styleId="ListParagraph">
    <w:name w:val="List Paragraph"/>
    <w:basedOn w:val="Normal"/>
    <w:uiPriority w:val="34"/>
    <w:qFormat/>
    <w:rsid w:val="001B717F"/>
    <w:pPr>
      <w:ind w:left="720"/>
      <w:contextualSpacing/>
    </w:pPr>
  </w:style>
  <w:style w:type="table" w:customStyle="1" w:styleId="PlainTable11">
    <w:name w:val="Plain Table 11"/>
    <w:basedOn w:val="TableNormal"/>
    <w:uiPriority w:val="41"/>
    <w:rsid w:val="001B717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3298E"/>
    <w:rPr>
      <w:rFonts w:asciiTheme="majorHAnsi" w:eastAsiaTheme="minorEastAsia" w:hAnsiTheme="majorHAnsi"/>
      <w:b/>
      <w:bCs/>
      <w:sz w:val="36"/>
      <w:szCs w:val="36"/>
    </w:rPr>
  </w:style>
  <w:style w:type="paragraph" w:styleId="Title">
    <w:name w:val="Title"/>
    <w:basedOn w:val="Normal"/>
    <w:next w:val="Normal"/>
    <w:link w:val="TitleChar"/>
    <w:qFormat/>
    <w:rsid w:val="00D93BC7"/>
    <w:pPr>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D93BC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3298E"/>
    <w:rPr>
      <w:rFonts w:asciiTheme="majorHAnsi" w:eastAsiaTheme="minorEastAsia" w:hAnsiTheme="majorHAnsi"/>
      <w:b/>
      <w:bCs/>
      <w:kern w:val="36"/>
      <w:sz w:val="48"/>
      <w:szCs w:val="48"/>
    </w:rPr>
  </w:style>
  <w:style w:type="paragraph" w:styleId="Header">
    <w:name w:val="header"/>
    <w:basedOn w:val="Normal"/>
    <w:link w:val="HeaderChar"/>
    <w:uiPriority w:val="99"/>
    <w:unhideWhenUsed/>
    <w:rsid w:val="007711DF"/>
    <w:pPr>
      <w:tabs>
        <w:tab w:val="center" w:pos="4680"/>
        <w:tab w:val="right" w:pos="9360"/>
      </w:tabs>
    </w:pPr>
  </w:style>
  <w:style w:type="character" w:customStyle="1" w:styleId="HeaderChar">
    <w:name w:val="Header Char"/>
    <w:basedOn w:val="DefaultParagraphFont"/>
    <w:link w:val="Header"/>
    <w:uiPriority w:val="99"/>
    <w:rsid w:val="007711DF"/>
    <w:rPr>
      <w:rFonts w:eastAsiaTheme="minorEastAsia" w:cs="Times New Roman"/>
      <w:sz w:val="24"/>
      <w:szCs w:val="24"/>
    </w:rPr>
  </w:style>
  <w:style w:type="paragraph" w:styleId="Footer">
    <w:name w:val="footer"/>
    <w:basedOn w:val="Normal"/>
    <w:link w:val="FooterChar"/>
    <w:uiPriority w:val="99"/>
    <w:unhideWhenUsed/>
    <w:rsid w:val="007711DF"/>
    <w:pPr>
      <w:tabs>
        <w:tab w:val="center" w:pos="4680"/>
        <w:tab w:val="right" w:pos="9360"/>
      </w:tabs>
    </w:pPr>
  </w:style>
  <w:style w:type="character" w:customStyle="1" w:styleId="FooterChar">
    <w:name w:val="Footer Char"/>
    <w:basedOn w:val="DefaultParagraphFont"/>
    <w:link w:val="Footer"/>
    <w:uiPriority w:val="99"/>
    <w:rsid w:val="007711DF"/>
    <w:rPr>
      <w:rFonts w:eastAsiaTheme="minorEastAsia" w:cs="Times New Roman"/>
      <w:sz w:val="24"/>
      <w:szCs w:val="24"/>
    </w:rPr>
  </w:style>
  <w:style w:type="table" w:styleId="TableGrid">
    <w:name w:val="Table Grid"/>
    <w:basedOn w:val="TableNormal"/>
    <w:uiPriority w:val="39"/>
    <w:rsid w:val="007711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next w:val="PlainTable32"/>
    <w:uiPriority w:val="43"/>
    <w:rsid w:val="006F203E"/>
    <w:pPr>
      <w:spacing w:before="100" w:after="0" w:line="240" w:lineRule="auto"/>
    </w:pPr>
    <w:rPr>
      <w:rFonts w:eastAsia="YouYuan"/>
      <w:sz w:val="20"/>
      <w:szCs w:val="20"/>
      <w:lang w:eastAsia="ja-JP"/>
    </w:rPr>
    <w:tblPr>
      <w:tblStyleRowBandSize w:val="1"/>
      <w:tblStyleColBandSize w:val="1"/>
    </w:tblPr>
    <w:tblStylePr w:type="firstRow">
      <w:rPr>
        <w:b/>
        <w:bCs/>
        <w:caps w:val="0"/>
      </w:rPr>
      <w:tblPr/>
      <w:tcPr>
        <w:tcBorders>
          <w:bottom w:val="single" w:sz="4" w:space="0" w:color="7F7F7F"/>
        </w:tcBorders>
      </w:tcPr>
    </w:tblStylePr>
    <w:tblStylePr w:type="lastRow">
      <w:rPr>
        <w:b w:val="0"/>
        <w:bCs/>
        <w:caps/>
      </w:rPr>
      <w:tblPr/>
      <w:tcPr>
        <w:tcBorders>
          <w:top w:val="nil"/>
        </w:tcBorders>
      </w:tcPr>
    </w:tblStylePr>
    <w:tblStylePr w:type="firstCol">
      <w:rPr>
        <w:b w:val="0"/>
        <w:bCs/>
        <w:caps w:val="0"/>
      </w:rPr>
      <w:tblPr/>
      <w:tcPr>
        <w:tcBorders>
          <w:right w:val="single" w:sz="4" w:space="0" w:color="7F7F7F"/>
        </w:tcBorders>
      </w:tcPr>
    </w:tblStylePr>
    <w:tblStylePr w:type="lastCol">
      <w:rPr>
        <w:b w:val="0"/>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32">
    <w:name w:val="Plain Table 32"/>
    <w:basedOn w:val="TableNormal"/>
    <w:uiPriority w:val="43"/>
    <w:rsid w:val="006F203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LessonHeading2">
    <w:name w:val="Lesson Heading 2"/>
    <w:basedOn w:val="LessonHeading1"/>
    <w:next w:val="Normal"/>
    <w:link w:val="LessonHeading2Char"/>
    <w:qFormat/>
    <w:rsid w:val="009C40F8"/>
    <w:pPr>
      <w:pBdr>
        <w:top w:val="single" w:sz="24" w:space="0" w:color="D9D9D9" w:themeColor="background1" w:themeShade="D9"/>
        <w:left w:val="single" w:sz="24" w:space="0" w:color="D9D9D9" w:themeColor="background1" w:themeShade="D9"/>
        <w:bottom w:val="single" w:sz="24" w:space="0" w:color="D9D9D9" w:themeColor="background1" w:themeShade="D9"/>
        <w:right w:val="single" w:sz="24" w:space="0" w:color="D9D9D9" w:themeColor="background1" w:themeShade="D9"/>
      </w:pBdr>
      <w:shd w:val="clear" w:color="auto" w:fill="D9D9D9" w:themeFill="background1" w:themeFillShade="D9"/>
      <w:outlineLvl w:val="1"/>
    </w:pPr>
    <w:rPr>
      <w:b w:val="0"/>
      <w:color w:val="auto"/>
    </w:rPr>
  </w:style>
  <w:style w:type="paragraph" w:customStyle="1" w:styleId="LessonHeading1">
    <w:name w:val="Lesson Heading 1"/>
    <w:basedOn w:val="Heading1"/>
    <w:next w:val="Normal"/>
    <w:link w:val="LessonHeading1Char"/>
    <w:qFormat/>
    <w:rsid w:val="004C1756"/>
    <w:pPr>
      <w:pBdr>
        <w:top w:val="single" w:sz="24" w:space="0" w:color="808080" w:themeColor="background1" w:themeShade="80"/>
        <w:left w:val="single" w:sz="24" w:space="0" w:color="808080" w:themeColor="background1" w:themeShade="80"/>
        <w:bottom w:val="single" w:sz="24" w:space="0" w:color="808080" w:themeColor="background1" w:themeShade="80"/>
        <w:right w:val="single" w:sz="24" w:space="0" w:color="808080" w:themeColor="background1" w:themeShade="80"/>
      </w:pBdr>
      <w:shd w:val="clear" w:color="auto" w:fill="808080" w:themeFill="background1" w:themeFillShade="80"/>
      <w:spacing w:line="276" w:lineRule="auto"/>
    </w:pPr>
    <w:rPr>
      <w:rFonts w:eastAsia="YouYuan" w:cs="Tahoma"/>
      <w:caps/>
      <w:color w:val="FFFFFF" w:themeColor="background1"/>
      <w:spacing w:val="15"/>
      <w:sz w:val="24"/>
      <w:szCs w:val="20"/>
      <w:lang w:eastAsia="ja-JP"/>
    </w:rPr>
  </w:style>
  <w:style w:type="character" w:styleId="PlaceholderText">
    <w:name w:val="Placeholder Text"/>
    <w:basedOn w:val="DefaultParagraphFont"/>
    <w:uiPriority w:val="99"/>
    <w:semiHidden/>
    <w:rsid w:val="00CB50EF"/>
    <w:rPr>
      <w:color w:val="808080"/>
    </w:rPr>
  </w:style>
  <w:style w:type="character" w:customStyle="1" w:styleId="LessonHeading1Char">
    <w:name w:val="Lesson Heading 1 Char"/>
    <w:basedOn w:val="DefaultParagraphFont"/>
    <w:link w:val="LessonHeading1"/>
    <w:rsid w:val="004C1756"/>
    <w:rPr>
      <w:rFonts w:asciiTheme="majorHAnsi" w:eastAsia="YouYuan" w:hAnsiTheme="majorHAnsi" w:cs="Tahoma"/>
      <w:b/>
      <w:bCs/>
      <w:caps/>
      <w:color w:val="FFFFFF" w:themeColor="background1"/>
      <w:spacing w:val="15"/>
      <w:kern w:val="36"/>
      <w:sz w:val="24"/>
      <w:szCs w:val="20"/>
      <w:shd w:val="clear" w:color="auto" w:fill="808080" w:themeFill="background1" w:themeFillShade="80"/>
      <w:lang w:eastAsia="ja-JP"/>
    </w:rPr>
  </w:style>
  <w:style w:type="character" w:styleId="Hyperlink">
    <w:name w:val="Hyperlink"/>
    <w:basedOn w:val="DefaultParagraphFont"/>
    <w:uiPriority w:val="99"/>
    <w:unhideWhenUsed/>
    <w:rsid w:val="00B76A69"/>
    <w:rPr>
      <w:color w:val="auto"/>
      <w:u w:val="single"/>
    </w:rPr>
  </w:style>
  <w:style w:type="character" w:customStyle="1" w:styleId="LessonHeading2Char">
    <w:name w:val="Lesson Heading 2 Char"/>
    <w:basedOn w:val="LessonHeading1Char"/>
    <w:link w:val="LessonHeading2"/>
    <w:rsid w:val="009C40F8"/>
    <w:rPr>
      <w:rFonts w:asciiTheme="majorHAnsi" w:eastAsia="YouYuan" w:hAnsiTheme="majorHAnsi" w:cs="Tahoma"/>
      <w:b w:val="0"/>
      <w:bCs/>
      <w:caps/>
      <w:color w:val="FFFFFF" w:themeColor="background1"/>
      <w:spacing w:val="15"/>
      <w:kern w:val="36"/>
      <w:sz w:val="24"/>
      <w:szCs w:val="20"/>
      <w:shd w:val="clear" w:color="auto" w:fill="D9D9D9" w:themeFill="background1" w:themeFillShade="D9"/>
      <w:lang w:eastAsia="ja-JP"/>
    </w:rPr>
  </w:style>
  <w:style w:type="paragraph" w:styleId="TOC1">
    <w:name w:val="toc 1"/>
    <w:basedOn w:val="Normal"/>
    <w:next w:val="Normal"/>
    <w:autoRedefine/>
    <w:uiPriority w:val="39"/>
    <w:unhideWhenUsed/>
    <w:rsid w:val="003D61C1"/>
    <w:pPr>
      <w:spacing w:after="100"/>
    </w:pPr>
    <w:rPr>
      <w:i/>
    </w:rPr>
  </w:style>
  <w:style w:type="paragraph" w:styleId="TOC2">
    <w:name w:val="toc 2"/>
    <w:basedOn w:val="Normal"/>
    <w:next w:val="Normal"/>
    <w:autoRedefine/>
    <w:uiPriority w:val="39"/>
    <w:unhideWhenUsed/>
    <w:rsid w:val="00A04876"/>
    <w:pPr>
      <w:spacing w:after="100"/>
      <w:ind w:left="240"/>
    </w:pPr>
    <w:rPr>
      <w:i/>
    </w:rPr>
  </w:style>
  <w:style w:type="table" w:customStyle="1" w:styleId="TableGridLight1">
    <w:name w:val="Table Grid Light1"/>
    <w:basedOn w:val="TableNormal"/>
    <w:uiPriority w:val="40"/>
    <w:rsid w:val="0046150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noteText">
    <w:name w:val="footnote text"/>
    <w:basedOn w:val="Normal"/>
    <w:link w:val="FootnoteTextChar"/>
    <w:uiPriority w:val="99"/>
    <w:semiHidden/>
    <w:unhideWhenUsed/>
    <w:rsid w:val="00F41BD0"/>
    <w:pPr>
      <w:spacing w:before="0" w:after="0"/>
    </w:pPr>
    <w:rPr>
      <w:sz w:val="20"/>
      <w:szCs w:val="20"/>
    </w:rPr>
  </w:style>
  <w:style w:type="character" w:customStyle="1" w:styleId="FootnoteTextChar">
    <w:name w:val="Footnote Text Char"/>
    <w:basedOn w:val="DefaultParagraphFont"/>
    <w:link w:val="FootnoteText"/>
    <w:uiPriority w:val="99"/>
    <w:semiHidden/>
    <w:rsid w:val="00F41BD0"/>
    <w:rPr>
      <w:rFonts w:eastAsiaTheme="minorEastAsia" w:cs="Times New Roman"/>
      <w:sz w:val="20"/>
      <w:szCs w:val="20"/>
    </w:rPr>
  </w:style>
  <w:style w:type="character" w:styleId="FootnoteReference">
    <w:name w:val="footnote reference"/>
    <w:basedOn w:val="DefaultParagraphFont"/>
    <w:uiPriority w:val="99"/>
    <w:semiHidden/>
    <w:unhideWhenUsed/>
    <w:rsid w:val="00F41BD0"/>
    <w:rPr>
      <w:vertAlign w:val="superscript"/>
    </w:rPr>
  </w:style>
  <w:style w:type="paragraph" w:styleId="BalloonText">
    <w:name w:val="Balloon Text"/>
    <w:basedOn w:val="Normal"/>
    <w:link w:val="BalloonTextChar"/>
    <w:uiPriority w:val="99"/>
    <w:semiHidden/>
    <w:unhideWhenUsed/>
    <w:rsid w:val="00594693"/>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4693"/>
    <w:rPr>
      <w:rFonts w:ascii="Segoe UI" w:eastAsiaTheme="minorEastAsia" w:hAnsi="Segoe UI" w:cs="Segoe UI"/>
      <w:sz w:val="18"/>
      <w:szCs w:val="18"/>
    </w:rPr>
  </w:style>
  <w:style w:type="character" w:styleId="CommentReference">
    <w:name w:val="annotation reference"/>
    <w:basedOn w:val="DefaultParagraphFont"/>
    <w:uiPriority w:val="99"/>
    <w:semiHidden/>
    <w:unhideWhenUsed/>
    <w:rsid w:val="00594693"/>
    <w:rPr>
      <w:sz w:val="16"/>
      <w:szCs w:val="16"/>
    </w:rPr>
  </w:style>
  <w:style w:type="paragraph" w:styleId="CommentText">
    <w:name w:val="annotation text"/>
    <w:basedOn w:val="Normal"/>
    <w:link w:val="CommentTextChar"/>
    <w:uiPriority w:val="99"/>
    <w:semiHidden/>
    <w:unhideWhenUsed/>
    <w:rsid w:val="00594693"/>
    <w:rPr>
      <w:sz w:val="20"/>
      <w:szCs w:val="20"/>
    </w:rPr>
  </w:style>
  <w:style w:type="character" w:customStyle="1" w:styleId="CommentTextChar">
    <w:name w:val="Comment Text Char"/>
    <w:basedOn w:val="DefaultParagraphFont"/>
    <w:link w:val="CommentText"/>
    <w:uiPriority w:val="99"/>
    <w:semiHidden/>
    <w:rsid w:val="00594693"/>
    <w:rPr>
      <w:rFonts w:eastAsiaTheme="minorEastAsia" w:cs="Times New Roman"/>
      <w:sz w:val="20"/>
      <w:szCs w:val="20"/>
    </w:rPr>
  </w:style>
  <w:style w:type="paragraph" w:styleId="CommentSubject">
    <w:name w:val="annotation subject"/>
    <w:basedOn w:val="CommentText"/>
    <w:next w:val="CommentText"/>
    <w:link w:val="CommentSubjectChar"/>
    <w:uiPriority w:val="99"/>
    <w:semiHidden/>
    <w:unhideWhenUsed/>
    <w:rsid w:val="00594693"/>
    <w:rPr>
      <w:b/>
      <w:bCs/>
    </w:rPr>
  </w:style>
  <w:style w:type="character" w:customStyle="1" w:styleId="CommentSubjectChar">
    <w:name w:val="Comment Subject Char"/>
    <w:basedOn w:val="CommentTextChar"/>
    <w:link w:val="CommentSubject"/>
    <w:uiPriority w:val="99"/>
    <w:semiHidden/>
    <w:rsid w:val="00594693"/>
    <w:rPr>
      <w:rFonts w:eastAsiaTheme="minorEastAsia" w:cs="Times New Roman"/>
      <w:b/>
      <w:bCs/>
      <w:sz w:val="20"/>
      <w:szCs w:val="20"/>
    </w:rPr>
  </w:style>
  <w:style w:type="character" w:customStyle="1" w:styleId="UnresolvedMention">
    <w:name w:val="Unresolved Mention"/>
    <w:basedOn w:val="DefaultParagraphFont"/>
    <w:uiPriority w:val="99"/>
    <w:semiHidden/>
    <w:unhideWhenUsed/>
    <w:rsid w:val="0059469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locklyDuino/BlocklyDuino"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hyperlink" Target="https://www.arduino.cc/en/Main/Software"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learn.adafruit.com/assets/2313"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s://creativecommons.org/licenses/by-sa/4.0/" TargetMode="External"/><Relationship Id="rId1" Type="http://schemas.openxmlformats.org/officeDocument/2006/relationships/hyperlink" Target="mailto:contact@harrypigot.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yp\AppData\Roaming\Microsoft\Templates\hmg_lesson.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94FFEF-F3C2-49CE-A058-F827DA612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hmg_lesson.dotx</Template>
  <TotalTime>2490</TotalTime>
  <Pages>7</Pages>
  <Words>1402</Words>
  <Characters>7994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Harryp</dc:creator>
  <cp:keywords/>
  <dc:description/>
  <cp:lastModifiedBy>Harryp</cp:lastModifiedBy>
  <cp:revision>85</cp:revision>
  <cp:lastPrinted>2018-12-02T19:26:00Z</cp:lastPrinted>
  <dcterms:created xsi:type="dcterms:W3CDTF">2018-05-29T04:12:00Z</dcterms:created>
  <dcterms:modified xsi:type="dcterms:W3CDTF">2018-12-02T19:26:00Z</dcterms:modified>
</cp:coreProperties>
</file>