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2"/>
        <w:gridCol w:w="5760"/>
      </w:tblGrid>
      <w:tr w:rsidR="00542451" w:rsidTr="00945DA5">
        <w:tc>
          <w:tcPr>
            <w:tcW w:w="3312" w:type="dxa"/>
            <w:vAlign w:val="center"/>
          </w:tcPr>
          <w:p w:rsidR="00183D10" w:rsidRDefault="007564D3" w:rsidP="004D1145">
            <w:r>
              <w:rPr>
                <w:noProof/>
              </w:rPr>
              <w:drawing>
                <wp:inline distT="0" distB="0" distL="0" distR="0">
                  <wp:extent cx="1966120" cy="1209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CKUP_16Sep17_2310_B36108_2.jpg"/>
                          <pic:cNvPicPr/>
                        </pic:nvPicPr>
                        <pic:blipFill rotWithShape="1">
                          <a:blip r:embed="rId7" cstate="print">
                            <a:extLst>
                              <a:ext uri="{28A0092B-C50C-407E-A947-70E740481C1C}">
                                <a14:useLocalDpi xmlns:a14="http://schemas.microsoft.com/office/drawing/2010/main" val="0"/>
                              </a:ext>
                            </a:extLst>
                          </a:blip>
                          <a:srcRect l="9292" t="20337" r="9443" b="29688"/>
                          <a:stretch/>
                        </pic:blipFill>
                        <pic:spPr bwMode="auto">
                          <a:xfrm>
                            <a:off x="0" y="0"/>
                            <a:ext cx="2198551" cy="1352049"/>
                          </a:xfrm>
                          <a:prstGeom prst="rect">
                            <a:avLst/>
                          </a:prstGeom>
                          <a:ln>
                            <a:noFill/>
                          </a:ln>
                          <a:extLst>
                            <a:ext uri="{53640926-AAD7-44D8-BBD7-CCE9431645EC}">
                              <a14:shadowObscured xmlns:a14="http://schemas.microsoft.com/office/drawing/2010/main"/>
                            </a:ext>
                          </a:extLst>
                        </pic:spPr>
                      </pic:pic>
                    </a:graphicData>
                  </a:graphic>
                </wp:inline>
              </w:drawing>
            </w:r>
          </w:p>
        </w:tc>
        <w:tc>
          <w:tcPr>
            <w:tcW w:w="5760" w:type="dxa"/>
            <w:vAlign w:val="center"/>
          </w:tcPr>
          <w:p w:rsidR="00542451" w:rsidRDefault="00542451" w:rsidP="00CB50EF">
            <w:pPr>
              <w:pStyle w:val="Title"/>
            </w:pPr>
            <w:r w:rsidRPr="00542451">
              <w:rPr>
                <w:noProof/>
              </w:rPr>
              <w:drawing>
                <wp:inline distT="0" distB="0" distL="0" distR="0" wp14:anchorId="6A77D25D" wp14:editId="152F603C">
                  <wp:extent cx="2743200" cy="32155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321550"/>
                          </a:xfrm>
                          <a:prstGeom prst="rect">
                            <a:avLst/>
                          </a:prstGeom>
                        </pic:spPr>
                      </pic:pic>
                    </a:graphicData>
                  </a:graphic>
                </wp:inline>
              </w:drawing>
            </w:r>
          </w:p>
          <w:p w:rsidR="00183D10" w:rsidRDefault="003C348E" w:rsidP="00A73740">
            <w:pPr>
              <w:pStyle w:val="Title"/>
            </w:pPr>
            <w:r>
              <w:t>Foundation</w:t>
            </w:r>
            <w:r w:rsidR="0093328A">
              <w:t xml:space="preserve"> Activity</w:t>
            </w:r>
            <w:r w:rsidR="00BF6046">
              <w:t xml:space="preserve"> </w:t>
            </w:r>
            <w:r w:rsidR="00807596">
              <w:t>11</w:t>
            </w:r>
            <w:r w:rsidR="00807596">
              <w:br/>
              <w:t>Voltage Divider</w:t>
            </w:r>
            <w:r w:rsidR="00A73740">
              <w:t xml:space="preserve"> </w:t>
            </w:r>
            <w:r w:rsidR="00970A53">
              <w:t>Nightlight</w:t>
            </w:r>
          </w:p>
        </w:tc>
      </w:tr>
    </w:tbl>
    <w:p w:rsidR="001B717F" w:rsidRPr="00EB73FC" w:rsidRDefault="00695EAD" w:rsidP="00695EAD">
      <w:pPr>
        <w:pStyle w:val="LessonHeading1"/>
        <w:outlineLvl w:val="9"/>
      </w:pPr>
      <w:r>
        <w:t xml:space="preserve">Contents and </w:t>
      </w:r>
      <w:r w:rsidR="001B717F">
        <w:t>Learning Outcomes</w:t>
      </w:r>
    </w:p>
    <w:p w:rsidR="00572FD0" w:rsidRDefault="00CA2A17" w:rsidP="00572FD0">
      <w:pPr>
        <w:rPr>
          <w:lang w:eastAsia="ja-JP"/>
        </w:rPr>
      </w:pPr>
      <w:r>
        <w:rPr>
          <w:lang w:eastAsia="ja-JP"/>
        </w:rPr>
        <w:t>Students will u</w:t>
      </w:r>
      <w:r w:rsidR="00572FD0" w:rsidRPr="00572FD0">
        <w:rPr>
          <w:lang w:eastAsia="ja-JP"/>
        </w:rPr>
        <w:t>se a voltage divider circuit to control an LED with a light-</w:t>
      </w:r>
      <w:r w:rsidR="003A4661">
        <w:rPr>
          <w:lang w:eastAsia="ja-JP"/>
        </w:rPr>
        <w:t>depende</w:t>
      </w:r>
      <w:r w:rsidR="00DC0A47">
        <w:rPr>
          <w:lang w:eastAsia="ja-JP"/>
        </w:rPr>
        <w:t>nt</w:t>
      </w:r>
      <w:r w:rsidR="00572FD0" w:rsidRPr="00572FD0">
        <w:rPr>
          <w:lang w:eastAsia="ja-JP"/>
        </w:rPr>
        <w:t xml:space="preserve"> resistor</w:t>
      </w:r>
      <w:r>
        <w:rPr>
          <w:lang w:eastAsia="ja-JP"/>
        </w:rPr>
        <w:t xml:space="preserve">. </w:t>
      </w:r>
      <w:r w:rsidR="00572FD0" w:rsidRPr="00572FD0">
        <w:rPr>
          <w:lang w:eastAsia="ja-JP"/>
        </w:rPr>
        <w:t xml:space="preserve">This activity is intended to lay the foundation for discussing transistors. </w:t>
      </w:r>
      <w:r w:rsidR="00572FD0">
        <w:rPr>
          <w:lang w:eastAsia="ja-JP"/>
        </w:rPr>
        <w:t xml:space="preserve">To this end, the </w:t>
      </w:r>
      <w:r w:rsidR="00970A53">
        <w:rPr>
          <w:lang w:eastAsia="ja-JP"/>
        </w:rPr>
        <w:t>nightlight</w:t>
      </w:r>
      <w:r w:rsidR="00572FD0" w:rsidRPr="00572FD0">
        <w:rPr>
          <w:lang w:eastAsia="ja-JP"/>
        </w:rPr>
        <w:t xml:space="preserve"> circuit design is deliberately flawed</w:t>
      </w:r>
      <w:r w:rsidR="00572FD0">
        <w:rPr>
          <w:lang w:eastAsia="ja-JP"/>
        </w:rPr>
        <w:t>.</w:t>
      </w:r>
    </w:p>
    <w:sdt>
      <w:sdtPr>
        <w:id w:val="2037925527"/>
        <w:docPartObj>
          <w:docPartGallery w:val="Table of Contents"/>
          <w:docPartUnique/>
        </w:docPartObj>
      </w:sdtPr>
      <w:sdtEndPr>
        <w:rPr>
          <w:b/>
          <w:bCs/>
          <w:noProof/>
        </w:rPr>
      </w:sdtEndPr>
      <w:sdtContent>
        <w:p w:rsidR="003D61C1" w:rsidRDefault="003D61C1" w:rsidP="003D61C1">
          <w:pPr>
            <w:spacing w:before="0"/>
            <w:rPr>
              <w:lang w:eastAsia="ja-JP"/>
            </w:rPr>
          </w:pPr>
          <w:r>
            <w:t xml:space="preserve">This activity should take </w:t>
          </w:r>
          <w:r w:rsidRPr="00232C02">
            <w:rPr>
              <w:b/>
            </w:rPr>
            <w:t>~1 hour</w:t>
          </w:r>
          <w:r w:rsidR="004E1285">
            <w:rPr>
              <w:b/>
            </w:rPr>
            <w:t xml:space="preserve"> (1.5 hours is recommended)</w:t>
          </w:r>
          <w:r>
            <w:t xml:space="preserve"> to complete:</w:t>
          </w:r>
        </w:p>
        <w:p w:rsidR="0043499A" w:rsidRDefault="00986A20" w:rsidP="0043499A">
          <w:pPr>
            <w:pStyle w:val="TOC1"/>
            <w:rPr>
              <w:rFonts w:cstheme="minorBidi"/>
              <w:noProof/>
              <w:sz w:val="22"/>
              <w:szCs w:val="22"/>
            </w:rPr>
          </w:pPr>
          <w:r>
            <w:fldChar w:fldCharType="begin"/>
          </w:r>
          <w:r>
            <w:instrText xml:space="preserve"> TOC \o "1-3" \h \z \u </w:instrText>
          </w:r>
          <w:r>
            <w:fldChar w:fldCharType="separate"/>
          </w:r>
          <w:hyperlink w:anchor="_Toc531546789" w:history="1">
            <w:r w:rsidR="0043499A" w:rsidRPr="00290B03">
              <w:rPr>
                <w:rStyle w:val="Hyperlink"/>
                <w:noProof/>
              </w:rPr>
              <w:t>Materials and Costs per Student</w:t>
            </w:r>
            <w:r w:rsidR="0043499A">
              <w:rPr>
                <w:noProof/>
                <w:webHidden/>
              </w:rPr>
              <w:tab/>
            </w:r>
            <w:r w:rsidR="0043499A">
              <w:rPr>
                <w:noProof/>
                <w:webHidden/>
              </w:rPr>
              <w:fldChar w:fldCharType="begin"/>
            </w:r>
            <w:r w:rsidR="0043499A">
              <w:rPr>
                <w:noProof/>
                <w:webHidden/>
              </w:rPr>
              <w:instrText xml:space="preserve"> PAGEREF _Toc531546789 \h </w:instrText>
            </w:r>
            <w:r w:rsidR="0043499A">
              <w:rPr>
                <w:noProof/>
                <w:webHidden/>
              </w:rPr>
            </w:r>
            <w:r w:rsidR="0043499A">
              <w:rPr>
                <w:noProof/>
                <w:webHidden/>
              </w:rPr>
              <w:fldChar w:fldCharType="separate"/>
            </w:r>
            <w:r w:rsidR="00DB46DA">
              <w:rPr>
                <w:noProof/>
                <w:webHidden/>
              </w:rPr>
              <w:t>2</w:t>
            </w:r>
            <w:r w:rsidR="0043499A">
              <w:rPr>
                <w:noProof/>
                <w:webHidden/>
              </w:rPr>
              <w:fldChar w:fldCharType="end"/>
            </w:r>
          </w:hyperlink>
        </w:p>
        <w:p w:rsidR="0043499A" w:rsidRDefault="0043499A" w:rsidP="0043499A">
          <w:pPr>
            <w:pStyle w:val="TOC1"/>
            <w:rPr>
              <w:rFonts w:cstheme="minorBidi"/>
              <w:noProof/>
              <w:sz w:val="22"/>
              <w:szCs w:val="22"/>
            </w:rPr>
          </w:pPr>
          <w:hyperlink w:anchor="_Toc531546790" w:history="1">
            <w:r w:rsidRPr="00290B03">
              <w:rPr>
                <w:rStyle w:val="Hyperlink"/>
                <w:noProof/>
              </w:rPr>
              <w:t>Lesson</w:t>
            </w:r>
            <w:r>
              <w:rPr>
                <w:noProof/>
                <w:webHidden/>
              </w:rPr>
              <w:tab/>
            </w:r>
            <w:r>
              <w:rPr>
                <w:noProof/>
                <w:webHidden/>
              </w:rPr>
              <w:fldChar w:fldCharType="begin"/>
            </w:r>
            <w:r>
              <w:rPr>
                <w:noProof/>
                <w:webHidden/>
              </w:rPr>
              <w:instrText xml:space="preserve"> PAGEREF _Toc531546790 \h </w:instrText>
            </w:r>
            <w:r>
              <w:rPr>
                <w:noProof/>
                <w:webHidden/>
              </w:rPr>
            </w:r>
            <w:r>
              <w:rPr>
                <w:noProof/>
                <w:webHidden/>
              </w:rPr>
              <w:fldChar w:fldCharType="separate"/>
            </w:r>
            <w:r w:rsidR="00DB46DA">
              <w:rPr>
                <w:noProof/>
                <w:webHidden/>
              </w:rPr>
              <w:t>3</w:t>
            </w:r>
            <w:r>
              <w:rPr>
                <w:noProof/>
                <w:webHidden/>
              </w:rPr>
              <w:fldChar w:fldCharType="end"/>
            </w:r>
          </w:hyperlink>
        </w:p>
        <w:p w:rsidR="0043499A" w:rsidRDefault="0043499A">
          <w:pPr>
            <w:pStyle w:val="TOC2"/>
            <w:tabs>
              <w:tab w:val="right" w:leader="dot" w:pos="9016"/>
            </w:tabs>
            <w:rPr>
              <w:rFonts w:cstheme="minorBidi"/>
              <w:i w:val="0"/>
              <w:noProof/>
              <w:sz w:val="22"/>
              <w:szCs w:val="22"/>
            </w:rPr>
          </w:pPr>
          <w:hyperlink w:anchor="_Toc531546791" w:history="1">
            <w:r w:rsidRPr="00290B03">
              <w:rPr>
                <w:rStyle w:val="Hyperlink"/>
                <w:noProof/>
              </w:rPr>
              <w:t>Activity Overview (2 minutes)</w:t>
            </w:r>
            <w:r>
              <w:rPr>
                <w:noProof/>
                <w:webHidden/>
              </w:rPr>
              <w:tab/>
            </w:r>
            <w:r>
              <w:rPr>
                <w:noProof/>
                <w:webHidden/>
              </w:rPr>
              <w:fldChar w:fldCharType="begin"/>
            </w:r>
            <w:r>
              <w:rPr>
                <w:noProof/>
                <w:webHidden/>
              </w:rPr>
              <w:instrText xml:space="preserve"> PAGEREF _Toc531546791 \h </w:instrText>
            </w:r>
            <w:r>
              <w:rPr>
                <w:noProof/>
                <w:webHidden/>
              </w:rPr>
            </w:r>
            <w:r>
              <w:rPr>
                <w:noProof/>
                <w:webHidden/>
              </w:rPr>
              <w:fldChar w:fldCharType="separate"/>
            </w:r>
            <w:r w:rsidR="00DB46DA">
              <w:rPr>
                <w:noProof/>
                <w:webHidden/>
              </w:rPr>
              <w:t>3</w:t>
            </w:r>
            <w:r>
              <w:rPr>
                <w:noProof/>
                <w:webHidden/>
              </w:rPr>
              <w:fldChar w:fldCharType="end"/>
            </w:r>
          </w:hyperlink>
        </w:p>
        <w:p w:rsidR="0043499A" w:rsidRDefault="0043499A">
          <w:pPr>
            <w:pStyle w:val="TOC2"/>
            <w:tabs>
              <w:tab w:val="right" w:leader="dot" w:pos="9016"/>
            </w:tabs>
            <w:rPr>
              <w:rFonts w:cstheme="minorBidi"/>
              <w:i w:val="0"/>
              <w:noProof/>
              <w:sz w:val="22"/>
              <w:szCs w:val="22"/>
            </w:rPr>
          </w:pPr>
          <w:hyperlink w:anchor="_Toc531546792" w:history="1">
            <w:r w:rsidRPr="00290B03">
              <w:rPr>
                <w:rStyle w:val="Hyperlink"/>
                <w:noProof/>
              </w:rPr>
              <w:t>Voltage Divider (15 minutes)</w:t>
            </w:r>
            <w:r>
              <w:rPr>
                <w:noProof/>
                <w:webHidden/>
              </w:rPr>
              <w:tab/>
            </w:r>
            <w:r>
              <w:rPr>
                <w:noProof/>
                <w:webHidden/>
              </w:rPr>
              <w:fldChar w:fldCharType="begin"/>
            </w:r>
            <w:r>
              <w:rPr>
                <w:noProof/>
                <w:webHidden/>
              </w:rPr>
              <w:instrText xml:space="preserve"> PAGEREF _Toc531546792 \h </w:instrText>
            </w:r>
            <w:r>
              <w:rPr>
                <w:noProof/>
                <w:webHidden/>
              </w:rPr>
            </w:r>
            <w:r>
              <w:rPr>
                <w:noProof/>
                <w:webHidden/>
              </w:rPr>
              <w:fldChar w:fldCharType="separate"/>
            </w:r>
            <w:r w:rsidR="00DB46DA">
              <w:rPr>
                <w:noProof/>
                <w:webHidden/>
              </w:rPr>
              <w:t>3</w:t>
            </w:r>
            <w:r>
              <w:rPr>
                <w:noProof/>
                <w:webHidden/>
              </w:rPr>
              <w:fldChar w:fldCharType="end"/>
            </w:r>
          </w:hyperlink>
        </w:p>
        <w:p w:rsidR="0043499A" w:rsidRDefault="0043499A">
          <w:pPr>
            <w:pStyle w:val="TOC2"/>
            <w:tabs>
              <w:tab w:val="right" w:leader="dot" w:pos="9016"/>
            </w:tabs>
            <w:rPr>
              <w:rFonts w:cstheme="minorBidi"/>
              <w:i w:val="0"/>
              <w:noProof/>
              <w:sz w:val="22"/>
              <w:szCs w:val="22"/>
            </w:rPr>
          </w:pPr>
          <w:hyperlink w:anchor="_Toc531546793" w:history="1">
            <w:r w:rsidRPr="00290B03">
              <w:rPr>
                <w:rStyle w:val="Hyperlink"/>
                <w:noProof/>
              </w:rPr>
              <w:t>LED Properties (5 minutes)</w:t>
            </w:r>
            <w:r>
              <w:rPr>
                <w:noProof/>
                <w:webHidden/>
              </w:rPr>
              <w:tab/>
            </w:r>
            <w:r>
              <w:rPr>
                <w:noProof/>
                <w:webHidden/>
              </w:rPr>
              <w:fldChar w:fldCharType="begin"/>
            </w:r>
            <w:r>
              <w:rPr>
                <w:noProof/>
                <w:webHidden/>
              </w:rPr>
              <w:instrText xml:space="preserve"> PAGEREF _Toc531546793 \h </w:instrText>
            </w:r>
            <w:r>
              <w:rPr>
                <w:noProof/>
                <w:webHidden/>
              </w:rPr>
            </w:r>
            <w:r>
              <w:rPr>
                <w:noProof/>
                <w:webHidden/>
              </w:rPr>
              <w:fldChar w:fldCharType="separate"/>
            </w:r>
            <w:r w:rsidR="00DB46DA">
              <w:rPr>
                <w:noProof/>
                <w:webHidden/>
              </w:rPr>
              <w:t>4</w:t>
            </w:r>
            <w:r>
              <w:rPr>
                <w:noProof/>
                <w:webHidden/>
              </w:rPr>
              <w:fldChar w:fldCharType="end"/>
            </w:r>
          </w:hyperlink>
        </w:p>
        <w:p w:rsidR="0043499A" w:rsidRDefault="0043499A">
          <w:pPr>
            <w:pStyle w:val="TOC2"/>
            <w:tabs>
              <w:tab w:val="right" w:leader="dot" w:pos="9016"/>
            </w:tabs>
            <w:rPr>
              <w:rFonts w:cstheme="minorBidi"/>
              <w:i w:val="0"/>
              <w:noProof/>
              <w:sz w:val="22"/>
              <w:szCs w:val="22"/>
            </w:rPr>
          </w:pPr>
          <w:hyperlink w:anchor="_Toc531546794" w:history="1">
            <w:r w:rsidRPr="00290B03">
              <w:rPr>
                <w:rStyle w:val="Hyperlink"/>
                <w:noProof/>
              </w:rPr>
              <w:t>Light Dependent Resistor (LDR) (10 minutes)</w:t>
            </w:r>
            <w:r>
              <w:rPr>
                <w:noProof/>
                <w:webHidden/>
              </w:rPr>
              <w:tab/>
            </w:r>
            <w:r>
              <w:rPr>
                <w:noProof/>
                <w:webHidden/>
              </w:rPr>
              <w:fldChar w:fldCharType="begin"/>
            </w:r>
            <w:r>
              <w:rPr>
                <w:noProof/>
                <w:webHidden/>
              </w:rPr>
              <w:instrText xml:space="preserve"> PAGEREF _Toc531546794 \h </w:instrText>
            </w:r>
            <w:r>
              <w:rPr>
                <w:noProof/>
                <w:webHidden/>
              </w:rPr>
            </w:r>
            <w:r>
              <w:rPr>
                <w:noProof/>
                <w:webHidden/>
              </w:rPr>
              <w:fldChar w:fldCharType="separate"/>
            </w:r>
            <w:r w:rsidR="00DB46DA">
              <w:rPr>
                <w:noProof/>
                <w:webHidden/>
              </w:rPr>
              <w:t>5</w:t>
            </w:r>
            <w:r>
              <w:rPr>
                <w:noProof/>
                <w:webHidden/>
              </w:rPr>
              <w:fldChar w:fldCharType="end"/>
            </w:r>
          </w:hyperlink>
        </w:p>
        <w:p w:rsidR="0043499A" w:rsidRDefault="0043499A">
          <w:pPr>
            <w:pStyle w:val="TOC2"/>
            <w:tabs>
              <w:tab w:val="right" w:leader="dot" w:pos="9016"/>
            </w:tabs>
            <w:rPr>
              <w:rFonts w:cstheme="minorBidi"/>
              <w:i w:val="0"/>
              <w:noProof/>
              <w:sz w:val="22"/>
              <w:szCs w:val="22"/>
            </w:rPr>
          </w:pPr>
          <w:hyperlink w:anchor="_Toc531546795" w:history="1">
            <w:r w:rsidRPr="00290B03">
              <w:rPr>
                <w:rStyle w:val="Hyperlink"/>
                <w:noProof/>
              </w:rPr>
              <w:t>Building the Nightlight Circuit (20 mintues)</w:t>
            </w:r>
            <w:r>
              <w:rPr>
                <w:noProof/>
                <w:webHidden/>
              </w:rPr>
              <w:tab/>
            </w:r>
            <w:r>
              <w:rPr>
                <w:noProof/>
                <w:webHidden/>
              </w:rPr>
              <w:fldChar w:fldCharType="begin"/>
            </w:r>
            <w:r>
              <w:rPr>
                <w:noProof/>
                <w:webHidden/>
              </w:rPr>
              <w:instrText xml:space="preserve"> PAGEREF _Toc531546795 \h </w:instrText>
            </w:r>
            <w:r>
              <w:rPr>
                <w:noProof/>
                <w:webHidden/>
              </w:rPr>
            </w:r>
            <w:r>
              <w:rPr>
                <w:noProof/>
                <w:webHidden/>
              </w:rPr>
              <w:fldChar w:fldCharType="separate"/>
            </w:r>
            <w:r w:rsidR="00DB46DA">
              <w:rPr>
                <w:noProof/>
                <w:webHidden/>
              </w:rPr>
              <w:t>6</w:t>
            </w:r>
            <w:r>
              <w:rPr>
                <w:noProof/>
                <w:webHidden/>
              </w:rPr>
              <w:fldChar w:fldCharType="end"/>
            </w:r>
          </w:hyperlink>
        </w:p>
        <w:p w:rsidR="0043499A" w:rsidRDefault="0043499A">
          <w:pPr>
            <w:pStyle w:val="TOC2"/>
            <w:tabs>
              <w:tab w:val="right" w:leader="dot" w:pos="9016"/>
            </w:tabs>
            <w:rPr>
              <w:rFonts w:cstheme="minorBidi"/>
              <w:i w:val="0"/>
              <w:noProof/>
              <w:sz w:val="22"/>
              <w:szCs w:val="22"/>
            </w:rPr>
          </w:pPr>
          <w:hyperlink w:anchor="_Toc531546796" w:history="1">
            <w:r w:rsidRPr="00290B03">
              <w:rPr>
                <w:rStyle w:val="Hyperlink"/>
                <w:noProof/>
              </w:rPr>
              <w:t>Debrief Discussion (10 minutes)</w:t>
            </w:r>
            <w:r>
              <w:rPr>
                <w:noProof/>
                <w:webHidden/>
              </w:rPr>
              <w:tab/>
            </w:r>
            <w:r>
              <w:rPr>
                <w:noProof/>
                <w:webHidden/>
              </w:rPr>
              <w:fldChar w:fldCharType="begin"/>
            </w:r>
            <w:r>
              <w:rPr>
                <w:noProof/>
                <w:webHidden/>
              </w:rPr>
              <w:instrText xml:space="preserve"> PAGEREF _Toc531546796 \h </w:instrText>
            </w:r>
            <w:r>
              <w:rPr>
                <w:noProof/>
                <w:webHidden/>
              </w:rPr>
            </w:r>
            <w:r>
              <w:rPr>
                <w:noProof/>
                <w:webHidden/>
              </w:rPr>
              <w:fldChar w:fldCharType="separate"/>
            </w:r>
            <w:r w:rsidR="00DB46DA">
              <w:rPr>
                <w:noProof/>
                <w:webHidden/>
              </w:rPr>
              <w:t>6</w:t>
            </w:r>
            <w:r>
              <w:rPr>
                <w:noProof/>
                <w:webHidden/>
              </w:rPr>
              <w:fldChar w:fldCharType="end"/>
            </w:r>
          </w:hyperlink>
        </w:p>
        <w:p w:rsidR="0043499A" w:rsidRDefault="0043499A" w:rsidP="0043499A">
          <w:pPr>
            <w:pStyle w:val="TOC1"/>
            <w:rPr>
              <w:rFonts w:cstheme="minorBidi"/>
              <w:noProof/>
              <w:sz w:val="22"/>
              <w:szCs w:val="22"/>
            </w:rPr>
          </w:pPr>
          <w:hyperlink w:anchor="_Toc531546797" w:history="1">
            <w:r w:rsidRPr="00290B03">
              <w:rPr>
                <w:rStyle w:val="Hyperlink"/>
                <w:noProof/>
              </w:rPr>
              <w:t>Challenge and Explore</w:t>
            </w:r>
            <w:r>
              <w:rPr>
                <w:noProof/>
                <w:webHidden/>
              </w:rPr>
              <w:tab/>
            </w:r>
            <w:r>
              <w:rPr>
                <w:noProof/>
                <w:webHidden/>
              </w:rPr>
              <w:fldChar w:fldCharType="begin"/>
            </w:r>
            <w:r>
              <w:rPr>
                <w:noProof/>
                <w:webHidden/>
              </w:rPr>
              <w:instrText xml:space="preserve"> PAGEREF _Toc531546797 \h </w:instrText>
            </w:r>
            <w:r>
              <w:rPr>
                <w:noProof/>
                <w:webHidden/>
              </w:rPr>
            </w:r>
            <w:r>
              <w:rPr>
                <w:noProof/>
                <w:webHidden/>
              </w:rPr>
              <w:fldChar w:fldCharType="separate"/>
            </w:r>
            <w:r w:rsidR="00DB46DA">
              <w:rPr>
                <w:noProof/>
                <w:webHidden/>
              </w:rPr>
              <w:t>8</w:t>
            </w:r>
            <w:r>
              <w:rPr>
                <w:noProof/>
                <w:webHidden/>
              </w:rPr>
              <w:fldChar w:fldCharType="end"/>
            </w:r>
          </w:hyperlink>
        </w:p>
        <w:p w:rsidR="0043499A" w:rsidRDefault="0043499A" w:rsidP="0043499A">
          <w:pPr>
            <w:pStyle w:val="TOC1"/>
            <w:rPr>
              <w:rFonts w:cstheme="minorBidi"/>
              <w:noProof/>
              <w:sz w:val="22"/>
              <w:szCs w:val="22"/>
            </w:rPr>
          </w:pPr>
          <w:hyperlink w:anchor="_Toc531546798" w:history="1">
            <w:r w:rsidRPr="00290B03">
              <w:rPr>
                <w:rStyle w:val="Hyperlink"/>
                <w:noProof/>
              </w:rPr>
              <w:t>Frequently Asked Questions</w:t>
            </w:r>
            <w:r>
              <w:rPr>
                <w:noProof/>
                <w:webHidden/>
              </w:rPr>
              <w:tab/>
            </w:r>
            <w:r>
              <w:rPr>
                <w:noProof/>
                <w:webHidden/>
              </w:rPr>
              <w:fldChar w:fldCharType="begin"/>
            </w:r>
            <w:r>
              <w:rPr>
                <w:noProof/>
                <w:webHidden/>
              </w:rPr>
              <w:instrText xml:space="preserve"> PAGEREF _Toc531546798 \h </w:instrText>
            </w:r>
            <w:r>
              <w:rPr>
                <w:noProof/>
                <w:webHidden/>
              </w:rPr>
            </w:r>
            <w:r>
              <w:rPr>
                <w:noProof/>
                <w:webHidden/>
              </w:rPr>
              <w:fldChar w:fldCharType="separate"/>
            </w:r>
            <w:r w:rsidR="00DB46DA">
              <w:rPr>
                <w:noProof/>
                <w:webHidden/>
              </w:rPr>
              <w:t>9</w:t>
            </w:r>
            <w:r>
              <w:rPr>
                <w:noProof/>
                <w:webHidden/>
              </w:rPr>
              <w:fldChar w:fldCharType="end"/>
            </w:r>
          </w:hyperlink>
        </w:p>
        <w:p w:rsidR="003D61C1" w:rsidRPr="003D61C1" w:rsidRDefault="00986A20" w:rsidP="003B6F10">
          <w:pPr>
            <w:spacing w:before="0" w:after="0"/>
            <w:rPr>
              <w:b/>
              <w:bCs/>
              <w:noProof/>
            </w:rPr>
          </w:pPr>
          <w:r>
            <w:fldChar w:fldCharType="end"/>
          </w:r>
        </w:p>
      </w:sdtContent>
    </w:sdt>
    <w:p w:rsidR="00CD31E2" w:rsidRDefault="00CD31E2">
      <w:pPr>
        <w:spacing w:before="0" w:after="160" w:line="259" w:lineRule="auto"/>
        <w:rPr>
          <w:rFonts w:asciiTheme="majorHAnsi" w:eastAsia="YouYuan" w:hAnsiTheme="majorHAnsi" w:cs="Tahoma"/>
          <w:b/>
          <w:bCs/>
          <w:caps/>
          <w:color w:val="FFFFFF" w:themeColor="background1"/>
          <w:spacing w:val="15"/>
          <w:kern w:val="36"/>
          <w:szCs w:val="20"/>
          <w:lang w:eastAsia="ja-JP"/>
        </w:rPr>
      </w:pPr>
      <w:r>
        <w:br w:type="page"/>
      </w:r>
    </w:p>
    <w:p w:rsidR="001B717F" w:rsidRDefault="001B717F" w:rsidP="003B6F10">
      <w:pPr>
        <w:pStyle w:val="LessonHeading1"/>
        <w:spacing w:before="0" w:beforeAutospacing="0"/>
      </w:pPr>
      <w:bookmarkStart w:id="0" w:name="_Toc531546789"/>
      <w:r>
        <w:lastRenderedPageBreak/>
        <w:t xml:space="preserve">Materials and </w:t>
      </w:r>
      <w:r w:rsidR="003D61C1">
        <w:t>C</w:t>
      </w:r>
      <w:r>
        <w:t xml:space="preserve">osts per </w:t>
      </w:r>
      <w:r w:rsidR="003D61C1">
        <w:t>S</w:t>
      </w:r>
      <w:r>
        <w:t>tudent</w:t>
      </w:r>
      <w:bookmarkEnd w:id="0"/>
    </w:p>
    <w:p w:rsidR="001B717F" w:rsidRPr="00FD1281" w:rsidRDefault="001B717F" w:rsidP="001B717F">
      <w:pPr>
        <w:rPr>
          <w:lang w:eastAsia="ja-JP"/>
        </w:rPr>
      </w:pPr>
      <w:r w:rsidRPr="00FD1281">
        <w:rPr>
          <w:lang w:eastAsia="ja-JP"/>
        </w:rPr>
        <w:t>Assuming one kit of parts per student:</w:t>
      </w:r>
    </w:p>
    <w:tbl>
      <w:tblPr>
        <w:tblStyle w:val="PlainTable1"/>
        <w:tblW w:w="5000" w:type="pct"/>
        <w:tblLook w:val="04A0" w:firstRow="1" w:lastRow="0" w:firstColumn="1" w:lastColumn="0" w:noHBand="0" w:noVBand="1"/>
      </w:tblPr>
      <w:tblGrid>
        <w:gridCol w:w="3678"/>
        <w:gridCol w:w="642"/>
        <w:gridCol w:w="2004"/>
        <w:gridCol w:w="1488"/>
        <w:gridCol w:w="1204"/>
      </w:tblGrid>
      <w:tr w:rsidR="001B717F" w:rsidRPr="00FD1281" w:rsidTr="00197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pct"/>
            <w:hideMark/>
          </w:tcPr>
          <w:p w:rsidR="001B717F" w:rsidRPr="00FD1281" w:rsidRDefault="001B717F" w:rsidP="001971ED">
            <w:pPr>
              <w:rPr>
                <w:lang w:eastAsia="ja-JP"/>
              </w:rPr>
            </w:pPr>
            <w:r w:rsidRPr="00FD1281">
              <w:rPr>
                <w:lang w:eastAsia="ja-JP"/>
              </w:rPr>
              <w:t>Item</w:t>
            </w:r>
          </w:p>
        </w:tc>
        <w:tc>
          <w:tcPr>
            <w:tcW w:w="356" w:type="pct"/>
            <w:hideMark/>
          </w:tcPr>
          <w:p w:rsidR="001B717F" w:rsidRPr="00FD1281" w:rsidRDefault="001B717F" w:rsidP="001971ED">
            <w:pPr>
              <w:cnfStyle w:val="100000000000" w:firstRow="1" w:lastRow="0" w:firstColumn="0" w:lastColumn="0" w:oddVBand="0" w:evenVBand="0" w:oddHBand="0" w:evenHBand="0" w:firstRowFirstColumn="0" w:firstRowLastColumn="0" w:lastRowFirstColumn="0" w:lastRowLastColumn="0"/>
              <w:rPr>
                <w:lang w:eastAsia="ja-JP"/>
              </w:rPr>
            </w:pPr>
            <w:r w:rsidRPr="00FD1281">
              <w:rPr>
                <w:lang w:eastAsia="ja-JP"/>
              </w:rPr>
              <w:t>Qty.</w:t>
            </w:r>
          </w:p>
        </w:tc>
        <w:tc>
          <w:tcPr>
            <w:tcW w:w="1127" w:type="pct"/>
            <w:hideMark/>
          </w:tcPr>
          <w:p w:rsidR="001B717F" w:rsidRPr="00FD1281" w:rsidRDefault="001B717F" w:rsidP="001971ED">
            <w:pPr>
              <w:cnfStyle w:val="100000000000" w:firstRow="1" w:lastRow="0" w:firstColumn="0" w:lastColumn="0" w:oddVBand="0" w:evenVBand="0" w:oddHBand="0" w:evenHBand="0" w:firstRowFirstColumn="0" w:firstRowLastColumn="0" w:lastRowFirstColumn="0" w:lastRowLastColumn="0"/>
              <w:rPr>
                <w:lang w:eastAsia="ja-JP"/>
              </w:rPr>
            </w:pPr>
            <w:r w:rsidRPr="00FD1281">
              <w:rPr>
                <w:lang w:eastAsia="ja-JP"/>
              </w:rPr>
              <w:t>Cost per Student</w:t>
            </w:r>
            <w:hyperlink w:anchor="fn:1" w:history="1">
              <w:r w:rsidRPr="00FD1281">
                <w:rPr>
                  <w:rStyle w:val="Hyperlink"/>
                  <w:vertAlign w:val="superscript"/>
                  <w:lang w:eastAsia="ja-JP"/>
                </w:rPr>
                <w:t>1</w:t>
              </w:r>
            </w:hyperlink>
          </w:p>
        </w:tc>
        <w:tc>
          <w:tcPr>
            <w:tcW w:w="841" w:type="pct"/>
            <w:hideMark/>
          </w:tcPr>
          <w:p w:rsidR="001B717F" w:rsidRPr="00FD1281" w:rsidRDefault="001B717F" w:rsidP="001971ED">
            <w:pPr>
              <w:cnfStyle w:val="100000000000" w:firstRow="1" w:lastRow="0" w:firstColumn="0" w:lastColumn="0" w:oddVBand="0" w:evenVBand="0" w:oddHBand="0" w:evenHBand="0" w:firstRowFirstColumn="0" w:firstRowLastColumn="0" w:lastRowFirstColumn="0" w:lastRowLastColumn="0"/>
              <w:rPr>
                <w:lang w:eastAsia="ja-JP"/>
              </w:rPr>
            </w:pPr>
            <w:r w:rsidRPr="00FD1281">
              <w:rPr>
                <w:lang w:eastAsia="ja-JP"/>
              </w:rPr>
              <w:t>Expendable</w:t>
            </w:r>
            <w:hyperlink w:anchor="fn:2" w:history="1">
              <w:r w:rsidRPr="00FD1281">
                <w:rPr>
                  <w:rStyle w:val="Hyperlink"/>
                  <w:vertAlign w:val="superscript"/>
                  <w:lang w:eastAsia="ja-JP"/>
                </w:rPr>
                <w:t>2</w:t>
              </w:r>
            </w:hyperlink>
          </w:p>
        </w:tc>
        <w:tc>
          <w:tcPr>
            <w:tcW w:w="621" w:type="pct"/>
            <w:hideMark/>
          </w:tcPr>
          <w:p w:rsidR="001B717F" w:rsidRPr="00FD1281" w:rsidRDefault="001B717F" w:rsidP="001971ED">
            <w:pPr>
              <w:cnfStyle w:val="100000000000" w:firstRow="1" w:lastRow="0" w:firstColumn="0" w:lastColumn="0" w:oddVBand="0" w:evenVBand="0" w:oddHBand="0" w:evenHBand="0" w:firstRowFirstColumn="0" w:firstRowLastColumn="0" w:lastRowFirstColumn="0" w:lastRowLastColumn="0"/>
              <w:rPr>
                <w:lang w:eastAsia="ja-JP"/>
              </w:rPr>
            </w:pPr>
            <w:r w:rsidRPr="00FD1281">
              <w:rPr>
                <w:lang w:eastAsia="ja-JP"/>
              </w:rPr>
              <w:t>Supplier</w:t>
            </w:r>
          </w:p>
        </w:tc>
      </w:tr>
      <w:tr w:rsidR="00C313FE" w:rsidRPr="00FD1281" w:rsidTr="00C31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pct"/>
            <w:vAlign w:val="center"/>
          </w:tcPr>
          <w:p w:rsidR="00C313FE" w:rsidRPr="00C313FE" w:rsidRDefault="00060DC1" w:rsidP="00060DC1">
            <w:pPr>
              <w:spacing w:before="0" w:after="0"/>
              <w:rPr>
                <w:rFonts w:ascii="Calibri" w:eastAsia="Times New Roman" w:hAnsi="Calibri" w:cs="Calibri"/>
                <w:b w:val="0"/>
                <w:color w:val="000000"/>
                <w:sz w:val="22"/>
                <w:szCs w:val="22"/>
              </w:rPr>
            </w:pPr>
            <w:r>
              <w:rPr>
                <w:rFonts w:ascii="Calibri" w:hAnsi="Calibri" w:cs="Calibri"/>
                <w:b w:val="0"/>
                <w:color w:val="000000"/>
                <w:sz w:val="22"/>
                <w:szCs w:val="22"/>
              </w:rPr>
              <w:t xml:space="preserve">LED, </w:t>
            </w:r>
            <w:r w:rsidR="00C313FE" w:rsidRPr="00C313FE">
              <w:rPr>
                <w:rFonts w:ascii="Calibri" w:hAnsi="Calibri" w:cs="Calibri"/>
                <w:b w:val="0"/>
                <w:color w:val="000000"/>
                <w:sz w:val="22"/>
                <w:szCs w:val="22"/>
              </w:rPr>
              <w:t>5mm</w:t>
            </w:r>
            <w:r>
              <w:rPr>
                <w:rFonts w:ascii="Calibri" w:hAnsi="Calibri" w:cs="Calibri"/>
                <w:b w:val="0"/>
                <w:color w:val="000000"/>
                <w:sz w:val="22"/>
                <w:szCs w:val="22"/>
              </w:rPr>
              <w:t>, white</w:t>
            </w:r>
          </w:p>
        </w:tc>
        <w:tc>
          <w:tcPr>
            <w:tcW w:w="356" w:type="pct"/>
            <w:vAlign w:val="center"/>
          </w:tcPr>
          <w:p w:rsidR="00C313FE" w:rsidRDefault="00C313FE" w:rsidP="00C313FE">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hAnsi="Calibri" w:cs="Calibri"/>
                <w:color w:val="000000"/>
                <w:sz w:val="22"/>
                <w:szCs w:val="22"/>
              </w:rPr>
              <w:t>1</w:t>
            </w:r>
          </w:p>
        </w:tc>
        <w:tc>
          <w:tcPr>
            <w:tcW w:w="1127" w:type="pct"/>
            <w:vAlign w:val="center"/>
          </w:tcPr>
          <w:p w:rsidR="00C313FE" w:rsidRDefault="00C313FE" w:rsidP="00C313FE">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hAnsi="Calibri" w:cs="Calibri"/>
                <w:color w:val="000000"/>
                <w:sz w:val="22"/>
                <w:szCs w:val="22"/>
              </w:rPr>
              <w:t>0.02</w:t>
            </w:r>
          </w:p>
        </w:tc>
        <w:tc>
          <w:tcPr>
            <w:tcW w:w="841" w:type="pct"/>
            <w:vAlign w:val="center"/>
          </w:tcPr>
          <w:p w:rsidR="00C313FE" w:rsidRDefault="00C313FE" w:rsidP="00C313F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y</w:t>
            </w:r>
          </w:p>
        </w:tc>
        <w:tc>
          <w:tcPr>
            <w:tcW w:w="621" w:type="pct"/>
            <w:vAlign w:val="center"/>
          </w:tcPr>
          <w:p w:rsidR="00C313FE" w:rsidRPr="00C313FE" w:rsidRDefault="00C313FE" w:rsidP="00C313FE">
            <w:pPr>
              <w:spacing w:before="0" w:after="0"/>
              <w:cnfStyle w:val="000000100000" w:firstRow="0" w:lastRow="0" w:firstColumn="0" w:lastColumn="0" w:oddVBand="0" w:evenVBand="0" w:oddHBand="1" w:evenHBand="0" w:firstRowFirstColumn="0" w:firstRowLastColumn="0" w:lastRowFirstColumn="0" w:lastRowLastColumn="0"/>
              <w:rPr>
                <w:rStyle w:val="Hyperlink"/>
              </w:rPr>
            </w:pPr>
            <w:r w:rsidRPr="00C313FE">
              <w:rPr>
                <w:rStyle w:val="Hyperlink"/>
              </w:rPr>
              <w:t>AliExpress</w:t>
            </w:r>
          </w:p>
        </w:tc>
      </w:tr>
      <w:tr w:rsidR="00C313FE" w:rsidRPr="00FD1281" w:rsidTr="00C313FE">
        <w:tc>
          <w:tcPr>
            <w:cnfStyle w:val="001000000000" w:firstRow="0" w:lastRow="0" w:firstColumn="1" w:lastColumn="0" w:oddVBand="0" w:evenVBand="0" w:oddHBand="0" w:evenHBand="0" w:firstRowFirstColumn="0" w:firstRowLastColumn="0" w:lastRowFirstColumn="0" w:lastRowLastColumn="0"/>
            <w:tcW w:w="2055" w:type="pct"/>
            <w:vAlign w:val="center"/>
          </w:tcPr>
          <w:p w:rsidR="00C313FE" w:rsidRPr="00C313FE" w:rsidRDefault="00C313FE" w:rsidP="00B07C7B">
            <w:pPr>
              <w:rPr>
                <w:rFonts w:ascii="Calibri" w:hAnsi="Calibri" w:cs="Calibri"/>
                <w:b w:val="0"/>
                <w:color w:val="000000"/>
                <w:sz w:val="22"/>
                <w:szCs w:val="22"/>
              </w:rPr>
            </w:pPr>
            <w:r w:rsidRPr="00C313FE">
              <w:rPr>
                <w:rFonts w:ascii="Calibri" w:hAnsi="Calibri" w:cs="Calibri"/>
                <w:b w:val="0"/>
                <w:color w:val="000000"/>
                <w:sz w:val="22"/>
                <w:szCs w:val="22"/>
              </w:rPr>
              <w:t>Resistors</w:t>
            </w:r>
            <w:r w:rsidR="00B07C7B">
              <w:rPr>
                <w:rFonts w:ascii="Calibri" w:hAnsi="Calibri" w:cs="Calibri"/>
                <w:b w:val="0"/>
                <w:color w:val="000000"/>
                <w:sz w:val="22"/>
                <w:szCs w:val="22"/>
              </w:rPr>
              <w:t>, 1/4W, Assorted</w:t>
            </w:r>
          </w:p>
        </w:tc>
        <w:tc>
          <w:tcPr>
            <w:tcW w:w="356" w:type="pct"/>
            <w:vAlign w:val="center"/>
          </w:tcPr>
          <w:p w:rsidR="00C313FE" w:rsidRDefault="00C313FE" w:rsidP="00C313F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p>
        </w:tc>
        <w:tc>
          <w:tcPr>
            <w:tcW w:w="1127" w:type="pct"/>
            <w:vAlign w:val="center"/>
          </w:tcPr>
          <w:p w:rsidR="00C313FE" w:rsidRDefault="00C313FE" w:rsidP="00C313F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0.01</w:t>
            </w:r>
          </w:p>
        </w:tc>
        <w:tc>
          <w:tcPr>
            <w:tcW w:w="841" w:type="pct"/>
            <w:vAlign w:val="center"/>
          </w:tcPr>
          <w:p w:rsidR="00C313FE" w:rsidRDefault="00C313FE" w:rsidP="00C313F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y</w:t>
            </w:r>
          </w:p>
        </w:tc>
        <w:tc>
          <w:tcPr>
            <w:tcW w:w="621" w:type="pct"/>
            <w:vAlign w:val="center"/>
          </w:tcPr>
          <w:p w:rsidR="00C313FE" w:rsidRPr="00C313FE" w:rsidRDefault="00C313FE" w:rsidP="00C313FE">
            <w:pPr>
              <w:cnfStyle w:val="000000000000" w:firstRow="0" w:lastRow="0" w:firstColumn="0" w:lastColumn="0" w:oddVBand="0" w:evenVBand="0" w:oddHBand="0" w:evenHBand="0" w:firstRowFirstColumn="0" w:firstRowLastColumn="0" w:lastRowFirstColumn="0" w:lastRowLastColumn="0"/>
              <w:rPr>
                <w:rStyle w:val="Hyperlink"/>
              </w:rPr>
            </w:pPr>
            <w:r w:rsidRPr="00C313FE">
              <w:rPr>
                <w:rStyle w:val="Hyperlink"/>
              </w:rPr>
              <w:t>AliExpress</w:t>
            </w:r>
          </w:p>
        </w:tc>
      </w:tr>
      <w:tr w:rsidR="00C313FE" w:rsidRPr="00FD1281" w:rsidTr="00C31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pct"/>
            <w:vAlign w:val="center"/>
          </w:tcPr>
          <w:p w:rsidR="00C313FE" w:rsidRPr="00C313FE" w:rsidRDefault="00C313FE" w:rsidP="00C313FE">
            <w:pPr>
              <w:rPr>
                <w:rFonts w:ascii="Calibri" w:hAnsi="Calibri" w:cs="Calibri"/>
                <w:b w:val="0"/>
                <w:color w:val="000000"/>
                <w:sz w:val="22"/>
                <w:szCs w:val="22"/>
              </w:rPr>
            </w:pPr>
            <w:r w:rsidRPr="00C313FE">
              <w:rPr>
                <w:rFonts w:ascii="Calibri" w:hAnsi="Calibri" w:cs="Calibri"/>
                <w:b w:val="0"/>
                <w:color w:val="000000"/>
                <w:sz w:val="22"/>
                <w:szCs w:val="22"/>
              </w:rPr>
              <w:t>9V Battery Snap</w:t>
            </w:r>
          </w:p>
        </w:tc>
        <w:tc>
          <w:tcPr>
            <w:tcW w:w="356" w:type="pct"/>
            <w:vAlign w:val="center"/>
          </w:tcPr>
          <w:p w:rsidR="00C313FE" w:rsidRDefault="00C313FE" w:rsidP="00C313F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127" w:type="pct"/>
            <w:vAlign w:val="center"/>
          </w:tcPr>
          <w:p w:rsidR="00C313FE" w:rsidRDefault="00C313FE" w:rsidP="00C313F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0.16</w:t>
            </w:r>
          </w:p>
        </w:tc>
        <w:tc>
          <w:tcPr>
            <w:tcW w:w="841" w:type="pct"/>
            <w:vAlign w:val="center"/>
          </w:tcPr>
          <w:p w:rsidR="00C313FE" w:rsidRDefault="00C313FE" w:rsidP="00C313F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621" w:type="pct"/>
            <w:vAlign w:val="center"/>
          </w:tcPr>
          <w:p w:rsidR="00C313FE" w:rsidRPr="00C313FE" w:rsidRDefault="00C313FE" w:rsidP="00C313FE">
            <w:pPr>
              <w:cnfStyle w:val="000000100000" w:firstRow="0" w:lastRow="0" w:firstColumn="0" w:lastColumn="0" w:oddVBand="0" w:evenVBand="0" w:oddHBand="1" w:evenHBand="0" w:firstRowFirstColumn="0" w:firstRowLastColumn="0" w:lastRowFirstColumn="0" w:lastRowLastColumn="0"/>
              <w:rPr>
                <w:rStyle w:val="Hyperlink"/>
              </w:rPr>
            </w:pPr>
            <w:r w:rsidRPr="00C313FE">
              <w:rPr>
                <w:rStyle w:val="Hyperlink"/>
              </w:rPr>
              <w:t>AliExpress</w:t>
            </w:r>
          </w:p>
        </w:tc>
      </w:tr>
      <w:tr w:rsidR="00C313FE" w:rsidRPr="00FD1281" w:rsidTr="00C313FE">
        <w:tc>
          <w:tcPr>
            <w:cnfStyle w:val="001000000000" w:firstRow="0" w:lastRow="0" w:firstColumn="1" w:lastColumn="0" w:oddVBand="0" w:evenVBand="0" w:oddHBand="0" w:evenHBand="0" w:firstRowFirstColumn="0" w:firstRowLastColumn="0" w:lastRowFirstColumn="0" w:lastRowLastColumn="0"/>
            <w:tcW w:w="2055" w:type="pct"/>
            <w:vAlign w:val="center"/>
          </w:tcPr>
          <w:p w:rsidR="00C313FE" w:rsidRPr="00C313FE" w:rsidRDefault="0065704A" w:rsidP="0065704A">
            <w:pPr>
              <w:rPr>
                <w:rFonts w:ascii="Calibri" w:hAnsi="Calibri" w:cs="Calibri"/>
                <w:b w:val="0"/>
                <w:color w:val="000000"/>
                <w:sz w:val="22"/>
                <w:szCs w:val="22"/>
              </w:rPr>
            </w:pPr>
            <w:r>
              <w:rPr>
                <w:rFonts w:ascii="Calibri" w:hAnsi="Calibri" w:cs="Calibri"/>
                <w:b w:val="0"/>
                <w:color w:val="000000"/>
                <w:sz w:val="22"/>
                <w:szCs w:val="22"/>
              </w:rPr>
              <w:t xml:space="preserve">Jumper cables, </w:t>
            </w:r>
            <w:r w:rsidR="00C313FE" w:rsidRPr="00C313FE">
              <w:rPr>
                <w:rFonts w:ascii="Calibri" w:hAnsi="Calibri" w:cs="Calibri"/>
                <w:b w:val="0"/>
                <w:color w:val="000000"/>
                <w:sz w:val="22"/>
                <w:szCs w:val="22"/>
              </w:rPr>
              <w:t>MM</w:t>
            </w:r>
            <w:r>
              <w:rPr>
                <w:rFonts w:ascii="Calibri" w:hAnsi="Calibri" w:cs="Calibri"/>
                <w:b w:val="0"/>
                <w:color w:val="000000"/>
                <w:sz w:val="22"/>
                <w:szCs w:val="22"/>
              </w:rPr>
              <w:t>,</w:t>
            </w:r>
            <w:r w:rsidR="00C313FE" w:rsidRPr="00C313FE">
              <w:rPr>
                <w:rFonts w:ascii="Calibri" w:hAnsi="Calibri" w:cs="Calibri"/>
                <w:b w:val="0"/>
                <w:color w:val="000000"/>
                <w:sz w:val="22"/>
                <w:szCs w:val="22"/>
              </w:rPr>
              <w:t xml:space="preserve"> 10cm</w:t>
            </w:r>
          </w:p>
        </w:tc>
        <w:tc>
          <w:tcPr>
            <w:tcW w:w="356" w:type="pct"/>
            <w:vAlign w:val="center"/>
          </w:tcPr>
          <w:p w:rsidR="00C313FE" w:rsidRDefault="00C313FE" w:rsidP="00C313F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w:t>
            </w:r>
          </w:p>
        </w:tc>
        <w:tc>
          <w:tcPr>
            <w:tcW w:w="1127" w:type="pct"/>
            <w:vAlign w:val="center"/>
          </w:tcPr>
          <w:p w:rsidR="00C313FE" w:rsidRDefault="00C313FE" w:rsidP="00C313F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0.08</w:t>
            </w:r>
          </w:p>
        </w:tc>
        <w:tc>
          <w:tcPr>
            <w:tcW w:w="841" w:type="pct"/>
            <w:vAlign w:val="center"/>
          </w:tcPr>
          <w:p w:rsidR="00C313FE" w:rsidRDefault="00C313FE" w:rsidP="00C313F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y</w:t>
            </w:r>
          </w:p>
        </w:tc>
        <w:tc>
          <w:tcPr>
            <w:tcW w:w="621" w:type="pct"/>
            <w:vAlign w:val="center"/>
          </w:tcPr>
          <w:p w:rsidR="00C313FE" w:rsidRPr="00C313FE" w:rsidRDefault="00C313FE" w:rsidP="00C313FE">
            <w:pPr>
              <w:cnfStyle w:val="000000000000" w:firstRow="0" w:lastRow="0" w:firstColumn="0" w:lastColumn="0" w:oddVBand="0" w:evenVBand="0" w:oddHBand="0" w:evenHBand="0" w:firstRowFirstColumn="0" w:firstRowLastColumn="0" w:lastRowFirstColumn="0" w:lastRowLastColumn="0"/>
              <w:rPr>
                <w:rStyle w:val="Hyperlink"/>
              </w:rPr>
            </w:pPr>
            <w:r w:rsidRPr="00C313FE">
              <w:rPr>
                <w:rStyle w:val="Hyperlink"/>
              </w:rPr>
              <w:t>AliExpress</w:t>
            </w:r>
          </w:p>
        </w:tc>
      </w:tr>
      <w:tr w:rsidR="00C313FE" w:rsidRPr="00FD1281" w:rsidTr="00C31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pct"/>
            <w:vAlign w:val="center"/>
          </w:tcPr>
          <w:p w:rsidR="00C313FE" w:rsidRPr="00C313FE" w:rsidRDefault="00C313FE" w:rsidP="00C313FE">
            <w:pPr>
              <w:rPr>
                <w:rFonts w:ascii="Calibri" w:hAnsi="Calibri" w:cs="Calibri"/>
                <w:b w:val="0"/>
                <w:color w:val="000000"/>
                <w:sz w:val="22"/>
                <w:szCs w:val="22"/>
              </w:rPr>
            </w:pPr>
            <w:r w:rsidRPr="00C313FE">
              <w:rPr>
                <w:rFonts w:ascii="Calibri" w:hAnsi="Calibri" w:cs="Calibri"/>
                <w:b w:val="0"/>
                <w:color w:val="000000"/>
                <w:sz w:val="22"/>
                <w:szCs w:val="22"/>
              </w:rPr>
              <w:t xml:space="preserve">Light </w:t>
            </w:r>
            <w:r w:rsidR="00060DC1" w:rsidRPr="00C313FE">
              <w:rPr>
                <w:rFonts w:ascii="Calibri" w:hAnsi="Calibri" w:cs="Calibri"/>
                <w:b w:val="0"/>
                <w:color w:val="000000"/>
                <w:sz w:val="22"/>
                <w:szCs w:val="22"/>
              </w:rPr>
              <w:t>Dependent</w:t>
            </w:r>
            <w:r w:rsidRPr="00C313FE">
              <w:rPr>
                <w:rFonts w:ascii="Calibri" w:hAnsi="Calibri" w:cs="Calibri"/>
                <w:b w:val="0"/>
                <w:color w:val="000000"/>
                <w:sz w:val="22"/>
                <w:szCs w:val="22"/>
              </w:rPr>
              <w:t xml:space="preserve"> Resistor</w:t>
            </w:r>
            <w:r w:rsidR="007F51D2">
              <w:rPr>
                <w:rFonts w:ascii="Calibri" w:hAnsi="Calibri" w:cs="Calibri"/>
                <w:b w:val="0"/>
                <w:color w:val="000000"/>
                <w:sz w:val="22"/>
                <w:szCs w:val="22"/>
              </w:rPr>
              <w:t xml:space="preserve"> (LDR)</w:t>
            </w:r>
          </w:p>
        </w:tc>
        <w:tc>
          <w:tcPr>
            <w:tcW w:w="356" w:type="pct"/>
            <w:vAlign w:val="center"/>
          </w:tcPr>
          <w:p w:rsidR="00C313FE" w:rsidRDefault="00C313FE" w:rsidP="00C313F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127" w:type="pct"/>
            <w:vAlign w:val="center"/>
          </w:tcPr>
          <w:p w:rsidR="00C313FE" w:rsidRDefault="00C313FE" w:rsidP="00C313F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0.05</w:t>
            </w:r>
          </w:p>
        </w:tc>
        <w:tc>
          <w:tcPr>
            <w:tcW w:w="841" w:type="pct"/>
            <w:vAlign w:val="center"/>
          </w:tcPr>
          <w:p w:rsidR="00C313FE" w:rsidRDefault="00C313FE" w:rsidP="00C313F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621" w:type="pct"/>
            <w:vAlign w:val="center"/>
          </w:tcPr>
          <w:p w:rsidR="00C313FE" w:rsidRPr="00C313FE" w:rsidRDefault="00C313FE" w:rsidP="00C313FE">
            <w:pPr>
              <w:cnfStyle w:val="000000100000" w:firstRow="0" w:lastRow="0" w:firstColumn="0" w:lastColumn="0" w:oddVBand="0" w:evenVBand="0" w:oddHBand="1" w:evenHBand="0" w:firstRowFirstColumn="0" w:firstRowLastColumn="0" w:lastRowFirstColumn="0" w:lastRowLastColumn="0"/>
              <w:rPr>
                <w:rStyle w:val="Hyperlink"/>
              </w:rPr>
            </w:pPr>
            <w:r w:rsidRPr="00C313FE">
              <w:rPr>
                <w:rStyle w:val="Hyperlink"/>
              </w:rPr>
              <w:t>AliExpress</w:t>
            </w:r>
          </w:p>
        </w:tc>
      </w:tr>
      <w:tr w:rsidR="00C313FE" w:rsidRPr="00FD1281" w:rsidTr="00C313FE">
        <w:tc>
          <w:tcPr>
            <w:cnfStyle w:val="001000000000" w:firstRow="0" w:lastRow="0" w:firstColumn="1" w:lastColumn="0" w:oddVBand="0" w:evenVBand="0" w:oddHBand="0" w:evenHBand="0" w:firstRowFirstColumn="0" w:firstRowLastColumn="0" w:lastRowFirstColumn="0" w:lastRowLastColumn="0"/>
            <w:tcW w:w="2055" w:type="pct"/>
            <w:vAlign w:val="center"/>
          </w:tcPr>
          <w:p w:rsidR="00C313FE" w:rsidRPr="00C313FE" w:rsidRDefault="00C313FE" w:rsidP="00C313FE">
            <w:pPr>
              <w:rPr>
                <w:rFonts w:ascii="Calibri" w:hAnsi="Calibri" w:cs="Calibri"/>
                <w:b w:val="0"/>
                <w:color w:val="000000"/>
                <w:sz w:val="22"/>
                <w:szCs w:val="22"/>
              </w:rPr>
            </w:pPr>
            <w:r w:rsidRPr="00C313FE">
              <w:rPr>
                <w:rFonts w:ascii="Calibri" w:hAnsi="Calibri" w:cs="Calibri"/>
                <w:b w:val="0"/>
                <w:color w:val="000000"/>
                <w:sz w:val="22"/>
                <w:szCs w:val="22"/>
              </w:rPr>
              <w:t>Breadboard 400 point</w:t>
            </w:r>
          </w:p>
        </w:tc>
        <w:tc>
          <w:tcPr>
            <w:tcW w:w="356" w:type="pct"/>
            <w:vAlign w:val="center"/>
          </w:tcPr>
          <w:p w:rsidR="00C313FE" w:rsidRDefault="00C313FE" w:rsidP="00C313F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127" w:type="pct"/>
            <w:vAlign w:val="center"/>
          </w:tcPr>
          <w:p w:rsidR="00C313FE" w:rsidRDefault="00C313FE" w:rsidP="00C313F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1.49</w:t>
            </w:r>
          </w:p>
        </w:tc>
        <w:tc>
          <w:tcPr>
            <w:tcW w:w="841" w:type="pct"/>
            <w:vAlign w:val="center"/>
          </w:tcPr>
          <w:p w:rsidR="00C313FE" w:rsidRDefault="00C313FE" w:rsidP="00C313F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621" w:type="pct"/>
            <w:vAlign w:val="center"/>
          </w:tcPr>
          <w:p w:rsidR="00C313FE" w:rsidRPr="00C313FE" w:rsidRDefault="00C313FE" w:rsidP="00C313FE">
            <w:pPr>
              <w:cnfStyle w:val="000000000000" w:firstRow="0" w:lastRow="0" w:firstColumn="0" w:lastColumn="0" w:oddVBand="0" w:evenVBand="0" w:oddHBand="0" w:evenHBand="0" w:firstRowFirstColumn="0" w:firstRowLastColumn="0" w:lastRowFirstColumn="0" w:lastRowLastColumn="0"/>
              <w:rPr>
                <w:rStyle w:val="Hyperlink"/>
              </w:rPr>
            </w:pPr>
            <w:r w:rsidRPr="00C313FE">
              <w:rPr>
                <w:rStyle w:val="Hyperlink"/>
              </w:rPr>
              <w:t>AliExpress</w:t>
            </w:r>
          </w:p>
        </w:tc>
      </w:tr>
      <w:tr w:rsidR="00C313FE" w:rsidRPr="00FD1281" w:rsidTr="00C31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pct"/>
            <w:vAlign w:val="center"/>
          </w:tcPr>
          <w:p w:rsidR="00C313FE" w:rsidRPr="00C313FE" w:rsidRDefault="00C313FE" w:rsidP="00C313FE">
            <w:pPr>
              <w:rPr>
                <w:rFonts w:ascii="Calibri" w:hAnsi="Calibri" w:cs="Calibri"/>
                <w:b w:val="0"/>
                <w:color w:val="000000"/>
                <w:sz w:val="22"/>
                <w:szCs w:val="22"/>
              </w:rPr>
            </w:pPr>
            <w:r w:rsidRPr="00C313FE">
              <w:rPr>
                <w:rFonts w:ascii="Calibri" w:hAnsi="Calibri" w:cs="Calibri"/>
                <w:b w:val="0"/>
                <w:color w:val="000000"/>
                <w:sz w:val="22"/>
                <w:szCs w:val="22"/>
              </w:rPr>
              <w:t>Breadboard Power Supply</w:t>
            </w:r>
          </w:p>
        </w:tc>
        <w:tc>
          <w:tcPr>
            <w:tcW w:w="356" w:type="pct"/>
            <w:vAlign w:val="center"/>
          </w:tcPr>
          <w:p w:rsidR="00C313FE" w:rsidRDefault="00C313FE" w:rsidP="00C313F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127" w:type="pct"/>
            <w:vAlign w:val="center"/>
          </w:tcPr>
          <w:p w:rsidR="00C313FE" w:rsidRDefault="00C313FE" w:rsidP="00C313F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0.75</w:t>
            </w:r>
          </w:p>
        </w:tc>
        <w:tc>
          <w:tcPr>
            <w:tcW w:w="841" w:type="pct"/>
            <w:vAlign w:val="center"/>
            <w:hideMark/>
          </w:tcPr>
          <w:p w:rsidR="00C313FE" w:rsidRDefault="00C313FE" w:rsidP="00C313F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621" w:type="pct"/>
            <w:vAlign w:val="center"/>
          </w:tcPr>
          <w:p w:rsidR="00C313FE" w:rsidRPr="00C313FE" w:rsidRDefault="00C313FE" w:rsidP="00C313FE">
            <w:pPr>
              <w:cnfStyle w:val="000000100000" w:firstRow="0" w:lastRow="0" w:firstColumn="0" w:lastColumn="0" w:oddVBand="0" w:evenVBand="0" w:oddHBand="1" w:evenHBand="0" w:firstRowFirstColumn="0" w:firstRowLastColumn="0" w:lastRowFirstColumn="0" w:lastRowLastColumn="0"/>
              <w:rPr>
                <w:rStyle w:val="Hyperlink"/>
              </w:rPr>
            </w:pPr>
            <w:r w:rsidRPr="00C313FE">
              <w:rPr>
                <w:rStyle w:val="Hyperlink"/>
              </w:rPr>
              <w:t>AliExpress</w:t>
            </w:r>
          </w:p>
        </w:tc>
      </w:tr>
      <w:tr w:rsidR="00C313FE" w:rsidRPr="00FD1281" w:rsidTr="00C313FE">
        <w:tc>
          <w:tcPr>
            <w:cnfStyle w:val="001000000000" w:firstRow="0" w:lastRow="0" w:firstColumn="1" w:lastColumn="0" w:oddVBand="0" w:evenVBand="0" w:oddHBand="0" w:evenHBand="0" w:firstRowFirstColumn="0" w:firstRowLastColumn="0" w:lastRowFirstColumn="0" w:lastRowLastColumn="0"/>
            <w:tcW w:w="2055" w:type="pct"/>
            <w:vAlign w:val="center"/>
          </w:tcPr>
          <w:p w:rsidR="00C313FE" w:rsidRPr="00C313FE" w:rsidRDefault="00C313FE" w:rsidP="00C313FE">
            <w:pPr>
              <w:rPr>
                <w:rFonts w:ascii="Calibri" w:hAnsi="Calibri" w:cs="Calibri"/>
                <w:b w:val="0"/>
                <w:color w:val="000000"/>
                <w:sz w:val="22"/>
                <w:szCs w:val="22"/>
              </w:rPr>
            </w:pPr>
            <w:r w:rsidRPr="00C313FE">
              <w:rPr>
                <w:rFonts w:ascii="Calibri" w:hAnsi="Calibri" w:cs="Calibri"/>
                <w:b w:val="0"/>
                <w:color w:val="000000"/>
                <w:sz w:val="22"/>
                <w:szCs w:val="22"/>
              </w:rPr>
              <w:t>9V Ni-Mh 450mAh</w:t>
            </w:r>
          </w:p>
        </w:tc>
        <w:tc>
          <w:tcPr>
            <w:tcW w:w="356" w:type="pct"/>
            <w:vAlign w:val="center"/>
          </w:tcPr>
          <w:p w:rsidR="00C313FE" w:rsidRDefault="00C313FE" w:rsidP="00C313F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127" w:type="pct"/>
            <w:vAlign w:val="center"/>
          </w:tcPr>
          <w:p w:rsidR="00C313FE" w:rsidRDefault="00C313FE" w:rsidP="00C313F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5.17</w:t>
            </w:r>
          </w:p>
        </w:tc>
        <w:tc>
          <w:tcPr>
            <w:tcW w:w="841" w:type="pct"/>
            <w:vAlign w:val="center"/>
            <w:hideMark/>
          </w:tcPr>
          <w:p w:rsidR="00C313FE" w:rsidRDefault="00C313FE" w:rsidP="00C313F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621" w:type="pct"/>
            <w:vAlign w:val="center"/>
          </w:tcPr>
          <w:p w:rsidR="00C313FE" w:rsidRPr="00C313FE" w:rsidRDefault="00C313FE" w:rsidP="00C313FE">
            <w:pPr>
              <w:cnfStyle w:val="000000000000" w:firstRow="0" w:lastRow="0" w:firstColumn="0" w:lastColumn="0" w:oddVBand="0" w:evenVBand="0" w:oddHBand="0" w:evenHBand="0" w:firstRowFirstColumn="0" w:firstRowLastColumn="0" w:lastRowFirstColumn="0" w:lastRowLastColumn="0"/>
              <w:rPr>
                <w:rStyle w:val="Hyperlink"/>
              </w:rPr>
            </w:pPr>
            <w:r w:rsidRPr="00C313FE">
              <w:rPr>
                <w:rStyle w:val="Hyperlink"/>
              </w:rPr>
              <w:t>AliExpress</w:t>
            </w:r>
          </w:p>
        </w:tc>
      </w:tr>
      <w:tr w:rsidR="001B717F" w:rsidRPr="00FD1281" w:rsidTr="0019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pct"/>
            <w:hideMark/>
          </w:tcPr>
          <w:p w:rsidR="001B717F" w:rsidRPr="00C313FE" w:rsidRDefault="001B717F" w:rsidP="001971ED">
            <w:pPr>
              <w:rPr>
                <w:lang w:eastAsia="ja-JP"/>
              </w:rPr>
            </w:pPr>
            <w:r w:rsidRPr="00C313FE">
              <w:rPr>
                <w:lang w:eastAsia="ja-JP"/>
              </w:rPr>
              <w:t>Total Cost per Student</w:t>
            </w:r>
          </w:p>
        </w:tc>
        <w:tc>
          <w:tcPr>
            <w:tcW w:w="356" w:type="pct"/>
            <w:hideMark/>
          </w:tcPr>
          <w:p w:rsidR="001B717F" w:rsidRPr="00FD1281" w:rsidRDefault="001B717F" w:rsidP="001971ED">
            <w:pPr>
              <w:cnfStyle w:val="000000100000" w:firstRow="0" w:lastRow="0" w:firstColumn="0" w:lastColumn="0" w:oddVBand="0" w:evenVBand="0" w:oddHBand="1" w:evenHBand="0" w:firstRowFirstColumn="0" w:firstRowLastColumn="0" w:lastRowFirstColumn="0" w:lastRowLastColumn="0"/>
              <w:rPr>
                <w:lang w:eastAsia="ja-JP"/>
              </w:rPr>
            </w:pPr>
          </w:p>
        </w:tc>
        <w:tc>
          <w:tcPr>
            <w:tcW w:w="1127" w:type="pct"/>
            <w:hideMark/>
          </w:tcPr>
          <w:p w:rsidR="001B717F" w:rsidRPr="00FD1281" w:rsidRDefault="001B717F" w:rsidP="001971ED">
            <w:pPr>
              <w:cnfStyle w:val="000000100000" w:firstRow="0" w:lastRow="0" w:firstColumn="0" w:lastColumn="0" w:oddVBand="0" w:evenVBand="0" w:oddHBand="1" w:evenHBand="0" w:firstRowFirstColumn="0" w:firstRowLastColumn="0" w:lastRowFirstColumn="0" w:lastRowLastColumn="0"/>
              <w:rPr>
                <w:lang w:eastAsia="ja-JP"/>
              </w:rPr>
            </w:pPr>
            <w:r w:rsidRPr="00FD1281">
              <w:rPr>
                <w:b/>
                <w:bCs/>
                <w:lang w:eastAsia="ja-JP"/>
              </w:rPr>
              <w:t>$</w:t>
            </w:r>
            <w:r w:rsidR="001C791B">
              <w:rPr>
                <w:b/>
                <w:bCs/>
                <w:lang w:eastAsia="ja-JP"/>
              </w:rPr>
              <w:t>7.74</w:t>
            </w:r>
            <w:r>
              <w:rPr>
                <w:b/>
                <w:bCs/>
                <w:lang w:eastAsia="ja-JP"/>
              </w:rPr>
              <w:t xml:space="preserve"> </w:t>
            </w:r>
            <w:r w:rsidRPr="00FD1281">
              <w:rPr>
                <w:b/>
                <w:bCs/>
                <w:lang w:eastAsia="ja-JP"/>
              </w:rPr>
              <w:t>CAD</w:t>
            </w:r>
          </w:p>
        </w:tc>
        <w:tc>
          <w:tcPr>
            <w:tcW w:w="841" w:type="pct"/>
            <w:hideMark/>
          </w:tcPr>
          <w:p w:rsidR="001B717F" w:rsidRPr="00FD1281" w:rsidRDefault="001B717F" w:rsidP="001971ED">
            <w:pPr>
              <w:cnfStyle w:val="000000100000" w:firstRow="0" w:lastRow="0" w:firstColumn="0" w:lastColumn="0" w:oddVBand="0" w:evenVBand="0" w:oddHBand="1" w:evenHBand="0" w:firstRowFirstColumn="0" w:firstRowLastColumn="0" w:lastRowFirstColumn="0" w:lastRowLastColumn="0"/>
              <w:rPr>
                <w:lang w:eastAsia="ja-JP"/>
              </w:rPr>
            </w:pPr>
          </w:p>
        </w:tc>
        <w:tc>
          <w:tcPr>
            <w:tcW w:w="621" w:type="pct"/>
          </w:tcPr>
          <w:p w:rsidR="001B717F" w:rsidRPr="00FD1281" w:rsidRDefault="001B717F" w:rsidP="001971ED">
            <w:pPr>
              <w:cnfStyle w:val="000000100000" w:firstRow="0" w:lastRow="0" w:firstColumn="0" w:lastColumn="0" w:oddVBand="0" w:evenVBand="0" w:oddHBand="1" w:evenHBand="0" w:firstRowFirstColumn="0" w:firstRowLastColumn="0" w:lastRowFirstColumn="0" w:lastRowLastColumn="0"/>
              <w:rPr>
                <w:lang w:eastAsia="ja-JP"/>
              </w:rPr>
            </w:pPr>
          </w:p>
        </w:tc>
      </w:tr>
    </w:tbl>
    <w:p w:rsidR="001B717F" w:rsidRPr="00F97D6C" w:rsidRDefault="001B717F" w:rsidP="001B717F">
      <w:pPr>
        <w:numPr>
          <w:ilvl w:val="0"/>
          <w:numId w:val="5"/>
        </w:numPr>
        <w:tabs>
          <w:tab w:val="clear" w:pos="720"/>
          <w:tab w:val="num" w:pos="450"/>
        </w:tabs>
        <w:spacing w:before="0" w:after="0"/>
        <w:ind w:hanging="720"/>
        <w:rPr>
          <w:i/>
          <w:sz w:val="20"/>
          <w:szCs w:val="20"/>
          <w:lang w:eastAsia="ja-JP"/>
        </w:rPr>
      </w:pPr>
      <w:r w:rsidRPr="00F97D6C">
        <w:rPr>
          <w:i/>
          <w:sz w:val="20"/>
          <w:szCs w:val="20"/>
          <w:lang w:eastAsia="ja-JP"/>
        </w:rPr>
        <w:t>Currency is CAD, 2017-06-10.</w:t>
      </w:r>
    </w:p>
    <w:p w:rsidR="001B717F" w:rsidRPr="00F97D6C" w:rsidRDefault="001B717F" w:rsidP="001B717F">
      <w:pPr>
        <w:numPr>
          <w:ilvl w:val="0"/>
          <w:numId w:val="5"/>
        </w:numPr>
        <w:tabs>
          <w:tab w:val="clear" w:pos="720"/>
          <w:tab w:val="num" w:pos="450"/>
        </w:tabs>
        <w:spacing w:before="0" w:after="0"/>
        <w:ind w:hanging="720"/>
        <w:rPr>
          <w:i/>
          <w:sz w:val="20"/>
          <w:szCs w:val="20"/>
          <w:lang w:eastAsia="ja-JP"/>
        </w:rPr>
      </w:pPr>
      <w:r w:rsidRPr="00F97D6C">
        <w:rPr>
          <w:i/>
          <w:sz w:val="20"/>
          <w:szCs w:val="20"/>
          <w:lang w:eastAsia="ja-JP"/>
        </w:rPr>
        <w:t>Likely to be broken or lost during the activity.</w:t>
      </w:r>
    </w:p>
    <w:p w:rsidR="001B717F" w:rsidRDefault="00576423" w:rsidP="00576423">
      <w:pPr>
        <w:rPr>
          <w:lang w:eastAsia="ja-JP"/>
        </w:rPr>
      </w:pPr>
      <w:r>
        <w:rPr>
          <w:lang w:eastAsia="ja-JP"/>
        </w:rPr>
        <w:t>Each student should also get one printed copy of the activity handout.</w:t>
      </w:r>
    </w:p>
    <w:p w:rsidR="00CB0B1E" w:rsidRDefault="00CB0B1E" w:rsidP="00CB0B1E">
      <w:pPr>
        <w:rPr>
          <w:lang w:eastAsia="ja-JP"/>
        </w:rPr>
      </w:pPr>
      <w:r w:rsidRPr="00CB0B1E">
        <w:rPr>
          <w:lang w:eastAsia="ja-JP"/>
        </w:rPr>
        <w:t>If running the activity in a room with daylight, I recommend using a 2</w:t>
      </w:r>
      <w:r w:rsidR="00970A53">
        <w:rPr>
          <w:lang w:eastAsia="ja-JP"/>
        </w:rPr>
        <w:t>.</w:t>
      </w:r>
      <w:r w:rsidRPr="00CB0B1E">
        <w:rPr>
          <w:lang w:eastAsia="ja-JP"/>
        </w:rPr>
        <w:t>2</w:t>
      </w:r>
      <w:r w:rsidR="00970A53">
        <w:rPr>
          <w:lang w:eastAsia="ja-JP"/>
        </w:rPr>
        <w:t>k</w:t>
      </w:r>
      <w:r w:rsidR="00496A0D">
        <w:rPr>
          <w:lang w:eastAsia="ja-JP"/>
        </w:rPr>
        <w:t>Ω</w:t>
      </w:r>
      <w:r w:rsidRPr="00CB0B1E">
        <w:rPr>
          <w:lang w:eastAsia="ja-JP"/>
        </w:rPr>
        <w:t xml:space="preserve"> resistor in the voltage divider</w:t>
      </w:r>
      <w:r w:rsidR="002E6783">
        <w:rPr>
          <w:lang w:eastAsia="ja-JP"/>
        </w:rPr>
        <w:t xml:space="preserve"> with the LDR (see §</w:t>
      </w:r>
      <w:r w:rsidR="002E6783" w:rsidRPr="002E6783">
        <w:rPr>
          <w:lang w:eastAsia="ja-JP"/>
        </w:rPr>
        <w:t>Light Dependent Resistor</w:t>
      </w:r>
      <w:r w:rsidR="002E6783">
        <w:rPr>
          <w:lang w:eastAsia="ja-JP"/>
        </w:rPr>
        <w:t>)</w:t>
      </w:r>
      <w:r w:rsidRPr="00CB0B1E">
        <w:rPr>
          <w:lang w:eastAsia="ja-JP"/>
        </w:rPr>
        <w:t>. If runnin</w:t>
      </w:r>
      <w:r>
        <w:rPr>
          <w:lang w:eastAsia="ja-JP"/>
        </w:rPr>
        <w:t>g the activity in a fluorescent-</w:t>
      </w:r>
      <w:r w:rsidR="00C06C1F">
        <w:rPr>
          <w:lang w:eastAsia="ja-JP"/>
        </w:rPr>
        <w:t>lit room, use a 22k</w:t>
      </w:r>
      <w:r w:rsidR="00496A0D">
        <w:rPr>
          <w:lang w:eastAsia="ja-JP"/>
        </w:rPr>
        <w:t>Ω</w:t>
      </w:r>
      <w:r w:rsidRPr="00CB0B1E">
        <w:rPr>
          <w:lang w:eastAsia="ja-JP"/>
        </w:rPr>
        <w:t xml:space="preserve"> resistor in the voltage divider. This will also depend on your light </w:t>
      </w:r>
      <w:r w:rsidR="007F51D2">
        <w:rPr>
          <w:lang w:eastAsia="ja-JP"/>
        </w:rPr>
        <w:t>dependent</w:t>
      </w:r>
      <w:r w:rsidRPr="00CB0B1E">
        <w:rPr>
          <w:lang w:eastAsia="ja-JP"/>
        </w:rPr>
        <w:t xml:space="preserve"> resistor (</w:t>
      </w:r>
      <w:r w:rsidR="007F51D2">
        <w:rPr>
          <w:lang w:eastAsia="ja-JP"/>
        </w:rPr>
        <w:t>LDR</w:t>
      </w:r>
      <w:r w:rsidRPr="00CB0B1E">
        <w:rPr>
          <w:lang w:eastAsia="ja-JP"/>
        </w:rPr>
        <w:t>). The one used in this activity behaves as follows:</w:t>
      </w:r>
    </w:p>
    <w:tbl>
      <w:tblPr>
        <w:tblStyle w:val="PlainTable1"/>
        <w:tblW w:w="0" w:type="auto"/>
        <w:tblLook w:val="04A0" w:firstRow="1" w:lastRow="0" w:firstColumn="1" w:lastColumn="0" w:noHBand="0" w:noVBand="1"/>
      </w:tblPr>
      <w:tblGrid>
        <w:gridCol w:w="2245"/>
        <w:gridCol w:w="3385"/>
        <w:gridCol w:w="3386"/>
      </w:tblGrid>
      <w:tr w:rsidR="00CA057F" w:rsidTr="00CA057F">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245" w:type="dxa"/>
          </w:tcPr>
          <w:p w:rsidR="00CA057F" w:rsidRDefault="00CA057F" w:rsidP="00562006">
            <w:pPr>
              <w:spacing w:before="40" w:after="40"/>
              <w:jc w:val="center"/>
              <w:rPr>
                <w:lang w:eastAsia="ja-JP"/>
              </w:rPr>
            </w:pPr>
          </w:p>
        </w:tc>
        <w:tc>
          <w:tcPr>
            <w:tcW w:w="6771" w:type="dxa"/>
            <w:gridSpan w:val="2"/>
          </w:tcPr>
          <w:p w:rsidR="00CA057F" w:rsidRDefault="00D938FA" w:rsidP="00D938FA">
            <w:pPr>
              <w:spacing w:before="40" w:after="40"/>
              <w:jc w:val="center"/>
              <w:cnfStyle w:val="100000000000" w:firstRow="1" w:lastRow="0" w:firstColumn="0" w:lastColumn="0" w:oddVBand="0" w:evenVBand="0" w:oddHBand="0" w:evenHBand="0" w:firstRowFirstColumn="0" w:firstRowLastColumn="0" w:lastRowFirstColumn="0" w:lastRowLastColumn="0"/>
              <w:rPr>
                <w:lang w:eastAsia="ja-JP"/>
              </w:rPr>
            </w:pPr>
            <w:r>
              <w:rPr>
                <w:lang w:eastAsia="ja-JP"/>
              </w:rPr>
              <w:t>LDR Resistance</w:t>
            </w:r>
          </w:p>
        </w:tc>
      </w:tr>
      <w:tr w:rsidR="00CA057F" w:rsidTr="00CA057F">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245" w:type="dxa"/>
          </w:tcPr>
          <w:p w:rsidR="00CA057F" w:rsidRDefault="00CA057F" w:rsidP="00562006">
            <w:pPr>
              <w:spacing w:before="40" w:after="40"/>
              <w:jc w:val="center"/>
              <w:rPr>
                <w:lang w:eastAsia="ja-JP"/>
              </w:rPr>
            </w:pPr>
          </w:p>
        </w:tc>
        <w:tc>
          <w:tcPr>
            <w:tcW w:w="3385" w:type="dxa"/>
          </w:tcPr>
          <w:p w:rsidR="00CA057F" w:rsidRPr="00CA057F" w:rsidRDefault="00CA057F" w:rsidP="00562006">
            <w:pPr>
              <w:spacing w:before="40" w:after="40"/>
              <w:jc w:val="center"/>
              <w:cnfStyle w:val="000000100000" w:firstRow="0" w:lastRow="0" w:firstColumn="0" w:lastColumn="0" w:oddVBand="0" w:evenVBand="0" w:oddHBand="1" w:evenHBand="0" w:firstRowFirstColumn="0" w:firstRowLastColumn="0" w:lastRowFirstColumn="0" w:lastRowLastColumn="0"/>
              <w:rPr>
                <w:b/>
                <w:lang w:eastAsia="ja-JP"/>
              </w:rPr>
            </w:pPr>
            <w:r w:rsidRPr="00CA057F">
              <w:rPr>
                <w:b/>
                <w:lang w:eastAsia="ja-JP"/>
              </w:rPr>
              <w:t>LDR Uncovered</w:t>
            </w:r>
          </w:p>
        </w:tc>
        <w:tc>
          <w:tcPr>
            <w:tcW w:w="3386" w:type="dxa"/>
          </w:tcPr>
          <w:p w:rsidR="00CA057F" w:rsidRPr="00CA057F" w:rsidRDefault="00CA057F" w:rsidP="00562006">
            <w:pPr>
              <w:spacing w:before="40" w:after="40"/>
              <w:jc w:val="center"/>
              <w:cnfStyle w:val="000000100000" w:firstRow="0" w:lastRow="0" w:firstColumn="0" w:lastColumn="0" w:oddVBand="0" w:evenVBand="0" w:oddHBand="1" w:evenHBand="0" w:firstRowFirstColumn="0" w:firstRowLastColumn="0" w:lastRowFirstColumn="0" w:lastRowLastColumn="0"/>
              <w:rPr>
                <w:b/>
                <w:lang w:eastAsia="ja-JP"/>
              </w:rPr>
            </w:pPr>
            <w:r w:rsidRPr="00CA057F">
              <w:rPr>
                <w:b/>
                <w:lang w:eastAsia="ja-JP"/>
              </w:rPr>
              <w:t>LDR Covered with a Finger</w:t>
            </w:r>
          </w:p>
        </w:tc>
      </w:tr>
      <w:tr w:rsidR="00CA057F" w:rsidTr="00CA057F">
        <w:trPr>
          <w:trHeight w:val="144"/>
        </w:trPr>
        <w:tc>
          <w:tcPr>
            <w:cnfStyle w:val="001000000000" w:firstRow="0" w:lastRow="0" w:firstColumn="1" w:lastColumn="0" w:oddVBand="0" w:evenVBand="0" w:oddHBand="0" w:evenHBand="0" w:firstRowFirstColumn="0" w:firstRowLastColumn="0" w:lastRowFirstColumn="0" w:lastRowLastColumn="0"/>
            <w:tcW w:w="2245" w:type="dxa"/>
          </w:tcPr>
          <w:p w:rsidR="00CA057F" w:rsidRDefault="00CA057F" w:rsidP="00562006">
            <w:pPr>
              <w:spacing w:before="40" w:after="40"/>
              <w:jc w:val="center"/>
              <w:rPr>
                <w:lang w:eastAsia="ja-JP"/>
              </w:rPr>
            </w:pPr>
            <w:r>
              <w:rPr>
                <w:lang w:eastAsia="ja-JP"/>
              </w:rPr>
              <w:t>Daylight</w:t>
            </w:r>
          </w:p>
        </w:tc>
        <w:tc>
          <w:tcPr>
            <w:tcW w:w="3385" w:type="dxa"/>
          </w:tcPr>
          <w:p w:rsidR="00CA057F" w:rsidRDefault="00CA057F" w:rsidP="00562006">
            <w:pPr>
              <w:spacing w:before="40" w:after="40"/>
              <w:jc w:val="center"/>
              <w:cnfStyle w:val="000000000000" w:firstRow="0" w:lastRow="0" w:firstColumn="0" w:lastColumn="0" w:oddVBand="0" w:evenVBand="0" w:oddHBand="0" w:evenHBand="0" w:firstRowFirstColumn="0" w:firstRowLastColumn="0" w:lastRowFirstColumn="0" w:lastRowLastColumn="0"/>
              <w:rPr>
                <w:lang w:eastAsia="ja-JP"/>
              </w:rPr>
            </w:pPr>
            <w:r>
              <w:rPr>
                <w:lang w:eastAsia="ja-JP"/>
              </w:rPr>
              <w:t>2.2k</w:t>
            </w:r>
            <w:r w:rsidR="00D938FA">
              <w:rPr>
                <w:lang w:eastAsia="ja-JP"/>
              </w:rPr>
              <w:t>Ω</w:t>
            </w:r>
          </w:p>
        </w:tc>
        <w:tc>
          <w:tcPr>
            <w:tcW w:w="3386" w:type="dxa"/>
          </w:tcPr>
          <w:p w:rsidR="00CA057F" w:rsidRDefault="00CA057F" w:rsidP="00C06C1F">
            <w:pPr>
              <w:spacing w:before="40" w:after="40"/>
              <w:jc w:val="center"/>
              <w:cnfStyle w:val="000000000000" w:firstRow="0" w:lastRow="0" w:firstColumn="0" w:lastColumn="0" w:oddVBand="0" w:evenVBand="0" w:oddHBand="0" w:evenHBand="0" w:firstRowFirstColumn="0" w:firstRowLastColumn="0" w:lastRowFirstColumn="0" w:lastRowLastColumn="0"/>
              <w:rPr>
                <w:lang w:eastAsia="ja-JP"/>
              </w:rPr>
            </w:pPr>
            <w:r>
              <w:rPr>
                <w:lang w:eastAsia="ja-JP"/>
              </w:rPr>
              <w:t>20k</w:t>
            </w:r>
            <w:r w:rsidR="00683933">
              <w:rPr>
                <w:lang w:eastAsia="ja-JP"/>
              </w:rPr>
              <w:t>Ω</w:t>
            </w:r>
          </w:p>
        </w:tc>
      </w:tr>
      <w:tr w:rsidR="00CA057F" w:rsidTr="00CA057F">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245" w:type="dxa"/>
          </w:tcPr>
          <w:p w:rsidR="00CA057F" w:rsidRDefault="00CA057F" w:rsidP="00562006">
            <w:pPr>
              <w:spacing w:before="40" w:after="40"/>
              <w:jc w:val="center"/>
              <w:rPr>
                <w:lang w:eastAsia="ja-JP"/>
              </w:rPr>
            </w:pPr>
            <w:r>
              <w:rPr>
                <w:lang w:eastAsia="ja-JP"/>
              </w:rPr>
              <w:t>Dusk</w:t>
            </w:r>
          </w:p>
        </w:tc>
        <w:tc>
          <w:tcPr>
            <w:tcW w:w="3385" w:type="dxa"/>
          </w:tcPr>
          <w:p w:rsidR="00CA057F" w:rsidRDefault="00CA057F" w:rsidP="00562006">
            <w:pPr>
              <w:spacing w:before="40" w:after="40"/>
              <w:jc w:val="center"/>
              <w:cnfStyle w:val="000000100000" w:firstRow="0" w:lastRow="0" w:firstColumn="0" w:lastColumn="0" w:oddVBand="0" w:evenVBand="0" w:oddHBand="1" w:evenHBand="0" w:firstRowFirstColumn="0" w:firstRowLastColumn="0" w:lastRowFirstColumn="0" w:lastRowLastColumn="0"/>
              <w:rPr>
                <w:lang w:eastAsia="ja-JP"/>
              </w:rPr>
            </w:pPr>
            <w:r>
              <w:rPr>
                <w:lang w:eastAsia="ja-JP"/>
              </w:rPr>
              <w:t>10k</w:t>
            </w:r>
            <w:r w:rsidR="00D938FA">
              <w:rPr>
                <w:lang w:eastAsia="ja-JP"/>
              </w:rPr>
              <w:t>Ω</w:t>
            </w:r>
          </w:p>
        </w:tc>
        <w:tc>
          <w:tcPr>
            <w:tcW w:w="3386" w:type="dxa"/>
          </w:tcPr>
          <w:p w:rsidR="00CA057F" w:rsidRDefault="00CA057F" w:rsidP="00562006">
            <w:pPr>
              <w:spacing w:before="40" w:after="40"/>
              <w:jc w:val="center"/>
              <w:cnfStyle w:val="000000100000" w:firstRow="0" w:lastRow="0" w:firstColumn="0" w:lastColumn="0" w:oddVBand="0" w:evenVBand="0" w:oddHBand="1" w:evenHBand="0" w:firstRowFirstColumn="0" w:firstRowLastColumn="0" w:lastRowFirstColumn="0" w:lastRowLastColumn="0"/>
              <w:rPr>
                <w:lang w:eastAsia="ja-JP"/>
              </w:rPr>
            </w:pPr>
            <w:r>
              <w:rPr>
                <w:lang w:eastAsia="ja-JP"/>
              </w:rPr>
              <w:t>40k</w:t>
            </w:r>
            <w:r w:rsidR="00683933">
              <w:rPr>
                <w:lang w:eastAsia="ja-JP"/>
              </w:rPr>
              <w:t>Ω</w:t>
            </w:r>
          </w:p>
        </w:tc>
      </w:tr>
      <w:tr w:rsidR="00CA057F" w:rsidTr="00CA057F">
        <w:trPr>
          <w:trHeight w:val="144"/>
        </w:trPr>
        <w:tc>
          <w:tcPr>
            <w:cnfStyle w:val="001000000000" w:firstRow="0" w:lastRow="0" w:firstColumn="1" w:lastColumn="0" w:oddVBand="0" w:evenVBand="0" w:oddHBand="0" w:evenHBand="0" w:firstRowFirstColumn="0" w:firstRowLastColumn="0" w:lastRowFirstColumn="0" w:lastRowLastColumn="0"/>
            <w:tcW w:w="2245" w:type="dxa"/>
          </w:tcPr>
          <w:p w:rsidR="00CA057F" w:rsidRDefault="00CA057F" w:rsidP="00562006">
            <w:pPr>
              <w:spacing w:before="40" w:after="40"/>
              <w:jc w:val="center"/>
              <w:rPr>
                <w:lang w:eastAsia="ja-JP"/>
              </w:rPr>
            </w:pPr>
            <w:r>
              <w:rPr>
                <w:lang w:eastAsia="ja-JP"/>
              </w:rPr>
              <w:t>Fluorescent Lighting</w:t>
            </w:r>
          </w:p>
        </w:tc>
        <w:tc>
          <w:tcPr>
            <w:tcW w:w="3385" w:type="dxa"/>
          </w:tcPr>
          <w:p w:rsidR="00CA057F" w:rsidRDefault="00683933" w:rsidP="00562006">
            <w:pPr>
              <w:spacing w:before="40" w:after="40"/>
              <w:jc w:val="center"/>
              <w:cnfStyle w:val="000000000000" w:firstRow="0" w:lastRow="0" w:firstColumn="0" w:lastColumn="0" w:oddVBand="0" w:evenVBand="0" w:oddHBand="0" w:evenHBand="0" w:firstRowFirstColumn="0" w:firstRowLastColumn="0" w:lastRowFirstColumn="0" w:lastRowLastColumn="0"/>
              <w:rPr>
                <w:lang w:eastAsia="ja-JP"/>
              </w:rPr>
            </w:pPr>
            <w:r>
              <w:rPr>
                <w:lang w:eastAsia="ja-JP"/>
              </w:rPr>
              <w:t>10</w:t>
            </w:r>
            <w:r w:rsidR="00CA057F">
              <w:rPr>
                <w:lang w:eastAsia="ja-JP"/>
              </w:rPr>
              <w:t>k</w:t>
            </w:r>
            <w:r w:rsidR="00D938FA">
              <w:rPr>
                <w:lang w:eastAsia="ja-JP"/>
              </w:rPr>
              <w:t>Ω</w:t>
            </w:r>
          </w:p>
        </w:tc>
        <w:tc>
          <w:tcPr>
            <w:tcW w:w="3386" w:type="dxa"/>
          </w:tcPr>
          <w:p w:rsidR="00CA057F" w:rsidRDefault="00CA057F" w:rsidP="00C06C1F">
            <w:pPr>
              <w:spacing w:before="40" w:after="40"/>
              <w:jc w:val="center"/>
              <w:cnfStyle w:val="000000000000" w:firstRow="0" w:lastRow="0" w:firstColumn="0" w:lastColumn="0" w:oddVBand="0" w:evenVBand="0" w:oddHBand="0" w:evenHBand="0" w:firstRowFirstColumn="0" w:firstRowLastColumn="0" w:lastRowFirstColumn="0" w:lastRowLastColumn="0"/>
              <w:rPr>
                <w:lang w:eastAsia="ja-JP"/>
              </w:rPr>
            </w:pPr>
            <w:r>
              <w:rPr>
                <w:lang w:eastAsia="ja-JP"/>
              </w:rPr>
              <w:t>&gt;50k</w:t>
            </w:r>
            <w:r w:rsidR="00683933">
              <w:rPr>
                <w:lang w:eastAsia="ja-JP"/>
              </w:rPr>
              <w:t>Ω</w:t>
            </w:r>
          </w:p>
        </w:tc>
      </w:tr>
    </w:tbl>
    <w:p w:rsidR="00FF43AB" w:rsidRDefault="00CB0B1E" w:rsidP="00FF43AB">
      <w:pPr>
        <w:rPr>
          <w:lang w:eastAsia="ja-JP"/>
        </w:rPr>
      </w:pPr>
      <w:r>
        <w:rPr>
          <w:lang w:eastAsia="ja-JP"/>
        </w:rPr>
        <w:t xml:space="preserve">Experiment with the resistor values before the lesson to make sure the </w:t>
      </w:r>
      <w:r w:rsidR="00970A53">
        <w:rPr>
          <w:lang w:eastAsia="ja-JP"/>
        </w:rPr>
        <w:t>nightlight</w:t>
      </w:r>
      <w:r>
        <w:rPr>
          <w:lang w:eastAsia="ja-JP"/>
        </w:rPr>
        <w:t xml:space="preserve"> works in your light conditions.</w:t>
      </w:r>
      <w:r w:rsidR="00D05E9A">
        <w:rPr>
          <w:lang w:eastAsia="ja-JP"/>
        </w:rPr>
        <w:t xml:space="preserve"> Having a bright LED flashlight in class to manipulate the LDR resistance is also advisable.</w:t>
      </w:r>
      <w:r w:rsidR="00FF43AB">
        <w:rPr>
          <w:lang w:eastAsia="ja-JP"/>
        </w:rPr>
        <w:br w:type="page"/>
      </w:r>
    </w:p>
    <w:p w:rsidR="00953E7E" w:rsidRDefault="00953E7E" w:rsidP="00B069D7">
      <w:pPr>
        <w:pStyle w:val="LessonHeading1"/>
      </w:pPr>
      <w:bookmarkStart w:id="1" w:name="_Toc531546790"/>
      <w:r>
        <w:lastRenderedPageBreak/>
        <w:t>Lesson</w:t>
      </w:r>
      <w:bookmarkEnd w:id="1"/>
    </w:p>
    <w:p w:rsidR="00B62E21" w:rsidRDefault="00B62E21" w:rsidP="00B62E21">
      <w:r w:rsidRPr="00153B72">
        <w:rPr>
          <w:b/>
          <w:bCs/>
        </w:rPr>
        <w:t>Bold text</w:t>
      </w:r>
      <w:r w:rsidRPr="00153B72">
        <w:t xml:space="preserve"> indicates direction</w:t>
      </w:r>
      <w:r>
        <w:t>s</w:t>
      </w:r>
      <w:r w:rsidRPr="00153B72">
        <w:t xml:space="preserve"> or notes </w:t>
      </w:r>
      <w:r>
        <w:t xml:space="preserve">specifically </w:t>
      </w:r>
      <w:r w:rsidRPr="00153B72">
        <w:t>for the instructor.</w:t>
      </w:r>
    </w:p>
    <w:p w:rsidR="000E67D5" w:rsidRDefault="000E67D5" w:rsidP="001E3B84">
      <w:pPr>
        <w:pStyle w:val="LessonHeading2"/>
      </w:pPr>
      <w:bookmarkStart w:id="2" w:name="_Toc531546791"/>
      <w:r>
        <w:t xml:space="preserve">Activity </w:t>
      </w:r>
      <w:r w:rsidR="00827DB4">
        <w:t>Overview</w:t>
      </w:r>
      <w:r w:rsidR="00712AAF">
        <w:t xml:space="preserve"> (2</w:t>
      </w:r>
      <w:r>
        <w:t xml:space="preserve"> minutes)</w:t>
      </w:r>
      <w:bookmarkEnd w:id="2"/>
    </w:p>
    <w:p w:rsidR="000E67D5" w:rsidRDefault="009C7AB0" w:rsidP="000E67D5">
      <w:pPr>
        <w:rPr>
          <w:lang w:eastAsia="ja-JP"/>
        </w:rPr>
      </w:pPr>
      <w:r>
        <w:rPr>
          <w:lang w:eastAsia="ja-JP"/>
        </w:rPr>
        <w:t>In the last activity we made a lock box, where pressing a button would lock or unlock the box by causing a servo motor to rotate. The button was a digital input to the Arduino microcontroller board, and used a pull-down resistor to give a clear HIGH or LOW digital value to the Arduino. The Arduino then sent a control signal to the servo motor so that it would rotate to a specific degree.</w:t>
      </w:r>
    </w:p>
    <w:p w:rsidR="00802D72" w:rsidRPr="00780F7E" w:rsidRDefault="000E67D5" w:rsidP="00802D72">
      <w:pPr>
        <w:rPr>
          <w:lang w:eastAsia="ja-JP"/>
        </w:rPr>
      </w:pPr>
      <w:r>
        <w:rPr>
          <w:lang w:eastAsia="ja-JP"/>
        </w:rPr>
        <w:t>Today, we’re going to</w:t>
      </w:r>
      <w:r w:rsidR="00802D72">
        <w:rPr>
          <w:lang w:eastAsia="ja-JP"/>
        </w:rPr>
        <w:t xml:space="preserve"> use a light sensor to make a nightlight – a light that turns on automatically when the room becomes dark, then turns off again when the room is bright.</w:t>
      </w:r>
    </w:p>
    <w:p w:rsidR="000F1AE1" w:rsidRDefault="00E048A7" w:rsidP="000F1AE1">
      <w:pPr>
        <w:pStyle w:val="LessonHeading2"/>
      </w:pPr>
      <w:bookmarkStart w:id="3" w:name="_Toc531546792"/>
      <w:r>
        <w:t>Voltage Divider (15</w:t>
      </w:r>
      <w:r w:rsidR="000A7091">
        <w:t xml:space="preserve"> minutes)</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5"/>
        <w:gridCol w:w="2091"/>
      </w:tblGrid>
      <w:tr w:rsidR="00EC7156" w:rsidTr="00D80CD4">
        <w:tc>
          <w:tcPr>
            <w:tcW w:w="6925" w:type="dxa"/>
            <w:vAlign w:val="center"/>
          </w:tcPr>
          <w:p w:rsidR="00D80CD4" w:rsidRPr="00D80CD4" w:rsidRDefault="00EC7156" w:rsidP="00D80CD4">
            <w:pPr>
              <w:spacing w:before="0" w:after="0"/>
              <w:rPr>
                <w:b/>
                <w:lang w:eastAsia="ja-JP"/>
              </w:rPr>
            </w:pPr>
            <w:r>
              <w:rPr>
                <w:lang w:eastAsia="ja-JP"/>
              </w:rPr>
              <w:t>Ohm’s Law relates current, voltage and resistance. From the equation we can see that when current passes through a resistance, voltage drops across the resistance</w:t>
            </w:r>
            <w:r w:rsidR="00D80CD4">
              <w:rPr>
                <w:lang w:eastAsia="ja-JP"/>
              </w:rPr>
              <w:t>. W</w:t>
            </w:r>
            <w:r w:rsidRPr="00D878AE">
              <w:rPr>
                <w:b/>
                <w:lang w:eastAsia="ja-JP"/>
              </w:rPr>
              <w:t xml:space="preserve">rite out the </w:t>
            </w:r>
            <w:r>
              <w:rPr>
                <w:b/>
                <w:lang w:eastAsia="ja-JP"/>
              </w:rPr>
              <w:t>Ohm’s Law triangle, arrange for voltage, and write out the equation</w:t>
            </w:r>
            <w:r w:rsidR="00D80CD4">
              <w:rPr>
                <w:b/>
                <w:lang w:eastAsia="ja-JP"/>
              </w:rPr>
              <w:t>.</w:t>
            </w:r>
          </w:p>
        </w:tc>
        <w:tc>
          <w:tcPr>
            <w:tcW w:w="2091" w:type="dxa"/>
            <w:vAlign w:val="center"/>
          </w:tcPr>
          <w:p w:rsidR="00EC7156" w:rsidRPr="000706D9" w:rsidRDefault="00EC7156" w:rsidP="00D80CD4">
            <w:pPr>
              <w:spacing w:before="0" w:after="0"/>
              <w:jc w:val="center"/>
              <w:rPr>
                <w:b/>
                <w:u w:val="single"/>
              </w:rPr>
            </w:pPr>
            <w:r w:rsidRPr="000706D9">
              <w:rPr>
                <w:u w:val="single"/>
              </w:rPr>
              <w:t>Ohm’</w:t>
            </w:r>
            <w:r>
              <w:rPr>
                <w:u w:val="single"/>
              </w:rPr>
              <w:t>s L</w:t>
            </w:r>
            <w:r w:rsidRPr="000706D9">
              <w:rPr>
                <w:u w:val="single"/>
              </w:rPr>
              <w:t>aw</w:t>
            </w:r>
          </w:p>
          <w:p w:rsidR="00EC7156" w:rsidRDefault="00EC7156" w:rsidP="00D80CD4">
            <w:pPr>
              <w:spacing w:before="0" w:after="0"/>
              <w:jc w:val="center"/>
              <w:rPr>
                <w:lang w:eastAsia="ja-JP"/>
              </w:rPr>
            </w:pPr>
            <w:r w:rsidRPr="002F647A">
              <w:rPr>
                <w:noProof/>
              </w:rPr>
              <w:drawing>
                <wp:inline distT="0" distB="0" distL="0" distR="0" wp14:anchorId="3C14128D" wp14:editId="691884C3">
                  <wp:extent cx="1169024" cy="914400"/>
                  <wp:effectExtent l="0" t="0" r="0" b="0"/>
                  <wp:docPr id="9" name="Picture 9" descr="C:\Users\Harryp\MEGA\Surface Pro 2\Nepal\Himalayan Makers Guild\Activities\Foundation Activities\FA7 - Ohm's Law and Resistor Values\images\oh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ryp\MEGA\Surface Pro 2\Nepal\Himalayan Makers Guild\Activities\Foundation Activities\FA7 - Ohm's Law and Resistor Values\images\ohm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9024" cy="914400"/>
                          </a:xfrm>
                          <a:prstGeom prst="rect">
                            <a:avLst/>
                          </a:prstGeom>
                          <a:noFill/>
                          <a:ln>
                            <a:noFill/>
                          </a:ln>
                        </pic:spPr>
                      </pic:pic>
                    </a:graphicData>
                  </a:graphic>
                </wp:inline>
              </w:drawing>
            </w:r>
          </w:p>
        </w:tc>
      </w:tr>
    </w:tbl>
    <w:p w:rsidR="00EC7156" w:rsidRDefault="00EC7156" w:rsidP="006F278A">
      <w:pPr>
        <w:rPr>
          <w:lang w:eastAsia="ja-JP"/>
        </w:rPr>
      </w:pPr>
      <m:oMathPara>
        <m:oMath>
          <m:r>
            <m:rPr>
              <m:sty m:val="bi"/>
            </m:rPr>
            <w:rPr>
              <w:rFonts w:ascii="Cambria Math" w:hAnsi="Cambria Math"/>
              <w:sz w:val="36"/>
            </w:rPr>
            <m:t>Voltage=Current×Resistance</m:t>
          </m:r>
        </m:oMath>
      </m:oMathPara>
    </w:p>
    <w:p w:rsidR="00D80CD4" w:rsidRDefault="00D80CD4" w:rsidP="006F278A">
      <w:pPr>
        <w:rPr>
          <w:lang w:eastAsia="ja-JP"/>
        </w:rPr>
      </w:pPr>
      <w:r>
        <w:rPr>
          <w:lang w:eastAsia="ja-JP"/>
        </w:rPr>
        <w:t>If the current through the resistor stays the same, the voltage across the resistor will increase or decrease depending on its resistance.</w:t>
      </w:r>
    </w:p>
    <w:p w:rsidR="004370FB" w:rsidRDefault="004370FB" w:rsidP="006F278A">
      <w:pPr>
        <w:rPr>
          <w:lang w:eastAsia="ja-JP"/>
        </w:rPr>
      </w:pPr>
      <w:r>
        <w:rPr>
          <w:lang w:eastAsia="ja-JP"/>
        </w:rPr>
        <w:t xml:space="preserve">When multiple resistors </w:t>
      </w:r>
      <w:r w:rsidR="00D61432">
        <w:rPr>
          <w:lang w:eastAsia="ja-JP"/>
        </w:rPr>
        <w:t>are in</w:t>
      </w:r>
      <w:r>
        <w:rPr>
          <w:lang w:eastAsia="ja-JP"/>
        </w:rPr>
        <w:t xml:space="preserve"> series, the amount of voltage that drops across </w:t>
      </w:r>
      <w:r w:rsidR="0023664C">
        <w:rPr>
          <w:lang w:eastAsia="ja-JP"/>
        </w:rPr>
        <w:t>one</w:t>
      </w:r>
      <w:r>
        <w:rPr>
          <w:lang w:eastAsia="ja-JP"/>
        </w:rPr>
        <w:t xml:space="preserve"> resistor depends on </w:t>
      </w:r>
      <w:r w:rsidR="0023664C">
        <w:rPr>
          <w:lang w:eastAsia="ja-JP"/>
        </w:rPr>
        <w:t xml:space="preserve">its resistance </w:t>
      </w:r>
      <w:r>
        <w:rPr>
          <w:lang w:eastAsia="ja-JP"/>
        </w:rPr>
        <w:t>compared to the othe</w:t>
      </w:r>
      <w:r w:rsidR="0023664C">
        <w:rPr>
          <w:lang w:eastAsia="ja-JP"/>
        </w:rPr>
        <w:t>r</w:t>
      </w:r>
      <w:r>
        <w:rPr>
          <w:lang w:eastAsia="ja-JP"/>
        </w:rPr>
        <w:t xml:space="preserve"> </w:t>
      </w:r>
      <w:r w:rsidR="0023664C">
        <w:rPr>
          <w:lang w:eastAsia="ja-JP"/>
        </w:rPr>
        <w:t>resistors</w:t>
      </w:r>
      <w:r>
        <w:rPr>
          <w:lang w:eastAsia="ja-JP"/>
        </w:rPr>
        <w:t>. If there are 5 equal resistors connected in series to a 5V battery, the 5V is dropped equally across them. Looking at the rockslide analogy of electricity</w:t>
      </w:r>
      <w:r w:rsidR="006F278A">
        <w:rPr>
          <w:lang w:eastAsia="ja-JP"/>
        </w:rPr>
        <w:t xml:space="preserve"> </w:t>
      </w:r>
      <w:r w:rsidR="006F278A" w:rsidRPr="006F278A">
        <w:rPr>
          <w:b/>
          <w:lang w:eastAsia="ja-JP"/>
        </w:rPr>
        <w:t>(draw the diagram on the board)</w:t>
      </w:r>
      <w:r>
        <w:rPr>
          <w:lang w:eastAsia="ja-JP"/>
        </w:rPr>
        <w:t>:</w:t>
      </w:r>
    </w:p>
    <w:p w:rsidR="004370FB" w:rsidRDefault="004370FB" w:rsidP="004370FB">
      <w:pPr>
        <w:rPr>
          <w:lang w:eastAsia="ja-JP"/>
        </w:rPr>
      </w:pPr>
      <w:r w:rsidRPr="001E3B84">
        <w:rPr>
          <w:noProof/>
        </w:rPr>
        <w:drawing>
          <wp:inline distT="0" distB="0" distL="0" distR="0" wp14:anchorId="57B701B2" wp14:editId="22C8DE8F">
            <wp:extent cx="5731510" cy="1528528"/>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ockslide_w_legen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528528"/>
                    </a:xfrm>
                    <a:prstGeom prst="rect">
                      <a:avLst/>
                    </a:prstGeom>
                  </pic:spPr>
                </pic:pic>
              </a:graphicData>
            </a:graphic>
          </wp:inline>
        </w:drawing>
      </w:r>
    </w:p>
    <w:p w:rsidR="004370FB" w:rsidRDefault="004370FB" w:rsidP="006F278A">
      <w:pPr>
        <w:rPr>
          <w:lang w:eastAsia="ja-JP"/>
        </w:rPr>
      </w:pPr>
      <w:r w:rsidRPr="001E3B84">
        <w:rPr>
          <w:lang w:eastAsia="ja-JP"/>
        </w:rPr>
        <w:t>We can also draw this as a circuit diagram</w:t>
      </w:r>
      <w:r w:rsidR="006F278A">
        <w:rPr>
          <w:lang w:eastAsia="ja-JP"/>
        </w:rPr>
        <w:t xml:space="preserve"> </w:t>
      </w:r>
      <w:r w:rsidR="006F278A" w:rsidRPr="006F278A">
        <w:rPr>
          <w:b/>
          <w:lang w:eastAsia="ja-JP"/>
        </w:rPr>
        <w:t>(draw the diagram on the board)</w:t>
      </w:r>
      <w:r w:rsidRPr="001E3B84">
        <w:rPr>
          <w:lang w:eastAsia="ja-JP"/>
        </w:rPr>
        <w:t>:</w:t>
      </w:r>
    </w:p>
    <w:p w:rsidR="004370FB" w:rsidRPr="001E3B84" w:rsidRDefault="004370FB" w:rsidP="00B36261">
      <w:pPr>
        <w:jc w:val="center"/>
        <w:rPr>
          <w:lang w:eastAsia="ja-JP"/>
        </w:rPr>
      </w:pPr>
      <w:r w:rsidRPr="001E3B84">
        <w:rPr>
          <w:noProof/>
        </w:rPr>
        <w:drawing>
          <wp:inline distT="0" distB="0" distL="0" distR="0" wp14:anchorId="01571B58" wp14:editId="05C0C10F">
            <wp:extent cx="5013515" cy="6400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vider_5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13515" cy="640080"/>
                    </a:xfrm>
                    <a:prstGeom prst="rect">
                      <a:avLst/>
                    </a:prstGeom>
                  </pic:spPr>
                </pic:pic>
              </a:graphicData>
            </a:graphic>
          </wp:inline>
        </w:drawing>
      </w:r>
    </w:p>
    <w:p w:rsidR="006F278A" w:rsidRPr="001E3B84" w:rsidRDefault="006F278A" w:rsidP="00676CB8">
      <w:pPr>
        <w:rPr>
          <w:lang w:eastAsia="ja-JP"/>
        </w:rPr>
      </w:pPr>
      <w:r w:rsidRPr="001E3B84">
        <w:rPr>
          <w:lang w:eastAsia="ja-JP"/>
        </w:rPr>
        <w:t xml:space="preserve">If we consider </w:t>
      </w:r>
      <w:r w:rsidR="0023664C">
        <w:rPr>
          <w:lang w:eastAsia="ja-JP"/>
        </w:rPr>
        <w:t xml:space="preserve">combining </w:t>
      </w:r>
      <w:r w:rsidRPr="001E3B84">
        <w:rPr>
          <w:lang w:eastAsia="ja-JP"/>
        </w:rPr>
        <w:t>the five equal resistances a group of 2R and 3R</w:t>
      </w:r>
      <w:r w:rsidR="009F75EC">
        <w:rPr>
          <w:lang w:eastAsia="ja-JP"/>
        </w:rPr>
        <w:t xml:space="preserve"> </w:t>
      </w:r>
      <w:r w:rsidR="009F75EC" w:rsidRPr="006F278A">
        <w:rPr>
          <w:b/>
          <w:lang w:eastAsia="ja-JP"/>
        </w:rPr>
        <w:t>(draw the diagram on the board)</w:t>
      </w:r>
      <w:r w:rsidRPr="001E3B84">
        <w:rPr>
          <w:lang w:eastAsia="ja-JP"/>
        </w:rPr>
        <w:t>, then 2V is dropped across the 2</w:t>
      </w:r>
      <w:r w:rsidR="009F75EC">
        <w:rPr>
          <w:lang w:eastAsia="ja-JP"/>
        </w:rPr>
        <w:t>R and 3V is dropped across the 3R.</w:t>
      </w:r>
    </w:p>
    <w:p w:rsidR="006F278A" w:rsidRDefault="006F278A" w:rsidP="006F278A">
      <w:pPr>
        <w:jc w:val="center"/>
        <w:rPr>
          <w:lang w:eastAsia="ja-JP"/>
        </w:rPr>
      </w:pPr>
      <w:r w:rsidRPr="001E3B84">
        <w:rPr>
          <w:noProof/>
        </w:rPr>
        <w:lastRenderedPageBreak/>
        <w:drawing>
          <wp:inline distT="0" distB="0" distL="0" distR="0" wp14:anchorId="6416F820" wp14:editId="6039D3B7">
            <wp:extent cx="3372217" cy="914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vider_2R_3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72217" cy="914400"/>
                    </a:xfrm>
                    <a:prstGeom prst="rect">
                      <a:avLst/>
                    </a:prstGeom>
                  </pic:spPr>
                </pic:pic>
              </a:graphicData>
            </a:graphic>
          </wp:inline>
        </w:drawing>
      </w:r>
    </w:p>
    <w:p w:rsidR="009F75EC" w:rsidRDefault="009F75EC" w:rsidP="009F75EC">
      <w:pPr>
        <w:rPr>
          <w:lang w:eastAsia="ja-JP"/>
        </w:rPr>
      </w:pPr>
      <w:r>
        <w:rPr>
          <w:lang w:eastAsia="ja-JP"/>
        </w:rPr>
        <w:t xml:space="preserve">Similarly, if one resistance is R, and the other is 4R </w:t>
      </w:r>
      <w:r w:rsidRPr="006F278A">
        <w:rPr>
          <w:b/>
          <w:lang w:eastAsia="ja-JP"/>
        </w:rPr>
        <w:t>(draw the diagram on the board)</w:t>
      </w:r>
      <w:r>
        <w:rPr>
          <w:lang w:eastAsia="ja-JP"/>
        </w:rPr>
        <w:t xml:space="preserve">, then the voltage will be divided between them as 1V and 4V respectively. </w:t>
      </w:r>
    </w:p>
    <w:p w:rsidR="009F75EC" w:rsidRDefault="00733454" w:rsidP="00733454">
      <w:pPr>
        <w:jc w:val="center"/>
        <w:rPr>
          <w:lang w:eastAsia="ja-JP"/>
        </w:rPr>
      </w:pPr>
      <w:r w:rsidRPr="00733454">
        <w:rPr>
          <w:noProof/>
        </w:rPr>
        <w:drawing>
          <wp:inline distT="0" distB="0" distL="0" distR="0">
            <wp:extent cx="3399661" cy="914400"/>
            <wp:effectExtent l="0" t="0" r="0" b="0"/>
            <wp:docPr id="2" name="Picture 2" descr="C:\Users\Harryp\MEGA\Surface Pro 2\Nepal\Himalayan Makers Guild\Activities\Foundation Activities\FA11 - Voltage Divider Night Light\images\Eagle\divider_R_4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ryp\MEGA\Surface Pro 2\Nepal\Himalayan Makers Guild\Activities\Foundation Activities\FA11 - Voltage Divider Night Light\images\Eagle\divider_R_4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9661" cy="914400"/>
                    </a:xfrm>
                    <a:prstGeom prst="rect">
                      <a:avLst/>
                    </a:prstGeom>
                    <a:noFill/>
                    <a:ln>
                      <a:noFill/>
                    </a:ln>
                  </pic:spPr>
                </pic:pic>
              </a:graphicData>
            </a:graphic>
          </wp:inline>
        </w:drawing>
      </w:r>
    </w:p>
    <w:p w:rsidR="00696168" w:rsidRDefault="00696168" w:rsidP="009F75EC">
      <w:pPr>
        <w:rPr>
          <w:lang w:eastAsia="ja-JP"/>
        </w:rPr>
      </w:pPr>
      <w:r>
        <w:rPr>
          <w:lang w:eastAsia="ja-JP"/>
        </w:rPr>
        <w:t>If two equal resistors are attached in series with a 5V battery, what is the voltage drop across each? A: 2.5 V</w:t>
      </w:r>
    </w:p>
    <w:p w:rsidR="00696168" w:rsidRPr="001E3B84" w:rsidRDefault="00696168" w:rsidP="00696168">
      <w:pPr>
        <w:jc w:val="center"/>
        <w:rPr>
          <w:lang w:eastAsia="ja-JP"/>
        </w:rPr>
      </w:pPr>
      <w:r w:rsidRPr="001E3B84">
        <w:rPr>
          <w:noProof/>
        </w:rPr>
        <w:drawing>
          <wp:inline distT="0" distB="0" distL="0" distR="0" wp14:anchorId="47202A45" wp14:editId="38026B90">
            <wp:extent cx="3373215" cy="914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vider_R_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73215" cy="914400"/>
                    </a:xfrm>
                    <a:prstGeom prst="rect">
                      <a:avLst/>
                    </a:prstGeom>
                  </pic:spPr>
                </pic:pic>
              </a:graphicData>
            </a:graphic>
          </wp:inline>
        </w:drawing>
      </w:r>
    </w:p>
    <w:p w:rsidR="00A56B90" w:rsidRDefault="00A56B90" w:rsidP="00A56B90">
      <w:pPr>
        <w:rPr>
          <w:lang w:eastAsia="ja-JP"/>
        </w:rPr>
      </w:pPr>
      <w:r>
        <w:rPr>
          <w:lang w:eastAsia="ja-JP"/>
        </w:rPr>
        <w:t xml:space="preserve">By controlling how the total resistance of the two resistors in series is divided, we can also control the division of voltage between them. </w:t>
      </w:r>
      <w:r w:rsidR="00567611">
        <w:rPr>
          <w:lang w:eastAsia="ja-JP"/>
        </w:rPr>
        <w:t>This is called a</w:t>
      </w:r>
      <w:r>
        <w:rPr>
          <w:lang w:eastAsia="ja-JP"/>
        </w:rPr>
        <w:t xml:space="preserve"> </w:t>
      </w:r>
      <w:r w:rsidRPr="009F75EC">
        <w:rPr>
          <w:u w:val="single"/>
          <w:lang w:eastAsia="ja-JP"/>
        </w:rPr>
        <w:t>voltage divider</w:t>
      </w:r>
      <w:r>
        <w:rPr>
          <w:lang w:eastAsia="ja-JP"/>
        </w:rPr>
        <w:t>.</w:t>
      </w:r>
    </w:p>
    <w:p w:rsidR="00572FD0" w:rsidRDefault="00A94867" w:rsidP="00572FD0">
      <w:pPr>
        <w:pStyle w:val="LessonHeading2"/>
      </w:pPr>
      <w:bookmarkStart w:id="4" w:name="_Toc531546793"/>
      <w:r>
        <w:t xml:space="preserve">LED </w:t>
      </w:r>
      <w:r w:rsidR="00C759EE">
        <w:t xml:space="preserve">Properties </w:t>
      </w:r>
      <w:r w:rsidR="00572FD0">
        <w:t>(5 minutes)</w:t>
      </w:r>
      <w:bookmarkEnd w:id="4"/>
    </w:p>
    <w:p w:rsidR="00ED768D" w:rsidRDefault="00B36261" w:rsidP="00ED768D">
      <w:pPr>
        <w:rPr>
          <w:lang w:eastAsia="ja-JP"/>
        </w:rPr>
      </w:pPr>
      <w:r>
        <w:rPr>
          <w:lang w:eastAsia="ja-JP"/>
        </w:rPr>
        <w:t>When the voltage across a white LED is less than 3V, current cannot flow through it; it acts like a switch that is off. When the voltage across the LED is greater than 3V, current flows through it very easily, like a switch that is on.</w:t>
      </w:r>
      <w:r w:rsidR="00A94867" w:rsidRPr="00A94867">
        <w:rPr>
          <w:lang w:eastAsia="ja-JP"/>
        </w:rPr>
        <w:t xml:space="preserve"> </w:t>
      </w:r>
      <w:r w:rsidR="00A94867">
        <w:rPr>
          <w:lang w:eastAsia="ja-JP"/>
        </w:rPr>
        <w:t>To help prevent high current from passing through the LED and burning it out, we use a resistor in series with the LED.</w:t>
      </w:r>
    </w:p>
    <w:p w:rsidR="00B36261" w:rsidRDefault="00066531" w:rsidP="00ED768D">
      <w:pPr>
        <w:rPr>
          <w:lang w:eastAsia="ja-JP"/>
        </w:rPr>
      </w:pPr>
      <w:r>
        <w:rPr>
          <w:lang w:eastAsia="ja-JP"/>
        </w:rPr>
        <w:t>If</w:t>
      </w:r>
      <w:r w:rsidR="00B36261">
        <w:rPr>
          <w:lang w:eastAsia="ja-JP"/>
        </w:rPr>
        <w:t xml:space="preserve"> we </w:t>
      </w:r>
      <w:r w:rsidR="00782388">
        <w:rPr>
          <w:lang w:eastAsia="ja-JP"/>
        </w:rPr>
        <w:t>put 5</w:t>
      </w:r>
      <w:r w:rsidR="00B36261">
        <w:rPr>
          <w:lang w:eastAsia="ja-JP"/>
        </w:rPr>
        <w:t xml:space="preserve"> equal resistors in series, connected to a 5V battery, where could we connect the LED to make it turn on </w:t>
      </w:r>
      <w:r w:rsidR="00B36261" w:rsidRPr="00B36261">
        <w:rPr>
          <w:b/>
          <w:lang w:eastAsia="ja-JP"/>
        </w:rPr>
        <w:t>(draw the circuit on the board)</w:t>
      </w:r>
      <w:r w:rsidR="00B36261" w:rsidRPr="00B36261">
        <w:rPr>
          <w:lang w:eastAsia="ja-JP"/>
        </w:rPr>
        <w:t>?</w:t>
      </w:r>
    </w:p>
    <w:p w:rsidR="00B36261" w:rsidRDefault="00B36261" w:rsidP="00B36261">
      <w:pPr>
        <w:jc w:val="center"/>
        <w:rPr>
          <w:lang w:eastAsia="ja-JP"/>
        </w:rPr>
      </w:pPr>
      <w:r w:rsidRPr="001E3B84">
        <w:rPr>
          <w:noProof/>
        </w:rPr>
        <w:drawing>
          <wp:inline distT="0" distB="0" distL="0" distR="0" wp14:anchorId="7E3B40EF" wp14:editId="42370C15">
            <wp:extent cx="5015071" cy="640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vider_5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15071" cy="640080"/>
                    </a:xfrm>
                    <a:prstGeom prst="rect">
                      <a:avLst/>
                    </a:prstGeom>
                  </pic:spPr>
                </pic:pic>
              </a:graphicData>
            </a:graphic>
          </wp:inline>
        </w:drawing>
      </w:r>
    </w:p>
    <w:p w:rsidR="00C226F5" w:rsidRDefault="00B36261" w:rsidP="00C226F5">
      <w:pPr>
        <w:rPr>
          <w:lang w:eastAsia="ja-JP"/>
        </w:rPr>
      </w:pPr>
      <w:r>
        <w:rPr>
          <w:lang w:eastAsia="ja-JP"/>
        </w:rPr>
        <w:t>A: at the 3V, 4V, and 5V point.</w:t>
      </w:r>
      <w:r w:rsidR="00C226F5">
        <w:rPr>
          <w:lang w:eastAsia="ja-JP"/>
        </w:rPr>
        <w:br w:type="page"/>
      </w:r>
    </w:p>
    <w:p w:rsidR="00A94867" w:rsidRDefault="00A94867" w:rsidP="00A94867">
      <w:pPr>
        <w:pStyle w:val="LessonHeading2"/>
      </w:pPr>
      <w:bookmarkStart w:id="5" w:name="_Toc531546794"/>
      <w:r>
        <w:lastRenderedPageBreak/>
        <w:t>Light Dependent Resistor (LDR)</w:t>
      </w:r>
      <w:r w:rsidR="00367934">
        <w:t xml:space="preserve"> (10 minutes</w:t>
      </w:r>
      <w:r w:rsidR="00FF023A">
        <w:t>)</w:t>
      </w:r>
      <w:bookmarkEnd w:id="5"/>
    </w:p>
    <w:p w:rsidR="00A94867" w:rsidRDefault="00C226F5" w:rsidP="00642D0D">
      <w:pPr>
        <w:spacing w:after="0"/>
        <w:rPr>
          <w:lang w:eastAsia="ja-JP"/>
        </w:rPr>
      </w:pPr>
      <w:r>
        <w:rPr>
          <w:lang w:eastAsia="ja-JP"/>
        </w:rPr>
        <w:t>An LDR changes resistance depending on how much light is shining on it.</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8"/>
        <w:gridCol w:w="3009"/>
        <w:gridCol w:w="3009"/>
      </w:tblGrid>
      <w:tr w:rsidR="00066531" w:rsidTr="00066531">
        <w:trPr>
          <w:trHeight w:val="1728"/>
        </w:trPr>
        <w:tc>
          <w:tcPr>
            <w:tcW w:w="3008" w:type="dxa"/>
            <w:vAlign w:val="center"/>
          </w:tcPr>
          <w:p w:rsidR="00066531" w:rsidRDefault="009766A9" w:rsidP="00642D0D">
            <w:pPr>
              <w:spacing w:before="0"/>
              <w:rPr>
                <w:lang w:eastAsia="ja-JP"/>
              </w:rPr>
            </w:pPr>
            <w:r>
              <w:rPr>
                <w:lang w:eastAsia="ja-JP"/>
              </w:rPr>
              <w:t>In a bright room, the LD</w:t>
            </w:r>
            <w:r w:rsidR="00066531">
              <w:rPr>
                <w:lang w:eastAsia="ja-JP"/>
              </w:rPr>
              <w:t xml:space="preserve">R will have a low resistance. </w:t>
            </w:r>
          </w:p>
        </w:tc>
        <w:tc>
          <w:tcPr>
            <w:tcW w:w="3009" w:type="dxa"/>
            <w:vAlign w:val="center"/>
          </w:tcPr>
          <w:p w:rsidR="00066531" w:rsidRDefault="009766A9" w:rsidP="00642D0D">
            <w:pPr>
              <w:spacing w:before="0"/>
              <w:jc w:val="center"/>
              <w:rPr>
                <w:noProof/>
              </w:rPr>
            </w:pPr>
            <w:r w:rsidRPr="009766A9">
              <w:rPr>
                <w:noProof/>
              </w:rPr>
              <w:drawing>
                <wp:inline distT="0" distB="0" distL="0" distR="0">
                  <wp:extent cx="1338838" cy="731520"/>
                  <wp:effectExtent l="0" t="0" r="0" b="0"/>
                  <wp:docPr id="11" name="Picture 11" descr="C:\Users\Harryp\MEGA\Surface Pro 2\Nepal\Himalayan Makers Guild\Activities\Foundation Activities\FA11 - Voltage Divider Night Light\images\Eagle\ldr10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ryp\MEGA\Surface Pro 2\Nepal\Himalayan Makers Guild\Activities\Foundation Activities\FA11 - Voltage Divider Night Light\images\Eagle\ldr10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8838" cy="731520"/>
                          </a:xfrm>
                          <a:prstGeom prst="rect">
                            <a:avLst/>
                          </a:prstGeom>
                          <a:noFill/>
                          <a:ln>
                            <a:noFill/>
                          </a:ln>
                        </pic:spPr>
                      </pic:pic>
                    </a:graphicData>
                  </a:graphic>
                </wp:inline>
              </w:drawing>
            </w:r>
          </w:p>
        </w:tc>
        <w:tc>
          <w:tcPr>
            <w:tcW w:w="3009" w:type="dxa"/>
            <w:vAlign w:val="center"/>
          </w:tcPr>
          <w:p w:rsidR="00066531" w:rsidRDefault="00066531" w:rsidP="00642D0D">
            <w:pPr>
              <w:spacing w:before="0"/>
              <w:jc w:val="center"/>
            </w:pPr>
            <w:r>
              <w:rPr>
                <w:noProof/>
              </w:rPr>
              <w:drawing>
                <wp:inline distT="0" distB="0" distL="0" distR="0" wp14:anchorId="02D5118F" wp14:editId="430F42E3">
                  <wp:extent cx="731520" cy="7315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un.png"/>
                          <pic:cNvPicPr/>
                        </pic:nvPicPr>
                        <pic:blipFill>
                          <a:blip r:embed="rId16">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r>
              <w:rPr>
                <w:rStyle w:val="FootnoteReference"/>
              </w:rPr>
              <w:footnoteReference w:id="1"/>
            </w:r>
          </w:p>
        </w:tc>
      </w:tr>
      <w:tr w:rsidR="00066531" w:rsidTr="009766A9">
        <w:tc>
          <w:tcPr>
            <w:tcW w:w="3008" w:type="dxa"/>
            <w:vAlign w:val="center"/>
          </w:tcPr>
          <w:p w:rsidR="00066531" w:rsidRDefault="00066531" w:rsidP="00642D0D">
            <w:pPr>
              <w:spacing w:before="0"/>
              <w:rPr>
                <w:lang w:eastAsia="ja-JP"/>
              </w:rPr>
            </w:pPr>
            <w:r>
              <w:rPr>
                <w:lang w:eastAsia="ja-JP"/>
              </w:rPr>
              <w:t xml:space="preserve">In a dark room, the </w:t>
            </w:r>
            <w:r w:rsidR="009766A9">
              <w:rPr>
                <w:lang w:eastAsia="ja-JP"/>
              </w:rPr>
              <w:t>LD</w:t>
            </w:r>
            <w:r>
              <w:rPr>
                <w:lang w:eastAsia="ja-JP"/>
              </w:rPr>
              <w:t>R will have a high resistance</w:t>
            </w:r>
            <w:r w:rsidR="009766A9">
              <w:rPr>
                <w:lang w:eastAsia="ja-JP"/>
              </w:rPr>
              <w:t>.</w:t>
            </w:r>
          </w:p>
        </w:tc>
        <w:tc>
          <w:tcPr>
            <w:tcW w:w="3009" w:type="dxa"/>
            <w:vAlign w:val="center"/>
          </w:tcPr>
          <w:p w:rsidR="00066531" w:rsidRDefault="009766A9" w:rsidP="00642D0D">
            <w:pPr>
              <w:spacing w:before="0"/>
              <w:jc w:val="center"/>
              <w:rPr>
                <w:noProof/>
              </w:rPr>
            </w:pPr>
            <w:r w:rsidRPr="009766A9">
              <w:rPr>
                <w:noProof/>
              </w:rPr>
              <w:drawing>
                <wp:inline distT="0" distB="0" distL="0" distR="0">
                  <wp:extent cx="1338838" cy="731520"/>
                  <wp:effectExtent l="0" t="0" r="0" b="0"/>
                  <wp:docPr id="16" name="Picture 16" descr="C:\Users\Harryp\MEGA\Surface Pro 2\Nepal\Himalayan Makers Guild\Activities\Foundation Activities\FA11 - Voltage Divider Night Light\images\Eagle\ldr50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ryp\MEGA\Surface Pro 2\Nepal\Himalayan Makers Guild\Activities\Foundation Activities\FA11 - Voltage Divider Night Light\images\Eagle\ldr50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8838" cy="731520"/>
                          </a:xfrm>
                          <a:prstGeom prst="rect">
                            <a:avLst/>
                          </a:prstGeom>
                          <a:noFill/>
                          <a:ln>
                            <a:noFill/>
                          </a:ln>
                        </pic:spPr>
                      </pic:pic>
                    </a:graphicData>
                  </a:graphic>
                </wp:inline>
              </w:drawing>
            </w:r>
          </w:p>
        </w:tc>
        <w:tc>
          <w:tcPr>
            <w:tcW w:w="3009" w:type="dxa"/>
            <w:vAlign w:val="center"/>
          </w:tcPr>
          <w:p w:rsidR="00066531" w:rsidRDefault="00066531" w:rsidP="00642D0D">
            <w:pPr>
              <w:spacing w:before="0"/>
              <w:jc w:val="center"/>
              <w:rPr>
                <w:lang w:eastAsia="ja-JP"/>
              </w:rPr>
            </w:pPr>
            <w:r>
              <w:rPr>
                <w:noProof/>
              </w:rPr>
              <w:drawing>
                <wp:inline distT="0" distB="0" distL="0" distR="0" wp14:anchorId="622024CC" wp14:editId="06309E4C">
                  <wp:extent cx="731520" cy="7315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oon.png"/>
                          <pic:cNvPicPr/>
                        </pic:nvPicPr>
                        <pic:blipFill>
                          <a:blip r:embed="rId18">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tc>
      </w:tr>
    </w:tbl>
    <w:p w:rsidR="00DD280D" w:rsidRDefault="00DD280D">
      <w:pPr>
        <w:rPr>
          <w:lang w:eastAsia="ja-JP"/>
        </w:rPr>
      </w:pPr>
      <w:r>
        <w:rPr>
          <w:lang w:eastAsia="ja-JP"/>
        </w:rPr>
        <w:t>With a voltage divider, we can control the voltage level between two resistors in series if we can control the resistance of one the resistors, then we can control the voltage level between them. Using this concept with a light dependent</w:t>
      </w:r>
      <w:r w:rsidRPr="001E3B84">
        <w:rPr>
          <w:lang w:eastAsia="ja-JP"/>
        </w:rPr>
        <w:t xml:space="preserve"> resistor </w:t>
      </w:r>
      <w:r>
        <w:rPr>
          <w:lang w:eastAsia="ja-JP"/>
        </w:rPr>
        <w:t xml:space="preserve">we can </w:t>
      </w:r>
      <w:r w:rsidRPr="001E3B84">
        <w:rPr>
          <w:lang w:eastAsia="ja-JP"/>
        </w:rPr>
        <w:t>turn an LED on and off automatically if the room becomes dark or light.</w:t>
      </w:r>
    </w:p>
    <w:tbl>
      <w:tblPr>
        <w:tblStyle w:val="TableGridLight"/>
        <w:tblW w:w="0" w:type="auto"/>
        <w:tblLook w:val="04A0" w:firstRow="1" w:lastRow="0" w:firstColumn="1" w:lastColumn="0" w:noHBand="0" w:noVBand="1"/>
      </w:tblPr>
      <w:tblGrid>
        <w:gridCol w:w="4590"/>
        <w:gridCol w:w="90"/>
        <w:gridCol w:w="4346"/>
      </w:tblGrid>
      <w:tr w:rsidR="009766A9" w:rsidTr="0043499A">
        <w:tc>
          <w:tcPr>
            <w:tcW w:w="4680" w:type="dxa"/>
            <w:gridSpan w:val="2"/>
            <w:tcBorders>
              <w:top w:val="nil"/>
              <w:left w:val="nil"/>
              <w:bottom w:val="nil"/>
              <w:right w:val="nil"/>
            </w:tcBorders>
          </w:tcPr>
          <w:p w:rsidR="009766A9" w:rsidRDefault="00DD280D" w:rsidP="0043499A">
            <w:pPr>
              <w:spacing w:before="0" w:after="0"/>
              <w:rPr>
                <w:lang w:eastAsia="ja-JP"/>
              </w:rPr>
            </w:pPr>
            <w:r>
              <w:rPr>
                <w:lang w:eastAsia="ja-JP"/>
              </w:rPr>
              <w:t xml:space="preserve">With </w:t>
            </w:r>
            <w:r w:rsidR="009766A9">
              <w:rPr>
                <w:lang w:eastAsia="ja-JP"/>
              </w:rPr>
              <w:t xml:space="preserve">two resistors in series </w:t>
            </w:r>
            <w:r>
              <w:rPr>
                <w:lang w:eastAsia="ja-JP"/>
              </w:rPr>
              <w:t xml:space="preserve">as </w:t>
            </w:r>
            <w:r w:rsidR="009766A9">
              <w:rPr>
                <w:lang w:eastAsia="ja-JP"/>
              </w:rPr>
              <w:t xml:space="preserve">a voltage divider, </w:t>
            </w:r>
            <w:r>
              <w:rPr>
                <w:lang w:eastAsia="ja-JP"/>
              </w:rPr>
              <w:t>we can control the voltage level between them (</w:t>
            </w:r>
            <w:r w:rsidR="0043499A">
              <w:rPr>
                <w:lang w:eastAsia="ja-JP"/>
              </w:rPr>
              <w:t xml:space="preserve">labeled here as </w:t>
            </w:r>
            <w:r>
              <w:rPr>
                <w:lang w:eastAsia="ja-JP"/>
              </w:rPr>
              <w:t>Vout) and use it to</w:t>
            </w:r>
            <w:r w:rsidR="009766A9">
              <w:rPr>
                <w:lang w:eastAsia="ja-JP"/>
              </w:rPr>
              <w:t xml:space="preserve"> turn on an LED</w:t>
            </w:r>
            <w:r>
              <w:rPr>
                <w:lang w:eastAsia="ja-JP"/>
              </w:rPr>
              <w:t xml:space="preserve"> when the room becomes dark</w:t>
            </w:r>
            <w:r w:rsidR="009766A9">
              <w:rPr>
                <w:lang w:eastAsia="ja-JP"/>
              </w:rPr>
              <w:t xml:space="preserve">. Should the top or bottom resistor be the LDR? </w:t>
            </w:r>
            <w:r w:rsidR="000A63EC">
              <w:rPr>
                <w:lang w:eastAsia="ja-JP"/>
              </w:rPr>
              <w:t>Why?</w:t>
            </w:r>
            <w:r w:rsidR="00521A05">
              <w:rPr>
                <w:lang w:eastAsia="ja-JP"/>
              </w:rPr>
              <w:t xml:space="preserve"> </w:t>
            </w:r>
            <w:r w:rsidR="00521A05" w:rsidRPr="00521A05">
              <w:rPr>
                <w:b/>
                <w:lang w:eastAsia="ja-JP"/>
              </w:rPr>
              <w:t xml:space="preserve">(draw the diagram </w:t>
            </w:r>
            <w:bookmarkStart w:id="6" w:name="_GoBack"/>
            <w:bookmarkEnd w:id="6"/>
            <w:r w:rsidR="00521A05" w:rsidRPr="00521A05">
              <w:rPr>
                <w:b/>
                <w:lang w:eastAsia="ja-JP"/>
              </w:rPr>
              <w:t>on the board)</w:t>
            </w:r>
          </w:p>
        </w:tc>
        <w:tc>
          <w:tcPr>
            <w:tcW w:w="4346" w:type="dxa"/>
            <w:tcBorders>
              <w:top w:val="nil"/>
              <w:left w:val="nil"/>
              <w:bottom w:val="nil"/>
              <w:right w:val="nil"/>
            </w:tcBorders>
          </w:tcPr>
          <w:p w:rsidR="009766A9" w:rsidRDefault="009766A9" w:rsidP="0043499A">
            <w:pPr>
              <w:spacing w:before="0" w:after="0"/>
              <w:rPr>
                <w:lang w:eastAsia="ja-JP"/>
              </w:rPr>
            </w:pPr>
            <w:r>
              <w:rPr>
                <w:lang w:eastAsia="ja-JP"/>
              </w:rPr>
              <w:t>A: The bo</w:t>
            </w:r>
            <w:r w:rsidR="0059171B">
              <w:rPr>
                <w:lang w:eastAsia="ja-JP"/>
              </w:rPr>
              <w:t>ttom resistor should be the LDR. When it becomes dark the resistance of the LDR becomes larger, so more of the 5V will drop across the LDR and Vout will become larger.</w:t>
            </w:r>
          </w:p>
        </w:tc>
      </w:tr>
      <w:tr w:rsidR="000A63EC" w:rsidTr="00521A05">
        <w:tc>
          <w:tcPr>
            <w:tcW w:w="4590" w:type="dxa"/>
            <w:tcBorders>
              <w:top w:val="nil"/>
              <w:left w:val="nil"/>
              <w:bottom w:val="nil"/>
              <w:right w:val="nil"/>
            </w:tcBorders>
          </w:tcPr>
          <w:p w:rsidR="000A63EC" w:rsidRDefault="000A63EC" w:rsidP="00521A05">
            <w:pPr>
              <w:spacing w:before="0" w:after="0"/>
              <w:jc w:val="center"/>
              <w:rPr>
                <w:lang w:eastAsia="ja-JP"/>
              </w:rPr>
            </w:pPr>
            <w:r w:rsidRPr="000A63EC">
              <w:rPr>
                <w:noProof/>
              </w:rPr>
              <w:drawing>
                <wp:inline distT="0" distB="0" distL="0" distR="0" wp14:anchorId="3159E107" wp14:editId="601AA481">
                  <wp:extent cx="731520" cy="2218423"/>
                  <wp:effectExtent l="0" t="0" r="0" b="0"/>
                  <wp:docPr id="17" name="Picture 17" descr="C:\Users\Harryp\MEGA\Surface Pro 2\Nepal\Himalayan Makers Guild\Activities\Foundation Activities\FA11 - Voltage Divider Night Light\images\Eagle\divider_R_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ryp\MEGA\Surface Pro 2\Nepal\Himalayan Makers Guild\Activities\Foundation Activities\FA11 - Voltage Divider Night Light\images\Eagle\divider_R_R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31520" cy="2218423"/>
                          </a:xfrm>
                          <a:prstGeom prst="rect">
                            <a:avLst/>
                          </a:prstGeom>
                          <a:noFill/>
                          <a:ln>
                            <a:noFill/>
                          </a:ln>
                        </pic:spPr>
                      </pic:pic>
                    </a:graphicData>
                  </a:graphic>
                </wp:inline>
              </w:drawing>
            </w:r>
          </w:p>
        </w:tc>
        <w:tc>
          <w:tcPr>
            <w:tcW w:w="4436" w:type="dxa"/>
            <w:gridSpan w:val="2"/>
            <w:tcBorders>
              <w:top w:val="nil"/>
              <w:left w:val="nil"/>
              <w:bottom w:val="nil"/>
              <w:right w:val="nil"/>
            </w:tcBorders>
          </w:tcPr>
          <w:p w:rsidR="000A63EC" w:rsidRDefault="000A63EC" w:rsidP="00521A05">
            <w:pPr>
              <w:spacing w:before="0" w:after="0"/>
              <w:jc w:val="center"/>
              <w:rPr>
                <w:lang w:eastAsia="ja-JP"/>
              </w:rPr>
            </w:pPr>
            <w:r w:rsidRPr="000A63EC">
              <w:rPr>
                <w:noProof/>
              </w:rPr>
              <w:drawing>
                <wp:inline distT="0" distB="0" distL="0" distR="0">
                  <wp:extent cx="822960" cy="2311146"/>
                  <wp:effectExtent l="0" t="0" r="0" b="0"/>
                  <wp:docPr id="18" name="Picture 18" descr="C:\Users\Harryp\MEGA\Surface Pro 2\Nepal\Himalayan Makers Guild\Activities\Foundation Activities\FA11 - Voltage Divider Night Light\images\Eagle\divider_R_LD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rryp\MEGA\Surface Pro 2\Nepal\Himalayan Makers Guild\Activities\Foundation Activities\FA11 - Voltage Divider Night Light\images\Eagle\divider_R_LDR.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22960" cy="2311146"/>
                          </a:xfrm>
                          <a:prstGeom prst="rect">
                            <a:avLst/>
                          </a:prstGeom>
                          <a:noFill/>
                          <a:ln>
                            <a:noFill/>
                          </a:ln>
                        </pic:spPr>
                      </pic:pic>
                    </a:graphicData>
                  </a:graphic>
                </wp:inline>
              </w:drawing>
            </w:r>
          </w:p>
        </w:tc>
      </w:tr>
    </w:tbl>
    <w:p w:rsidR="00615BE6" w:rsidRDefault="00615BE6">
      <w:pPr>
        <w:spacing w:before="0" w:after="160" w:line="259" w:lineRule="auto"/>
      </w:pPr>
      <w:r>
        <w:br w:type="page"/>
      </w:r>
    </w:p>
    <w:p w:rsidR="00037F54" w:rsidRDefault="00037F54" w:rsidP="00037F54">
      <w:r>
        <w:lastRenderedPageBreak/>
        <w:t xml:space="preserve">By attaching an LED to Vout, it will act as a </w:t>
      </w:r>
      <w:r w:rsidR="00CD69FC" w:rsidRPr="004C6BF2">
        <w:rPr>
          <w:vanish/>
        </w:rPr>
        <w:t>nightlight</w:t>
      </w:r>
      <w:r>
        <w:t xml:space="preserve">: </w:t>
      </w:r>
      <w:r w:rsidRPr="00521A05">
        <w:rPr>
          <w:b/>
          <w:lang w:eastAsia="ja-JP"/>
        </w:rPr>
        <w:t>(draw the diagram on the board</w:t>
      </w:r>
      <w:r>
        <w:rPr>
          <w:b/>
          <w:lang w:eastAsia="ja-JP"/>
        </w:rPr>
        <w:t xml:space="preserve"> and illustrate the on/off behavior</w:t>
      </w:r>
      <w:r w:rsidRPr="00521A05">
        <w:rPr>
          <w:b/>
          <w:lang w:eastAsia="ja-JP"/>
        </w:rPr>
        <w:t>)</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4"/>
        <w:gridCol w:w="3096"/>
        <w:gridCol w:w="3096"/>
      </w:tblGrid>
      <w:tr w:rsidR="00BA1518" w:rsidTr="00BB34B2">
        <w:tc>
          <w:tcPr>
            <w:tcW w:w="3008" w:type="dxa"/>
            <w:vAlign w:val="bottom"/>
          </w:tcPr>
          <w:p w:rsidR="00BA1518" w:rsidRPr="00037F54" w:rsidRDefault="00BA1518" w:rsidP="00BB34B2">
            <w:pPr>
              <w:jc w:val="center"/>
              <w:rPr>
                <w:noProof/>
              </w:rPr>
            </w:pPr>
            <w:r>
              <w:rPr>
                <w:noProof/>
              </w:rPr>
              <w:t>Nightlight Circuit</w:t>
            </w:r>
          </w:p>
        </w:tc>
        <w:tc>
          <w:tcPr>
            <w:tcW w:w="3009" w:type="dxa"/>
            <w:vAlign w:val="bottom"/>
          </w:tcPr>
          <w:p w:rsidR="00BA1518" w:rsidRPr="00037F54" w:rsidRDefault="00BA1518" w:rsidP="00BB34B2">
            <w:pPr>
              <w:jc w:val="center"/>
              <w:rPr>
                <w:noProof/>
              </w:rPr>
            </w:pPr>
            <w:r>
              <w:rPr>
                <w:noProof/>
              </w:rPr>
              <w:drawing>
                <wp:inline distT="0" distB="0" distL="0" distR="0" wp14:anchorId="082C0BF9" wp14:editId="1CD408C8">
                  <wp:extent cx="731520" cy="7315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un.png"/>
                          <pic:cNvPicPr/>
                        </pic:nvPicPr>
                        <pic:blipFill>
                          <a:blip r:embed="rId16">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tc>
        <w:tc>
          <w:tcPr>
            <w:tcW w:w="3009" w:type="dxa"/>
            <w:vAlign w:val="bottom"/>
          </w:tcPr>
          <w:p w:rsidR="00BA1518" w:rsidRPr="00037F54" w:rsidRDefault="00BA1518" w:rsidP="00BB34B2">
            <w:pPr>
              <w:jc w:val="center"/>
              <w:rPr>
                <w:noProof/>
              </w:rPr>
            </w:pPr>
            <w:r>
              <w:rPr>
                <w:noProof/>
              </w:rPr>
              <w:drawing>
                <wp:inline distT="0" distB="0" distL="0" distR="0" wp14:anchorId="467E0EF5" wp14:editId="6D10AA5D">
                  <wp:extent cx="731520" cy="7315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oon.png"/>
                          <pic:cNvPicPr/>
                        </pic:nvPicPr>
                        <pic:blipFill>
                          <a:blip r:embed="rId18">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tc>
      </w:tr>
      <w:tr w:rsidR="00037F54" w:rsidTr="00BA1518">
        <w:tc>
          <w:tcPr>
            <w:tcW w:w="3008" w:type="dxa"/>
            <w:vAlign w:val="center"/>
          </w:tcPr>
          <w:p w:rsidR="00037F54" w:rsidRDefault="00037F54" w:rsidP="00BA1518">
            <w:pPr>
              <w:jc w:val="center"/>
            </w:pPr>
            <w:r w:rsidRPr="00037F54">
              <w:rPr>
                <w:noProof/>
              </w:rPr>
              <w:drawing>
                <wp:inline distT="0" distB="0" distL="0" distR="0">
                  <wp:extent cx="1321874" cy="2468880"/>
                  <wp:effectExtent l="0" t="0" r="0" b="7620"/>
                  <wp:docPr id="19" name="Picture 19" descr="C:\Users\Harryp\MEGA\Surface Pro 2\Nepal\Himalayan Makers Guild\Activities\Foundation Activities\FA11 - Voltage Divider Night Light\images\Eagle\night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rryp\MEGA\Surface Pro 2\Nepal\Himalayan Makers Guild\Activities\Foundation Activities\FA11 - Voltage Divider Night Light\images\Eagle\nightligh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21874" cy="2468880"/>
                          </a:xfrm>
                          <a:prstGeom prst="rect">
                            <a:avLst/>
                          </a:prstGeom>
                          <a:noFill/>
                          <a:ln>
                            <a:noFill/>
                          </a:ln>
                        </pic:spPr>
                      </pic:pic>
                    </a:graphicData>
                  </a:graphic>
                </wp:inline>
              </w:drawing>
            </w:r>
          </w:p>
        </w:tc>
        <w:tc>
          <w:tcPr>
            <w:tcW w:w="3009" w:type="dxa"/>
            <w:vAlign w:val="center"/>
          </w:tcPr>
          <w:p w:rsidR="00037F54" w:rsidRDefault="00037F54" w:rsidP="00BA1518">
            <w:pPr>
              <w:jc w:val="center"/>
            </w:pPr>
            <w:r w:rsidRPr="00037F54">
              <w:rPr>
                <w:noProof/>
              </w:rPr>
              <w:drawing>
                <wp:inline distT="0" distB="0" distL="0" distR="0">
                  <wp:extent cx="1828800" cy="2489943"/>
                  <wp:effectExtent l="0" t="0" r="0" b="5715"/>
                  <wp:docPr id="20" name="Picture 20" descr="C:\Users\Harryp\MEGA\Surface Pro 2\Nepal\Himalayan Makers Guild\Activities\Foundation Activities\FA11 - Voltage Divider Night Light\images\Eagle\nightlight_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rryp\MEGA\Surface Pro 2\Nepal\Himalayan Makers Guild\Activities\Foundation Activities\FA11 - Voltage Divider Night Light\images\Eagle\nightlight_off.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28800" cy="2489943"/>
                          </a:xfrm>
                          <a:prstGeom prst="rect">
                            <a:avLst/>
                          </a:prstGeom>
                          <a:noFill/>
                          <a:ln>
                            <a:noFill/>
                          </a:ln>
                        </pic:spPr>
                      </pic:pic>
                    </a:graphicData>
                  </a:graphic>
                </wp:inline>
              </w:drawing>
            </w:r>
          </w:p>
        </w:tc>
        <w:tc>
          <w:tcPr>
            <w:tcW w:w="3009" w:type="dxa"/>
            <w:vAlign w:val="center"/>
          </w:tcPr>
          <w:p w:rsidR="00037F54" w:rsidRDefault="00FE03D7" w:rsidP="00BA1518">
            <w:pPr>
              <w:jc w:val="center"/>
            </w:pPr>
            <w:r w:rsidRPr="00FE03D7">
              <w:rPr>
                <w:noProof/>
              </w:rPr>
              <w:drawing>
                <wp:inline distT="0" distB="0" distL="0" distR="0">
                  <wp:extent cx="1828800" cy="2661453"/>
                  <wp:effectExtent l="0" t="0" r="0" b="5715"/>
                  <wp:docPr id="30" name="Picture 30" descr="C:\Users\Harryp\MEGA\Surface Pro 2\Nepal\Himalayan Makers Guild\Activities\Foundation Activities\FA11 - Voltage Divider Night Light\images\Eagle\nightlight_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arryp\MEGA\Surface Pro 2\Nepal\Himalayan Makers Guild\Activities\Foundation Activities\FA11 - Voltage Divider Night Light\images\Eagle\nightlight_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28800" cy="2661453"/>
                          </a:xfrm>
                          <a:prstGeom prst="rect">
                            <a:avLst/>
                          </a:prstGeom>
                          <a:noFill/>
                          <a:ln>
                            <a:noFill/>
                          </a:ln>
                        </pic:spPr>
                      </pic:pic>
                    </a:graphicData>
                  </a:graphic>
                </wp:inline>
              </w:drawing>
            </w:r>
          </w:p>
        </w:tc>
      </w:tr>
    </w:tbl>
    <w:p w:rsidR="00037F54" w:rsidRDefault="00D938FA" w:rsidP="00037F54">
      <w:pPr>
        <w:rPr>
          <w:lang w:eastAsia="ja-JP"/>
        </w:rPr>
      </w:pPr>
      <w:r>
        <w:t>We usually use a 220</w:t>
      </w:r>
      <w:r w:rsidR="00AA1660">
        <w:rPr>
          <w:lang w:eastAsia="ja-JP"/>
        </w:rPr>
        <w:t>Ω</w:t>
      </w:r>
      <w:r>
        <w:t xml:space="preserve"> resistor in series </w:t>
      </w:r>
      <w:r w:rsidR="00AA1660">
        <w:t>with the LED. Why don’t we need one in this circuit? A: the LED and LDR are in series with a 22k</w:t>
      </w:r>
      <w:r w:rsidR="00AA1660">
        <w:rPr>
          <w:lang w:eastAsia="ja-JP"/>
        </w:rPr>
        <w:t>Ω resistor, so the current through the LED is already limited!</w:t>
      </w:r>
    </w:p>
    <w:p w:rsidR="00317CA4" w:rsidRPr="00317CA4" w:rsidRDefault="00317CA4" w:rsidP="00037F54">
      <w:pPr>
        <w:rPr>
          <w:b/>
        </w:rPr>
      </w:pPr>
      <w:r>
        <w:rPr>
          <w:b/>
          <w:lang w:eastAsia="ja-JP"/>
        </w:rPr>
        <w:t xml:space="preserve">Note: if you </w:t>
      </w:r>
      <w:r w:rsidR="00682BA6">
        <w:rPr>
          <w:b/>
          <w:lang w:eastAsia="ja-JP"/>
        </w:rPr>
        <w:t>measure</w:t>
      </w:r>
      <w:r>
        <w:rPr>
          <w:b/>
          <w:lang w:eastAsia="ja-JP"/>
        </w:rPr>
        <w:t xml:space="preserve"> Vout in the ON state, it will be less than 3V. Since so little current is flows through the LED from the 22k</w:t>
      </w:r>
      <w:r w:rsidRPr="00317CA4">
        <w:rPr>
          <w:b/>
          <w:lang w:eastAsia="ja-JP"/>
        </w:rPr>
        <w:t>Ω</w:t>
      </w:r>
      <w:r>
        <w:rPr>
          <w:b/>
          <w:lang w:eastAsia="ja-JP"/>
        </w:rPr>
        <w:t xml:space="preserve">, it does not reach </w:t>
      </w:r>
      <w:r w:rsidR="00782388">
        <w:rPr>
          <w:b/>
          <w:lang w:eastAsia="ja-JP"/>
        </w:rPr>
        <w:t>its</w:t>
      </w:r>
      <w:r>
        <w:rPr>
          <w:b/>
          <w:lang w:eastAsia="ja-JP"/>
        </w:rPr>
        <w:t xml:space="preserve"> full on-state voltage.</w:t>
      </w:r>
    </w:p>
    <w:p w:rsidR="00572FD0" w:rsidRDefault="006B3D36" w:rsidP="006B3D36">
      <w:pPr>
        <w:pStyle w:val="LessonHeading2"/>
      </w:pPr>
      <w:bookmarkStart w:id="7" w:name="_Toc531546795"/>
      <w:r>
        <w:t xml:space="preserve">Building the </w:t>
      </w:r>
      <w:r w:rsidR="00970A53">
        <w:t>Nightlight</w:t>
      </w:r>
      <w:r>
        <w:t xml:space="preserve"> Circuit (</w:t>
      </w:r>
      <w:r w:rsidR="00761D5F">
        <w:t>20</w:t>
      </w:r>
      <w:r w:rsidR="00ED768D">
        <w:t xml:space="preserve"> mintues)</w:t>
      </w:r>
      <w:bookmarkEnd w:id="7"/>
    </w:p>
    <w:p w:rsidR="00ED768D" w:rsidRPr="00BB34B2" w:rsidRDefault="00BB34B2" w:rsidP="00ED768D">
      <w:pPr>
        <w:rPr>
          <w:lang w:eastAsia="ja-JP"/>
        </w:rPr>
      </w:pPr>
      <w:r>
        <w:rPr>
          <w:b/>
          <w:lang w:eastAsia="ja-JP"/>
        </w:rPr>
        <w:t>Distribute the parts to the students and have them try building the nightlight circuit.</w:t>
      </w:r>
    </w:p>
    <w:p w:rsidR="00AA2170" w:rsidRDefault="00AA2170" w:rsidP="00AA2170">
      <w:pPr>
        <w:pStyle w:val="LessonHeading2"/>
      </w:pPr>
      <w:bookmarkStart w:id="8" w:name="_Toc531546796"/>
      <w:r>
        <w:t xml:space="preserve">Debrief </w:t>
      </w:r>
      <w:r w:rsidR="00905C9A">
        <w:t xml:space="preserve">Discussion </w:t>
      </w:r>
      <w:r w:rsidR="00A80DC2">
        <w:t>(10</w:t>
      </w:r>
      <w:r>
        <w:t xml:space="preserve"> minutes)</w:t>
      </w:r>
      <w:bookmarkEnd w:id="8"/>
    </w:p>
    <w:p w:rsidR="003123F1" w:rsidRDefault="00AA2170" w:rsidP="00AA2170">
      <w:pPr>
        <w:rPr>
          <w:rFonts w:cstheme="minorHAnsi"/>
        </w:rPr>
      </w:pPr>
      <w:r>
        <w:rPr>
          <w:rFonts w:cstheme="minorHAnsi"/>
        </w:rPr>
        <w:t xml:space="preserve">Today we </w:t>
      </w:r>
      <w:r w:rsidR="003123F1">
        <w:rPr>
          <w:rFonts w:cstheme="minorHAnsi"/>
        </w:rPr>
        <w:t>used a Light Dependent Resistor in a voltage divider to turn an LED on and off automatically.</w:t>
      </w:r>
    </w:p>
    <w:p w:rsidR="003123F1" w:rsidRDefault="003123F1" w:rsidP="00AA2170">
      <w:pPr>
        <w:rPr>
          <w:rFonts w:cstheme="minorHAnsi"/>
        </w:rPr>
      </w:pPr>
      <w:r>
        <w:rPr>
          <w:rFonts w:cstheme="minorHAnsi"/>
        </w:rPr>
        <w:t>Was the voltage used to control the LED digital or analog?</w:t>
      </w:r>
      <w:r>
        <w:rPr>
          <w:rFonts w:cstheme="minorHAnsi"/>
        </w:rPr>
        <w:br/>
        <w:t xml:space="preserve">A: it </w:t>
      </w:r>
      <w:r w:rsidR="00782388">
        <w:rPr>
          <w:rFonts w:cstheme="minorHAnsi"/>
        </w:rPr>
        <w:t>is</w:t>
      </w:r>
      <w:r>
        <w:rPr>
          <w:rFonts w:cstheme="minorHAnsi"/>
        </w:rPr>
        <w:t xml:space="preserve"> an analog value, because the voltage changes continuously depending on the light shining on the LDR.</w:t>
      </w:r>
    </w:p>
    <w:p w:rsidR="003123F1" w:rsidRDefault="003123F1" w:rsidP="00AA2170">
      <w:pPr>
        <w:rPr>
          <w:rFonts w:cstheme="minorHAnsi"/>
        </w:rPr>
      </w:pPr>
      <w:r>
        <w:rPr>
          <w:rFonts w:cstheme="minorHAnsi"/>
        </w:rPr>
        <w:t>Is there anything you would like to change about the light to make it a better nightlight?</w:t>
      </w:r>
      <w:r>
        <w:rPr>
          <w:rFonts w:cstheme="minorHAnsi"/>
        </w:rPr>
        <w:br/>
        <w:t>A1: the LED is pretty dim; it would be nice if it turned on brighter</w:t>
      </w:r>
      <w:r>
        <w:rPr>
          <w:rFonts w:cstheme="minorHAnsi"/>
        </w:rPr>
        <w:br/>
        <w:t>A2: adding a switch would give us more control to turn the light on and off. Sometimes you might not want the light on when the room is dark.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0"/>
        <w:gridCol w:w="4566"/>
      </w:tblGrid>
      <w:tr w:rsidR="0064232C" w:rsidRPr="0064232C" w:rsidTr="00761D5F">
        <w:tc>
          <w:tcPr>
            <w:tcW w:w="4460" w:type="dxa"/>
            <w:vAlign w:val="center"/>
          </w:tcPr>
          <w:p w:rsidR="0064232C" w:rsidRPr="0064232C" w:rsidRDefault="0064232C" w:rsidP="00DB5384">
            <w:pPr>
              <w:ind w:left="360"/>
              <w:rPr>
                <w:rFonts w:cstheme="minorHAnsi"/>
              </w:rPr>
            </w:pPr>
            <w:r w:rsidRPr="0064232C">
              <w:rPr>
                <w:rFonts w:cstheme="minorHAnsi"/>
              </w:rPr>
              <w:lastRenderedPageBreak/>
              <w:t>Why is</w:t>
            </w:r>
            <w:r>
              <w:rPr>
                <w:rFonts w:cstheme="minorHAnsi"/>
              </w:rPr>
              <w:t xml:space="preserve"> the LED so dim?</w:t>
            </w:r>
            <w:r>
              <w:rPr>
                <w:rFonts w:cstheme="minorHAnsi"/>
              </w:rPr>
              <w:br/>
            </w:r>
            <w:r w:rsidRPr="0064232C">
              <w:rPr>
                <w:rFonts w:cstheme="minorHAnsi"/>
              </w:rPr>
              <w:t xml:space="preserve">A: </w:t>
            </w:r>
            <w:r w:rsidR="00C52F11">
              <w:rPr>
                <w:rFonts w:cstheme="minorHAnsi"/>
              </w:rPr>
              <w:t>(</w:t>
            </w:r>
            <w:r w:rsidR="00C52F11">
              <w:rPr>
                <w:b/>
                <w:lang w:eastAsia="ja-JP"/>
              </w:rPr>
              <w:t xml:space="preserve">draw the diagram on the board) </w:t>
            </w:r>
            <w:r w:rsidRPr="0064232C">
              <w:rPr>
                <w:rFonts w:cstheme="minorHAnsi"/>
              </w:rPr>
              <w:t>because the current has to flow through the large resistor in the voltage divider before passing through</w:t>
            </w:r>
            <w:r w:rsidR="00952D45">
              <w:rPr>
                <w:rFonts w:cstheme="minorHAnsi"/>
              </w:rPr>
              <w:t xml:space="preserve"> the LED (10-100x the usual 220</w:t>
            </w:r>
            <w:r w:rsidR="00952D45">
              <w:rPr>
                <w:lang w:eastAsia="ja-JP"/>
              </w:rPr>
              <w:t>Ω</w:t>
            </w:r>
            <w:r w:rsidRPr="0064232C">
              <w:rPr>
                <w:rFonts w:cstheme="minorHAnsi"/>
              </w:rPr>
              <w:t xml:space="preserve">resistor used with the LED). Very little current passes through the LSR, since </w:t>
            </w:r>
            <w:r w:rsidR="00DB5384">
              <w:rPr>
                <w:rFonts w:cstheme="minorHAnsi"/>
              </w:rPr>
              <w:t>it has a high resistance compared to the LED when the LED is on.</w:t>
            </w:r>
          </w:p>
        </w:tc>
        <w:tc>
          <w:tcPr>
            <w:tcW w:w="4566" w:type="dxa"/>
            <w:vAlign w:val="center"/>
          </w:tcPr>
          <w:p w:rsidR="0064232C" w:rsidRPr="0064232C" w:rsidRDefault="00DB5384" w:rsidP="00DB5384">
            <w:pPr>
              <w:jc w:val="center"/>
              <w:rPr>
                <w:rFonts w:cstheme="minorHAnsi"/>
              </w:rPr>
            </w:pPr>
            <w:r w:rsidRPr="00DB5384">
              <w:rPr>
                <w:rFonts w:cstheme="minorHAnsi"/>
                <w:noProof/>
              </w:rPr>
              <w:drawing>
                <wp:inline distT="0" distB="0" distL="0" distR="0" wp14:anchorId="58166CF1" wp14:editId="0F199025">
                  <wp:extent cx="1828800" cy="267021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28800" cy="2670219"/>
                          </a:xfrm>
                          <a:prstGeom prst="rect">
                            <a:avLst/>
                          </a:prstGeom>
                        </pic:spPr>
                      </pic:pic>
                    </a:graphicData>
                  </a:graphic>
                </wp:inline>
              </w:drawing>
            </w:r>
          </w:p>
        </w:tc>
      </w:tr>
    </w:tbl>
    <w:p w:rsidR="003123F1" w:rsidRDefault="00761D5F" w:rsidP="00AA2170">
      <w:pPr>
        <w:rPr>
          <w:rFonts w:eastAsia="Times New Roman"/>
        </w:rPr>
      </w:pPr>
      <w:r w:rsidRPr="00C14B89">
        <w:rPr>
          <w:rFonts w:eastAsia="Times New Roman"/>
        </w:rPr>
        <w:t xml:space="preserve">How </w:t>
      </w:r>
      <w:r>
        <w:rPr>
          <w:rFonts w:eastAsia="Times New Roman"/>
        </w:rPr>
        <w:t>could we make the LED brighter?</w:t>
      </w:r>
      <w:r>
        <w:rPr>
          <w:rFonts w:eastAsia="Times New Roman"/>
        </w:rPr>
        <w:br/>
      </w:r>
      <w:r w:rsidRPr="00C14B89">
        <w:rPr>
          <w:rFonts w:eastAsia="Times New Roman"/>
        </w:rPr>
        <w:t>A: we could lower the resistance of both the LSR and R in the divider, so they keep the same Vout behavior but have less total resistance.</w:t>
      </w:r>
    </w:p>
    <w:p w:rsidR="00952D45" w:rsidRDefault="00952D45" w:rsidP="00AA2170">
      <w:pPr>
        <w:rPr>
          <w:rFonts w:cstheme="minorHAnsi"/>
        </w:rPr>
      </w:pPr>
      <w:r w:rsidRPr="00C14B89">
        <w:rPr>
          <w:rFonts w:eastAsia="Times New Roman"/>
        </w:rPr>
        <w:t>What’s the problem with lowering the total resis</w:t>
      </w:r>
      <w:r>
        <w:rPr>
          <w:rFonts w:eastAsia="Times New Roman"/>
        </w:rPr>
        <w:t>tance of the voltage divider? For example, if your LDR had a resistance of 1</w:t>
      </w:r>
      <w:r>
        <w:rPr>
          <w:lang w:eastAsia="ja-JP"/>
        </w:rPr>
        <w:t>Ω to 5Ω</w:t>
      </w:r>
      <w:r>
        <w:rPr>
          <w:rFonts w:eastAsia="Times New Roman"/>
        </w:rPr>
        <w:t>, and the top resistor was only 2</w:t>
      </w:r>
      <w:r>
        <w:rPr>
          <w:lang w:eastAsia="ja-JP"/>
        </w:rPr>
        <w:t>Ω?</w:t>
      </w:r>
      <w:r>
        <w:rPr>
          <w:rFonts w:eastAsia="Times New Roman"/>
        </w:rPr>
        <w:br/>
      </w:r>
      <w:r w:rsidRPr="00C14B89">
        <w:rPr>
          <w:rFonts w:eastAsia="Times New Roman"/>
        </w:rPr>
        <w:t>A: there will be more current constantly draining through the divider,</w:t>
      </w:r>
      <w:r>
        <w:rPr>
          <w:rFonts w:eastAsia="Times New Roman"/>
        </w:rPr>
        <w:t xml:space="preserve"> even when the LED is off,</w:t>
      </w:r>
      <w:r w:rsidRPr="00C14B89">
        <w:rPr>
          <w:rFonts w:eastAsia="Times New Roman"/>
        </w:rPr>
        <w:t xml:space="preserve"> which would quickly </w:t>
      </w:r>
      <w:r>
        <w:rPr>
          <w:rFonts w:eastAsia="Times New Roman"/>
        </w:rPr>
        <w:t>drain</w:t>
      </w:r>
      <w:r w:rsidRPr="00C14B89">
        <w:rPr>
          <w:rFonts w:eastAsia="Times New Roman"/>
        </w:rPr>
        <w:t xml:space="preserve"> a battery</w:t>
      </w:r>
      <w:r>
        <w:rPr>
          <w:rFonts w:eastAsia="Times New Roman"/>
        </w:rPr>
        <w:t xml:space="preserve"> powering the circuit</w:t>
      </w:r>
      <w:r w:rsidRPr="00C14B89">
        <w:rPr>
          <w:rFonts w:eastAsia="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0"/>
        <w:gridCol w:w="4566"/>
      </w:tblGrid>
      <w:tr w:rsidR="009B5FBB" w:rsidRPr="0064232C" w:rsidTr="003471B4">
        <w:tc>
          <w:tcPr>
            <w:tcW w:w="4460" w:type="dxa"/>
            <w:vAlign w:val="center"/>
          </w:tcPr>
          <w:p w:rsidR="009B5FBB" w:rsidRPr="009B5FBB" w:rsidRDefault="009B5FBB" w:rsidP="009B5FBB">
            <w:pPr>
              <w:ind w:left="360"/>
              <w:rPr>
                <w:rFonts w:cstheme="minorHAnsi"/>
              </w:rPr>
            </w:pPr>
            <w:r>
              <w:rPr>
                <w:rFonts w:cstheme="minorHAnsi"/>
              </w:rPr>
              <w:t>So we’ll keep the resistance high in the voltage divider so our battery doesn’t drain quickly. We could still get a nice bright light by adding a button and 220</w:t>
            </w:r>
            <w:r>
              <w:rPr>
                <w:lang w:eastAsia="ja-JP"/>
              </w:rPr>
              <w:t xml:space="preserve">Ω resistor above the LED so the circuit can also act as a </w:t>
            </w:r>
            <w:r w:rsidR="00782388">
              <w:rPr>
                <w:lang w:eastAsia="ja-JP"/>
              </w:rPr>
              <w:t>bright flash</w:t>
            </w:r>
            <w:r>
              <w:rPr>
                <w:lang w:eastAsia="ja-JP"/>
              </w:rPr>
              <w:t>-light.</w:t>
            </w:r>
            <w:r w:rsidRPr="00C52F11">
              <w:rPr>
                <w:rFonts w:cstheme="minorHAnsi"/>
              </w:rPr>
              <w:t xml:space="preserve"> </w:t>
            </w:r>
            <w:r w:rsidRPr="00AE3536">
              <w:rPr>
                <w:rFonts w:cstheme="minorHAnsi"/>
                <w:b/>
              </w:rPr>
              <w:t>(</w:t>
            </w:r>
            <w:r>
              <w:rPr>
                <w:b/>
                <w:lang w:eastAsia="ja-JP"/>
              </w:rPr>
              <w:t xml:space="preserve">draw the diagram on the board) </w:t>
            </w:r>
            <w:r>
              <w:rPr>
                <w:lang w:eastAsia="ja-JP"/>
              </w:rPr>
              <w:t>When we press the button, current will flow through the 220Ω resistor and the LED will turn on brightly. When the button is released, and the room is dark, current will flow through the 22kΩ resistor and light up the LED dimly.</w:t>
            </w:r>
          </w:p>
        </w:tc>
        <w:tc>
          <w:tcPr>
            <w:tcW w:w="4566" w:type="dxa"/>
            <w:vAlign w:val="center"/>
          </w:tcPr>
          <w:p w:rsidR="009B5FBB" w:rsidRPr="0064232C" w:rsidRDefault="006758D6" w:rsidP="003471B4">
            <w:pPr>
              <w:jc w:val="center"/>
              <w:rPr>
                <w:rFonts w:cstheme="minorHAnsi"/>
              </w:rPr>
            </w:pPr>
            <w:r w:rsidRPr="006758D6">
              <w:rPr>
                <w:rFonts w:cstheme="minorHAnsi"/>
                <w:noProof/>
              </w:rPr>
              <w:drawing>
                <wp:inline distT="0" distB="0" distL="0" distR="0">
                  <wp:extent cx="1580988" cy="2560320"/>
                  <wp:effectExtent l="0" t="0" r="635" b="0"/>
                  <wp:docPr id="37" name="Picture 37" descr="C:\Users\Harryp\MEGA\Surface Pro 2\Nepal\Himalayan Makers Guild\Activities\Foundation Activities\FA11 - Voltage Divider Night Light\images\Eagle\nightlight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rryp\MEGA\Surface Pro 2\Nepal\Himalayan Makers Guild\Activities\Foundation Activities\FA11 - Voltage Divider Night Light\images\Eagle\nightlight_button.pn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16440" b="2038"/>
                          <a:stretch/>
                        </pic:blipFill>
                        <pic:spPr bwMode="auto">
                          <a:xfrm>
                            <a:off x="0" y="0"/>
                            <a:ext cx="1580988" cy="256032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758D6" w:rsidRPr="0064232C" w:rsidTr="003471B4">
        <w:tc>
          <w:tcPr>
            <w:tcW w:w="4460" w:type="dxa"/>
            <w:vAlign w:val="center"/>
          </w:tcPr>
          <w:p w:rsidR="00AE3536" w:rsidRDefault="006758D6" w:rsidP="00AE3536">
            <w:pPr>
              <w:ind w:left="360"/>
              <w:rPr>
                <w:rFonts w:cstheme="minorHAnsi"/>
              </w:rPr>
            </w:pPr>
            <w:r>
              <w:rPr>
                <w:rFonts w:cstheme="minorHAnsi"/>
              </w:rPr>
              <w:lastRenderedPageBreak/>
              <w:t xml:space="preserve">What if we could </w:t>
            </w:r>
            <w:r w:rsidR="00AE3536">
              <w:rPr>
                <w:rFonts w:cstheme="minorHAnsi"/>
              </w:rPr>
              <w:t xml:space="preserve">disconnect the voltage divider from the LED, and instead use it to control the button? </w:t>
            </w:r>
            <w:r w:rsidR="00AE3536" w:rsidRPr="00AE3536">
              <w:rPr>
                <w:rFonts w:cstheme="minorHAnsi"/>
                <w:b/>
              </w:rPr>
              <w:t>(</w:t>
            </w:r>
            <w:r w:rsidR="00AE3536">
              <w:rPr>
                <w:b/>
                <w:lang w:eastAsia="ja-JP"/>
              </w:rPr>
              <w:t xml:space="preserve">draw the diagram on the board) </w:t>
            </w:r>
            <w:r w:rsidR="00AE3536">
              <w:rPr>
                <w:rFonts w:cstheme="minorHAnsi"/>
              </w:rPr>
              <w:t>That way, current will flow through the 220</w:t>
            </w:r>
            <w:r w:rsidR="00AE3536">
              <w:rPr>
                <w:lang w:eastAsia="ja-JP"/>
              </w:rPr>
              <w:t xml:space="preserve">Ω resistor and light the LED with full brightness, and </w:t>
            </w:r>
            <w:r w:rsidR="00AE3536">
              <w:rPr>
                <w:rFonts w:cstheme="minorHAnsi"/>
              </w:rPr>
              <w:t>the light would still be automatically controlled by the LDR!</w:t>
            </w:r>
          </w:p>
          <w:p w:rsidR="004B457D" w:rsidRDefault="00144025" w:rsidP="00144025">
            <w:pPr>
              <w:ind w:left="360"/>
              <w:rPr>
                <w:rFonts w:cstheme="minorHAnsi"/>
              </w:rPr>
            </w:pPr>
            <w:r>
              <w:rPr>
                <w:rFonts w:cstheme="minorHAnsi"/>
              </w:rPr>
              <w:t xml:space="preserve">In the next activity, we will learn about a </w:t>
            </w:r>
            <w:r w:rsidR="004B457D">
              <w:rPr>
                <w:rFonts w:cstheme="minorHAnsi"/>
              </w:rPr>
              <w:t xml:space="preserve">voltage-controlled switch </w:t>
            </w:r>
            <w:r>
              <w:rPr>
                <w:rFonts w:cstheme="minorHAnsi"/>
              </w:rPr>
              <w:t>and use it to improve the nightlight</w:t>
            </w:r>
            <w:r w:rsidR="004B457D">
              <w:rPr>
                <w:rFonts w:cstheme="minorHAnsi"/>
              </w:rPr>
              <w:t>.</w:t>
            </w:r>
          </w:p>
        </w:tc>
        <w:tc>
          <w:tcPr>
            <w:tcW w:w="4566" w:type="dxa"/>
            <w:vAlign w:val="center"/>
          </w:tcPr>
          <w:p w:rsidR="005D33FF" w:rsidRPr="009B5FBB" w:rsidRDefault="005D33FF" w:rsidP="00144025">
            <w:pPr>
              <w:jc w:val="center"/>
              <w:rPr>
                <w:rFonts w:cstheme="minorHAnsi"/>
                <w:noProof/>
              </w:rPr>
            </w:pPr>
            <w:r w:rsidRPr="005D33FF">
              <w:rPr>
                <w:rFonts w:cstheme="minorHAnsi"/>
                <w:noProof/>
              </w:rPr>
              <w:drawing>
                <wp:inline distT="0" distB="0" distL="0" distR="0" wp14:anchorId="562FA164" wp14:editId="48A1DFA4">
                  <wp:extent cx="1606257" cy="25603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06257" cy="2560320"/>
                          </a:xfrm>
                          <a:prstGeom prst="rect">
                            <a:avLst/>
                          </a:prstGeom>
                        </pic:spPr>
                      </pic:pic>
                    </a:graphicData>
                  </a:graphic>
                </wp:inline>
              </w:drawing>
            </w:r>
          </w:p>
        </w:tc>
      </w:tr>
    </w:tbl>
    <w:p w:rsidR="001B717F" w:rsidRDefault="00B8296F" w:rsidP="00B8296F">
      <w:pPr>
        <w:pStyle w:val="LessonHeading1"/>
      </w:pPr>
      <w:bookmarkStart w:id="9" w:name="_Toc531546797"/>
      <w:r>
        <w:t>Challenge and E</w:t>
      </w:r>
      <w:r w:rsidR="001B717F">
        <w:t>xplore</w:t>
      </w:r>
      <w:bookmarkEnd w:id="9"/>
    </w:p>
    <w:p w:rsidR="001B717F" w:rsidRPr="00BD0038" w:rsidRDefault="00E979D4" w:rsidP="001B717F">
      <w:pPr>
        <w:rPr>
          <w:lang w:eastAsia="ja-JP"/>
        </w:rPr>
      </w:pPr>
      <w:r>
        <w:rPr>
          <w:lang w:eastAsia="ja-JP"/>
        </w:rPr>
        <w:t>If a student comp</w:t>
      </w:r>
      <w:r w:rsidR="00385E64">
        <w:rPr>
          <w:lang w:eastAsia="ja-JP"/>
        </w:rPr>
        <w:t>l</w:t>
      </w:r>
      <w:r>
        <w:rPr>
          <w:lang w:eastAsia="ja-JP"/>
        </w:rPr>
        <w:t>etes the lesson early, e</w:t>
      </w:r>
      <w:r w:rsidRPr="00BD0038">
        <w:rPr>
          <w:lang w:eastAsia="ja-JP"/>
        </w:rPr>
        <w:t xml:space="preserve">valuate </w:t>
      </w:r>
      <w:r>
        <w:rPr>
          <w:lang w:eastAsia="ja-JP"/>
        </w:rPr>
        <w:t xml:space="preserve">their </w:t>
      </w:r>
      <w:r w:rsidRPr="00BD0038">
        <w:rPr>
          <w:lang w:eastAsia="ja-JP"/>
        </w:rPr>
        <w:t>understanding by asking them to try the following:</w:t>
      </w:r>
    </w:p>
    <w:p w:rsidR="00FC44C7" w:rsidRPr="00FC44C7" w:rsidRDefault="00696168" w:rsidP="00696168">
      <w:pPr>
        <w:pStyle w:val="ListParagraph"/>
        <w:numPr>
          <w:ilvl w:val="0"/>
          <w:numId w:val="4"/>
        </w:numPr>
        <w:rPr>
          <w:i/>
          <w:lang w:eastAsia="ja-JP"/>
        </w:rPr>
      </w:pPr>
      <w:r>
        <w:rPr>
          <w:lang w:eastAsia="ja-JP"/>
        </w:rPr>
        <w:t>In this example with two resistors connected in series with a 5V battery, what would happen to the voltage drop across the 1</w:t>
      </w:r>
      <w:r w:rsidRPr="00696168">
        <w:rPr>
          <w:vertAlign w:val="superscript"/>
          <w:lang w:eastAsia="ja-JP"/>
        </w:rPr>
        <w:t>st</w:t>
      </w:r>
      <w:r>
        <w:rPr>
          <w:lang w:eastAsia="ja-JP"/>
        </w:rPr>
        <w:t xml:space="preserve"> resistor (R) if we doubled th</w:t>
      </w:r>
      <w:r w:rsidR="00FC44C7">
        <w:rPr>
          <w:lang w:eastAsia="ja-JP"/>
        </w:rPr>
        <w:t>e resistance of both resistors?</w:t>
      </w:r>
    </w:p>
    <w:p w:rsidR="00FC44C7" w:rsidRDefault="00696168" w:rsidP="00FC44C7">
      <w:pPr>
        <w:pStyle w:val="ListParagraph"/>
        <w:jc w:val="center"/>
        <w:rPr>
          <w:lang w:eastAsia="ja-JP"/>
        </w:rPr>
      </w:pPr>
      <w:r w:rsidRPr="00733454">
        <w:rPr>
          <w:noProof/>
        </w:rPr>
        <w:drawing>
          <wp:inline distT="0" distB="0" distL="0" distR="0" wp14:anchorId="2AB983BF" wp14:editId="2A000643">
            <wp:extent cx="2379763" cy="640080"/>
            <wp:effectExtent l="0" t="0" r="1905" b="7620"/>
            <wp:docPr id="7" name="Picture 7" descr="C:\Users\Harryp\MEGA\Surface Pro 2\Nepal\Himalayan Makers Guild\Activities\Foundation Activities\FA11 - Voltage Divider Night Light\images\Eagle\divider_R_4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ryp\MEGA\Surface Pro 2\Nepal\Himalayan Makers Guild\Activities\Foundation Activities\FA11 - Voltage Divider Night Light\images\Eagle\divider_R_4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79763" cy="640080"/>
                    </a:xfrm>
                    <a:prstGeom prst="rect">
                      <a:avLst/>
                    </a:prstGeom>
                    <a:noFill/>
                    <a:ln>
                      <a:noFill/>
                    </a:ln>
                  </pic:spPr>
                </pic:pic>
              </a:graphicData>
            </a:graphic>
          </wp:inline>
        </w:drawing>
      </w:r>
    </w:p>
    <w:p w:rsidR="001B717F" w:rsidRPr="00696168" w:rsidRDefault="00696168" w:rsidP="00FC44C7">
      <w:pPr>
        <w:pStyle w:val="ListParagraph"/>
        <w:rPr>
          <w:i/>
          <w:lang w:eastAsia="ja-JP"/>
        </w:rPr>
      </w:pPr>
      <w:r>
        <w:rPr>
          <w:lang w:eastAsia="ja-JP"/>
        </w:rPr>
        <w:t>A:</w:t>
      </w:r>
      <w:r w:rsidRPr="00696168">
        <w:rPr>
          <w:lang w:eastAsia="ja-JP"/>
        </w:rPr>
        <w:t xml:space="preserve"> </w:t>
      </w:r>
      <w:r>
        <w:rPr>
          <w:lang w:eastAsia="ja-JP"/>
        </w:rPr>
        <w:t>The voltage drop would stay the same (1V) since the division of the total resistance remains the same</w:t>
      </w:r>
      <w:r w:rsidRPr="001E3B84">
        <w:rPr>
          <w:lang w:eastAsia="ja-JP"/>
        </w:rPr>
        <w:t>.</w:t>
      </w:r>
    </w:p>
    <w:p w:rsidR="00696168" w:rsidRPr="00414710" w:rsidRDefault="00696168" w:rsidP="00696168">
      <w:pPr>
        <w:pStyle w:val="ListParagraph"/>
        <w:numPr>
          <w:ilvl w:val="0"/>
          <w:numId w:val="4"/>
        </w:numPr>
        <w:rPr>
          <w:i/>
          <w:lang w:eastAsia="ja-JP"/>
        </w:rPr>
      </w:pPr>
      <w:r>
        <w:rPr>
          <w:lang w:eastAsia="ja-JP"/>
        </w:rPr>
        <w:t>What if we make both resistors 1000 times bigger? The voltage drop across each resistor would stay the same, but what would change?</w:t>
      </w:r>
      <w:r>
        <w:rPr>
          <w:lang w:eastAsia="ja-JP"/>
        </w:rPr>
        <w:br/>
      </w:r>
      <w:r w:rsidRPr="00733454">
        <w:rPr>
          <w:noProof/>
        </w:rPr>
        <w:drawing>
          <wp:inline distT="0" distB="0" distL="0" distR="0" wp14:anchorId="0E05F4EC" wp14:editId="1591ABD9">
            <wp:extent cx="2379763" cy="640080"/>
            <wp:effectExtent l="0" t="0" r="1905" b="7620"/>
            <wp:docPr id="8" name="Picture 8" descr="C:\Users\Harryp\MEGA\Surface Pro 2\Nepal\Himalayan Makers Guild\Activities\Foundation Activities\FA11 - Voltage Divider Night Light\images\Eagle\divider_R_4R_1o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ryp\MEGA\Surface Pro 2\Nepal\Himalayan Makers Guild\Activities\Foundation Activities\FA11 - Voltage Divider Night Light\images\Eagle\divider_R_4R_1ohm.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79763" cy="640080"/>
                    </a:xfrm>
                    <a:prstGeom prst="rect">
                      <a:avLst/>
                    </a:prstGeom>
                    <a:noFill/>
                    <a:ln>
                      <a:noFill/>
                    </a:ln>
                  </pic:spPr>
                </pic:pic>
              </a:graphicData>
            </a:graphic>
          </wp:inline>
        </w:drawing>
      </w:r>
      <w:r>
        <w:rPr>
          <w:lang w:eastAsia="ja-JP"/>
        </w:rPr>
        <w:t xml:space="preserve">   </w:t>
      </w:r>
      <w:r w:rsidRPr="00733454">
        <w:rPr>
          <w:noProof/>
        </w:rPr>
        <w:drawing>
          <wp:inline distT="0" distB="0" distL="0" distR="0" wp14:anchorId="70E3BB8F" wp14:editId="6B9F60D2">
            <wp:extent cx="2379763" cy="640080"/>
            <wp:effectExtent l="0" t="0" r="1905" b="7620"/>
            <wp:docPr id="10" name="Picture 10" descr="C:\Users\Harryp\MEGA\Surface Pro 2\Nepal\Himalayan Makers Guild\Activities\Foundation Activities\FA11 - Voltage Divider Night Light\images\Eagle\divider_R_4R_1000o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ryp\MEGA\Surface Pro 2\Nepal\Himalayan Makers Guild\Activities\Foundation Activities\FA11 - Voltage Divider Night Light\images\Eagle\divider_R_4R_1000ohm.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379763" cy="640080"/>
                    </a:xfrm>
                    <a:prstGeom prst="rect">
                      <a:avLst/>
                    </a:prstGeom>
                    <a:noFill/>
                    <a:ln>
                      <a:noFill/>
                    </a:ln>
                  </pic:spPr>
                </pic:pic>
              </a:graphicData>
            </a:graphic>
          </wp:inline>
        </w:drawing>
      </w:r>
      <w:r>
        <w:rPr>
          <w:lang w:eastAsia="ja-JP"/>
        </w:rPr>
        <w:br/>
        <w:t>A: the current in the circuit would be much smaller.</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414710" w:rsidTr="00E91A48">
        <w:tc>
          <w:tcPr>
            <w:tcW w:w="4513" w:type="dxa"/>
            <w:vAlign w:val="center"/>
          </w:tcPr>
          <w:p w:rsidR="00414710" w:rsidRDefault="00414710" w:rsidP="00E91A48">
            <w:pPr>
              <w:pStyle w:val="ListParagraph"/>
              <w:numPr>
                <w:ilvl w:val="0"/>
                <w:numId w:val="4"/>
              </w:numPr>
              <w:rPr>
                <w:i/>
                <w:lang w:eastAsia="ja-JP"/>
              </w:rPr>
            </w:pPr>
            <w:r w:rsidRPr="00C14B89">
              <w:rPr>
                <w:rFonts w:eastAsia="Times New Roman"/>
              </w:rPr>
              <w:lastRenderedPageBreak/>
              <w:t>Add a push button to connect the LED and 220 ohm resister directly 5V. How does the brightness compare to powering it from the voltage divider</w:t>
            </w:r>
          </w:p>
        </w:tc>
        <w:tc>
          <w:tcPr>
            <w:tcW w:w="4513" w:type="dxa"/>
          </w:tcPr>
          <w:p w:rsidR="00414710" w:rsidRDefault="00414710" w:rsidP="00414710">
            <w:pPr>
              <w:pStyle w:val="ListParagraph"/>
              <w:ind w:left="0"/>
              <w:jc w:val="center"/>
              <w:rPr>
                <w:i/>
                <w:lang w:eastAsia="ja-JP"/>
              </w:rPr>
            </w:pPr>
            <w:r w:rsidRPr="00BC1337">
              <w:rPr>
                <w:i/>
                <w:noProof/>
              </w:rPr>
              <w:drawing>
                <wp:inline distT="0" distB="0" distL="0" distR="0" wp14:anchorId="37EFF0DA" wp14:editId="0AF7B929">
                  <wp:extent cx="1317625" cy="2617470"/>
                  <wp:effectExtent l="0" t="0" r="0" b="0"/>
                  <wp:docPr id="44" name="Picture 44" descr="C:\Users\Harryp\MEGA\Surface Pro 2\Nepal\Himalayan Makers Guild\Activities\Foundation Activities\FA11 - Voltage Divider Night Light\images\Eagle\nightlight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arryp\MEGA\Surface Pro 2\Nepal\Himalayan Makers Guild\Activities\Foundation Activities\FA11 - Voltage Divider Night Light\images\Eagle\nightlight_button.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17625" cy="2617470"/>
                          </a:xfrm>
                          <a:prstGeom prst="rect">
                            <a:avLst/>
                          </a:prstGeom>
                          <a:noFill/>
                          <a:ln>
                            <a:noFill/>
                          </a:ln>
                        </pic:spPr>
                      </pic:pic>
                    </a:graphicData>
                  </a:graphic>
                </wp:inline>
              </w:drawing>
            </w:r>
          </w:p>
        </w:tc>
      </w:tr>
      <w:tr w:rsidR="00414710" w:rsidTr="00E91A48">
        <w:tc>
          <w:tcPr>
            <w:tcW w:w="4513" w:type="dxa"/>
            <w:vAlign w:val="center"/>
          </w:tcPr>
          <w:p w:rsidR="00414710" w:rsidRDefault="00414710" w:rsidP="00E91A48">
            <w:pPr>
              <w:pStyle w:val="ListParagraph"/>
              <w:numPr>
                <w:ilvl w:val="0"/>
                <w:numId w:val="4"/>
              </w:numPr>
              <w:rPr>
                <w:i/>
                <w:lang w:eastAsia="ja-JP"/>
              </w:rPr>
            </w:pPr>
            <w:r>
              <w:rPr>
                <w:rFonts w:eastAsia="Times New Roman"/>
              </w:rPr>
              <w:t>How many nodes are there in the circuit?</w:t>
            </w:r>
            <w:r w:rsidR="00B9305B">
              <w:rPr>
                <w:rFonts w:eastAsia="Times New Roman"/>
              </w:rPr>
              <w:br/>
              <w:t>A: four nodes.</w:t>
            </w:r>
          </w:p>
        </w:tc>
        <w:tc>
          <w:tcPr>
            <w:tcW w:w="4513" w:type="dxa"/>
          </w:tcPr>
          <w:p w:rsidR="00414710" w:rsidRDefault="00414710" w:rsidP="00E91A48">
            <w:pPr>
              <w:pStyle w:val="ListParagraph"/>
              <w:ind w:left="0"/>
              <w:jc w:val="center"/>
              <w:rPr>
                <w:i/>
                <w:lang w:eastAsia="ja-JP"/>
              </w:rPr>
            </w:pPr>
            <w:r w:rsidRPr="00FC44C7">
              <w:rPr>
                <w:i/>
                <w:noProof/>
              </w:rPr>
              <w:drawing>
                <wp:inline distT="0" distB="0" distL="0" distR="0" wp14:anchorId="4D3E7AC9" wp14:editId="70F940D1">
                  <wp:extent cx="1313802" cy="2277053"/>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13802" cy="2277053"/>
                          </a:xfrm>
                          <a:prstGeom prst="rect">
                            <a:avLst/>
                          </a:prstGeom>
                        </pic:spPr>
                      </pic:pic>
                    </a:graphicData>
                  </a:graphic>
                </wp:inline>
              </w:drawing>
            </w:r>
          </w:p>
        </w:tc>
      </w:tr>
    </w:tbl>
    <w:p w:rsidR="00475F2B" w:rsidRDefault="001B717F" w:rsidP="001B717F">
      <w:pPr>
        <w:pStyle w:val="LessonHeading1"/>
      </w:pPr>
      <w:bookmarkStart w:id="10" w:name="_Toc531546798"/>
      <w:r>
        <w:t>Frequently Asked Questions</w:t>
      </w:r>
      <w:bookmarkEnd w:id="10"/>
    </w:p>
    <w:p w:rsidR="00414710" w:rsidRDefault="00977B19" w:rsidP="00977B19">
      <w:pPr>
        <w:numPr>
          <w:ilvl w:val="0"/>
          <w:numId w:val="16"/>
        </w:numPr>
        <w:spacing w:before="100" w:beforeAutospacing="1" w:after="100" w:afterAutospacing="1"/>
        <w:rPr>
          <w:rFonts w:eastAsia="Times New Roman"/>
        </w:rPr>
      </w:pPr>
      <w:r>
        <w:rPr>
          <w:rFonts w:eastAsia="Times New Roman"/>
        </w:rPr>
        <w:t>The student thinks the circuit isn’t working because the light isn’t turning on.</w:t>
      </w:r>
      <w:r>
        <w:rPr>
          <w:rFonts w:eastAsia="Times New Roman"/>
        </w:rPr>
        <w:br/>
        <w:t>A</w:t>
      </w:r>
      <w:r w:rsidR="00590D68">
        <w:rPr>
          <w:rFonts w:eastAsia="Times New Roman"/>
        </w:rPr>
        <w:t>1</w:t>
      </w:r>
      <w:r>
        <w:rPr>
          <w:rFonts w:eastAsia="Times New Roman"/>
        </w:rPr>
        <w:t>: clarify that in a bright room, we want the light off. To imitate being in a dark room, the student should cover the LSR with their finger, then the LED should turn on.</w:t>
      </w:r>
      <w:r w:rsidR="00590D68">
        <w:rPr>
          <w:rFonts w:eastAsia="Times New Roman"/>
        </w:rPr>
        <w:br/>
        <w:t xml:space="preserve">A2: </w:t>
      </w:r>
      <w:r w:rsidR="00590D68" w:rsidRPr="006662FE">
        <w:rPr>
          <w:rFonts w:eastAsia="Times New Roman"/>
        </w:rPr>
        <w:t>check the polarity of the LED and make sure that the (+) side is connected towards the</w:t>
      </w:r>
      <w:r w:rsidR="00590D68">
        <w:rPr>
          <w:rFonts w:eastAsia="Times New Roman"/>
        </w:rPr>
        <w:t xml:space="preserve"> Arduino</w:t>
      </w:r>
      <w:r w:rsidR="00BC1337">
        <w:rPr>
          <w:rFonts w:eastAsia="Times New Roman"/>
        </w:rPr>
        <w:t xml:space="preserve"> </w:t>
      </w:r>
      <w:r w:rsidR="00590D68">
        <w:rPr>
          <w:rFonts w:eastAsia="Times New Roman"/>
        </w:rPr>
        <w:t>pin</w:t>
      </w:r>
      <w:r w:rsidR="00590D68" w:rsidRPr="006662FE">
        <w:rPr>
          <w:rFonts w:eastAsia="Times New Roman"/>
        </w:rPr>
        <w:t xml:space="preserve">, and (-) </w:t>
      </w:r>
      <w:r w:rsidR="00590D68">
        <w:rPr>
          <w:rFonts w:eastAsia="Times New Roman"/>
        </w:rPr>
        <w:t>is connected to GND</w:t>
      </w:r>
      <w:r w:rsidR="00590D68" w:rsidRPr="006662FE">
        <w:rPr>
          <w:rFonts w:eastAsia="Times New Roman"/>
        </w:rPr>
        <w:t xml:space="preserve">. </w:t>
      </w:r>
      <w:r w:rsidR="00590D68" w:rsidRPr="006662FE">
        <w:rPr>
          <w:rFonts w:eastAsia="Times New Roman"/>
        </w:rPr>
        <w:br/>
      </w:r>
      <w:r w:rsidR="00590D68">
        <w:rPr>
          <w:noProof/>
          <w:sz w:val="20"/>
          <w:szCs w:val="20"/>
        </w:rPr>
        <w:drawing>
          <wp:inline distT="0" distB="0" distL="0" distR="0" wp14:anchorId="4B8DE886" wp14:editId="1E1E2D88">
            <wp:extent cx="3421514" cy="640080"/>
            <wp:effectExtent l="0" t="0" r="762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21514" cy="640080"/>
                    </a:xfrm>
                    <a:prstGeom prst="rect">
                      <a:avLst/>
                    </a:prstGeom>
                    <a:noFill/>
                    <a:ln>
                      <a:noFill/>
                    </a:ln>
                  </pic:spPr>
                </pic:pic>
              </a:graphicData>
            </a:graphic>
          </wp:inline>
        </w:drawing>
      </w:r>
      <w:r w:rsidR="00590D68" w:rsidRPr="00DB00B9">
        <w:rPr>
          <w:noProof/>
        </w:rPr>
        <w:drawing>
          <wp:inline distT="0" distB="0" distL="0" distR="0" wp14:anchorId="06C56D83" wp14:editId="5F06E96B">
            <wp:extent cx="409651" cy="640080"/>
            <wp:effectExtent l="0" t="0" r="9525"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9651" cy="640080"/>
                    </a:xfrm>
                    <a:prstGeom prst="rect">
                      <a:avLst/>
                    </a:prstGeom>
                  </pic:spPr>
                </pic:pic>
              </a:graphicData>
            </a:graphic>
          </wp:inline>
        </w:drawing>
      </w:r>
    </w:p>
    <w:p w:rsidR="00414710" w:rsidRDefault="00414710">
      <w:pPr>
        <w:spacing w:before="0" w:after="160" w:line="259" w:lineRule="auto"/>
        <w:rPr>
          <w:rFonts w:eastAsia="Times New Roman"/>
        </w:rPr>
      </w:pPr>
      <w:r>
        <w:rPr>
          <w:rFonts w:eastAsia="Times New Roman"/>
        </w:rPr>
        <w:br w:type="page"/>
      </w:r>
    </w:p>
    <w:p w:rsidR="00F5263C" w:rsidRPr="00F5263C" w:rsidRDefault="00977B19" w:rsidP="00F5263C">
      <w:pPr>
        <w:pStyle w:val="ListParagraph"/>
        <w:numPr>
          <w:ilvl w:val="0"/>
          <w:numId w:val="16"/>
        </w:numPr>
        <w:spacing w:before="100" w:beforeAutospacing="1" w:after="100" w:afterAutospacing="1"/>
        <w:rPr>
          <w:rFonts w:eastAsia="Times New Roman"/>
        </w:rPr>
      </w:pPr>
      <w:r w:rsidRPr="000B037C">
        <w:rPr>
          <w:rFonts w:eastAsia="Times New Roman"/>
        </w:rPr>
        <w:lastRenderedPageBreak/>
        <w:t xml:space="preserve">Circuit looks good, </w:t>
      </w:r>
      <w:r w:rsidR="000B037C" w:rsidRPr="000B037C">
        <w:rPr>
          <w:rFonts w:eastAsia="Times New Roman"/>
        </w:rPr>
        <w:t xml:space="preserve">LED polarity is correct, </w:t>
      </w:r>
      <w:r w:rsidRPr="000B037C">
        <w:rPr>
          <w:rFonts w:eastAsia="Times New Roman"/>
        </w:rPr>
        <w:t>but it’s still not working.</w:t>
      </w:r>
      <w:r w:rsidRPr="000B037C">
        <w:rPr>
          <w:rFonts w:eastAsia="Times New Roman"/>
        </w:rPr>
        <w:br/>
        <w:t>A</w:t>
      </w:r>
      <w:r w:rsidR="000B037C" w:rsidRPr="000B037C">
        <w:rPr>
          <w:rFonts w:eastAsia="Times New Roman"/>
        </w:rPr>
        <w:t>1</w:t>
      </w:r>
      <w:r w:rsidRPr="000B037C">
        <w:rPr>
          <w:rFonts w:eastAsia="Times New Roman"/>
        </w:rPr>
        <w:t xml:space="preserve">: </w:t>
      </w:r>
      <w:r w:rsidR="000B037C" w:rsidRPr="000B037C">
        <w:rPr>
          <w:rFonts w:eastAsia="Times New Roman"/>
        </w:rPr>
        <w:t>Make sure the power supply is on and on the breadboard in the correct direction with the (-) from the power supply on the blue line of the breadboard:</w:t>
      </w:r>
      <w:r w:rsidR="000B037C" w:rsidRPr="000B037C">
        <w:rPr>
          <w:rFonts w:eastAsia="Times New Roman"/>
        </w:rPr>
        <w:br/>
        <w:t>CORRECT:</w:t>
      </w:r>
      <w:r w:rsidR="000B037C" w:rsidRPr="000B037C">
        <w:rPr>
          <w:rFonts w:eastAsia="Times New Roman"/>
        </w:rPr>
        <w:br/>
      </w:r>
      <w:r w:rsidR="000B037C" w:rsidRPr="00700D87">
        <w:rPr>
          <w:noProof/>
        </w:rPr>
        <w:drawing>
          <wp:inline distT="0" distB="0" distL="0" distR="0" wp14:anchorId="7A44E446" wp14:editId="3FF63D54">
            <wp:extent cx="4382597" cy="2103120"/>
            <wp:effectExtent l="0" t="0" r="0" b="0"/>
            <wp:docPr id="39" name="Picture 39" descr="C:\Users\Harryp\MEGA\Surface Pro 2\Nepal\Himalayan Makers Guild\Activities\Foundation Activities\FA2 - LED Circuit on a Breadboard\images\psu r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arryp\MEGA\Surface Pro 2\Nepal\Himalayan Makers Guild\Activities\Foundation Activities\FA2 - LED Circuit on a Breadboard\images\psu right.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82597" cy="2103120"/>
                    </a:xfrm>
                    <a:prstGeom prst="rect">
                      <a:avLst/>
                    </a:prstGeom>
                    <a:noFill/>
                    <a:ln>
                      <a:noFill/>
                    </a:ln>
                  </pic:spPr>
                </pic:pic>
              </a:graphicData>
            </a:graphic>
          </wp:inline>
        </w:drawing>
      </w:r>
      <w:r w:rsidR="000B037C" w:rsidRPr="000B037C">
        <w:rPr>
          <w:rFonts w:eastAsia="Times New Roman"/>
        </w:rPr>
        <w:br/>
        <w:t>INCORRECT:</w:t>
      </w:r>
      <w:r w:rsidR="000B037C" w:rsidRPr="000B037C">
        <w:rPr>
          <w:rFonts w:eastAsia="Times New Roman"/>
        </w:rPr>
        <w:br/>
      </w:r>
      <w:r w:rsidR="000B037C" w:rsidRPr="00700D87">
        <w:rPr>
          <w:noProof/>
        </w:rPr>
        <w:drawing>
          <wp:inline distT="0" distB="0" distL="0" distR="0" wp14:anchorId="649B8892" wp14:editId="3DD326B3">
            <wp:extent cx="4436178" cy="2103120"/>
            <wp:effectExtent l="0" t="0" r="2540" b="0"/>
            <wp:docPr id="40" name="Picture 40" descr="C:\Users\Harryp\MEGA\Surface Pro 2\Nepal\Himalayan Makers Guild\Activities\Foundation Activities\FA2 - LED Circuit on a Breadboard\images\psu wr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arryp\MEGA\Surface Pro 2\Nepal\Himalayan Makers Guild\Activities\Foundation Activities\FA2 - LED Circuit on a Breadboard\images\psu wrong.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36178" cy="2103120"/>
                    </a:xfrm>
                    <a:prstGeom prst="rect">
                      <a:avLst/>
                    </a:prstGeom>
                    <a:noFill/>
                    <a:ln>
                      <a:noFill/>
                    </a:ln>
                  </pic:spPr>
                </pic:pic>
              </a:graphicData>
            </a:graphic>
          </wp:inline>
        </w:drawing>
      </w:r>
      <w:r w:rsidR="000B037C" w:rsidRPr="000B037C">
        <w:rPr>
          <w:rFonts w:eastAsia="Times New Roman"/>
        </w:rPr>
        <w:br/>
        <w:t>A2: check to make sure the LED isn’t burnt out by trying it in a friend’s circuit that is already working.</w:t>
      </w:r>
      <w:r w:rsidR="00F5263C">
        <w:rPr>
          <w:rFonts w:eastAsia="Times New Roman"/>
        </w:rPr>
        <w:br/>
        <w:t>A3: the resistor in the voltage divider may be too large for the light conditions of the room, and the voltage in the divider is not rising high enough to switch on the light. Try a smaller resistor value in the voltage divider (put a 2</w:t>
      </w:r>
      <w:r w:rsidR="00F5263C" w:rsidRPr="0060690B">
        <w:rPr>
          <w:rFonts w:eastAsia="Times New Roman"/>
          <w:vertAlign w:val="superscript"/>
        </w:rPr>
        <w:t>nd</w:t>
      </w:r>
      <w:r w:rsidR="00F5263C">
        <w:rPr>
          <w:rFonts w:eastAsia="Times New Roman"/>
        </w:rPr>
        <w:t xml:space="preserve"> 22k</w:t>
      </w:r>
      <w:r w:rsidR="00F5263C">
        <w:rPr>
          <w:rFonts w:cstheme="minorHAnsi"/>
          <w:lang w:eastAsia="ja-JP"/>
        </w:rPr>
        <w:t>Ω resistor in parallel with the first to lower the total resistance to 11kΩ).</w:t>
      </w:r>
    </w:p>
    <w:p w:rsidR="000B037C" w:rsidRPr="000B037C" w:rsidRDefault="000B037C" w:rsidP="00837D87">
      <w:pPr>
        <w:pStyle w:val="ListParagraph"/>
        <w:numPr>
          <w:ilvl w:val="0"/>
          <w:numId w:val="16"/>
        </w:numPr>
        <w:spacing w:before="100" w:beforeAutospacing="1" w:after="100" w:afterAutospacing="1"/>
        <w:rPr>
          <w:rFonts w:eastAsia="Times New Roman"/>
        </w:rPr>
      </w:pPr>
      <w:r w:rsidRPr="000B037C">
        <w:rPr>
          <w:rFonts w:eastAsia="Times New Roman"/>
        </w:rPr>
        <w:t>The LED is on all the time, and just changes brightness when the LSR is covered (gets dimmer).</w:t>
      </w:r>
      <w:r w:rsidRPr="000B037C">
        <w:rPr>
          <w:rFonts w:eastAsia="Times New Roman"/>
        </w:rPr>
        <w:br/>
        <w:t>A</w:t>
      </w:r>
      <w:r w:rsidR="00A32384">
        <w:rPr>
          <w:rFonts w:eastAsia="Times New Roman"/>
        </w:rPr>
        <w:t>1</w:t>
      </w:r>
      <w:r w:rsidRPr="000B037C">
        <w:rPr>
          <w:rFonts w:eastAsia="Times New Roman"/>
        </w:rPr>
        <w:t xml:space="preserve">: The student connects all of the components in </w:t>
      </w:r>
      <w:r w:rsidR="00782388" w:rsidRPr="000B037C">
        <w:rPr>
          <w:rFonts w:eastAsia="Times New Roman"/>
        </w:rPr>
        <w:t xml:space="preserve">series. </w:t>
      </w:r>
      <w:r w:rsidRPr="000B037C">
        <w:rPr>
          <w:rFonts w:eastAsia="Times New Roman"/>
        </w:rPr>
        <w:t>Have them try drawing the circuit diagram of the circuit they’ve built, and compare it to the night-light circuit.</w:t>
      </w:r>
      <w:r w:rsidR="00A32384">
        <w:rPr>
          <w:rFonts w:eastAsia="Times New Roman"/>
        </w:rPr>
        <w:br/>
      </w:r>
      <w:r w:rsidR="00A32384" w:rsidRPr="000B037C">
        <w:rPr>
          <w:rFonts w:eastAsia="Times New Roman"/>
        </w:rPr>
        <w:t>A</w:t>
      </w:r>
      <w:r w:rsidR="00A32384">
        <w:rPr>
          <w:rFonts w:eastAsia="Times New Roman"/>
        </w:rPr>
        <w:t>2</w:t>
      </w:r>
      <w:r w:rsidR="00A32384" w:rsidRPr="000B037C">
        <w:rPr>
          <w:rFonts w:eastAsia="Times New Roman"/>
        </w:rPr>
        <w:t xml:space="preserve">: </w:t>
      </w:r>
      <w:r w:rsidR="00A32384">
        <w:rPr>
          <w:rFonts w:eastAsia="Times New Roman"/>
        </w:rPr>
        <w:t>The resistor in the voltage divider may be small for the light conditions of the room, so the voltage never gets low enough to switch the light off. Try increasing the resistance.</w:t>
      </w:r>
    </w:p>
    <w:sectPr w:rsidR="000B037C" w:rsidRPr="000B037C" w:rsidSect="00841DF6">
      <w:headerReference w:type="default" r:id="rId34"/>
      <w:footerReference w:type="default" r:id="rId35"/>
      <w:pgSz w:w="11906" w:h="16838" w:code="9"/>
      <w:pgMar w:top="720" w:right="1440" w:bottom="720" w:left="1440" w:header="720" w:footer="202"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6296" w:rsidRDefault="00AC6296" w:rsidP="007711DF">
      <w:r>
        <w:separator/>
      </w:r>
    </w:p>
  </w:endnote>
  <w:endnote w:type="continuationSeparator" w:id="0">
    <w:p w:rsidR="00AC6296" w:rsidRDefault="00AC6296" w:rsidP="00771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ouYuan">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505" w:rsidRDefault="00AC6296" w:rsidP="0067273E">
    <w:pPr>
      <w:pStyle w:val="Footer"/>
    </w:pPr>
    <w:sdt>
      <w:sdtPr>
        <w:id w:val="-185365449"/>
        <w:docPartObj>
          <w:docPartGallery w:val="Page Numbers (Bottom of Page)"/>
          <w:docPartUnique/>
        </w:docPartObj>
      </w:sdtPr>
      <w:sdtEndPr/>
      <w:sdtContent>
        <w:sdt>
          <w:sdtPr>
            <w:id w:val="2139764898"/>
            <w:docPartObj>
              <w:docPartGallery w:val="Page Numbers (Top of Page)"/>
              <w:docPartUnique/>
            </w:docPartObj>
          </w:sdtPr>
          <w:sdtEndPr/>
          <w:sdtContent>
            <w:r w:rsidR="00CB50EF" w:rsidRPr="00CB50EF">
              <w:rPr>
                <w:rFonts w:ascii="Calibri" w:eastAsia="Calibri" w:hAnsi="Calibri"/>
                <w:color w:val="A6A6A6"/>
                <w:sz w:val="22"/>
              </w:rPr>
              <w:t>Lesson Plan</w:t>
            </w:r>
            <w:r w:rsidR="00CB50EF">
              <w:rPr>
                <w:rFonts w:ascii="Calibri" w:eastAsia="Calibri" w:hAnsi="Calibri"/>
                <w:color w:val="A6A6A6"/>
                <w:sz w:val="22"/>
              </w:rPr>
              <w:fldChar w:fldCharType="begin"/>
            </w:r>
            <w:r w:rsidR="00CB50EF">
              <w:rPr>
                <w:rFonts w:ascii="Calibri" w:eastAsia="Calibri" w:hAnsi="Calibri"/>
                <w:color w:val="A6A6A6"/>
                <w:sz w:val="22"/>
              </w:rPr>
              <w:instrText xml:space="preserve"> INFO  Title  \* MERGEFORMAT </w:instrText>
            </w:r>
            <w:r w:rsidR="00CB50EF">
              <w:rPr>
                <w:rFonts w:ascii="Calibri" w:eastAsia="Calibri" w:hAnsi="Calibri"/>
                <w:color w:val="A6A6A6"/>
                <w:sz w:val="22"/>
              </w:rPr>
              <w:fldChar w:fldCharType="end"/>
            </w:r>
            <w:r w:rsidR="00CB50EF">
              <w:rPr>
                <w:rFonts w:ascii="Calibri" w:eastAsia="Calibri" w:hAnsi="Calibri"/>
                <w:color w:val="A6A6A6"/>
                <w:sz w:val="22"/>
              </w:rPr>
              <w:fldChar w:fldCharType="begin"/>
            </w:r>
            <w:r w:rsidR="00CB50EF">
              <w:rPr>
                <w:rFonts w:ascii="Calibri" w:eastAsia="Calibri" w:hAnsi="Calibri"/>
                <w:color w:val="A6A6A6"/>
                <w:sz w:val="22"/>
              </w:rPr>
              <w:instrText xml:space="preserve"> TITLE  \* Caps  \* MERGEFORMAT </w:instrText>
            </w:r>
            <w:r w:rsidR="00CB50EF">
              <w:rPr>
                <w:rFonts w:ascii="Calibri" w:eastAsia="Calibri" w:hAnsi="Calibri"/>
                <w:color w:val="A6A6A6"/>
                <w:sz w:val="22"/>
              </w:rPr>
              <w:fldChar w:fldCharType="end"/>
            </w:r>
            <w:r w:rsidR="00CB50EF">
              <w:rPr>
                <w:rFonts w:ascii="Calibri" w:eastAsia="Calibri" w:hAnsi="Calibri"/>
                <w:color w:val="A6A6A6"/>
                <w:sz w:val="22"/>
              </w:rPr>
              <w:tab/>
            </w:r>
            <w:r w:rsidR="00B74FCC">
              <w:rPr>
                <w:rFonts w:ascii="Calibri" w:eastAsia="Calibri" w:hAnsi="Calibri"/>
                <w:color w:val="A6A6A6"/>
                <w:sz w:val="22"/>
              </w:rPr>
              <w:t xml:space="preserve">Foundation Activity </w:t>
            </w:r>
            <w:r w:rsidR="00572FD0">
              <w:rPr>
                <w:rFonts w:ascii="Calibri" w:eastAsia="Calibri" w:hAnsi="Calibri"/>
                <w:color w:val="A6A6A6"/>
                <w:sz w:val="22"/>
              </w:rPr>
              <w:t>11</w:t>
            </w:r>
            <w:r w:rsidR="00CB50EF">
              <w:rPr>
                <w:rFonts w:ascii="Calibri" w:eastAsia="Calibri" w:hAnsi="Calibri"/>
                <w:color w:val="A6A6A6"/>
                <w:sz w:val="22"/>
              </w:rPr>
              <w:tab/>
            </w:r>
            <w:r w:rsidR="00CB50EF">
              <w:t xml:space="preserve"> </w:t>
            </w:r>
            <w:r w:rsidR="007123DB" w:rsidRPr="007123DB">
              <w:rPr>
                <w:rFonts w:ascii="Calibri" w:eastAsia="Calibri" w:hAnsi="Calibri"/>
                <w:color w:val="A6A6A6"/>
                <w:sz w:val="22"/>
              </w:rPr>
              <w:t xml:space="preserve">Page </w:t>
            </w:r>
            <w:r w:rsidR="007123DB" w:rsidRPr="007123DB">
              <w:rPr>
                <w:rFonts w:ascii="Calibri" w:eastAsia="Calibri" w:hAnsi="Calibri"/>
                <w:color w:val="A6A6A6"/>
                <w:sz w:val="22"/>
              </w:rPr>
              <w:fldChar w:fldCharType="begin"/>
            </w:r>
            <w:r w:rsidR="007123DB" w:rsidRPr="007123DB">
              <w:rPr>
                <w:rFonts w:ascii="Calibri" w:eastAsia="Calibri" w:hAnsi="Calibri"/>
                <w:color w:val="A6A6A6"/>
                <w:sz w:val="22"/>
              </w:rPr>
              <w:instrText xml:space="preserve"> PAGE </w:instrText>
            </w:r>
            <w:r w:rsidR="007123DB" w:rsidRPr="007123DB">
              <w:rPr>
                <w:rFonts w:ascii="Calibri" w:eastAsia="Calibri" w:hAnsi="Calibri"/>
                <w:color w:val="A6A6A6"/>
                <w:sz w:val="22"/>
              </w:rPr>
              <w:fldChar w:fldCharType="separate"/>
            </w:r>
            <w:r w:rsidR="00DB46DA">
              <w:rPr>
                <w:rFonts w:ascii="Calibri" w:eastAsia="Calibri" w:hAnsi="Calibri"/>
                <w:noProof/>
                <w:color w:val="A6A6A6"/>
                <w:sz w:val="22"/>
              </w:rPr>
              <w:t>6</w:t>
            </w:r>
            <w:r w:rsidR="007123DB" w:rsidRPr="007123DB">
              <w:rPr>
                <w:rFonts w:ascii="Calibri" w:eastAsia="Calibri" w:hAnsi="Calibri"/>
                <w:color w:val="A6A6A6"/>
                <w:sz w:val="22"/>
              </w:rPr>
              <w:fldChar w:fldCharType="end"/>
            </w:r>
            <w:r w:rsidR="007123DB" w:rsidRPr="007123DB">
              <w:rPr>
                <w:rFonts w:ascii="Calibri" w:eastAsia="Calibri" w:hAnsi="Calibri"/>
                <w:color w:val="A6A6A6"/>
                <w:sz w:val="22"/>
              </w:rPr>
              <w:t xml:space="preserve"> of </w:t>
            </w:r>
            <w:r w:rsidR="007123DB" w:rsidRPr="007123DB">
              <w:rPr>
                <w:rFonts w:ascii="Calibri" w:eastAsia="Calibri" w:hAnsi="Calibri"/>
                <w:color w:val="A6A6A6"/>
                <w:sz w:val="22"/>
              </w:rPr>
              <w:fldChar w:fldCharType="begin"/>
            </w:r>
            <w:r w:rsidR="007123DB" w:rsidRPr="007123DB">
              <w:rPr>
                <w:rFonts w:ascii="Calibri" w:eastAsia="Calibri" w:hAnsi="Calibri"/>
                <w:color w:val="A6A6A6"/>
                <w:sz w:val="22"/>
              </w:rPr>
              <w:instrText xml:space="preserve"> NUMPAGES  </w:instrText>
            </w:r>
            <w:r w:rsidR="007123DB" w:rsidRPr="007123DB">
              <w:rPr>
                <w:rFonts w:ascii="Calibri" w:eastAsia="Calibri" w:hAnsi="Calibri"/>
                <w:color w:val="A6A6A6"/>
                <w:sz w:val="22"/>
              </w:rPr>
              <w:fldChar w:fldCharType="separate"/>
            </w:r>
            <w:r w:rsidR="00DB46DA">
              <w:rPr>
                <w:rFonts w:ascii="Calibri" w:eastAsia="Calibri" w:hAnsi="Calibri"/>
                <w:noProof/>
                <w:color w:val="A6A6A6"/>
                <w:sz w:val="22"/>
              </w:rPr>
              <w:t>10</w:t>
            </w:r>
            <w:r w:rsidR="007123DB" w:rsidRPr="007123DB">
              <w:rPr>
                <w:rFonts w:ascii="Calibri" w:eastAsia="Calibri" w:hAnsi="Calibri"/>
                <w:color w:val="A6A6A6"/>
                <w:sz w:val="22"/>
              </w:rPr>
              <w:fldChar w:fldCharType="end"/>
            </w:r>
          </w:sdtContent>
        </w:sdt>
      </w:sdtContent>
    </w:sdt>
  </w:p>
  <w:p w:rsidR="0067273E" w:rsidRDefault="0067273E" w:rsidP="006727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6296" w:rsidRDefault="00AC6296" w:rsidP="007711DF">
      <w:r>
        <w:separator/>
      </w:r>
    </w:p>
  </w:footnote>
  <w:footnote w:type="continuationSeparator" w:id="0">
    <w:p w:rsidR="00AC6296" w:rsidRDefault="00AC6296" w:rsidP="007711DF">
      <w:r>
        <w:continuationSeparator/>
      </w:r>
    </w:p>
  </w:footnote>
  <w:footnote w:id="1">
    <w:p w:rsidR="00066531" w:rsidRPr="005A4A62" w:rsidRDefault="00066531" w:rsidP="00C226F5">
      <w:pPr>
        <w:pStyle w:val="FootnoteText"/>
      </w:pPr>
      <w:r>
        <w:rPr>
          <w:rStyle w:val="FootnoteReference"/>
        </w:rPr>
        <w:footnoteRef/>
      </w:r>
      <w:r>
        <w:t xml:space="preserve"> </w:t>
      </w:r>
      <w:r w:rsidRPr="005A4A62">
        <w:t>Sun and moon icons made by Freepik from www.flaticon.com</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1DF" w:rsidRDefault="007711DF">
    <w:pPr>
      <w:pStyle w:val="Header"/>
    </w:pPr>
    <w:r w:rsidRPr="00721EB2">
      <w:rPr>
        <w:rFonts w:ascii="Calibri" w:eastAsia="Calibri" w:hAnsi="Calibri"/>
        <w:color w:val="A6A6A6"/>
        <w:sz w:val="22"/>
      </w:rPr>
      <w:t xml:space="preserve">Author: </w:t>
    </w:r>
    <w:hyperlink r:id="rId1" w:history="1">
      <w:r w:rsidRPr="00CA0E46">
        <w:rPr>
          <w:i/>
          <w:color w:val="A6A6A6"/>
          <w:sz w:val="22"/>
          <w:szCs w:val="22"/>
          <w:u w:val="single"/>
        </w:rPr>
        <w:t>Harry Pigot</w:t>
      </w:r>
    </w:hyperlink>
    <w:r>
      <w:rPr>
        <w:rFonts w:ascii="Calibri" w:eastAsia="Calibri" w:hAnsi="Calibri"/>
        <w:color w:val="A6A6A6"/>
        <w:sz w:val="22"/>
      </w:rPr>
      <w:tab/>
      <w:t xml:space="preserve">Date: </w:t>
    </w:r>
    <w:r>
      <w:rPr>
        <w:rFonts w:ascii="Calibri" w:eastAsia="Calibri" w:hAnsi="Calibri"/>
        <w:color w:val="A6A6A6"/>
        <w:sz w:val="22"/>
      </w:rPr>
      <w:fldChar w:fldCharType="begin"/>
    </w:r>
    <w:r>
      <w:rPr>
        <w:rFonts w:ascii="Calibri" w:eastAsia="Calibri" w:hAnsi="Calibri"/>
        <w:color w:val="A6A6A6"/>
        <w:sz w:val="22"/>
      </w:rPr>
      <w:instrText xml:space="preserve"> DATE  \* MERGEFORMAT </w:instrText>
    </w:r>
    <w:r>
      <w:rPr>
        <w:rFonts w:ascii="Calibri" w:eastAsia="Calibri" w:hAnsi="Calibri"/>
        <w:color w:val="A6A6A6"/>
        <w:sz w:val="22"/>
      </w:rPr>
      <w:fldChar w:fldCharType="separate"/>
    </w:r>
    <w:r w:rsidR="00DB46DA">
      <w:rPr>
        <w:rFonts w:ascii="Calibri" w:eastAsia="Calibri" w:hAnsi="Calibri"/>
        <w:noProof/>
        <w:color w:val="A6A6A6"/>
        <w:sz w:val="22"/>
      </w:rPr>
      <w:t>2018-12-02</w:t>
    </w:r>
    <w:r>
      <w:rPr>
        <w:rFonts w:ascii="Calibri" w:eastAsia="Calibri" w:hAnsi="Calibri"/>
        <w:color w:val="A6A6A6"/>
        <w:sz w:val="22"/>
      </w:rPr>
      <w:fldChar w:fldCharType="end"/>
    </w:r>
    <w:r w:rsidRPr="00721EB2">
      <w:rPr>
        <w:rFonts w:ascii="Calibri" w:eastAsia="Calibri" w:hAnsi="Calibri"/>
        <w:color w:val="A6A6A6"/>
        <w:sz w:val="22"/>
      </w:rPr>
      <w:tab/>
      <w:t xml:space="preserve">License: </w:t>
    </w:r>
    <w:hyperlink r:id="rId2" w:history="1">
      <w:r w:rsidRPr="00721EB2">
        <w:rPr>
          <w:rFonts w:ascii="Calibri" w:eastAsia="Calibri" w:hAnsi="Calibri"/>
          <w:i/>
          <w:iCs/>
          <w:color w:val="A6A6A6"/>
          <w:sz w:val="22"/>
          <w:u w:val="single"/>
        </w:rPr>
        <w:t>CC BY-SA 4.0</w:t>
      </w:r>
    </w:hyperlink>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73106"/>
    <w:multiLevelType w:val="multilevel"/>
    <w:tmpl w:val="E402B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4228D"/>
    <w:multiLevelType w:val="hybridMultilevel"/>
    <w:tmpl w:val="5E624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60910"/>
    <w:multiLevelType w:val="hybridMultilevel"/>
    <w:tmpl w:val="CC847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5F5EE5"/>
    <w:multiLevelType w:val="hybridMultilevel"/>
    <w:tmpl w:val="8F7E653A"/>
    <w:lvl w:ilvl="0" w:tplc="EC00434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4D0BF5"/>
    <w:multiLevelType w:val="multilevel"/>
    <w:tmpl w:val="E1F2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3F01F6"/>
    <w:multiLevelType w:val="hybridMultilevel"/>
    <w:tmpl w:val="E940DF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836A1C"/>
    <w:multiLevelType w:val="multilevel"/>
    <w:tmpl w:val="E4CE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A04EB8"/>
    <w:multiLevelType w:val="multilevel"/>
    <w:tmpl w:val="7164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102AC9"/>
    <w:multiLevelType w:val="hybridMultilevel"/>
    <w:tmpl w:val="8FEE3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126634"/>
    <w:multiLevelType w:val="multilevel"/>
    <w:tmpl w:val="3CBA32E4"/>
    <w:lvl w:ilvl="0">
      <w:start w:val="1"/>
      <w:numFmt w:val="decimal"/>
      <w:pStyle w:val="Numeringwithspac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8C804E7"/>
    <w:multiLevelType w:val="hybridMultilevel"/>
    <w:tmpl w:val="89120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850C35"/>
    <w:multiLevelType w:val="multilevel"/>
    <w:tmpl w:val="FBD0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4B0195"/>
    <w:multiLevelType w:val="multilevel"/>
    <w:tmpl w:val="E5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7C6E91"/>
    <w:multiLevelType w:val="multilevel"/>
    <w:tmpl w:val="F74C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E13B51"/>
    <w:multiLevelType w:val="hybridMultilevel"/>
    <w:tmpl w:val="D528EDF4"/>
    <w:lvl w:ilvl="0" w:tplc="E070A6C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3154B3"/>
    <w:multiLevelType w:val="hybridMultilevel"/>
    <w:tmpl w:val="5E624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A46A9C"/>
    <w:multiLevelType w:val="multilevel"/>
    <w:tmpl w:val="6ABAE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083831"/>
    <w:multiLevelType w:val="multilevel"/>
    <w:tmpl w:val="E784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
  </w:num>
  <w:num w:numId="4">
    <w:abstractNumId w:val="2"/>
  </w:num>
  <w:num w:numId="5">
    <w:abstractNumId w:val="16"/>
  </w:num>
  <w:num w:numId="6">
    <w:abstractNumId w:val="15"/>
  </w:num>
  <w:num w:numId="7">
    <w:abstractNumId w:val="5"/>
  </w:num>
  <w:num w:numId="8">
    <w:abstractNumId w:val="10"/>
  </w:num>
  <w:num w:numId="9">
    <w:abstractNumId w:val="13"/>
  </w:num>
  <w:num w:numId="10">
    <w:abstractNumId w:val="12"/>
  </w:num>
  <w:num w:numId="11">
    <w:abstractNumId w:val="6"/>
  </w:num>
  <w:num w:numId="12">
    <w:abstractNumId w:val="4"/>
  </w:num>
  <w:num w:numId="13">
    <w:abstractNumId w:val="11"/>
  </w:num>
  <w:num w:numId="14">
    <w:abstractNumId w:val="7"/>
  </w:num>
  <w:num w:numId="15">
    <w:abstractNumId w:val="14"/>
  </w:num>
  <w:num w:numId="16">
    <w:abstractNumId w:val="0"/>
  </w:num>
  <w:num w:numId="17">
    <w:abstractNumId w:val="8"/>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596"/>
    <w:rsid w:val="000119DA"/>
    <w:rsid w:val="0001380B"/>
    <w:rsid w:val="00015270"/>
    <w:rsid w:val="00023BF2"/>
    <w:rsid w:val="0002447A"/>
    <w:rsid w:val="00025572"/>
    <w:rsid w:val="00025FD1"/>
    <w:rsid w:val="00035424"/>
    <w:rsid w:val="0003690A"/>
    <w:rsid w:val="00037F54"/>
    <w:rsid w:val="000426E6"/>
    <w:rsid w:val="00042A64"/>
    <w:rsid w:val="00047EA3"/>
    <w:rsid w:val="00052E1E"/>
    <w:rsid w:val="00056D38"/>
    <w:rsid w:val="00060DC1"/>
    <w:rsid w:val="00066531"/>
    <w:rsid w:val="000672B2"/>
    <w:rsid w:val="00067BF5"/>
    <w:rsid w:val="000706D9"/>
    <w:rsid w:val="00070789"/>
    <w:rsid w:val="00080EF4"/>
    <w:rsid w:val="000826A0"/>
    <w:rsid w:val="000901A4"/>
    <w:rsid w:val="00095671"/>
    <w:rsid w:val="000959BE"/>
    <w:rsid w:val="000A0EFB"/>
    <w:rsid w:val="000A44F1"/>
    <w:rsid w:val="000A63EC"/>
    <w:rsid w:val="000A7091"/>
    <w:rsid w:val="000A7708"/>
    <w:rsid w:val="000B037C"/>
    <w:rsid w:val="000B115D"/>
    <w:rsid w:val="000B14B6"/>
    <w:rsid w:val="000B703F"/>
    <w:rsid w:val="000B7C85"/>
    <w:rsid w:val="000C139D"/>
    <w:rsid w:val="000C3D07"/>
    <w:rsid w:val="000C47EA"/>
    <w:rsid w:val="000C5040"/>
    <w:rsid w:val="000D175D"/>
    <w:rsid w:val="000D3916"/>
    <w:rsid w:val="000D5BAD"/>
    <w:rsid w:val="000E15DE"/>
    <w:rsid w:val="000E1FD8"/>
    <w:rsid w:val="000E4506"/>
    <w:rsid w:val="000E666D"/>
    <w:rsid w:val="000E67D5"/>
    <w:rsid w:val="000E6C0D"/>
    <w:rsid w:val="000E7AF4"/>
    <w:rsid w:val="000F158A"/>
    <w:rsid w:val="000F1AE1"/>
    <w:rsid w:val="000F5CDB"/>
    <w:rsid w:val="000F7798"/>
    <w:rsid w:val="001016A7"/>
    <w:rsid w:val="00101E33"/>
    <w:rsid w:val="00102268"/>
    <w:rsid w:val="00102C1E"/>
    <w:rsid w:val="0010608B"/>
    <w:rsid w:val="0011279F"/>
    <w:rsid w:val="00115EC2"/>
    <w:rsid w:val="00116EE0"/>
    <w:rsid w:val="00117286"/>
    <w:rsid w:val="0012265B"/>
    <w:rsid w:val="00124E49"/>
    <w:rsid w:val="00126CD0"/>
    <w:rsid w:val="00131F94"/>
    <w:rsid w:val="0013298E"/>
    <w:rsid w:val="00132CB0"/>
    <w:rsid w:val="00133099"/>
    <w:rsid w:val="00135EFB"/>
    <w:rsid w:val="001420AC"/>
    <w:rsid w:val="00144025"/>
    <w:rsid w:val="00151C67"/>
    <w:rsid w:val="0015626C"/>
    <w:rsid w:val="00156A45"/>
    <w:rsid w:val="00157DE3"/>
    <w:rsid w:val="001603DF"/>
    <w:rsid w:val="00160CF9"/>
    <w:rsid w:val="00163D26"/>
    <w:rsid w:val="0016466B"/>
    <w:rsid w:val="00166448"/>
    <w:rsid w:val="00170AA2"/>
    <w:rsid w:val="00171201"/>
    <w:rsid w:val="0017725C"/>
    <w:rsid w:val="00177FA2"/>
    <w:rsid w:val="00180BBE"/>
    <w:rsid w:val="001811B2"/>
    <w:rsid w:val="0018154A"/>
    <w:rsid w:val="0018165F"/>
    <w:rsid w:val="0018166B"/>
    <w:rsid w:val="00183D10"/>
    <w:rsid w:val="00184752"/>
    <w:rsid w:val="001859C0"/>
    <w:rsid w:val="00190305"/>
    <w:rsid w:val="00192748"/>
    <w:rsid w:val="001A347B"/>
    <w:rsid w:val="001B0F9B"/>
    <w:rsid w:val="001B0FFC"/>
    <w:rsid w:val="001B617B"/>
    <w:rsid w:val="001B66E9"/>
    <w:rsid w:val="001B717F"/>
    <w:rsid w:val="001B7649"/>
    <w:rsid w:val="001C03D7"/>
    <w:rsid w:val="001C0990"/>
    <w:rsid w:val="001C0B29"/>
    <w:rsid w:val="001C5268"/>
    <w:rsid w:val="001C791B"/>
    <w:rsid w:val="001D0275"/>
    <w:rsid w:val="001D1DB2"/>
    <w:rsid w:val="001D2737"/>
    <w:rsid w:val="001D5814"/>
    <w:rsid w:val="001D5869"/>
    <w:rsid w:val="001E0DC8"/>
    <w:rsid w:val="001E3B84"/>
    <w:rsid w:val="001E5B26"/>
    <w:rsid w:val="001E5C1D"/>
    <w:rsid w:val="001E77BE"/>
    <w:rsid w:val="002124C2"/>
    <w:rsid w:val="00212B16"/>
    <w:rsid w:val="00212F6F"/>
    <w:rsid w:val="0023208A"/>
    <w:rsid w:val="0023587A"/>
    <w:rsid w:val="0023664C"/>
    <w:rsid w:val="00240FA2"/>
    <w:rsid w:val="00245129"/>
    <w:rsid w:val="00254FEA"/>
    <w:rsid w:val="002565D7"/>
    <w:rsid w:val="00260ECE"/>
    <w:rsid w:val="00262BE8"/>
    <w:rsid w:val="002650C6"/>
    <w:rsid w:val="00265F70"/>
    <w:rsid w:val="00266B2C"/>
    <w:rsid w:val="00270071"/>
    <w:rsid w:val="00270422"/>
    <w:rsid w:val="0027405B"/>
    <w:rsid w:val="00275910"/>
    <w:rsid w:val="0027690A"/>
    <w:rsid w:val="00277AC2"/>
    <w:rsid w:val="00282385"/>
    <w:rsid w:val="002830FB"/>
    <w:rsid w:val="00285591"/>
    <w:rsid w:val="002925ED"/>
    <w:rsid w:val="002933A3"/>
    <w:rsid w:val="00295AE9"/>
    <w:rsid w:val="002A07C9"/>
    <w:rsid w:val="002A56FA"/>
    <w:rsid w:val="002A5BFF"/>
    <w:rsid w:val="002B108D"/>
    <w:rsid w:val="002B251A"/>
    <w:rsid w:val="002B42FA"/>
    <w:rsid w:val="002B5609"/>
    <w:rsid w:val="002B5FC5"/>
    <w:rsid w:val="002B622A"/>
    <w:rsid w:val="002C0A26"/>
    <w:rsid w:val="002C36E3"/>
    <w:rsid w:val="002C5989"/>
    <w:rsid w:val="002C7E99"/>
    <w:rsid w:val="002D7341"/>
    <w:rsid w:val="002E3AAF"/>
    <w:rsid w:val="002E6783"/>
    <w:rsid w:val="002E71FB"/>
    <w:rsid w:val="002F061D"/>
    <w:rsid w:val="002F162B"/>
    <w:rsid w:val="002F49E7"/>
    <w:rsid w:val="002F71B5"/>
    <w:rsid w:val="002F773D"/>
    <w:rsid w:val="003022B9"/>
    <w:rsid w:val="003032B6"/>
    <w:rsid w:val="003068F2"/>
    <w:rsid w:val="003109BC"/>
    <w:rsid w:val="003123F1"/>
    <w:rsid w:val="00314E9E"/>
    <w:rsid w:val="00317CA4"/>
    <w:rsid w:val="00320EAF"/>
    <w:rsid w:val="00321B2F"/>
    <w:rsid w:val="00326B5C"/>
    <w:rsid w:val="00327441"/>
    <w:rsid w:val="00332511"/>
    <w:rsid w:val="00335A6E"/>
    <w:rsid w:val="00336726"/>
    <w:rsid w:val="003375D6"/>
    <w:rsid w:val="003428EA"/>
    <w:rsid w:val="00350E64"/>
    <w:rsid w:val="003519E8"/>
    <w:rsid w:val="00362A9C"/>
    <w:rsid w:val="00362B7F"/>
    <w:rsid w:val="003645CD"/>
    <w:rsid w:val="00367934"/>
    <w:rsid w:val="0037214D"/>
    <w:rsid w:val="00374F48"/>
    <w:rsid w:val="003808A4"/>
    <w:rsid w:val="00383061"/>
    <w:rsid w:val="00385E64"/>
    <w:rsid w:val="0039511F"/>
    <w:rsid w:val="00397F0A"/>
    <w:rsid w:val="003A45DF"/>
    <w:rsid w:val="003A4661"/>
    <w:rsid w:val="003B382C"/>
    <w:rsid w:val="003B457E"/>
    <w:rsid w:val="003B475A"/>
    <w:rsid w:val="003B5692"/>
    <w:rsid w:val="003B5F59"/>
    <w:rsid w:val="003B6D16"/>
    <w:rsid w:val="003B6F10"/>
    <w:rsid w:val="003C0F7F"/>
    <w:rsid w:val="003C348E"/>
    <w:rsid w:val="003C5D20"/>
    <w:rsid w:val="003C7251"/>
    <w:rsid w:val="003D1AAA"/>
    <w:rsid w:val="003D1EFD"/>
    <w:rsid w:val="003D375B"/>
    <w:rsid w:val="003D61C1"/>
    <w:rsid w:val="003E66D6"/>
    <w:rsid w:val="003E6D15"/>
    <w:rsid w:val="003F0A74"/>
    <w:rsid w:val="003F2F5D"/>
    <w:rsid w:val="003F3DB7"/>
    <w:rsid w:val="003F45EB"/>
    <w:rsid w:val="003F5A54"/>
    <w:rsid w:val="00402FAB"/>
    <w:rsid w:val="0040750D"/>
    <w:rsid w:val="00407619"/>
    <w:rsid w:val="00413F94"/>
    <w:rsid w:val="004144B9"/>
    <w:rsid w:val="00414710"/>
    <w:rsid w:val="0042262C"/>
    <w:rsid w:val="00422E5F"/>
    <w:rsid w:val="0042499D"/>
    <w:rsid w:val="00427E82"/>
    <w:rsid w:val="00431FCF"/>
    <w:rsid w:val="00433925"/>
    <w:rsid w:val="0043499A"/>
    <w:rsid w:val="00435625"/>
    <w:rsid w:val="004359C6"/>
    <w:rsid w:val="00436102"/>
    <w:rsid w:val="00436689"/>
    <w:rsid w:val="004370FB"/>
    <w:rsid w:val="00440F45"/>
    <w:rsid w:val="00442D49"/>
    <w:rsid w:val="00443534"/>
    <w:rsid w:val="00444639"/>
    <w:rsid w:val="00444C65"/>
    <w:rsid w:val="004508ED"/>
    <w:rsid w:val="004520A0"/>
    <w:rsid w:val="004713CB"/>
    <w:rsid w:val="00472A19"/>
    <w:rsid w:val="004730C3"/>
    <w:rsid w:val="00475A64"/>
    <w:rsid w:val="00475F2B"/>
    <w:rsid w:val="00487CA2"/>
    <w:rsid w:val="00495644"/>
    <w:rsid w:val="00496362"/>
    <w:rsid w:val="00496A0D"/>
    <w:rsid w:val="004A7304"/>
    <w:rsid w:val="004A7930"/>
    <w:rsid w:val="004A7F3F"/>
    <w:rsid w:val="004B1A0D"/>
    <w:rsid w:val="004B457D"/>
    <w:rsid w:val="004B46A4"/>
    <w:rsid w:val="004B500C"/>
    <w:rsid w:val="004C1756"/>
    <w:rsid w:val="004C6AFC"/>
    <w:rsid w:val="004C6BF2"/>
    <w:rsid w:val="004C7710"/>
    <w:rsid w:val="004D22E3"/>
    <w:rsid w:val="004D65C0"/>
    <w:rsid w:val="004E1285"/>
    <w:rsid w:val="004E4C2F"/>
    <w:rsid w:val="004E62D4"/>
    <w:rsid w:val="004F214C"/>
    <w:rsid w:val="004F2D03"/>
    <w:rsid w:val="004F7E75"/>
    <w:rsid w:val="00500604"/>
    <w:rsid w:val="00501189"/>
    <w:rsid w:val="005033EE"/>
    <w:rsid w:val="005102F9"/>
    <w:rsid w:val="005105D0"/>
    <w:rsid w:val="00510A08"/>
    <w:rsid w:val="00511B07"/>
    <w:rsid w:val="00516627"/>
    <w:rsid w:val="00517833"/>
    <w:rsid w:val="00517B40"/>
    <w:rsid w:val="00521A05"/>
    <w:rsid w:val="00523384"/>
    <w:rsid w:val="00524376"/>
    <w:rsid w:val="00524805"/>
    <w:rsid w:val="0052639B"/>
    <w:rsid w:val="00526CEB"/>
    <w:rsid w:val="005310E3"/>
    <w:rsid w:val="00532338"/>
    <w:rsid w:val="005335F9"/>
    <w:rsid w:val="0053525C"/>
    <w:rsid w:val="00542451"/>
    <w:rsid w:val="00545802"/>
    <w:rsid w:val="005458F3"/>
    <w:rsid w:val="00545AC6"/>
    <w:rsid w:val="005467B6"/>
    <w:rsid w:val="005505BA"/>
    <w:rsid w:val="00551490"/>
    <w:rsid w:val="00551A27"/>
    <w:rsid w:val="00554393"/>
    <w:rsid w:val="0055475B"/>
    <w:rsid w:val="00556651"/>
    <w:rsid w:val="005579AD"/>
    <w:rsid w:val="005604D5"/>
    <w:rsid w:val="00561550"/>
    <w:rsid w:val="00562006"/>
    <w:rsid w:val="0056356D"/>
    <w:rsid w:val="00567611"/>
    <w:rsid w:val="0057113E"/>
    <w:rsid w:val="00572FD0"/>
    <w:rsid w:val="00573349"/>
    <w:rsid w:val="00576423"/>
    <w:rsid w:val="00577B06"/>
    <w:rsid w:val="0058218C"/>
    <w:rsid w:val="0058512C"/>
    <w:rsid w:val="0058611D"/>
    <w:rsid w:val="00590D68"/>
    <w:rsid w:val="0059171B"/>
    <w:rsid w:val="005A0EE0"/>
    <w:rsid w:val="005A10B0"/>
    <w:rsid w:val="005B02DE"/>
    <w:rsid w:val="005B1E28"/>
    <w:rsid w:val="005B2EB3"/>
    <w:rsid w:val="005B3B41"/>
    <w:rsid w:val="005B62A4"/>
    <w:rsid w:val="005C386D"/>
    <w:rsid w:val="005D33FF"/>
    <w:rsid w:val="005D4BB2"/>
    <w:rsid w:val="005E0F88"/>
    <w:rsid w:val="005E32AF"/>
    <w:rsid w:val="005E49C0"/>
    <w:rsid w:val="005E4D93"/>
    <w:rsid w:val="005E6D90"/>
    <w:rsid w:val="005E7F78"/>
    <w:rsid w:val="005F0CAE"/>
    <w:rsid w:val="005F1EE0"/>
    <w:rsid w:val="005F24F8"/>
    <w:rsid w:val="005F2BE4"/>
    <w:rsid w:val="005F38F1"/>
    <w:rsid w:val="005F3BFE"/>
    <w:rsid w:val="005F74E3"/>
    <w:rsid w:val="00600FDF"/>
    <w:rsid w:val="006044E5"/>
    <w:rsid w:val="00607552"/>
    <w:rsid w:val="00607F5D"/>
    <w:rsid w:val="00611016"/>
    <w:rsid w:val="00615A48"/>
    <w:rsid w:val="00615BE6"/>
    <w:rsid w:val="00615F85"/>
    <w:rsid w:val="00616E7B"/>
    <w:rsid w:val="006229BA"/>
    <w:rsid w:val="00631258"/>
    <w:rsid w:val="006327D9"/>
    <w:rsid w:val="00632C9C"/>
    <w:rsid w:val="00634980"/>
    <w:rsid w:val="00636CA0"/>
    <w:rsid w:val="00640F18"/>
    <w:rsid w:val="00641F8E"/>
    <w:rsid w:val="0064232C"/>
    <w:rsid w:val="00642D0D"/>
    <w:rsid w:val="006448C3"/>
    <w:rsid w:val="00645578"/>
    <w:rsid w:val="00646541"/>
    <w:rsid w:val="0064685D"/>
    <w:rsid w:val="00651BC0"/>
    <w:rsid w:val="0065541E"/>
    <w:rsid w:val="00656843"/>
    <w:rsid w:val="00656B82"/>
    <w:rsid w:val="0065704A"/>
    <w:rsid w:val="00660765"/>
    <w:rsid w:val="0066204E"/>
    <w:rsid w:val="0067273E"/>
    <w:rsid w:val="00672FC8"/>
    <w:rsid w:val="006756DB"/>
    <w:rsid w:val="006758D6"/>
    <w:rsid w:val="00676CB8"/>
    <w:rsid w:val="00682BA6"/>
    <w:rsid w:val="00682DD7"/>
    <w:rsid w:val="00683933"/>
    <w:rsid w:val="006878AC"/>
    <w:rsid w:val="00692E4B"/>
    <w:rsid w:val="00695EAD"/>
    <w:rsid w:val="00696168"/>
    <w:rsid w:val="006A1796"/>
    <w:rsid w:val="006B2F2A"/>
    <w:rsid w:val="006B3C5E"/>
    <w:rsid w:val="006B3D36"/>
    <w:rsid w:val="006B6E9D"/>
    <w:rsid w:val="006C1508"/>
    <w:rsid w:val="006C2E22"/>
    <w:rsid w:val="006D2D75"/>
    <w:rsid w:val="006D5B94"/>
    <w:rsid w:val="006E0B70"/>
    <w:rsid w:val="006E6270"/>
    <w:rsid w:val="006F203E"/>
    <w:rsid w:val="006F278A"/>
    <w:rsid w:val="006F4648"/>
    <w:rsid w:val="006F4FC1"/>
    <w:rsid w:val="006F65ED"/>
    <w:rsid w:val="00704BEF"/>
    <w:rsid w:val="007052E9"/>
    <w:rsid w:val="00705BCD"/>
    <w:rsid w:val="007073FF"/>
    <w:rsid w:val="00707B3E"/>
    <w:rsid w:val="007123DB"/>
    <w:rsid w:val="00712AAF"/>
    <w:rsid w:val="00714DD9"/>
    <w:rsid w:val="00714F79"/>
    <w:rsid w:val="00723934"/>
    <w:rsid w:val="0072544F"/>
    <w:rsid w:val="007267DB"/>
    <w:rsid w:val="00730888"/>
    <w:rsid w:val="00732541"/>
    <w:rsid w:val="00732F24"/>
    <w:rsid w:val="00733454"/>
    <w:rsid w:val="00733EC4"/>
    <w:rsid w:val="00734DCB"/>
    <w:rsid w:val="00740406"/>
    <w:rsid w:val="007479D9"/>
    <w:rsid w:val="00747ED9"/>
    <w:rsid w:val="007509AB"/>
    <w:rsid w:val="00754873"/>
    <w:rsid w:val="007564D3"/>
    <w:rsid w:val="00757E67"/>
    <w:rsid w:val="00761D5F"/>
    <w:rsid w:val="00764593"/>
    <w:rsid w:val="007711DF"/>
    <w:rsid w:val="00771587"/>
    <w:rsid w:val="00771B33"/>
    <w:rsid w:val="007724BE"/>
    <w:rsid w:val="00774775"/>
    <w:rsid w:val="0077544B"/>
    <w:rsid w:val="00775DD7"/>
    <w:rsid w:val="007804F1"/>
    <w:rsid w:val="00780E75"/>
    <w:rsid w:val="00780F7E"/>
    <w:rsid w:val="00781202"/>
    <w:rsid w:val="00782388"/>
    <w:rsid w:val="0078263A"/>
    <w:rsid w:val="007955B2"/>
    <w:rsid w:val="007A2B03"/>
    <w:rsid w:val="007A7542"/>
    <w:rsid w:val="007B33F2"/>
    <w:rsid w:val="007B6EA4"/>
    <w:rsid w:val="007B790C"/>
    <w:rsid w:val="007C2978"/>
    <w:rsid w:val="007C3057"/>
    <w:rsid w:val="007C55D7"/>
    <w:rsid w:val="007C7FA1"/>
    <w:rsid w:val="007D665F"/>
    <w:rsid w:val="007E46A8"/>
    <w:rsid w:val="007E7C3D"/>
    <w:rsid w:val="007F502B"/>
    <w:rsid w:val="007F51D2"/>
    <w:rsid w:val="0080120C"/>
    <w:rsid w:val="00801819"/>
    <w:rsid w:val="00802D72"/>
    <w:rsid w:val="00807596"/>
    <w:rsid w:val="00807BA6"/>
    <w:rsid w:val="00812E0F"/>
    <w:rsid w:val="00827CA9"/>
    <w:rsid w:val="00827DB4"/>
    <w:rsid w:val="00832ECA"/>
    <w:rsid w:val="0083380B"/>
    <w:rsid w:val="00835574"/>
    <w:rsid w:val="00837A97"/>
    <w:rsid w:val="008419D1"/>
    <w:rsid w:val="00841DF6"/>
    <w:rsid w:val="00845DBE"/>
    <w:rsid w:val="00851053"/>
    <w:rsid w:val="008515BE"/>
    <w:rsid w:val="00855156"/>
    <w:rsid w:val="00856404"/>
    <w:rsid w:val="0086445C"/>
    <w:rsid w:val="00866875"/>
    <w:rsid w:val="0087442D"/>
    <w:rsid w:val="00877704"/>
    <w:rsid w:val="00877973"/>
    <w:rsid w:val="008812F7"/>
    <w:rsid w:val="008932CD"/>
    <w:rsid w:val="00895E2F"/>
    <w:rsid w:val="008A1545"/>
    <w:rsid w:val="008A1922"/>
    <w:rsid w:val="008A5B78"/>
    <w:rsid w:val="008B02A0"/>
    <w:rsid w:val="008B18EC"/>
    <w:rsid w:val="008B2A8C"/>
    <w:rsid w:val="008B36BF"/>
    <w:rsid w:val="008B465E"/>
    <w:rsid w:val="008B4A73"/>
    <w:rsid w:val="008B6AB4"/>
    <w:rsid w:val="008C1A8C"/>
    <w:rsid w:val="008C27C5"/>
    <w:rsid w:val="008C41CA"/>
    <w:rsid w:val="008C5EBC"/>
    <w:rsid w:val="008C64D4"/>
    <w:rsid w:val="008D2017"/>
    <w:rsid w:val="008D2774"/>
    <w:rsid w:val="008D72D8"/>
    <w:rsid w:val="008F2061"/>
    <w:rsid w:val="008F6A6C"/>
    <w:rsid w:val="00905C9A"/>
    <w:rsid w:val="00906A2D"/>
    <w:rsid w:val="00907C69"/>
    <w:rsid w:val="00911840"/>
    <w:rsid w:val="00911BCC"/>
    <w:rsid w:val="00911FB2"/>
    <w:rsid w:val="00913201"/>
    <w:rsid w:val="00914526"/>
    <w:rsid w:val="0091632B"/>
    <w:rsid w:val="00917562"/>
    <w:rsid w:val="009223CF"/>
    <w:rsid w:val="0092344A"/>
    <w:rsid w:val="00926603"/>
    <w:rsid w:val="00927ABB"/>
    <w:rsid w:val="0093190E"/>
    <w:rsid w:val="0093328A"/>
    <w:rsid w:val="009363B5"/>
    <w:rsid w:val="00936E0C"/>
    <w:rsid w:val="0094151A"/>
    <w:rsid w:val="00941DDB"/>
    <w:rsid w:val="009436EA"/>
    <w:rsid w:val="00944D2E"/>
    <w:rsid w:val="00945DA5"/>
    <w:rsid w:val="0094635C"/>
    <w:rsid w:val="0094678B"/>
    <w:rsid w:val="00950094"/>
    <w:rsid w:val="00952D45"/>
    <w:rsid w:val="00953987"/>
    <w:rsid w:val="00953E7E"/>
    <w:rsid w:val="009546CD"/>
    <w:rsid w:val="00963E24"/>
    <w:rsid w:val="00966DAD"/>
    <w:rsid w:val="00970A53"/>
    <w:rsid w:val="009713D6"/>
    <w:rsid w:val="009766A9"/>
    <w:rsid w:val="00977550"/>
    <w:rsid w:val="00977B19"/>
    <w:rsid w:val="00982FC8"/>
    <w:rsid w:val="009853FA"/>
    <w:rsid w:val="00985C39"/>
    <w:rsid w:val="00986A20"/>
    <w:rsid w:val="00987DE3"/>
    <w:rsid w:val="00990321"/>
    <w:rsid w:val="00994777"/>
    <w:rsid w:val="00994997"/>
    <w:rsid w:val="009A114A"/>
    <w:rsid w:val="009A1439"/>
    <w:rsid w:val="009A33F6"/>
    <w:rsid w:val="009A4F64"/>
    <w:rsid w:val="009B20B6"/>
    <w:rsid w:val="009B2B56"/>
    <w:rsid w:val="009B32A8"/>
    <w:rsid w:val="009B5FBB"/>
    <w:rsid w:val="009C0AF0"/>
    <w:rsid w:val="009C2F9E"/>
    <w:rsid w:val="009C3042"/>
    <w:rsid w:val="009C40F8"/>
    <w:rsid w:val="009C7AB0"/>
    <w:rsid w:val="009D2B05"/>
    <w:rsid w:val="009D60EB"/>
    <w:rsid w:val="009D7E8A"/>
    <w:rsid w:val="009E4637"/>
    <w:rsid w:val="009F02D3"/>
    <w:rsid w:val="009F07D9"/>
    <w:rsid w:val="009F11A3"/>
    <w:rsid w:val="009F289B"/>
    <w:rsid w:val="009F5D42"/>
    <w:rsid w:val="009F75EC"/>
    <w:rsid w:val="00A001C4"/>
    <w:rsid w:val="00A007E3"/>
    <w:rsid w:val="00A0477D"/>
    <w:rsid w:val="00A04876"/>
    <w:rsid w:val="00A05763"/>
    <w:rsid w:val="00A05B72"/>
    <w:rsid w:val="00A06FF9"/>
    <w:rsid w:val="00A14740"/>
    <w:rsid w:val="00A165CD"/>
    <w:rsid w:val="00A2296F"/>
    <w:rsid w:val="00A32384"/>
    <w:rsid w:val="00A34A25"/>
    <w:rsid w:val="00A416A5"/>
    <w:rsid w:val="00A41CC1"/>
    <w:rsid w:val="00A43BE7"/>
    <w:rsid w:val="00A44482"/>
    <w:rsid w:val="00A45725"/>
    <w:rsid w:val="00A47929"/>
    <w:rsid w:val="00A50A65"/>
    <w:rsid w:val="00A52498"/>
    <w:rsid w:val="00A56B90"/>
    <w:rsid w:val="00A57571"/>
    <w:rsid w:val="00A63595"/>
    <w:rsid w:val="00A6766C"/>
    <w:rsid w:val="00A724B4"/>
    <w:rsid w:val="00A73740"/>
    <w:rsid w:val="00A7565D"/>
    <w:rsid w:val="00A757FD"/>
    <w:rsid w:val="00A763DD"/>
    <w:rsid w:val="00A80DC2"/>
    <w:rsid w:val="00A8157E"/>
    <w:rsid w:val="00A81BD4"/>
    <w:rsid w:val="00A83723"/>
    <w:rsid w:val="00A83BAA"/>
    <w:rsid w:val="00A84F5E"/>
    <w:rsid w:val="00A93AC7"/>
    <w:rsid w:val="00A94867"/>
    <w:rsid w:val="00A95387"/>
    <w:rsid w:val="00A9622A"/>
    <w:rsid w:val="00AA01EE"/>
    <w:rsid w:val="00AA025D"/>
    <w:rsid w:val="00AA1660"/>
    <w:rsid w:val="00AA2170"/>
    <w:rsid w:val="00AA3A16"/>
    <w:rsid w:val="00AA6A1E"/>
    <w:rsid w:val="00AA7E12"/>
    <w:rsid w:val="00AB49E8"/>
    <w:rsid w:val="00AB4E42"/>
    <w:rsid w:val="00AC2E3C"/>
    <w:rsid w:val="00AC41E6"/>
    <w:rsid w:val="00AC55E3"/>
    <w:rsid w:val="00AC5C6B"/>
    <w:rsid w:val="00AC6296"/>
    <w:rsid w:val="00AD1FDB"/>
    <w:rsid w:val="00AD2948"/>
    <w:rsid w:val="00AD4E1C"/>
    <w:rsid w:val="00AE2982"/>
    <w:rsid w:val="00AE3536"/>
    <w:rsid w:val="00AE38EA"/>
    <w:rsid w:val="00AE67CC"/>
    <w:rsid w:val="00B02B77"/>
    <w:rsid w:val="00B02DF1"/>
    <w:rsid w:val="00B035EC"/>
    <w:rsid w:val="00B05EE1"/>
    <w:rsid w:val="00B069D7"/>
    <w:rsid w:val="00B07C7B"/>
    <w:rsid w:val="00B145E9"/>
    <w:rsid w:val="00B20094"/>
    <w:rsid w:val="00B20D3B"/>
    <w:rsid w:val="00B20DEA"/>
    <w:rsid w:val="00B26CF9"/>
    <w:rsid w:val="00B3101B"/>
    <w:rsid w:val="00B31620"/>
    <w:rsid w:val="00B34C47"/>
    <w:rsid w:val="00B36261"/>
    <w:rsid w:val="00B37959"/>
    <w:rsid w:val="00B44A5E"/>
    <w:rsid w:val="00B45FB4"/>
    <w:rsid w:val="00B476F6"/>
    <w:rsid w:val="00B47BCB"/>
    <w:rsid w:val="00B57854"/>
    <w:rsid w:val="00B6170B"/>
    <w:rsid w:val="00B62E21"/>
    <w:rsid w:val="00B64938"/>
    <w:rsid w:val="00B65EDB"/>
    <w:rsid w:val="00B708F9"/>
    <w:rsid w:val="00B72972"/>
    <w:rsid w:val="00B74FCC"/>
    <w:rsid w:val="00B76A69"/>
    <w:rsid w:val="00B7776A"/>
    <w:rsid w:val="00B82861"/>
    <w:rsid w:val="00B8288C"/>
    <w:rsid w:val="00B8296F"/>
    <w:rsid w:val="00B84FF9"/>
    <w:rsid w:val="00B85A4F"/>
    <w:rsid w:val="00B85C56"/>
    <w:rsid w:val="00B91108"/>
    <w:rsid w:val="00B91D88"/>
    <w:rsid w:val="00B920CD"/>
    <w:rsid w:val="00B9305B"/>
    <w:rsid w:val="00BA1518"/>
    <w:rsid w:val="00BA3B0D"/>
    <w:rsid w:val="00BB08F4"/>
    <w:rsid w:val="00BB23D7"/>
    <w:rsid w:val="00BB34B2"/>
    <w:rsid w:val="00BB4D88"/>
    <w:rsid w:val="00BB5E7B"/>
    <w:rsid w:val="00BB6B21"/>
    <w:rsid w:val="00BB78D1"/>
    <w:rsid w:val="00BC1337"/>
    <w:rsid w:val="00BC3699"/>
    <w:rsid w:val="00BC640B"/>
    <w:rsid w:val="00BC7258"/>
    <w:rsid w:val="00BC726A"/>
    <w:rsid w:val="00BD02A2"/>
    <w:rsid w:val="00BD0C85"/>
    <w:rsid w:val="00BD161F"/>
    <w:rsid w:val="00BD3D72"/>
    <w:rsid w:val="00BD4D0A"/>
    <w:rsid w:val="00BE0702"/>
    <w:rsid w:val="00BE09E7"/>
    <w:rsid w:val="00BE7810"/>
    <w:rsid w:val="00BF1091"/>
    <w:rsid w:val="00BF146B"/>
    <w:rsid w:val="00BF28E6"/>
    <w:rsid w:val="00BF3EA5"/>
    <w:rsid w:val="00BF6046"/>
    <w:rsid w:val="00BF67A8"/>
    <w:rsid w:val="00BF77DE"/>
    <w:rsid w:val="00BF7FDE"/>
    <w:rsid w:val="00C01262"/>
    <w:rsid w:val="00C03B79"/>
    <w:rsid w:val="00C055A0"/>
    <w:rsid w:val="00C0694F"/>
    <w:rsid w:val="00C06C1F"/>
    <w:rsid w:val="00C1438F"/>
    <w:rsid w:val="00C15B47"/>
    <w:rsid w:val="00C16D41"/>
    <w:rsid w:val="00C208EC"/>
    <w:rsid w:val="00C2191F"/>
    <w:rsid w:val="00C226F5"/>
    <w:rsid w:val="00C232FA"/>
    <w:rsid w:val="00C26B06"/>
    <w:rsid w:val="00C30416"/>
    <w:rsid w:val="00C30691"/>
    <w:rsid w:val="00C312CF"/>
    <w:rsid w:val="00C313FE"/>
    <w:rsid w:val="00C333BC"/>
    <w:rsid w:val="00C34EC9"/>
    <w:rsid w:val="00C35505"/>
    <w:rsid w:val="00C374A9"/>
    <w:rsid w:val="00C45809"/>
    <w:rsid w:val="00C4631C"/>
    <w:rsid w:val="00C51494"/>
    <w:rsid w:val="00C51C11"/>
    <w:rsid w:val="00C52F11"/>
    <w:rsid w:val="00C547E5"/>
    <w:rsid w:val="00C57334"/>
    <w:rsid w:val="00C6224C"/>
    <w:rsid w:val="00C71C62"/>
    <w:rsid w:val="00C754D7"/>
    <w:rsid w:val="00C759EE"/>
    <w:rsid w:val="00C81E92"/>
    <w:rsid w:val="00C83851"/>
    <w:rsid w:val="00C843FF"/>
    <w:rsid w:val="00C87C5D"/>
    <w:rsid w:val="00C92E93"/>
    <w:rsid w:val="00C934CD"/>
    <w:rsid w:val="00C94571"/>
    <w:rsid w:val="00C94749"/>
    <w:rsid w:val="00C94ADD"/>
    <w:rsid w:val="00C95DF3"/>
    <w:rsid w:val="00C97D5A"/>
    <w:rsid w:val="00CA057F"/>
    <w:rsid w:val="00CA245B"/>
    <w:rsid w:val="00CA2A17"/>
    <w:rsid w:val="00CA6EE9"/>
    <w:rsid w:val="00CB095B"/>
    <w:rsid w:val="00CB0B1E"/>
    <w:rsid w:val="00CB1404"/>
    <w:rsid w:val="00CB50EF"/>
    <w:rsid w:val="00CC2214"/>
    <w:rsid w:val="00CC4512"/>
    <w:rsid w:val="00CC4D5A"/>
    <w:rsid w:val="00CC6AA1"/>
    <w:rsid w:val="00CD31E2"/>
    <w:rsid w:val="00CD392A"/>
    <w:rsid w:val="00CD503F"/>
    <w:rsid w:val="00CD69FC"/>
    <w:rsid w:val="00CD70E7"/>
    <w:rsid w:val="00CE0B44"/>
    <w:rsid w:val="00CE5C36"/>
    <w:rsid w:val="00CF5BE2"/>
    <w:rsid w:val="00D010A5"/>
    <w:rsid w:val="00D03C7B"/>
    <w:rsid w:val="00D05E9A"/>
    <w:rsid w:val="00D05F36"/>
    <w:rsid w:val="00D06072"/>
    <w:rsid w:val="00D0718C"/>
    <w:rsid w:val="00D07B63"/>
    <w:rsid w:val="00D10AF1"/>
    <w:rsid w:val="00D16079"/>
    <w:rsid w:val="00D237BC"/>
    <w:rsid w:val="00D257F3"/>
    <w:rsid w:val="00D25D90"/>
    <w:rsid w:val="00D26DBF"/>
    <w:rsid w:val="00D30B00"/>
    <w:rsid w:val="00D317ED"/>
    <w:rsid w:val="00D31DBE"/>
    <w:rsid w:val="00D4197F"/>
    <w:rsid w:val="00D43552"/>
    <w:rsid w:val="00D44433"/>
    <w:rsid w:val="00D51FE9"/>
    <w:rsid w:val="00D55287"/>
    <w:rsid w:val="00D56AAA"/>
    <w:rsid w:val="00D576FB"/>
    <w:rsid w:val="00D610D4"/>
    <w:rsid w:val="00D61432"/>
    <w:rsid w:val="00D62D87"/>
    <w:rsid w:val="00D64BEC"/>
    <w:rsid w:val="00D663D6"/>
    <w:rsid w:val="00D66F91"/>
    <w:rsid w:val="00D728BD"/>
    <w:rsid w:val="00D7714A"/>
    <w:rsid w:val="00D80CD4"/>
    <w:rsid w:val="00D8399F"/>
    <w:rsid w:val="00D870C5"/>
    <w:rsid w:val="00D878AE"/>
    <w:rsid w:val="00D938FA"/>
    <w:rsid w:val="00D93BC7"/>
    <w:rsid w:val="00D95DE8"/>
    <w:rsid w:val="00DA19A6"/>
    <w:rsid w:val="00DA2BFA"/>
    <w:rsid w:val="00DA2C1C"/>
    <w:rsid w:val="00DA3BBC"/>
    <w:rsid w:val="00DA76CD"/>
    <w:rsid w:val="00DA7E6D"/>
    <w:rsid w:val="00DB18B9"/>
    <w:rsid w:val="00DB195E"/>
    <w:rsid w:val="00DB25B0"/>
    <w:rsid w:val="00DB46DA"/>
    <w:rsid w:val="00DB4B47"/>
    <w:rsid w:val="00DB52CD"/>
    <w:rsid w:val="00DB5384"/>
    <w:rsid w:val="00DB60E7"/>
    <w:rsid w:val="00DB7489"/>
    <w:rsid w:val="00DC0A47"/>
    <w:rsid w:val="00DC5458"/>
    <w:rsid w:val="00DC5603"/>
    <w:rsid w:val="00DD280D"/>
    <w:rsid w:val="00DD48BB"/>
    <w:rsid w:val="00DD5C22"/>
    <w:rsid w:val="00DD6FBC"/>
    <w:rsid w:val="00DE0133"/>
    <w:rsid w:val="00DE2137"/>
    <w:rsid w:val="00DE4722"/>
    <w:rsid w:val="00DE5CCA"/>
    <w:rsid w:val="00DE698B"/>
    <w:rsid w:val="00DE6AEA"/>
    <w:rsid w:val="00DF4735"/>
    <w:rsid w:val="00DF76C9"/>
    <w:rsid w:val="00DF7ED1"/>
    <w:rsid w:val="00E048A7"/>
    <w:rsid w:val="00E06288"/>
    <w:rsid w:val="00E1121F"/>
    <w:rsid w:val="00E12A37"/>
    <w:rsid w:val="00E17140"/>
    <w:rsid w:val="00E2077A"/>
    <w:rsid w:val="00E31C4D"/>
    <w:rsid w:val="00E34DB0"/>
    <w:rsid w:val="00E43B2F"/>
    <w:rsid w:val="00E50BA3"/>
    <w:rsid w:val="00E57845"/>
    <w:rsid w:val="00E61338"/>
    <w:rsid w:val="00E614AD"/>
    <w:rsid w:val="00E62276"/>
    <w:rsid w:val="00E6318C"/>
    <w:rsid w:val="00E67868"/>
    <w:rsid w:val="00E70389"/>
    <w:rsid w:val="00E9048F"/>
    <w:rsid w:val="00E9085C"/>
    <w:rsid w:val="00E91A48"/>
    <w:rsid w:val="00E979D4"/>
    <w:rsid w:val="00EA0790"/>
    <w:rsid w:val="00EA2F27"/>
    <w:rsid w:val="00EA5B3B"/>
    <w:rsid w:val="00EA6D8F"/>
    <w:rsid w:val="00EA7B86"/>
    <w:rsid w:val="00EB0E57"/>
    <w:rsid w:val="00EB3F23"/>
    <w:rsid w:val="00EB476A"/>
    <w:rsid w:val="00EB48EE"/>
    <w:rsid w:val="00EB67BE"/>
    <w:rsid w:val="00EC45F4"/>
    <w:rsid w:val="00EC4BC5"/>
    <w:rsid w:val="00EC7156"/>
    <w:rsid w:val="00EC788B"/>
    <w:rsid w:val="00ED5FC9"/>
    <w:rsid w:val="00ED6D62"/>
    <w:rsid w:val="00ED768D"/>
    <w:rsid w:val="00EE0A8A"/>
    <w:rsid w:val="00EE0D6A"/>
    <w:rsid w:val="00EE3F05"/>
    <w:rsid w:val="00EF0DAF"/>
    <w:rsid w:val="00EF21EB"/>
    <w:rsid w:val="00EF59B5"/>
    <w:rsid w:val="00F01165"/>
    <w:rsid w:val="00F014D9"/>
    <w:rsid w:val="00F0153A"/>
    <w:rsid w:val="00F10F3C"/>
    <w:rsid w:val="00F153BA"/>
    <w:rsid w:val="00F21911"/>
    <w:rsid w:val="00F2192D"/>
    <w:rsid w:val="00F279C1"/>
    <w:rsid w:val="00F304FC"/>
    <w:rsid w:val="00F305D6"/>
    <w:rsid w:val="00F31445"/>
    <w:rsid w:val="00F316A4"/>
    <w:rsid w:val="00F324D7"/>
    <w:rsid w:val="00F33BEA"/>
    <w:rsid w:val="00F342C0"/>
    <w:rsid w:val="00F5263C"/>
    <w:rsid w:val="00F56770"/>
    <w:rsid w:val="00F61220"/>
    <w:rsid w:val="00F67483"/>
    <w:rsid w:val="00F71A0C"/>
    <w:rsid w:val="00F759FB"/>
    <w:rsid w:val="00F7792F"/>
    <w:rsid w:val="00F80BFA"/>
    <w:rsid w:val="00F84699"/>
    <w:rsid w:val="00F90F75"/>
    <w:rsid w:val="00F91BFE"/>
    <w:rsid w:val="00F92D38"/>
    <w:rsid w:val="00F94B58"/>
    <w:rsid w:val="00F95CA0"/>
    <w:rsid w:val="00FA36FB"/>
    <w:rsid w:val="00FA3BCA"/>
    <w:rsid w:val="00FA4686"/>
    <w:rsid w:val="00FB3D2E"/>
    <w:rsid w:val="00FB42FF"/>
    <w:rsid w:val="00FB4422"/>
    <w:rsid w:val="00FC0036"/>
    <w:rsid w:val="00FC2147"/>
    <w:rsid w:val="00FC2A98"/>
    <w:rsid w:val="00FC3FF7"/>
    <w:rsid w:val="00FC44C7"/>
    <w:rsid w:val="00FC5FB4"/>
    <w:rsid w:val="00FC778C"/>
    <w:rsid w:val="00FD1FA4"/>
    <w:rsid w:val="00FE03D7"/>
    <w:rsid w:val="00FE1E47"/>
    <w:rsid w:val="00FE1F1C"/>
    <w:rsid w:val="00FE449A"/>
    <w:rsid w:val="00FF023A"/>
    <w:rsid w:val="00FF1FD6"/>
    <w:rsid w:val="00FF23B0"/>
    <w:rsid w:val="00FF43AB"/>
    <w:rsid w:val="00FF5079"/>
    <w:rsid w:val="00FF68D7"/>
    <w:rsid w:val="00FF6CFE"/>
    <w:rsid w:val="00FF7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40A7E"/>
  <w15:chartTrackingRefBased/>
  <w15:docId w15:val="{671A745F-C355-4997-A525-54642C37F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FBB"/>
    <w:pPr>
      <w:spacing w:before="120" w:after="120" w:line="240" w:lineRule="auto"/>
    </w:pPr>
    <w:rPr>
      <w:rFonts w:eastAsiaTheme="minorEastAsia" w:cs="Times New Roman"/>
      <w:sz w:val="24"/>
      <w:szCs w:val="24"/>
    </w:rPr>
  </w:style>
  <w:style w:type="paragraph" w:styleId="Heading1">
    <w:name w:val="heading 1"/>
    <w:basedOn w:val="Normal"/>
    <w:link w:val="Heading1Char"/>
    <w:uiPriority w:val="9"/>
    <w:qFormat/>
    <w:rsid w:val="0013298E"/>
    <w:pPr>
      <w:spacing w:before="100" w:beforeAutospacing="1" w:after="100" w:afterAutospacing="1"/>
      <w:outlineLvl w:val="0"/>
    </w:pPr>
    <w:rPr>
      <w:rFonts w:asciiTheme="majorHAnsi" w:hAnsiTheme="majorHAnsi"/>
      <w:b/>
      <w:bCs/>
      <w:kern w:val="36"/>
      <w:sz w:val="48"/>
      <w:szCs w:val="48"/>
    </w:rPr>
  </w:style>
  <w:style w:type="paragraph" w:styleId="Heading2">
    <w:name w:val="heading 2"/>
    <w:basedOn w:val="Normal"/>
    <w:link w:val="Heading2Char"/>
    <w:uiPriority w:val="9"/>
    <w:qFormat/>
    <w:rsid w:val="0013298E"/>
    <w:pPr>
      <w:spacing w:before="100" w:beforeAutospacing="1" w:after="100" w:afterAutospacing="1"/>
      <w:outlineLvl w:val="1"/>
    </w:pPr>
    <w:rPr>
      <w:rFonts w:asciiTheme="majorHAnsi" w:hAnsiTheme="majorHAns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HeadingVivoline">
    <w:name w:val="Table Heading Vivoline"/>
    <w:basedOn w:val="TableNormal"/>
    <w:uiPriority w:val="99"/>
    <w:rsid w:val="00554393"/>
    <w:pPr>
      <w:spacing w:after="0" w:line="240" w:lineRule="auto"/>
    </w:pPr>
    <w:rPr>
      <w:lang w:val="de-DE"/>
    </w:rPr>
    <w:tblPr/>
    <w:tblStylePr w:type="firstRow">
      <w:pPr>
        <w:jc w:val="left"/>
      </w:pPr>
      <w:rPr>
        <w:rFonts w:asciiTheme="minorHAnsi" w:hAnsiTheme="minorHAnsi"/>
        <w:b/>
        <w:color w:val="FFFFFF" w:themeColor="background1"/>
        <w:sz w:val="22"/>
      </w:rPr>
      <w:tblPr/>
      <w:tcPr>
        <w:shd w:val="clear" w:color="auto" w:fill="00B6DE"/>
        <w:vAlign w:val="center"/>
      </w:tcPr>
    </w:tblStylePr>
  </w:style>
  <w:style w:type="paragraph" w:customStyle="1" w:styleId="Numeringwithspace">
    <w:name w:val="Numering with space"/>
    <w:basedOn w:val="Normal"/>
    <w:link w:val="NumeringwithspaceChar"/>
    <w:autoRedefine/>
    <w:qFormat/>
    <w:rsid w:val="00D10AF1"/>
    <w:pPr>
      <w:numPr>
        <w:numId w:val="2"/>
      </w:numPr>
      <w:spacing w:after="320"/>
    </w:pPr>
    <w:rPr>
      <w:lang w:val="sv-SE"/>
    </w:rPr>
  </w:style>
  <w:style w:type="character" w:customStyle="1" w:styleId="NumeringwithspaceChar">
    <w:name w:val="Numering with space Char"/>
    <w:basedOn w:val="DefaultParagraphFont"/>
    <w:link w:val="Numeringwithspace"/>
    <w:rsid w:val="00D10AF1"/>
    <w:rPr>
      <w:lang w:val="sv-SE"/>
    </w:rPr>
  </w:style>
  <w:style w:type="paragraph" w:styleId="ListParagraph">
    <w:name w:val="List Paragraph"/>
    <w:basedOn w:val="Normal"/>
    <w:uiPriority w:val="34"/>
    <w:qFormat/>
    <w:rsid w:val="001B717F"/>
    <w:pPr>
      <w:ind w:left="720"/>
      <w:contextualSpacing/>
    </w:pPr>
  </w:style>
  <w:style w:type="table" w:styleId="PlainTable1">
    <w:name w:val="Plain Table 1"/>
    <w:basedOn w:val="TableNormal"/>
    <w:uiPriority w:val="41"/>
    <w:rsid w:val="001B71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3298E"/>
    <w:rPr>
      <w:rFonts w:asciiTheme="majorHAnsi" w:eastAsiaTheme="minorEastAsia" w:hAnsiTheme="majorHAnsi"/>
      <w:b/>
      <w:bCs/>
      <w:sz w:val="36"/>
      <w:szCs w:val="36"/>
    </w:rPr>
  </w:style>
  <w:style w:type="paragraph" w:styleId="Title">
    <w:name w:val="Title"/>
    <w:basedOn w:val="Normal"/>
    <w:next w:val="Normal"/>
    <w:link w:val="TitleChar"/>
    <w:qFormat/>
    <w:rsid w:val="00D93BC7"/>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93BC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3298E"/>
    <w:rPr>
      <w:rFonts w:asciiTheme="majorHAnsi" w:eastAsiaTheme="minorEastAsia" w:hAnsiTheme="majorHAnsi"/>
      <w:b/>
      <w:bCs/>
      <w:kern w:val="36"/>
      <w:sz w:val="48"/>
      <w:szCs w:val="48"/>
    </w:rPr>
  </w:style>
  <w:style w:type="paragraph" w:styleId="Header">
    <w:name w:val="header"/>
    <w:basedOn w:val="Normal"/>
    <w:link w:val="HeaderChar"/>
    <w:uiPriority w:val="99"/>
    <w:unhideWhenUsed/>
    <w:rsid w:val="007711DF"/>
    <w:pPr>
      <w:tabs>
        <w:tab w:val="center" w:pos="4680"/>
        <w:tab w:val="right" w:pos="9360"/>
      </w:tabs>
    </w:pPr>
  </w:style>
  <w:style w:type="character" w:customStyle="1" w:styleId="HeaderChar">
    <w:name w:val="Header Char"/>
    <w:basedOn w:val="DefaultParagraphFont"/>
    <w:link w:val="Header"/>
    <w:uiPriority w:val="99"/>
    <w:rsid w:val="007711DF"/>
    <w:rPr>
      <w:rFonts w:eastAsiaTheme="minorEastAsia" w:cs="Times New Roman"/>
      <w:sz w:val="24"/>
      <w:szCs w:val="24"/>
    </w:rPr>
  </w:style>
  <w:style w:type="paragraph" w:styleId="Footer">
    <w:name w:val="footer"/>
    <w:basedOn w:val="Normal"/>
    <w:link w:val="FooterChar"/>
    <w:uiPriority w:val="99"/>
    <w:unhideWhenUsed/>
    <w:rsid w:val="007711DF"/>
    <w:pPr>
      <w:tabs>
        <w:tab w:val="center" w:pos="4680"/>
        <w:tab w:val="right" w:pos="9360"/>
      </w:tabs>
    </w:pPr>
  </w:style>
  <w:style w:type="character" w:customStyle="1" w:styleId="FooterChar">
    <w:name w:val="Footer Char"/>
    <w:basedOn w:val="DefaultParagraphFont"/>
    <w:link w:val="Footer"/>
    <w:uiPriority w:val="99"/>
    <w:rsid w:val="007711DF"/>
    <w:rPr>
      <w:rFonts w:eastAsiaTheme="minorEastAsia" w:cs="Times New Roman"/>
      <w:sz w:val="24"/>
      <w:szCs w:val="24"/>
    </w:rPr>
  </w:style>
  <w:style w:type="table" w:styleId="TableGrid">
    <w:name w:val="Table Grid"/>
    <w:basedOn w:val="TableNormal"/>
    <w:uiPriority w:val="39"/>
    <w:rsid w:val="00771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next w:val="PlainTable3"/>
    <w:uiPriority w:val="43"/>
    <w:rsid w:val="006F203E"/>
    <w:pPr>
      <w:spacing w:before="100" w:after="0" w:line="240" w:lineRule="auto"/>
    </w:pPr>
    <w:rPr>
      <w:rFonts w:eastAsia="YouYuan"/>
      <w:sz w:val="20"/>
      <w:szCs w:val="20"/>
      <w:lang w:eastAsia="ja-JP"/>
    </w:rPr>
    <w:tblPr>
      <w:tblStyleRowBandSize w:val="1"/>
      <w:tblStyleColBandSize w:val="1"/>
    </w:tblPr>
    <w:tblStylePr w:type="firstRow">
      <w:rPr>
        <w:b/>
        <w:bCs/>
        <w:caps w:val="0"/>
      </w:rPr>
      <w:tblPr/>
      <w:tcPr>
        <w:tcBorders>
          <w:bottom w:val="single" w:sz="4" w:space="0" w:color="7F7F7F"/>
        </w:tcBorders>
      </w:tcPr>
    </w:tblStylePr>
    <w:tblStylePr w:type="lastRow">
      <w:rPr>
        <w:b w:val="0"/>
        <w:bCs/>
        <w:caps/>
      </w:rPr>
      <w:tblPr/>
      <w:tcPr>
        <w:tcBorders>
          <w:top w:val="nil"/>
        </w:tcBorders>
      </w:tcPr>
    </w:tblStylePr>
    <w:tblStylePr w:type="firstCol">
      <w:rPr>
        <w:b w:val="0"/>
        <w:bCs/>
        <w:caps w:val="0"/>
      </w:rPr>
      <w:tblPr/>
      <w:tcPr>
        <w:tcBorders>
          <w:right w:val="single" w:sz="4" w:space="0" w:color="7F7F7F"/>
        </w:tcBorders>
      </w:tcPr>
    </w:tblStylePr>
    <w:tblStylePr w:type="lastCol">
      <w:rPr>
        <w:b w:val="0"/>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3">
    <w:name w:val="Plain Table 3"/>
    <w:basedOn w:val="TableNormal"/>
    <w:uiPriority w:val="43"/>
    <w:rsid w:val="006F203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LessonHeading2">
    <w:name w:val="Lesson Heading 2"/>
    <w:basedOn w:val="LessonHeading1"/>
    <w:next w:val="Normal"/>
    <w:link w:val="LessonHeading2Char"/>
    <w:qFormat/>
    <w:rsid w:val="009C40F8"/>
    <w:pPr>
      <w:pBdr>
        <w:top w:val="single" w:sz="24" w:space="0" w:color="D9D9D9" w:themeColor="background1" w:themeShade="D9"/>
        <w:left w:val="single" w:sz="24" w:space="0" w:color="D9D9D9" w:themeColor="background1" w:themeShade="D9"/>
        <w:bottom w:val="single" w:sz="24" w:space="0" w:color="D9D9D9" w:themeColor="background1" w:themeShade="D9"/>
        <w:right w:val="single" w:sz="24" w:space="0" w:color="D9D9D9" w:themeColor="background1" w:themeShade="D9"/>
      </w:pBdr>
      <w:shd w:val="clear" w:color="auto" w:fill="D9D9D9" w:themeFill="background1" w:themeFillShade="D9"/>
      <w:outlineLvl w:val="1"/>
    </w:pPr>
    <w:rPr>
      <w:b w:val="0"/>
      <w:color w:val="auto"/>
    </w:rPr>
  </w:style>
  <w:style w:type="paragraph" w:customStyle="1" w:styleId="LessonHeading1">
    <w:name w:val="Lesson Heading 1"/>
    <w:basedOn w:val="Heading1"/>
    <w:next w:val="Normal"/>
    <w:link w:val="LessonHeading1Char"/>
    <w:qFormat/>
    <w:rsid w:val="004C1756"/>
    <w:pPr>
      <w:pBdr>
        <w:top w:val="single" w:sz="24" w:space="0" w:color="808080" w:themeColor="background1" w:themeShade="80"/>
        <w:left w:val="single" w:sz="24" w:space="0" w:color="808080" w:themeColor="background1" w:themeShade="80"/>
        <w:bottom w:val="single" w:sz="24" w:space="0" w:color="808080" w:themeColor="background1" w:themeShade="80"/>
        <w:right w:val="single" w:sz="24" w:space="0" w:color="808080" w:themeColor="background1" w:themeShade="80"/>
      </w:pBdr>
      <w:shd w:val="clear" w:color="auto" w:fill="808080" w:themeFill="background1" w:themeFillShade="80"/>
      <w:spacing w:line="276" w:lineRule="auto"/>
    </w:pPr>
    <w:rPr>
      <w:rFonts w:eastAsia="YouYuan" w:cs="Tahoma"/>
      <w:caps/>
      <w:color w:val="FFFFFF" w:themeColor="background1"/>
      <w:spacing w:val="15"/>
      <w:sz w:val="24"/>
      <w:szCs w:val="20"/>
      <w:lang w:eastAsia="ja-JP"/>
    </w:rPr>
  </w:style>
  <w:style w:type="character" w:styleId="PlaceholderText">
    <w:name w:val="Placeholder Text"/>
    <w:basedOn w:val="DefaultParagraphFont"/>
    <w:uiPriority w:val="99"/>
    <w:semiHidden/>
    <w:rsid w:val="00CB50EF"/>
    <w:rPr>
      <w:color w:val="808080"/>
    </w:rPr>
  </w:style>
  <w:style w:type="character" w:customStyle="1" w:styleId="LessonHeading1Char">
    <w:name w:val="Lesson Heading 1 Char"/>
    <w:basedOn w:val="DefaultParagraphFont"/>
    <w:link w:val="LessonHeading1"/>
    <w:rsid w:val="004C1756"/>
    <w:rPr>
      <w:rFonts w:asciiTheme="majorHAnsi" w:eastAsia="YouYuan" w:hAnsiTheme="majorHAnsi" w:cs="Tahoma"/>
      <w:b/>
      <w:bCs/>
      <w:caps/>
      <w:color w:val="FFFFFF" w:themeColor="background1"/>
      <w:spacing w:val="15"/>
      <w:kern w:val="36"/>
      <w:sz w:val="24"/>
      <w:szCs w:val="20"/>
      <w:shd w:val="clear" w:color="auto" w:fill="808080" w:themeFill="background1" w:themeFillShade="80"/>
      <w:lang w:eastAsia="ja-JP"/>
    </w:rPr>
  </w:style>
  <w:style w:type="character" w:styleId="Hyperlink">
    <w:name w:val="Hyperlink"/>
    <w:basedOn w:val="DefaultParagraphFont"/>
    <w:uiPriority w:val="99"/>
    <w:unhideWhenUsed/>
    <w:rsid w:val="00B76A69"/>
    <w:rPr>
      <w:color w:val="auto"/>
      <w:u w:val="single"/>
    </w:rPr>
  </w:style>
  <w:style w:type="character" w:customStyle="1" w:styleId="LessonHeading2Char">
    <w:name w:val="Lesson Heading 2 Char"/>
    <w:basedOn w:val="LessonHeading1Char"/>
    <w:link w:val="LessonHeading2"/>
    <w:rsid w:val="009C40F8"/>
    <w:rPr>
      <w:rFonts w:asciiTheme="majorHAnsi" w:eastAsia="YouYuan" w:hAnsiTheme="majorHAnsi" w:cs="Tahoma"/>
      <w:b w:val="0"/>
      <w:bCs/>
      <w:caps/>
      <w:color w:val="FFFFFF" w:themeColor="background1"/>
      <w:spacing w:val="15"/>
      <w:kern w:val="36"/>
      <w:sz w:val="24"/>
      <w:szCs w:val="20"/>
      <w:shd w:val="clear" w:color="auto" w:fill="D9D9D9" w:themeFill="background1" w:themeFillShade="D9"/>
      <w:lang w:eastAsia="ja-JP"/>
    </w:rPr>
  </w:style>
  <w:style w:type="paragraph" w:styleId="TOC1">
    <w:name w:val="toc 1"/>
    <w:basedOn w:val="Normal"/>
    <w:next w:val="Normal"/>
    <w:autoRedefine/>
    <w:uiPriority w:val="39"/>
    <w:unhideWhenUsed/>
    <w:rsid w:val="0043499A"/>
    <w:pPr>
      <w:tabs>
        <w:tab w:val="right" w:leader="dot" w:pos="9016"/>
      </w:tabs>
      <w:spacing w:after="100"/>
    </w:pPr>
    <w:rPr>
      <w:i/>
    </w:rPr>
  </w:style>
  <w:style w:type="paragraph" w:styleId="TOC2">
    <w:name w:val="toc 2"/>
    <w:basedOn w:val="Normal"/>
    <w:next w:val="Normal"/>
    <w:autoRedefine/>
    <w:uiPriority w:val="39"/>
    <w:unhideWhenUsed/>
    <w:rsid w:val="00A04876"/>
    <w:pPr>
      <w:spacing w:after="100"/>
      <w:ind w:left="240"/>
    </w:pPr>
    <w:rPr>
      <w:i/>
    </w:rPr>
  </w:style>
  <w:style w:type="character" w:styleId="CommentReference">
    <w:name w:val="annotation reference"/>
    <w:basedOn w:val="DefaultParagraphFont"/>
    <w:uiPriority w:val="99"/>
    <w:semiHidden/>
    <w:unhideWhenUsed/>
    <w:rsid w:val="00B62E21"/>
    <w:rPr>
      <w:sz w:val="16"/>
      <w:szCs w:val="16"/>
    </w:rPr>
  </w:style>
  <w:style w:type="paragraph" w:styleId="CommentText">
    <w:name w:val="annotation text"/>
    <w:basedOn w:val="Normal"/>
    <w:link w:val="CommentTextChar"/>
    <w:uiPriority w:val="99"/>
    <w:semiHidden/>
    <w:unhideWhenUsed/>
    <w:rsid w:val="00B62E21"/>
    <w:rPr>
      <w:sz w:val="20"/>
      <w:szCs w:val="20"/>
    </w:rPr>
  </w:style>
  <w:style w:type="character" w:customStyle="1" w:styleId="CommentTextChar">
    <w:name w:val="Comment Text Char"/>
    <w:basedOn w:val="DefaultParagraphFont"/>
    <w:link w:val="CommentText"/>
    <w:uiPriority w:val="99"/>
    <w:semiHidden/>
    <w:rsid w:val="00B62E21"/>
    <w:rPr>
      <w:rFonts w:eastAsiaTheme="minorEastAsia" w:cs="Times New Roman"/>
      <w:sz w:val="20"/>
      <w:szCs w:val="20"/>
    </w:rPr>
  </w:style>
  <w:style w:type="paragraph" w:styleId="BalloonText">
    <w:name w:val="Balloon Text"/>
    <w:basedOn w:val="Normal"/>
    <w:link w:val="BalloonTextChar"/>
    <w:uiPriority w:val="99"/>
    <w:semiHidden/>
    <w:unhideWhenUsed/>
    <w:rsid w:val="00B62E21"/>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2E21"/>
    <w:rPr>
      <w:rFonts w:ascii="Segoe UI" w:eastAsiaTheme="minorEastAsia" w:hAnsi="Segoe UI" w:cs="Segoe UI"/>
      <w:sz w:val="18"/>
      <w:szCs w:val="18"/>
    </w:rPr>
  </w:style>
  <w:style w:type="table" w:customStyle="1" w:styleId="PlainTable11">
    <w:name w:val="Plain Table 11"/>
    <w:basedOn w:val="TableNormal"/>
    <w:uiPriority w:val="41"/>
    <w:rsid w:val="004370F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226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uiPriority w:val="99"/>
    <w:semiHidden/>
    <w:unhideWhenUsed/>
    <w:rsid w:val="00C226F5"/>
    <w:pPr>
      <w:spacing w:before="0" w:after="0"/>
    </w:pPr>
    <w:rPr>
      <w:sz w:val="20"/>
      <w:szCs w:val="20"/>
    </w:rPr>
  </w:style>
  <w:style w:type="character" w:customStyle="1" w:styleId="FootnoteTextChar">
    <w:name w:val="Footnote Text Char"/>
    <w:basedOn w:val="DefaultParagraphFont"/>
    <w:link w:val="FootnoteText"/>
    <w:uiPriority w:val="99"/>
    <w:semiHidden/>
    <w:rsid w:val="00C226F5"/>
    <w:rPr>
      <w:rFonts w:eastAsiaTheme="minorEastAsia" w:cs="Times New Roman"/>
      <w:sz w:val="20"/>
      <w:szCs w:val="20"/>
    </w:rPr>
  </w:style>
  <w:style w:type="character" w:styleId="FootnoteReference">
    <w:name w:val="footnote reference"/>
    <w:basedOn w:val="DefaultParagraphFont"/>
    <w:uiPriority w:val="99"/>
    <w:semiHidden/>
    <w:unhideWhenUsed/>
    <w:rsid w:val="00C226F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8439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jpe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2" Type="http://schemas.openxmlformats.org/officeDocument/2006/relationships/hyperlink" Target="https://creativecommons.org/licenses/by-sa/4.0/" TargetMode="External"/><Relationship Id="rId1" Type="http://schemas.openxmlformats.org/officeDocument/2006/relationships/hyperlink" Target="mailto:contact@harrypigot.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yp\AppData\Roaming\Microsoft\Templates\hmg_lesson.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hmg_lesson.dotx</Template>
  <TotalTime>4186</TotalTime>
  <Pages>10</Pages>
  <Words>1781</Words>
  <Characters>10153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Harryp</dc:creator>
  <cp:keywords/>
  <dc:description/>
  <cp:lastModifiedBy>Harryp</cp:lastModifiedBy>
  <cp:revision>108</cp:revision>
  <cp:lastPrinted>2018-12-02T19:45:00Z</cp:lastPrinted>
  <dcterms:created xsi:type="dcterms:W3CDTF">2018-06-15T08:19:00Z</dcterms:created>
  <dcterms:modified xsi:type="dcterms:W3CDTF">2018-12-02T19:45:00Z</dcterms:modified>
</cp:coreProperties>
</file>