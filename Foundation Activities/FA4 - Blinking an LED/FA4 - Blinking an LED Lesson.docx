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60"/>
      </w:tblGrid>
      <w:tr w:rsidR="00542451" w14:paraId="2FD2A131" w14:textId="77777777" w:rsidTr="00945DA5">
        <w:tc>
          <w:tcPr>
            <w:tcW w:w="3312" w:type="dxa"/>
            <w:vAlign w:val="center"/>
          </w:tcPr>
          <w:p w14:paraId="54A7337F" w14:textId="77777777" w:rsidR="00183D10" w:rsidRDefault="007564D3" w:rsidP="00A27208">
            <w:r>
              <w:rPr>
                <w:noProof/>
              </w:rPr>
              <w:drawing>
                <wp:inline distT="0" distB="0" distL="0" distR="0" wp14:anchorId="07425EB4" wp14:editId="1837C77B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vAlign w:val="center"/>
          </w:tcPr>
          <w:p w14:paraId="2D6F81A1" w14:textId="77777777" w:rsidR="00542451" w:rsidRDefault="00542451" w:rsidP="00CB50EF">
            <w:pPr>
              <w:pStyle w:val="Title"/>
            </w:pPr>
            <w:r w:rsidRPr="00542451">
              <w:rPr>
                <w:noProof/>
              </w:rPr>
              <w:drawing>
                <wp:inline distT="0" distB="0" distL="0" distR="0" wp14:anchorId="2EEC73FB" wp14:editId="402A23CC">
                  <wp:extent cx="2743200" cy="32155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CC5F2" w14:textId="7B10FD7E" w:rsidR="000B0383" w:rsidRPr="000B0383" w:rsidRDefault="003C348E" w:rsidP="00612F05">
            <w:pPr>
              <w:pStyle w:val="Title"/>
            </w:pPr>
            <w:r>
              <w:t>Foundation</w:t>
            </w:r>
            <w:r w:rsidR="0093328A">
              <w:t xml:space="preserve"> Activity</w:t>
            </w:r>
            <w:r w:rsidR="006D12F5">
              <w:t xml:space="preserve"> </w:t>
            </w:r>
            <w:r w:rsidR="000B0383">
              <w:t>4</w:t>
            </w:r>
            <w:r w:rsidR="000B0383">
              <w:br/>
              <w:t>Blinking an LED Using a Microcontroller</w:t>
            </w:r>
          </w:p>
        </w:tc>
      </w:tr>
    </w:tbl>
    <w:p w14:paraId="3E7EAB32" w14:textId="77777777" w:rsidR="001B717F" w:rsidRPr="00EB73FC" w:rsidRDefault="00A716AC" w:rsidP="00612F05">
      <w:pPr>
        <w:pStyle w:val="LessonHeading1"/>
        <w:spacing w:before="0" w:beforeAutospacing="0"/>
        <w:outlineLvl w:val="9"/>
      </w:pPr>
      <w:r>
        <w:t xml:space="preserve">Contents and </w:t>
      </w:r>
      <w:r w:rsidR="001B717F">
        <w:t>Learning Outcomes</w:t>
      </w:r>
    </w:p>
    <w:p w14:paraId="1C7A6134" w14:textId="77777777" w:rsidR="001B717F" w:rsidRDefault="001B717F" w:rsidP="001B717F">
      <w:pPr>
        <w:rPr>
          <w:lang w:eastAsia="ja-JP"/>
        </w:rPr>
      </w:pPr>
      <w:r>
        <w:rPr>
          <w:lang w:eastAsia="ja-JP"/>
        </w:rPr>
        <w:t>Students will,</w:t>
      </w:r>
    </w:p>
    <w:p w14:paraId="1DEFB8AC" w14:textId="5B623BE9" w:rsidR="000B0383" w:rsidRDefault="000B0383" w:rsidP="000B0383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Build </w:t>
      </w:r>
      <w:r w:rsidR="00837C23">
        <w:rPr>
          <w:lang w:eastAsia="ja-JP"/>
        </w:rPr>
        <w:t xml:space="preserve">an </w:t>
      </w:r>
      <w:r>
        <w:rPr>
          <w:lang w:eastAsia="ja-JP"/>
        </w:rPr>
        <w:t>LED light circuit controlled by an Arduino UNO microcontroller board</w:t>
      </w:r>
    </w:p>
    <w:p w14:paraId="108C5B7B" w14:textId="77777777" w:rsidR="00B52E6E" w:rsidRDefault="000B0383" w:rsidP="00B52E6E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Program the Arduino to make the LED blink on and off</w:t>
      </w:r>
    </w:p>
    <w:sdt>
      <w:sdtPr>
        <w:id w:val="2037925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9E2B9D" w14:textId="0A09D5E4" w:rsidR="00B52E6E" w:rsidRDefault="00B52E6E" w:rsidP="00B52E6E">
          <w:pPr>
            <w:spacing w:before="0"/>
            <w:rPr>
              <w:lang w:eastAsia="ja-JP"/>
            </w:rPr>
          </w:pPr>
          <w:r>
            <w:t xml:space="preserve">This activity should take </w:t>
          </w:r>
          <w:r w:rsidRPr="00232C02">
            <w:rPr>
              <w:b/>
            </w:rPr>
            <w:t>~1 hour</w:t>
          </w:r>
          <w:r w:rsidR="0061687E">
            <w:rPr>
              <w:b/>
            </w:rPr>
            <w:t xml:space="preserve"> (1.5 hours recommended)</w:t>
          </w:r>
          <w:r>
            <w:t xml:space="preserve"> to complete:</w:t>
          </w:r>
        </w:p>
        <w:p w14:paraId="722231E2" w14:textId="5DFABA15" w:rsidR="00F8579D" w:rsidRDefault="00A829F5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r>
            <w:fldChar w:fldCharType="begin"/>
          </w:r>
          <w:r w:rsidR="00B52E6E">
            <w:instrText xml:space="preserve"> TOC \o "1-3" \h \z \u </w:instrText>
          </w:r>
          <w:r>
            <w:fldChar w:fldCharType="separate"/>
          </w:r>
          <w:hyperlink w:anchor="_Toc516566286" w:history="1">
            <w:r w:rsidR="00F8579D" w:rsidRPr="00017883">
              <w:rPr>
                <w:rStyle w:val="Hyperlink"/>
                <w:noProof/>
              </w:rPr>
              <w:t>Materials and Costs per Student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_Toc516566286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1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24E09773" w14:textId="7F7A0646" w:rsidR="00F8579D" w:rsidRDefault="004B4639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87" w:history="1">
            <w:r w:rsidR="00F8579D" w:rsidRPr="00017883">
              <w:rPr>
                <w:rStyle w:val="Hyperlink"/>
                <w:noProof/>
              </w:rPr>
              <w:t>Lesson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_Toc516566287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2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571EE36E" w14:textId="1558C489" w:rsidR="00F8579D" w:rsidRDefault="004B4639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88" w:history="1">
            <w:r w:rsidR="00F8579D" w:rsidRPr="00017883">
              <w:rPr>
                <w:rStyle w:val="Hyperlink"/>
                <w:noProof/>
              </w:rPr>
              <w:t>Activity Overview (2 minutes)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_Toc516566288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3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5707C5D5" w14:textId="6BCF3B60" w:rsidR="00F8579D" w:rsidRDefault="004B4639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89" w:history="1">
            <w:r w:rsidR="00F8579D" w:rsidRPr="00017883">
              <w:rPr>
                <w:rStyle w:val="Hyperlink"/>
                <w:noProof/>
              </w:rPr>
              <w:t>Introduction to the Arduino UNO (5 Minutes)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_Toc516566289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3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603D522C" w14:textId="2CF386B5" w:rsidR="00F8579D" w:rsidRDefault="004B4639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90" w:history="1">
            <w:r w:rsidR="00F8579D" w:rsidRPr="00017883">
              <w:rPr>
                <w:rStyle w:val="Hyperlink"/>
                <w:noProof/>
              </w:rPr>
              <w:t>Digital Input and Output (10 minutes)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_Toc516566290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4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2B863B00" w14:textId="75657389" w:rsidR="00F8579D" w:rsidRDefault="004B4639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91" w:history="1">
            <w:r w:rsidR="00F8579D" w:rsidRPr="00017883">
              <w:rPr>
                <w:rStyle w:val="Hyperlink"/>
                <w:noProof/>
              </w:rPr>
              <w:t>Programming the Arduino (10 minutes)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_Toc516566291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6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579240BF" w14:textId="4FE45909" w:rsidR="00F8579D" w:rsidRDefault="004B4639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92" w:history="1">
            <w:r w:rsidR="00F8579D" w:rsidRPr="00017883">
              <w:rPr>
                <w:rStyle w:val="Hyperlink"/>
                <w:noProof/>
              </w:rPr>
              <w:t>Connect the LED Circuit to the Arduino (5 Minutes)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_Toc516566292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7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20CABFBF" w14:textId="404C1D0B" w:rsidR="00F8579D" w:rsidRDefault="004B4639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93" w:history="1">
            <w:r w:rsidR="00F8579D" w:rsidRPr="00017883">
              <w:rPr>
                <w:rStyle w:val="Hyperlink"/>
                <w:noProof/>
              </w:rPr>
              <w:t>Program the Arduino and Test (15 minutes)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_Toc516566293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7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1D2ACC7E" w14:textId="680C192D" w:rsidR="00F8579D" w:rsidRDefault="004B4639">
          <w:pPr>
            <w:pStyle w:val="TOC2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94" w:history="1">
            <w:r w:rsidR="00F8579D" w:rsidRPr="00017883">
              <w:rPr>
                <w:rStyle w:val="Hyperlink"/>
                <w:noProof/>
              </w:rPr>
              <w:t>Debrief Discussion (5 minutes)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_Toc516566294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8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0DF3C9E7" w14:textId="258DC45F" w:rsidR="00F8579D" w:rsidRDefault="004B4639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95" w:history="1">
            <w:r w:rsidR="00F8579D" w:rsidRPr="00017883">
              <w:rPr>
                <w:rStyle w:val="Hyperlink"/>
                <w:noProof/>
              </w:rPr>
              <w:t>Challenge and Explore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_Toc516566295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8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5C956B5F" w14:textId="596F24EE" w:rsidR="00F8579D" w:rsidRDefault="004B4639">
          <w:pPr>
            <w:pStyle w:val="TOC1"/>
            <w:tabs>
              <w:tab w:val="right" w:leader="dot" w:pos="9016"/>
            </w:tabs>
            <w:rPr>
              <w:rFonts w:cstheme="minorBidi"/>
              <w:i w:val="0"/>
              <w:noProof/>
              <w:sz w:val="22"/>
              <w:szCs w:val="22"/>
            </w:rPr>
          </w:pPr>
          <w:hyperlink w:anchor="_Toc516566296" w:history="1">
            <w:r w:rsidR="00F8579D" w:rsidRPr="00017883">
              <w:rPr>
                <w:rStyle w:val="Hyperlink"/>
                <w:noProof/>
              </w:rPr>
              <w:t>Frequently Asked Questions</w:t>
            </w:r>
            <w:r w:rsidR="00F8579D">
              <w:rPr>
                <w:noProof/>
                <w:webHidden/>
              </w:rPr>
              <w:tab/>
            </w:r>
            <w:r w:rsidR="00F8579D">
              <w:rPr>
                <w:noProof/>
                <w:webHidden/>
              </w:rPr>
              <w:fldChar w:fldCharType="begin"/>
            </w:r>
            <w:r w:rsidR="00F8579D">
              <w:rPr>
                <w:noProof/>
                <w:webHidden/>
              </w:rPr>
              <w:instrText xml:space="preserve"> PAGEREF _Toc516566296 \h </w:instrText>
            </w:r>
            <w:r w:rsidR="00F8579D">
              <w:rPr>
                <w:noProof/>
                <w:webHidden/>
              </w:rPr>
            </w:r>
            <w:r w:rsidR="00F8579D">
              <w:rPr>
                <w:noProof/>
                <w:webHidden/>
              </w:rPr>
              <w:fldChar w:fldCharType="separate"/>
            </w:r>
            <w:r w:rsidR="00C43238">
              <w:rPr>
                <w:noProof/>
                <w:webHidden/>
              </w:rPr>
              <w:t>9</w:t>
            </w:r>
            <w:r w:rsidR="00F8579D">
              <w:rPr>
                <w:noProof/>
                <w:webHidden/>
              </w:rPr>
              <w:fldChar w:fldCharType="end"/>
            </w:r>
          </w:hyperlink>
        </w:p>
        <w:p w14:paraId="15003D51" w14:textId="1D6CCDDC" w:rsidR="00B52E6E" w:rsidRPr="00B52E6E" w:rsidRDefault="00A829F5" w:rsidP="00B52E6E">
          <w:pPr>
            <w:spacing w:before="0" w:after="0"/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453D10AF" w14:textId="77777777" w:rsidR="001B717F" w:rsidRDefault="00A716AC" w:rsidP="00B52E6E">
      <w:pPr>
        <w:pStyle w:val="LessonHeading1"/>
        <w:spacing w:before="0" w:beforeAutospacing="0"/>
      </w:pPr>
      <w:bookmarkStart w:id="0" w:name="_Toc516566286"/>
      <w:r>
        <w:t>Materials and Costs per Student</w:t>
      </w:r>
      <w:bookmarkEnd w:id="0"/>
    </w:p>
    <w:p w14:paraId="52B5F59F" w14:textId="77777777" w:rsidR="000B0383" w:rsidRDefault="000B0383" w:rsidP="001B717F">
      <w:pPr>
        <w:rPr>
          <w:lang w:eastAsia="ja-JP"/>
        </w:rPr>
      </w:pPr>
      <w:r>
        <w:rPr>
          <w:lang w:eastAsia="ja-JP"/>
        </w:rPr>
        <w:t xml:space="preserve">This activity assumes free access to </w:t>
      </w:r>
      <w:r w:rsidRPr="000B0383">
        <w:rPr>
          <w:lang w:eastAsia="ja-JP"/>
        </w:rPr>
        <w:t>computers capable of connecting to the Arduino with a USB cable and running two programs</w:t>
      </w:r>
      <w:r>
        <w:rPr>
          <w:lang w:eastAsia="ja-JP"/>
        </w:rPr>
        <w:t>:</w:t>
      </w:r>
    </w:p>
    <w:p w14:paraId="299CABC1" w14:textId="77777777" w:rsidR="000B0383" w:rsidRDefault="004B4639" w:rsidP="00A87726">
      <w:pPr>
        <w:pStyle w:val="ListParagraph"/>
        <w:numPr>
          <w:ilvl w:val="0"/>
          <w:numId w:val="7"/>
        </w:numPr>
        <w:rPr>
          <w:lang w:eastAsia="ja-JP"/>
        </w:rPr>
      </w:pPr>
      <w:hyperlink r:id="rId10" w:history="1">
        <w:r w:rsidR="000B0383" w:rsidRPr="00A87726">
          <w:rPr>
            <w:rStyle w:val="Hyperlink"/>
          </w:rPr>
          <w:t>Arduino IDE</w:t>
        </w:r>
      </w:hyperlink>
      <w:r w:rsidR="000B0383">
        <w:t xml:space="preserve">: </w:t>
      </w:r>
      <w:r w:rsidR="00A87726" w:rsidRPr="00A87726">
        <w:t>https://www.arduino.cc/en/Main/Software</w:t>
      </w:r>
    </w:p>
    <w:p w14:paraId="7A75E087" w14:textId="77777777" w:rsidR="000B0383" w:rsidRDefault="004B4639" w:rsidP="00A87726">
      <w:pPr>
        <w:pStyle w:val="ListParagraph"/>
        <w:numPr>
          <w:ilvl w:val="0"/>
          <w:numId w:val="7"/>
        </w:numPr>
        <w:rPr>
          <w:lang w:eastAsia="ja-JP"/>
        </w:rPr>
      </w:pPr>
      <w:hyperlink r:id="rId11" w:history="1">
        <w:r w:rsidR="000B0383" w:rsidRPr="00A87726">
          <w:rPr>
            <w:rStyle w:val="Hyperlink"/>
          </w:rPr>
          <w:t>BlocklyDuino</w:t>
        </w:r>
      </w:hyperlink>
      <w:r w:rsidR="000B0383">
        <w:t xml:space="preserve">: </w:t>
      </w:r>
      <w:r w:rsidR="00A87726" w:rsidRPr="00A87726">
        <w:t xml:space="preserve">https://github.com/BlocklyDuino/BlocklyDuino </w:t>
      </w:r>
      <w:r w:rsidR="000B0383">
        <w:t>(</w:t>
      </w:r>
      <w:r w:rsidR="000B0383" w:rsidRPr="000B0383">
        <w:t>or a similar visual programming tool for the Arduino</w:t>
      </w:r>
      <w:r w:rsidR="000B0383">
        <w:t>)</w:t>
      </w:r>
    </w:p>
    <w:p w14:paraId="17339DF2" w14:textId="23B385F2" w:rsidR="00C91ABE" w:rsidRDefault="000B0383" w:rsidP="001B717F">
      <w:pPr>
        <w:rPr>
          <w:lang w:eastAsia="ja-JP"/>
        </w:rPr>
      </w:pPr>
      <w:r w:rsidRPr="000B0383">
        <w:rPr>
          <w:lang w:eastAsia="ja-JP"/>
        </w:rPr>
        <w:t xml:space="preserve">Both programs can be run in a web </w:t>
      </w:r>
      <w:r w:rsidR="0032353E" w:rsidRPr="000B0383">
        <w:rPr>
          <w:lang w:eastAsia="ja-JP"/>
        </w:rPr>
        <w:t>browser or</w:t>
      </w:r>
      <w:r w:rsidRPr="000B0383">
        <w:rPr>
          <w:lang w:eastAsia="ja-JP"/>
        </w:rPr>
        <w:t xml:space="preserve"> downloaded for offline use. At least one computer </w:t>
      </w:r>
      <w:r w:rsidR="00A87726">
        <w:rPr>
          <w:lang w:eastAsia="ja-JP"/>
        </w:rPr>
        <w:t xml:space="preserve">and Arduino microcontroller board </w:t>
      </w:r>
      <w:r w:rsidRPr="000B0383">
        <w:rPr>
          <w:lang w:eastAsia="ja-JP"/>
        </w:rPr>
        <w:t>per three students is recommended.</w:t>
      </w:r>
    </w:p>
    <w:p w14:paraId="323F0CFB" w14:textId="77777777" w:rsidR="00C91ABE" w:rsidRDefault="00C91ABE">
      <w:pPr>
        <w:spacing w:before="0" w:after="16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37E1B846" w14:textId="77777777" w:rsidR="001B717F" w:rsidRPr="00FD1281" w:rsidRDefault="001B717F" w:rsidP="001B717F">
      <w:pPr>
        <w:rPr>
          <w:lang w:eastAsia="ja-JP"/>
        </w:rPr>
      </w:pPr>
      <w:r w:rsidRPr="00FD1281">
        <w:rPr>
          <w:lang w:eastAsia="ja-JP"/>
        </w:rPr>
        <w:lastRenderedPageBreak/>
        <w:t>Assuming one kit of parts per student:</w:t>
      </w:r>
    </w:p>
    <w:tbl>
      <w:tblPr>
        <w:tblStyle w:val="PlainTable11"/>
        <w:tblW w:w="5000" w:type="pct"/>
        <w:tblLook w:val="04A0" w:firstRow="1" w:lastRow="0" w:firstColumn="1" w:lastColumn="0" w:noHBand="0" w:noVBand="1"/>
      </w:tblPr>
      <w:tblGrid>
        <w:gridCol w:w="3798"/>
        <w:gridCol w:w="658"/>
        <w:gridCol w:w="2083"/>
        <w:gridCol w:w="1555"/>
        <w:gridCol w:w="1148"/>
      </w:tblGrid>
      <w:tr w:rsidR="001B717F" w:rsidRPr="00FD1281" w14:paraId="62894C6E" w14:textId="77777777" w:rsidTr="00A27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hideMark/>
          </w:tcPr>
          <w:p w14:paraId="69672D05" w14:textId="77777777" w:rsidR="001B717F" w:rsidRPr="00FD1281" w:rsidRDefault="001B717F" w:rsidP="00A27208">
            <w:pPr>
              <w:rPr>
                <w:lang w:eastAsia="ja-JP"/>
              </w:rPr>
            </w:pPr>
            <w:r w:rsidRPr="00FD1281">
              <w:rPr>
                <w:lang w:eastAsia="ja-JP"/>
              </w:rPr>
              <w:t>Item</w:t>
            </w:r>
          </w:p>
        </w:tc>
        <w:tc>
          <w:tcPr>
            <w:tcW w:w="356" w:type="pct"/>
            <w:hideMark/>
          </w:tcPr>
          <w:p w14:paraId="3636FF9E" w14:textId="77777777" w:rsidR="001B717F" w:rsidRPr="00FD1281" w:rsidRDefault="001B717F" w:rsidP="00A27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lang w:eastAsia="ja-JP"/>
              </w:rPr>
              <w:t>Qty.</w:t>
            </w:r>
          </w:p>
        </w:tc>
        <w:tc>
          <w:tcPr>
            <w:tcW w:w="1127" w:type="pct"/>
            <w:hideMark/>
          </w:tcPr>
          <w:p w14:paraId="76F93254" w14:textId="77777777" w:rsidR="001B717F" w:rsidRPr="00FD1281" w:rsidRDefault="001B717F" w:rsidP="00A27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lang w:eastAsia="ja-JP"/>
              </w:rPr>
              <w:t>Cost per Student</w:t>
            </w:r>
            <w:hyperlink w:anchor="fn:1" w:history="1">
              <w:r w:rsidRPr="00FD1281">
                <w:rPr>
                  <w:rStyle w:val="Hyperlink"/>
                  <w:vertAlign w:val="superscript"/>
                  <w:lang w:eastAsia="ja-JP"/>
                </w:rPr>
                <w:t>1</w:t>
              </w:r>
            </w:hyperlink>
          </w:p>
        </w:tc>
        <w:tc>
          <w:tcPr>
            <w:tcW w:w="841" w:type="pct"/>
            <w:hideMark/>
          </w:tcPr>
          <w:p w14:paraId="510CA9DD" w14:textId="77777777" w:rsidR="001B717F" w:rsidRPr="00FD1281" w:rsidRDefault="001B717F" w:rsidP="00A27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lang w:eastAsia="ja-JP"/>
              </w:rPr>
              <w:t>Expendable</w:t>
            </w:r>
            <w:hyperlink w:anchor="fn:2" w:history="1">
              <w:r w:rsidRPr="00FD1281">
                <w:rPr>
                  <w:rStyle w:val="Hyperlink"/>
                  <w:vertAlign w:val="superscript"/>
                  <w:lang w:eastAsia="ja-JP"/>
                </w:rPr>
                <w:t>2</w:t>
              </w:r>
            </w:hyperlink>
          </w:p>
        </w:tc>
        <w:tc>
          <w:tcPr>
            <w:tcW w:w="621" w:type="pct"/>
            <w:hideMark/>
          </w:tcPr>
          <w:p w14:paraId="6DDD6C1B" w14:textId="77777777" w:rsidR="001B717F" w:rsidRPr="00FD1281" w:rsidRDefault="001B717F" w:rsidP="00A27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FD1281">
              <w:rPr>
                <w:lang w:eastAsia="ja-JP"/>
              </w:rPr>
              <w:t>Supplier</w:t>
            </w:r>
          </w:p>
        </w:tc>
      </w:tr>
      <w:tr w:rsidR="00FF5B9D" w:rsidRPr="00FD1281" w14:paraId="11E14F78" w14:textId="77777777" w:rsidTr="00A27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vAlign w:val="bottom"/>
          </w:tcPr>
          <w:p w14:paraId="48460548" w14:textId="77777777" w:rsidR="00FF5B9D" w:rsidRPr="00FD1281" w:rsidRDefault="00FF5B9D" w:rsidP="00FF5B9D">
            <w:pPr>
              <w:rPr>
                <w:b w:val="0"/>
                <w:lang w:eastAsia="ja-JP"/>
              </w:rPr>
            </w:pPr>
            <w:r>
              <w:rPr>
                <w:rFonts w:ascii="Calibri" w:hAnsi="Calibri"/>
                <w:color w:val="000000"/>
              </w:rPr>
              <w:t>LED Assorted 3mm 5mm</w:t>
            </w:r>
          </w:p>
        </w:tc>
        <w:tc>
          <w:tcPr>
            <w:tcW w:w="356" w:type="pct"/>
            <w:vAlign w:val="bottom"/>
          </w:tcPr>
          <w:p w14:paraId="41457585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pct"/>
            <w:vAlign w:val="bottom"/>
          </w:tcPr>
          <w:p w14:paraId="20BA4B68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  <w:tc>
          <w:tcPr>
            <w:tcW w:w="841" w:type="pct"/>
            <w:vAlign w:val="bottom"/>
          </w:tcPr>
          <w:p w14:paraId="25EB9153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621" w:type="pct"/>
            <w:vAlign w:val="bottom"/>
          </w:tcPr>
          <w:p w14:paraId="5932EE00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AliExpress</w:t>
            </w:r>
          </w:p>
        </w:tc>
      </w:tr>
      <w:tr w:rsidR="00FF5B9D" w:rsidRPr="00FD1281" w14:paraId="62FDC378" w14:textId="77777777" w:rsidTr="00A27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vAlign w:val="bottom"/>
          </w:tcPr>
          <w:p w14:paraId="0BB25D6D" w14:textId="77777777" w:rsidR="00FF5B9D" w:rsidRPr="00FD1281" w:rsidRDefault="00FF5B9D" w:rsidP="00FF5B9D">
            <w:pPr>
              <w:rPr>
                <w:b w:val="0"/>
                <w:lang w:eastAsia="ja-JP"/>
              </w:rPr>
            </w:pPr>
            <w:r>
              <w:rPr>
                <w:rFonts w:ascii="Calibri" w:hAnsi="Calibri"/>
                <w:color w:val="000000"/>
              </w:rPr>
              <w:t>Resistors Assorted 2100pcs</w:t>
            </w:r>
          </w:p>
        </w:tc>
        <w:tc>
          <w:tcPr>
            <w:tcW w:w="356" w:type="pct"/>
            <w:vAlign w:val="bottom"/>
          </w:tcPr>
          <w:p w14:paraId="54B6E63A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pct"/>
            <w:vAlign w:val="bottom"/>
          </w:tcPr>
          <w:p w14:paraId="07AB31CA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0.01</w:t>
            </w:r>
          </w:p>
        </w:tc>
        <w:tc>
          <w:tcPr>
            <w:tcW w:w="841" w:type="pct"/>
            <w:vAlign w:val="bottom"/>
          </w:tcPr>
          <w:p w14:paraId="4DA1C961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621" w:type="pct"/>
            <w:vAlign w:val="bottom"/>
          </w:tcPr>
          <w:p w14:paraId="52B77484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AliExpress</w:t>
            </w:r>
          </w:p>
        </w:tc>
      </w:tr>
      <w:tr w:rsidR="00FF5B9D" w:rsidRPr="00FD1281" w14:paraId="26440449" w14:textId="77777777" w:rsidTr="00A27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vAlign w:val="bottom"/>
          </w:tcPr>
          <w:p w14:paraId="3C40B26D" w14:textId="77777777" w:rsidR="00FF5B9D" w:rsidRPr="00FD1281" w:rsidRDefault="00FF5B9D" w:rsidP="00FF5B9D">
            <w:pPr>
              <w:rPr>
                <w:b w:val="0"/>
                <w:lang w:eastAsia="ja-JP"/>
              </w:rPr>
            </w:pPr>
            <w:r>
              <w:rPr>
                <w:rFonts w:ascii="Calibri" w:hAnsi="Calibri"/>
                <w:color w:val="000000"/>
              </w:rPr>
              <w:t>9V Battery Snap</w:t>
            </w:r>
          </w:p>
        </w:tc>
        <w:tc>
          <w:tcPr>
            <w:tcW w:w="356" w:type="pct"/>
            <w:vAlign w:val="bottom"/>
          </w:tcPr>
          <w:p w14:paraId="1909E5A7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pct"/>
            <w:vAlign w:val="bottom"/>
          </w:tcPr>
          <w:p w14:paraId="2BBBFA48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0.16</w:t>
            </w:r>
          </w:p>
        </w:tc>
        <w:tc>
          <w:tcPr>
            <w:tcW w:w="841" w:type="pct"/>
            <w:vAlign w:val="bottom"/>
          </w:tcPr>
          <w:p w14:paraId="657D61FD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621" w:type="pct"/>
            <w:vAlign w:val="bottom"/>
          </w:tcPr>
          <w:p w14:paraId="16250BD7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AliExpress</w:t>
            </w:r>
          </w:p>
        </w:tc>
      </w:tr>
      <w:tr w:rsidR="00FF5B9D" w:rsidRPr="00FD1281" w14:paraId="1B4475C7" w14:textId="77777777" w:rsidTr="00A27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vAlign w:val="bottom"/>
          </w:tcPr>
          <w:p w14:paraId="1A651B72" w14:textId="77777777" w:rsidR="00FF5B9D" w:rsidRPr="00FD1281" w:rsidRDefault="00FF5B9D" w:rsidP="00FF5B9D">
            <w:pPr>
              <w:rPr>
                <w:b w:val="0"/>
                <w:lang w:eastAsia="ja-JP"/>
              </w:rPr>
            </w:pPr>
            <w:r>
              <w:rPr>
                <w:rFonts w:ascii="Calibri" w:hAnsi="Calibri"/>
                <w:color w:val="000000"/>
              </w:rPr>
              <w:t>Jumper cables MM MF FF 10cm</w:t>
            </w:r>
          </w:p>
        </w:tc>
        <w:tc>
          <w:tcPr>
            <w:tcW w:w="356" w:type="pct"/>
            <w:vAlign w:val="bottom"/>
          </w:tcPr>
          <w:p w14:paraId="33DA9D5C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pct"/>
            <w:vAlign w:val="bottom"/>
          </w:tcPr>
          <w:p w14:paraId="64D3AE0F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  <w:tc>
          <w:tcPr>
            <w:tcW w:w="841" w:type="pct"/>
            <w:vAlign w:val="bottom"/>
            <w:hideMark/>
          </w:tcPr>
          <w:p w14:paraId="27C954E9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  <w:tc>
          <w:tcPr>
            <w:tcW w:w="621" w:type="pct"/>
            <w:vAlign w:val="bottom"/>
          </w:tcPr>
          <w:p w14:paraId="71CB31DA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AliExpress</w:t>
            </w:r>
          </w:p>
        </w:tc>
      </w:tr>
      <w:tr w:rsidR="00FF5B9D" w:rsidRPr="00FD1281" w14:paraId="787D64CC" w14:textId="77777777" w:rsidTr="00A27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vAlign w:val="bottom"/>
          </w:tcPr>
          <w:p w14:paraId="2C671741" w14:textId="77777777" w:rsidR="00FF5B9D" w:rsidRPr="00FD1281" w:rsidRDefault="00FF5B9D" w:rsidP="00FF5B9D">
            <w:pPr>
              <w:rPr>
                <w:b w:val="0"/>
                <w:lang w:eastAsia="ja-JP"/>
              </w:rPr>
            </w:pPr>
            <w:r>
              <w:rPr>
                <w:rFonts w:ascii="Calibri" w:hAnsi="Calibri"/>
                <w:color w:val="000000"/>
              </w:rPr>
              <w:t>Breadboard 400 point</w:t>
            </w:r>
          </w:p>
        </w:tc>
        <w:tc>
          <w:tcPr>
            <w:tcW w:w="356" w:type="pct"/>
            <w:vAlign w:val="bottom"/>
          </w:tcPr>
          <w:p w14:paraId="09F3E8CA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pct"/>
            <w:vAlign w:val="bottom"/>
          </w:tcPr>
          <w:p w14:paraId="6D364E7E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1.49</w:t>
            </w:r>
          </w:p>
        </w:tc>
        <w:tc>
          <w:tcPr>
            <w:tcW w:w="841" w:type="pct"/>
            <w:hideMark/>
          </w:tcPr>
          <w:p w14:paraId="576E320E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621" w:type="pct"/>
            <w:vAlign w:val="bottom"/>
          </w:tcPr>
          <w:p w14:paraId="39832DB6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AliExpress</w:t>
            </w:r>
          </w:p>
        </w:tc>
      </w:tr>
      <w:tr w:rsidR="00FF5B9D" w:rsidRPr="00FD1281" w14:paraId="2AC32633" w14:textId="77777777" w:rsidTr="00A27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vAlign w:val="bottom"/>
          </w:tcPr>
          <w:p w14:paraId="7D90E376" w14:textId="77777777" w:rsidR="00FF5B9D" w:rsidRPr="00FD1281" w:rsidRDefault="00FF5B9D" w:rsidP="00FF5B9D">
            <w:pPr>
              <w:rPr>
                <w:b w:val="0"/>
                <w:lang w:eastAsia="ja-JP"/>
              </w:rPr>
            </w:pPr>
            <w:r>
              <w:rPr>
                <w:rFonts w:ascii="Calibri" w:hAnsi="Calibri"/>
                <w:color w:val="000000"/>
              </w:rPr>
              <w:t>Arduino UNO with cable</w:t>
            </w:r>
          </w:p>
        </w:tc>
        <w:tc>
          <w:tcPr>
            <w:tcW w:w="356" w:type="pct"/>
            <w:vAlign w:val="bottom"/>
          </w:tcPr>
          <w:p w14:paraId="3A7321B9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pct"/>
            <w:vAlign w:val="bottom"/>
          </w:tcPr>
          <w:p w14:paraId="6DE199C9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6.62</w:t>
            </w:r>
          </w:p>
        </w:tc>
        <w:tc>
          <w:tcPr>
            <w:tcW w:w="841" w:type="pct"/>
          </w:tcPr>
          <w:p w14:paraId="02D59D39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621" w:type="pct"/>
            <w:vAlign w:val="bottom"/>
          </w:tcPr>
          <w:p w14:paraId="57FD4815" w14:textId="77777777" w:rsidR="00FF5B9D" w:rsidRPr="00FD1281" w:rsidRDefault="00FF5B9D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AliExpress</w:t>
            </w:r>
          </w:p>
        </w:tc>
      </w:tr>
      <w:tr w:rsidR="00FF5B9D" w:rsidRPr="00FD1281" w14:paraId="0D19B08D" w14:textId="77777777" w:rsidTr="00A27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vAlign w:val="bottom"/>
          </w:tcPr>
          <w:p w14:paraId="1B9D3178" w14:textId="77777777" w:rsidR="00FF5B9D" w:rsidRPr="00B715A8" w:rsidRDefault="00FF5B9D" w:rsidP="00FF5B9D">
            <w:pPr>
              <w:rPr>
                <w:b w:val="0"/>
                <w:lang w:val="sv-SE" w:eastAsia="ja-JP"/>
              </w:rPr>
            </w:pPr>
            <w:r>
              <w:rPr>
                <w:rFonts w:ascii="Calibri" w:hAnsi="Calibri"/>
                <w:color w:val="000000"/>
              </w:rPr>
              <w:t>9V Ni-Mh 450mAh</w:t>
            </w:r>
          </w:p>
        </w:tc>
        <w:tc>
          <w:tcPr>
            <w:tcW w:w="356" w:type="pct"/>
            <w:vAlign w:val="bottom"/>
          </w:tcPr>
          <w:p w14:paraId="787F923F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pct"/>
            <w:vAlign w:val="bottom"/>
          </w:tcPr>
          <w:p w14:paraId="511A69EE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5.17</w:t>
            </w:r>
          </w:p>
        </w:tc>
        <w:tc>
          <w:tcPr>
            <w:tcW w:w="841" w:type="pct"/>
          </w:tcPr>
          <w:p w14:paraId="7D5EB0CA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621" w:type="pct"/>
            <w:vAlign w:val="bottom"/>
          </w:tcPr>
          <w:p w14:paraId="34B133B7" w14:textId="77777777" w:rsidR="00FF5B9D" w:rsidRPr="00FD1281" w:rsidRDefault="00FF5B9D" w:rsidP="00FF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ascii="Calibri" w:hAnsi="Calibri"/>
                <w:color w:val="000000"/>
              </w:rPr>
              <w:t>AliExpress</w:t>
            </w:r>
          </w:p>
        </w:tc>
      </w:tr>
      <w:tr w:rsidR="001B717F" w:rsidRPr="00FD1281" w14:paraId="4EA479F1" w14:textId="77777777" w:rsidTr="00A27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pct"/>
            <w:hideMark/>
          </w:tcPr>
          <w:p w14:paraId="2D96C620" w14:textId="77777777" w:rsidR="001B717F" w:rsidRPr="00FF5B9D" w:rsidRDefault="001B717F" w:rsidP="00A27208">
            <w:pPr>
              <w:rPr>
                <w:lang w:eastAsia="ja-JP"/>
              </w:rPr>
            </w:pPr>
            <w:r w:rsidRPr="00FF5B9D">
              <w:rPr>
                <w:lang w:eastAsia="ja-JP"/>
              </w:rPr>
              <w:t>Total Cost per Student</w:t>
            </w:r>
          </w:p>
        </w:tc>
        <w:tc>
          <w:tcPr>
            <w:tcW w:w="356" w:type="pct"/>
            <w:hideMark/>
          </w:tcPr>
          <w:p w14:paraId="0C3B763F" w14:textId="77777777" w:rsidR="001B717F" w:rsidRPr="00FD1281" w:rsidRDefault="001B717F" w:rsidP="00A27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127" w:type="pct"/>
            <w:hideMark/>
          </w:tcPr>
          <w:p w14:paraId="60340056" w14:textId="77777777" w:rsidR="001B717F" w:rsidRPr="00FF5B9D" w:rsidRDefault="001B717F" w:rsidP="00FF5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</w:rPr>
            </w:pPr>
            <w:r w:rsidRPr="00FD1281">
              <w:rPr>
                <w:b/>
                <w:bCs/>
                <w:lang w:eastAsia="ja-JP"/>
              </w:rPr>
              <w:t>$</w:t>
            </w:r>
            <w:r w:rsidR="00FF5B9D">
              <w:rPr>
                <w:b/>
                <w:bCs/>
                <w:lang w:eastAsia="ja-JP"/>
              </w:rPr>
              <w:t xml:space="preserve">13.54 </w:t>
            </w:r>
            <w:r w:rsidRPr="00FD1281">
              <w:rPr>
                <w:b/>
                <w:bCs/>
                <w:lang w:eastAsia="ja-JP"/>
              </w:rPr>
              <w:t>CAD</w:t>
            </w:r>
          </w:p>
        </w:tc>
        <w:tc>
          <w:tcPr>
            <w:tcW w:w="841" w:type="pct"/>
            <w:hideMark/>
          </w:tcPr>
          <w:p w14:paraId="45FDDEF3" w14:textId="77777777" w:rsidR="001B717F" w:rsidRPr="00FD1281" w:rsidRDefault="001B717F" w:rsidP="00A27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621" w:type="pct"/>
          </w:tcPr>
          <w:p w14:paraId="375EE5D9" w14:textId="77777777" w:rsidR="001B717F" w:rsidRPr="00FD1281" w:rsidRDefault="001B717F" w:rsidP="00A27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</w:tbl>
    <w:p w14:paraId="16E6F0AA" w14:textId="77777777" w:rsidR="001B717F" w:rsidRPr="00F97D6C" w:rsidRDefault="001B717F" w:rsidP="001B717F">
      <w:pPr>
        <w:numPr>
          <w:ilvl w:val="0"/>
          <w:numId w:val="5"/>
        </w:numPr>
        <w:tabs>
          <w:tab w:val="clear" w:pos="720"/>
          <w:tab w:val="num" w:pos="450"/>
        </w:tabs>
        <w:spacing w:before="0" w:after="0"/>
        <w:ind w:hanging="720"/>
        <w:rPr>
          <w:i/>
          <w:sz w:val="20"/>
          <w:szCs w:val="20"/>
          <w:lang w:eastAsia="ja-JP"/>
        </w:rPr>
      </w:pPr>
      <w:r w:rsidRPr="00F97D6C">
        <w:rPr>
          <w:i/>
          <w:sz w:val="20"/>
          <w:szCs w:val="20"/>
          <w:lang w:eastAsia="ja-JP"/>
        </w:rPr>
        <w:t>Currency is CAD, 2017-06-10. Assuming one set of parts per student.</w:t>
      </w:r>
    </w:p>
    <w:p w14:paraId="34AB62A1" w14:textId="77777777" w:rsidR="001B717F" w:rsidRPr="00F97D6C" w:rsidRDefault="001B717F" w:rsidP="001B717F">
      <w:pPr>
        <w:numPr>
          <w:ilvl w:val="0"/>
          <w:numId w:val="5"/>
        </w:numPr>
        <w:tabs>
          <w:tab w:val="clear" w:pos="720"/>
          <w:tab w:val="num" w:pos="450"/>
        </w:tabs>
        <w:spacing w:before="0" w:after="0"/>
        <w:ind w:hanging="720"/>
        <w:rPr>
          <w:i/>
          <w:sz w:val="20"/>
          <w:szCs w:val="20"/>
          <w:lang w:eastAsia="ja-JP"/>
        </w:rPr>
      </w:pPr>
      <w:r w:rsidRPr="00F97D6C">
        <w:rPr>
          <w:i/>
          <w:sz w:val="20"/>
          <w:szCs w:val="20"/>
          <w:lang w:eastAsia="ja-JP"/>
        </w:rPr>
        <w:t>Likely to be broken or lost during the activity.</w:t>
      </w:r>
    </w:p>
    <w:p w14:paraId="2DF38F29" w14:textId="77777777" w:rsidR="001B717F" w:rsidRDefault="00576423" w:rsidP="00576423">
      <w:pPr>
        <w:rPr>
          <w:lang w:eastAsia="ja-JP"/>
        </w:rPr>
      </w:pPr>
      <w:r>
        <w:rPr>
          <w:lang w:eastAsia="ja-JP"/>
        </w:rPr>
        <w:t>Each student should also get one printed copy of the activity handout.</w:t>
      </w:r>
    </w:p>
    <w:p w14:paraId="73C7D51C" w14:textId="77777777" w:rsidR="00953E7E" w:rsidRDefault="00953E7E" w:rsidP="00953E7E">
      <w:pPr>
        <w:pStyle w:val="LessonHeading1"/>
      </w:pPr>
      <w:bookmarkStart w:id="1" w:name="_Toc516566287"/>
      <w:r>
        <w:t>Lesson</w:t>
      </w:r>
      <w:bookmarkEnd w:id="1"/>
    </w:p>
    <w:p w14:paraId="54477C5F" w14:textId="77777777" w:rsidR="00E82202" w:rsidRDefault="00E82202" w:rsidP="00A87726">
      <w:r w:rsidRPr="00A829F5">
        <w:rPr>
          <w:b/>
        </w:rPr>
        <w:t>Bold text</w:t>
      </w:r>
      <w:r>
        <w:t xml:space="preserve"> indicates directions or notes specifically for the instructor.</w:t>
      </w:r>
    </w:p>
    <w:p w14:paraId="557B2340" w14:textId="77777777" w:rsidR="00A87726" w:rsidRPr="00CB5367" w:rsidRDefault="00A87726" w:rsidP="00A87726">
      <w:pPr>
        <w:rPr>
          <w:b/>
        </w:rPr>
      </w:pPr>
      <w:r w:rsidRPr="00CB5367">
        <w:rPr>
          <w:b/>
        </w:rPr>
        <w:t>For additional information see:</w:t>
      </w:r>
      <w:r w:rsidRPr="00CB5367">
        <w:rPr>
          <w:b/>
        </w:rPr>
        <w:br/>
      </w:r>
      <w:hyperlink r:id="rId12" w:history="1">
        <w:r w:rsidRPr="00CB5367">
          <w:rPr>
            <w:rStyle w:val="Hyperlink"/>
            <w:b/>
            <w:iCs/>
          </w:rPr>
          <w:t>www.jodyculkin.com/wp-content/uploads/2014/03/arduino-comic-2014.pdf</w:t>
        </w:r>
      </w:hyperlink>
    </w:p>
    <w:p w14:paraId="700426D0" w14:textId="77777777" w:rsidR="007E14D3" w:rsidRPr="00CB5367" w:rsidRDefault="004B4639" w:rsidP="00A87726">
      <w:pPr>
        <w:rPr>
          <w:b/>
        </w:rPr>
      </w:pPr>
      <w:hyperlink r:id="rId13" w:history="1">
        <w:r w:rsidR="003F3B25" w:rsidRPr="00CB5367">
          <w:rPr>
            <w:rStyle w:val="Hyperlink"/>
            <w:b/>
          </w:rPr>
          <w:t>https://learn.adafruit.com/ladyadas-learn-arduino-lesson-number-0?view=all</w:t>
        </w:r>
      </w:hyperlink>
    </w:p>
    <w:p w14:paraId="6A51EE39" w14:textId="2B9EC20C" w:rsidR="000C333F" w:rsidRPr="00CB5367" w:rsidRDefault="000C333F" w:rsidP="00A87726">
      <w:pPr>
        <w:rPr>
          <w:b/>
        </w:rPr>
      </w:pPr>
      <w:r w:rsidRPr="00CB5367">
        <w:rPr>
          <w:b/>
        </w:rPr>
        <w:t>Before class:</w:t>
      </w:r>
      <w:r w:rsidR="00766BB5" w:rsidRPr="00CB5367">
        <w:rPr>
          <w:b/>
        </w:rPr>
        <w:t xml:space="preserve"> I</w:t>
      </w:r>
      <w:r w:rsidRPr="00CB5367">
        <w:rPr>
          <w:b/>
        </w:rPr>
        <w:t>nstall the necessary software</w:t>
      </w:r>
      <w:r w:rsidR="00766BB5" w:rsidRPr="00CB5367">
        <w:rPr>
          <w:b/>
        </w:rPr>
        <w:t xml:space="preserve"> </w:t>
      </w:r>
      <w:r w:rsidR="009E1F5A" w:rsidRPr="00CB5367">
        <w:rPr>
          <w:b/>
        </w:rPr>
        <w:t>(see §Materials and Costs per Student)</w:t>
      </w:r>
      <w:r w:rsidRPr="00CB5367">
        <w:rPr>
          <w:b/>
        </w:rPr>
        <w:t xml:space="preserve"> on the computers and confirm that the Arduino UNO is recognized by the computer when plugged in. Assem</w:t>
      </w:r>
      <w:r w:rsidR="00FD5DB2" w:rsidRPr="00CB5367">
        <w:rPr>
          <w:b/>
        </w:rPr>
        <w:t>ble the LED light circuit</w:t>
      </w:r>
      <w:r w:rsidRPr="00CB5367">
        <w:rPr>
          <w:b/>
        </w:rPr>
        <w:t xml:space="preserve"> shown </w:t>
      </w:r>
      <w:r w:rsidR="00FD5DB2" w:rsidRPr="00CB5367">
        <w:rPr>
          <w:b/>
        </w:rPr>
        <w:t>below</w:t>
      </w:r>
      <w:r w:rsidR="00560EC1" w:rsidRPr="00CB5367">
        <w:rPr>
          <w:b/>
        </w:rPr>
        <w:t xml:space="preserve"> using a 220 ohm resistor</w:t>
      </w:r>
      <w:r w:rsidRPr="00CB5367">
        <w:rPr>
          <w:b/>
        </w:rPr>
        <w:t xml:space="preserve">, </w:t>
      </w:r>
      <w:r w:rsidR="00560EC1" w:rsidRPr="00CB5367">
        <w:rPr>
          <w:b/>
        </w:rPr>
        <w:t xml:space="preserve">and leave it </w:t>
      </w:r>
      <w:r w:rsidRPr="00CB5367">
        <w:rPr>
          <w:b/>
        </w:rPr>
        <w:t>disconnected from the Arduino (the focus o</w:t>
      </w:r>
      <w:r w:rsidR="00A87D05" w:rsidRPr="00CB5367">
        <w:rPr>
          <w:b/>
        </w:rPr>
        <w:t>f</w:t>
      </w:r>
      <w:r w:rsidRPr="00CB5367">
        <w:rPr>
          <w:b/>
        </w:rPr>
        <w:t xml:space="preserve"> the activity is controlling the LED with the Arduino, rather than building the circuit).</w:t>
      </w:r>
    </w:p>
    <w:p w14:paraId="2C7A8879" w14:textId="04870813" w:rsidR="00C91ABE" w:rsidRDefault="00FD5DB2" w:rsidP="00CB5367">
      <w:pPr>
        <w:jc w:val="center"/>
      </w:pPr>
      <w:r w:rsidRPr="00FD5DB2">
        <w:rPr>
          <w:noProof/>
        </w:rPr>
        <w:drawing>
          <wp:inline distT="0" distB="0" distL="0" distR="0" wp14:anchorId="2BAC2B1E" wp14:editId="06FEE7DB">
            <wp:extent cx="2412087" cy="174307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717" cy="17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CA3">
        <w:rPr>
          <w:rStyle w:val="FootnoteReference"/>
        </w:rPr>
        <w:footnoteReference w:id="1"/>
      </w:r>
      <w:r w:rsidR="00C91ABE">
        <w:br w:type="page"/>
      </w:r>
      <w:bookmarkStart w:id="2" w:name="_GoBack"/>
      <w:bookmarkEnd w:id="2"/>
    </w:p>
    <w:p w14:paraId="73D26717" w14:textId="77777777" w:rsidR="000E67D5" w:rsidRDefault="000E67D5" w:rsidP="00C91ABE">
      <w:pPr>
        <w:pStyle w:val="LessonHeading2"/>
      </w:pPr>
      <w:bookmarkStart w:id="3" w:name="_Toc516566288"/>
      <w:r>
        <w:lastRenderedPageBreak/>
        <w:t xml:space="preserve">Activity </w:t>
      </w:r>
      <w:r w:rsidR="008A6E93">
        <w:t xml:space="preserve">Overview </w:t>
      </w:r>
      <w:r w:rsidR="00712AAF">
        <w:t>(2</w:t>
      </w:r>
      <w:r>
        <w:t xml:space="preserve"> minutes)</w:t>
      </w:r>
      <w:bookmarkEnd w:id="3"/>
    </w:p>
    <w:p w14:paraId="69C9D517" w14:textId="39CF71BE" w:rsidR="000E67D5" w:rsidRDefault="000E67D5" w:rsidP="000E67D5">
      <w:pPr>
        <w:rPr>
          <w:lang w:eastAsia="ja-JP"/>
        </w:rPr>
      </w:pPr>
      <w:r>
        <w:rPr>
          <w:lang w:eastAsia="ja-JP"/>
        </w:rPr>
        <w:t>In the last activity we</w:t>
      </w:r>
      <w:r w:rsidR="00991438">
        <w:rPr>
          <w:lang w:eastAsia="ja-JP"/>
        </w:rPr>
        <w:t xml:space="preserve"> combined resistors in parallel and series to control the volume of a buzzer.</w:t>
      </w:r>
      <w:r w:rsidR="003F3B25">
        <w:rPr>
          <w:lang w:eastAsia="ja-JP"/>
        </w:rPr>
        <w:t xml:space="preserve"> When resistors were combined in series, less current would flow giving </w:t>
      </w:r>
      <w:r w:rsidR="00214FF1">
        <w:rPr>
          <w:lang w:eastAsia="ja-JP"/>
        </w:rPr>
        <w:t>a lower buzzing volume</w:t>
      </w:r>
      <w:r w:rsidR="003F3B25">
        <w:rPr>
          <w:lang w:eastAsia="ja-JP"/>
        </w:rPr>
        <w:t>. However, adding resistors in parallel g</w:t>
      </w:r>
      <w:r w:rsidR="00D97AFE">
        <w:rPr>
          <w:lang w:eastAsia="ja-JP"/>
        </w:rPr>
        <w:t>a</w:t>
      </w:r>
      <w:r w:rsidR="003F3B25">
        <w:rPr>
          <w:lang w:eastAsia="ja-JP"/>
        </w:rPr>
        <w:t>ve the current extra pathways to flow through, so more current would flow and the</w:t>
      </w:r>
      <w:r w:rsidR="003443E3">
        <w:rPr>
          <w:lang w:eastAsia="ja-JP"/>
        </w:rPr>
        <w:t xml:space="preserve"> buzzing</w:t>
      </w:r>
      <w:r w:rsidR="003F3B25">
        <w:rPr>
          <w:lang w:eastAsia="ja-JP"/>
        </w:rPr>
        <w:t xml:space="preserve"> volume increased.</w:t>
      </w:r>
    </w:p>
    <w:p w14:paraId="7F00B762" w14:textId="77777777" w:rsidR="000E67D5" w:rsidRDefault="000E67D5" w:rsidP="00196105">
      <w:pPr>
        <w:rPr>
          <w:lang w:eastAsia="ja-JP"/>
        </w:rPr>
      </w:pPr>
      <w:r>
        <w:rPr>
          <w:lang w:eastAsia="ja-JP"/>
        </w:rPr>
        <w:t>To</w:t>
      </w:r>
      <w:r w:rsidRPr="00196105">
        <w:rPr>
          <w:lang w:eastAsia="ja-JP"/>
        </w:rPr>
        <w:t>day, we’re going to:</w:t>
      </w:r>
    </w:p>
    <w:p w14:paraId="5988173F" w14:textId="77777777" w:rsidR="00196105" w:rsidRDefault="008C71B6" w:rsidP="008C71B6">
      <w:pPr>
        <w:pStyle w:val="ListParagraph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>Learn what microcontrollers are, and how to interact with them</w:t>
      </w:r>
    </w:p>
    <w:p w14:paraId="54F0B469" w14:textId="77777777" w:rsidR="00196105" w:rsidRPr="00196105" w:rsidRDefault="008C71B6" w:rsidP="00A27208">
      <w:pPr>
        <w:pStyle w:val="ListParagraph"/>
        <w:numPr>
          <w:ilvl w:val="0"/>
          <w:numId w:val="11"/>
        </w:numPr>
        <w:spacing w:before="0" w:after="160" w:line="259" w:lineRule="auto"/>
        <w:rPr>
          <w:lang w:eastAsia="ja-JP"/>
        </w:rPr>
      </w:pPr>
      <w:r>
        <w:rPr>
          <w:lang w:eastAsia="ja-JP"/>
        </w:rPr>
        <w:t>Program an Arduino microcontroller board to make an LED blink</w:t>
      </w:r>
    </w:p>
    <w:p w14:paraId="314608E5" w14:textId="77777777" w:rsidR="00953E7E" w:rsidRDefault="003F3B25" w:rsidP="00953E7E">
      <w:pPr>
        <w:pStyle w:val="LessonHeading2"/>
      </w:pPr>
      <w:bookmarkStart w:id="4" w:name="_Toc516566289"/>
      <w:r>
        <w:t>Int</w:t>
      </w:r>
      <w:r w:rsidR="005A255D">
        <w:t>roduction to the Arduino UNO (5</w:t>
      </w:r>
      <w:r>
        <w:t xml:space="preserve"> Minutes)</w:t>
      </w:r>
      <w:bookmarkEnd w:id="4"/>
    </w:p>
    <w:p w14:paraId="66D0107B" w14:textId="3AA5A9D8" w:rsidR="00E82202" w:rsidRPr="00CB5367" w:rsidRDefault="00E82202" w:rsidP="00953E7E">
      <w:pPr>
        <w:rPr>
          <w:b/>
          <w:lang w:eastAsia="ja-JP"/>
        </w:rPr>
      </w:pPr>
      <w:r w:rsidRPr="00CB5367">
        <w:rPr>
          <w:b/>
          <w:lang w:eastAsia="ja-JP"/>
        </w:rPr>
        <w:t>Provide students with an introduction to the Arduino UNO</w:t>
      </w:r>
      <w:r w:rsidR="00A27208">
        <w:rPr>
          <w:b/>
          <w:lang w:eastAsia="ja-JP"/>
        </w:rPr>
        <w:t xml:space="preserve"> </w:t>
      </w:r>
      <w:r w:rsidR="00A63F6C">
        <w:rPr>
          <w:b/>
          <w:lang w:eastAsia="ja-JP"/>
        </w:rPr>
        <w:t>using</w:t>
      </w:r>
      <w:r w:rsidR="00A27208">
        <w:rPr>
          <w:b/>
          <w:lang w:eastAsia="ja-JP"/>
        </w:rPr>
        <w:t xml:space="preserve"> the following key points</w:t>
      </w:r>
      <w:r w:rsidRPr="00CB5367">
        <w:rPr>
          <w:b/>
          <w:lang w:eastAsia="ja-JP"/>
        </w:rPr>
        <w:t xml:space="preserve">. </w:t>
      </w:r>
    </w:p>
    <w:p w14:paraId="57152FF9" w14:textId="77777777" w:rsidR="00953E7E" w:rsidRPr="00CB5367" w:rsidRDefault="003F3B25" w:rsidP="00953E7E">
      <w:pPr>
        <w:rPr>
          <w:b/>
          <w:lang w:eastAsia="ja-JP"/>
        </w:rPr>
      </w:pPr>
      <w:r>
        <w:rPr>
          <w:lang w:eastAsia="ja-JP"/>
        </w:rPr>
        <w:t>The Arduino UNO is an electronics prototyping board with a microcontroller on it</w:t>
      </w:r>
      <w:r w:rsidR="00A829F5" w:rsidRPr="00CB5367">
        <w:rPr>
          <w:b/>
          <w:lang w:eastAsia="ja-JP"/>
        </w:rPr>
        <w:t>. (Draw a simple outline of the Arduino UNO):</w:t>
      </w:r>
    </w:p>
    <w:p w14:paraId="62DE55DF" w14:textId="77777777" w:rsidR="00FD5DB2" w:rsidRDefault="00FD5DB2" w:rsidP="00FD5DB2">
      <w:pPr>
        <w:jc w:val="center"/>
        <w:rPr>
          <w:lang w:eastAsia="ja-JP"/>
        </w:rPr>
      </w:pPr>
      <w:r w:rsidRPr="00FD5DB2">
        <w:rPr>
          <w:noProof/>
        </w:rPr>
        <w:drawing>
          <wp:inline distT="0" distB="0" distL="0" distR="0" wp14:anchorId="7C117ABF" wp14:editId="459EE873">
            <wp:extent cx="2537610" cy="1828800"/>
            <wp:effectExtent l="0" t="0" r="0" b="0"/>
            <wp:docPr id="13" name="Picture 13" descr="C:\Users\Harryp\MEGA\Surface Pro 2\Nepal\Himalayan Makers Guild\Activities\Foundation Activities\FA4 - Blinking an LED\images\fritzing\2018-05-13 13_53_26-arduino_LED.fzz_ - Fritzing - [Breadboard View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ryp\MEGA\Surface Pro 2\Nepal\Himalayan Makers Guild\Activities\Foundation Activities\FA4 - Blinking an LED\images\fritzing\2018-05-13 13_53_26-arduino_LED.fzz_ - Fritzing - [Breadboard View]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" r="-50"/>
                    <a:stretch/>
                  </pic:blipFill>
                  <pic:spPr bwMode="auto">
                    <a:xfrm>
                      <a:off x="0" y="0"/>
                      <a:ext cx="25376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33DE" w14:textId="77777777" w:rsidR="00EB7CA3" w:rsidRDefault="003F3B25" w:rsidP="00FD5DB2">
      <w:pPr>
        <w:rPr>
          <w:lang w:eastAsia="ja-JP"/>
        </w:rPr>
      </w:pPr>
      <w:r>
        <w:rPr>
          <w:lang w:eastAsia="ja-JP"/>
        </w:rPr>
        <w:t xml:space="preserve">Microcontrollers are like small computers. They can act as the brain of our project, and we can program them with specific instructions. </w:t>
      </w:r>
      <w:r w:rsidR="0057323D">
        <w:rPr>
          <w:lang w:eastAsia="ja-JP"/>
        </w:rPr>
        <w:t xml:space="preserve">We write these instructions (otherwise known as code, or programs) on the computer, then upload them to the microcontroller through a USB cable. </w:t>
      </w:r>
    </w:p>
    <w:p w14:paraId="0B7F75B0" w14:textId="77777777" w:rsidR="00C91ABE" w:rsidRDefault="00EB7CA3" w:rsidP="00EB7CA3">
      <w:pPr>
        <w:jc w:val="center"/>
        <w:rPr>
          <w:lang w:eastAsia="ja-JP"/>
        </w:rPr>
      </w:pPr>
      <w:r>
        <w:rPr>
          <w:rStyle w:val="FootnoteReference"/>
          <w:lang w:eastAsia="ja-JP"/>
        </w:rPr>
        <w:footnoteReference w:id="2"/>
      </w:r>
      <w:r w:rsidRPr="00EB7CA3">
        <w:rPr>
          <w:noProof/>
        </w:rPr>
        <w:drawing>
          <wp:inline distT="0" distB="0" distL="0" distR="0" wp14:anchorId="7C484F60" wp14:editId="7D1A20A4">
            <wp:extent cx="1345721" cy="1345721"/>
            <wp:effectExtent l="0" t="0" r="6985" b="0"/>
            <wp:docPr id="29" name="Picture 29" descr="C:\Users\Harryp\MEGA\Surface Pro 2\Nepal\Himalayan Makers Guild\Activities\Foundation Activities\FA4 - Blinking an LED\images\flaticon\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ryp\MEGA\Surface Pro 2\Nepal\Himalayan Makers Guild\Activities\Foundation Activities\FA4 - Blinking an LED\images\flaticon\comput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764" cy="135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CA3">
        <w:rPr>
          <w:noProof/>
        </w:rPr>
        <w:drawing>
          <wp:inline distT="0" distB="0" distL="0" distR="0" wp14:anchorId="6E631CB3" wp14:editId="6B50F93C">
            <wp:extent cx="3848100" cy="1233814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534" cy="12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098" w14:textId="77777777" w:rsidR="00C91ABE" w:rsidRDefault="00C91ABE">
      <w:pPr>
        <w:spacing w:before="0" w:after="16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3001DEC7" w14:textId="77777777" w:rsidR="00C92CE8" w:rsidRDefault="00C92CE8" w:rsidP="00FD5DB2">
      <w:pPr>
        <w:rPr>
          <w:lang w:eastAsia="ja-JP"/>
        </w:rPr>
      </w:pPr>
      <w:r>
        <w:rPr>
          <w:lang w:eastAsia="ja-JP"/>
        </w:rPr>
        <w:lastRenderedPageBreak/>
        <w:t xml:space="preserve">We will power the Arduino </w:t>
      </w:r>
      <w:r w:rsidR="0057323D">
        <w:rPr>
          <w:lang w:eastAsia="ja-JP"/>
        </w:rPr>
        <w:t>either through the</w:t>
      </w:r>
      <w:r>
        <w:rPr>
          <w:lang w:eastAsia="ja-JP"/>
        </w:rPr>
        <w:t xml:space="preserve"> USB cable or by connecting a 9V battery to the power supply on the board.</w:t>
      </w:r>
    </w:p>
    <w:p w14:paraId="52CC3DAD" w14:textId="77777777" w:rsidR="00C92CE8" w:rsidRDefault="002F3125" w:rsidP="000011C5">
      <w:pPr>
        <w:jc w:val="center"/>
        <w:rPr>
          <w:lang w:eastAsia="ja-JP"/>
        </w:rPr>
      </w:pPr>
      <w:r w:rsidRPr="002F3125">
        <w:rPr>
          <w:noProof/>
        </w:rPr>
        <w:drawing>
          <wp:inline distT="0" distB="0" distL="0" distR="0" wp14:anchorId="1C765687" wp14:editId="02E249E5">
            <wp:extent cx="4013312" cy="1828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31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F755" w14:textId="5D852B2D" w:rsidR="003F3B25" w:rsidRDefault="003F3B25" w:rsidP="00FD5DB2">
      <w:pPr>
        <w:rPr>
          <w:lang w:eastAsia="ja-JP"/>
        </w:rPr>
      </w:pPr>
      <w:r>
        <w:rPr>
          <w:lang w:eastAsia="ja-JP"/>
        </w:rPr>
        <w:t>We can attach sensors to the Arduino, then instruct the Arduino to do things when it senses a change. For example, we could attach a light sensor, then turn on an LED when the room becomes dark.</w:t>
      </w:r>
    </w:p>
    <w:p w14:paraId="092B376C" w14:textId="3655FC9A" w:rsidR="000011C5" w:rsidRDefault="003F3B25" w:rsidP="000011C5">
      <w:pPr>
        <w:rPr>
          <w:lang w:eastAsia="ja-JP"/>
        </w:rPr>
      </w:pPr>
      <w:r>
        <w:rPr>
          <w:lang w:eastAsia="ja-JP"/>
        </w:rPr>
        <w:t xml:space="preserve">We can also make the Arduino blink an LED at a certain speed, </w:t>
      </w:r>
      <w:r w:rsidR="005D79FD">
        <w:rPr>
          <w:lang w:eastAsia="ja-JP"/>
        </w:rPr>
        <w:t>by instructing the Arduino to wait for a set amount of time.</w:t>
      </w:r>
    </w:p>
    <w:p w14:paraId="59F9DEE9" w14:textId="77777777" w:rsidR="00A21700" w:rsidRDefault="003F3B25" w:rsidP="00A21700">
      <w:pPr>
        <w:pStyle w:val="LessonHeading2"/>
      </w:pPr>
      <w:bookmarkStart w:id="5" w:name="_Toc516566290"/>
      <w:r>
        <w:t xml:space="preserve">Digital </w:t>
      </w:r>
      <w:r w:rsidR="008F6A06">
        <w:t xml:space="preserve">Input and </w:t>
      </w:r>
      <w:r>
        <w:t xml:space="preserve">Output </w:t>
      </w:r>
      <w:r w:rsidR="008F6A06">
        <w:t>(10</w:t>
      </w:r>
      <w:r w:rsidR="00F25723">
        <w:t xml:space="preserve"> minutes)</w:t>
      </w:r>
      <w:bookmarkEnd w:id="5"/>
    </w:p>
    <w:p w14:paraId="61E96D18" w14:textId="282E87BB" w:rsidR="00AA6A1E" w:rsidRDefault="00F25723" w:rsidP="00AA6A1E">
      <w:pPr>
        <w:rPr>
          <w:lang w:eastAsia="ja-JP"/>
        </w:rPr>
      </w:pPr>
      <w:r>
        <w:rPr>
          <w:lang w:eastAsia="ja-JP"/>
        </w:rPr>
        <w:t xml:space="preserve">Computers can read information from the outside </w:t>
      </w:r>
      <w:r w:rsidR="00770982">
        <w:rPr>
          <w:lang w:eastAsia="ja-JP"/>
        </w:rPr>
        <w:t>world and</w:t>
      </w:r>
      <w:r>
        <w:rPr>
          <w:lang w:eastAsia="ja-JP"/>
        </w:rPr>
        <w:t xml:space="preserve"> </w:t>
      </w:r>
      <w:r w:rsidR="00852992">
        <w:rPr>
          <w:lang w:eastAsia="ja-JP"/>
        </w:rPr>
        <w:t>communicate</w:t>
      </w:r>
      <w:r>
        <w:rPr>
          <w:lang w:eastAsia="ja-JP"/>
        </w:rPr>
        <w:t xml:space="preserve"> information to the outside world. These are called input and output. Common examples include</w:t>
      </w:r>
      <w:r w:rsidR="00770982">
        <w:rPr>
          <w:lang w:eastAsia="ja-JP"/>
        </w:rPr>
        <w:t xml:space="preserve"> a keyboard and a monitor.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F25723" w14:paraId="28CC3563" w14:textId="77777777" w:rsidTr="00FD10EB">
        <w:trPr>
          <w:trHeight w:val="170"/>
        </w:trPr>
        <w:tc>
          <w:tcPr>
            <w:tcW w:w="4568" w:type="dxa"/>
          </w:tcPr>
          <w:p w14:paraId="530B282E" w14:textId="77777777" w:rsidR="00F25723" w:rsidRDefault="00F25723" w:rsidP="00DE090A">
            <w:pPr>
              <w:spacing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Input</w:t>
            </w:r>
          </w:p>
        </w:tc>
        <w:tc>
          <w:tcPr>
            <w:tcW w:w="4568" w:type="dxa"/>
          </w:tcPr>
          <w:p w14:paraId="6E114D37" w14:textId="77777777" w:rsidR="00F25723" w:rsidRDefault="00F25723" w:rsidP="008E634F">
            <w:pPr>
              <w:spacing w:before="0" w:after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Output</w:t>
            </w:r>
          </w:p>
        </w:tc>
      </w:tr>
      <w:tr w:rsidR="00F25723" w14:paraId="7C22EC8A" w14:textId="77777777" w:rsidTr="00FD10EB">
        <w:trPr>
          <w:trHeight w:val="1235"/>
        </w:trPr>
        <w:tc>
          <w:tcPr>
            <w:tcW w:w="4568" w:type="dxa"/>
          </w:tcPr>
          <w:p w14:paraId="3D28DAED" w14:textId="77777777" w:rsidR="00F25723" w:rsidRDefault="00F25723" w:rsidP="00EB7CA3">
            <w:pPr>
              <w:spacing w:after="0"/>
              <w:jc w:val="center"/>
              <w:rPr>
                <w:lang w:eastAsia="ja-JP"/>
              </w:rPr>
            </w:pPr>
            <w:r w:rsidRPr="00F25723">
              <w:rPr>
                <w:noProof/>
              </w:rPr>
              <w:drawing>
                <wp:inline distT="0" distB="0" distL="0" distR="0" wp14:anchorId="3E39894B" wp14:editId="4054D771">
                  <wp:extent cx="914400" cy="914400"/>
                  <wp:effectExtent l="0" t="0" r="0" b="0"/>
                  <wp:docPr id="6" name="Picture 6" descr="C:\Users\Harryp\MEGA\Surface Pro 2\Nepal\Himalayan Makers Guild\Activities\Foundation Activities\FA4 - Blinking an LED\images\flaticon\key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Foundation Activities\FA4 - Blinking an LED\images\flaticon\key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</w:tcPr>
          <w:p w14:paraId="63638645" w14:textId="77777777" w:rsidR="00F25723" w:rsidRDefault="00F25723" w:rsidP="008E634F">
            <w:pPr>
              <w:spacing w:after="0"/>
              <w:jc w:val="center"/>
              <w:rPr>
                <w:lang w:eastAsia="ja-JP"/>
              </w:rPr>
            </w:pPr>
            <w:r w:rsidRPr="00F25723">
              <w:rPr>
                <w:noProof/>
              </w:rPr>
              <w:drawing>
                <wp:inline distT="0" distB="0" distL="0" distR="0" wp14:anchorId="11D9E8B0" wp14:editId="6FC06B38">
                  <wp:extent cx="914400" cy="914400"/>
                  <wp:effectExtent l="0" t="0" r="0" b="0"/>
                  <wp:docPr id="2" name="Picture 2" descr="C:\Users\Harryp\MEGA\Surface Pro 2\Nepal\Himalayan Makers Guild\Activities\Foundation Activities\FA4 - Blinking an LED\images\flaticon\moni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rryp\MEGA\Surface Pro 2\Nepal\Himalayan Makers Guild\Activities\Foundation Activities\FA4 - Blinking an LED\images\flaticon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D9646A" w14:textId="77777777" w:rsidR="002F3125" w:rsidRDefault="00F25723" w:rsidP="008F6A06">
      <w:r>
        <w:rPr>
          <w:lang w:eastAsia="ja-JP"/>
        </w:rPr>
        <w:t>Microcontrollers like the Arduino</w:t>
      </w:r>
      <w:r w:rsidR="008A658D">
        <w:rPr>
          <w:lang w:eastAsia="ja-JP"/>
        </w:rPr>
        <w:t xml:space="preserve"> also use inputs and outputs, </w:t>
      </w:r>
      <w:r w:rsidR="00BE15D7">
        <w:rPr>
          <w:lang w:eastAsia="ja-JP"/>
        </w:rPr>
        <w:t>by changing the voltage on its input/output (I/O) pins</w:t>
      </w:r>
      <w:r w:rsidR="008F6A06">
        <w:rPr>
          <w:lang w:eastAsia="ja-JP"/>
        </w:rPr>
        <w:t>.</w:t>
      </w:r>
      <w:r w:rsidR="00A21700">
        <w:rPr>
          <w:lang w:eastAsia="ja-JP"/>
        </w:rPr>
        <w:t xml:space="preserve"> </w:t>
      </w:r>
      <w:r w:rsidR="008F6A06">
        <w:t xml:space="preserve">Digital I/O values can be either </w:t>
      </w:r>
      <w:r w:rsidR="001E7A86">
        <w:t>HIGH</w:t>
      </w:r>
      <w:r w:rsidR="008F6A06">
        <w:t xml:space="preserve"> or </w:t>
      </w:r>
      <w:r w:rsidR="001E7A86">
        <w:t>LOW</w:t>
      </w:r>
      <w:r w:rsidR="008F6A06">
        <w:t xml:space="preserve">. </w:t>
      </w:r>
    </w:p>
    <w:p w14:paraId="48EE2121" w14:textId="77777777" w:rsidR="00C91ABE" w:rsidRDefault="002F3125" w:rsidP="000011C5">
      <w:pPr>
        <w:jc w:val="center"/>
      </w:pPr>
      <w:r w:rsidRPr="002F3125">
        <w:rPr>
          <w:noProof/>
        </w:rPr>
        <w:drawing>
          <wp:inline distT="0" distB="0" distL="0" distR="0" wp14:anchorId="43DE47E4" wp14:editId="4178DC1B">
            <wp:extent cx="4013311" cy="18288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331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DB08" w14:textId="77777777" w:rsidR="00C91ABE" w:rsidRDefault="00C91ABE">
      <w:pPr>
        <w:spacing w:before="0" w:after="160" w:line="259" w:lineRule="auto"/>
      </w:pPr>
      <w:r>
        <w:br w:type="page"/>
      </w:r>
    </w:p>
    <w:p w14:paraId="47D4BF43" w14:textId="1A52A5B9" w:rsidR="008F6A06" w:rsidRDefault="008F6A06" w:rsidP="008F6A06">
      <w:r>
        <w:lastRenderedPageBreak/>
        <w:t>Previously, we talked about the (+) and (-) sides of a battery. The Arduino microcontroller provides +5V and GND</w:t>
      </w:r>
      <w:r w:rsidR="005028AB">
        <w:t xml:space="preserve"> (0V)</w:t>
      </w:r>
      <w:r w:rsidR="001E7A86">
        <w:t xml:space="preserve">. </w:t>
      </w:r>
      <w:r w:rsidR="0032353E">
        <w:t>So,</w:t>
      </w:r>
      <w:r w:rsidR="001E7A86">
        <w:t xml:space="preserve"> for the Arduino, a digital HIGH state </w:t>
      </w:r>
      <w:r>
        <w:t xml:space="preserve">is represented by 5V and a </w:t>
      </w:r>
      <w:r w:rsidR="001E7A86">
        <w:t xml:space="preserve">LOW </w:t>
      </w:r>
      <w:r>
        <w:t>is represented by 0V.</w:t>
      </w: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3007"/>
        <w:gridCol w:w="3012"/>
        <w:gridCol w:w="3007"/>
      </w:tblGrid>
      <w:tr w:rsidR="00840296" w14:paraId="580C63BD" w14:textId="77777777" w:rsidTr="00840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47BA42D5" w14:textId="77777777" w:rsidR="00840296" w:rsidRDefault="00840296" w:rsidP="00A27208">
            <w:pPr>
              <w:jc w:val="center"/>
            </w:pPr>
            <w:r>
              <w:t>Battery</w:t>
            </w:r>
          </w:p>
        </w:tc>
        <w:tc>
          <w:tcPr>
            <w:tcW w:w="3012" w:type="dxa"/>
          </w:tcPr>
          <w:p w14:paraId="4FA2C8E2" w14:textId="77777777" w:rsidR="00840296" w:rsidRDefault="00840296" w:rsidP="00A27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Arduino UNO</w:t>
            </w:r>
          </w:p>
        </w:tc>
        <w:tc>
          <w:tcPr>
            <w:tcW w:w="3007" w:type="dxa"/>
          </w:tcPr>
          <w:p w14:paraId="33016855" w14:textId="77777777" w:rsidR="00840296" w:rsidRDefault="00840296" w:rsidP="00A272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Value</w:t>
            </w:r>
          </w:p>
        </w:tc>
      </w:tr>
      <w:tr w:rsidR="00840296" w14:paraId="2BA208A4" w14:textId="77777777" w:rsidTr="00840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6E5B21D9" w14:textId="77777777" w:rsidR="00840296" w:rsidRPr="00555D68" w:rsidRDefault="00840296" w:rsidP="00A27208">
            <w:pPr>
              <w:jc w:val="center"/>
              <w:rPr>
                <w:b w:val="0"/>
              </w:rPr>
            </w:pPr>
            <w:r w:rsidRPr="00555D68">
              <w:rPr>
                <w:b w:val="0"/>
              </w:rPr>
              <w:t>(+)</w:t>
            </w:r>
          </w:p>
        </w:tc>
        <w:tc>
          <w:tcPr>
            <w:tcW w:w="3012" w:type="dxa"/>
          </w:tcPr>
          <w:p w14:paraId="392E7A05" w14:textId="77777777" w:rsidR="00840296" w:rsidRDefault="00840296" w:rsidP="00A2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</w:t>
            </w:r>
          </w:p>
        </w:tc>
        <w:tc>
          <w:tcPr>
            <w:tcW w:w="3007" w:type="dxa"/>
          </w:tcPr>
          <w:p w14:paraId="470BD2C7" w14:textId="77777777" w:rsidR="00840296" w:rsidRDefault="00802D39" w:rsidP="00A272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  <w:r>
              <w:rPr>
                <w:rStyle w:val="FootnoteReference"/>
              </w:rPr>
              <w:footnoteReference w:id="3"/>
            </w:r>
          </w:p>
        </w:tc>
      </w:tr>
      <w:tr w:rsidR="00840296" w14:paraId="5405D19A" w14:textId="77777777" w:rsidTr="0084029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02324816" w14:textId="77777777" w:rsidR="00840296" w:rsidRPr="00555D68" w:rsidRDefault="00840296" w:rsidP="00A27208">
            <w:pPr>
              <w:jc w:val="center"/>
              <w:rPr>
                <w:b w:val="0"/>
              </w:rPr>
            </w:pPr>
            <w:r w:rsidRPr="00555D68">
              <w:rPr>
                <w:b w:val="0"/>
              </w:rPr>
              <w:t>(-)</w:t>
            </w:r>
          </w:p>
        </w:tc>
        <w:tc>
          <w:tcPr>
            <w:tcW w:w="3012" w:type="dxa"/>
          </w:tcPr>
          <w:p w14:paraId="5E041290" w14:textId="77777777" w:rsidR="00840296" w:rsidRDefault="00840296" w:rsidP="00A2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0V (GND)</w:t>
            </w:r>
          </w:p>
        </w:tc>
        <w:tc>
          <w:tcPr>
            <w:tcW w:w="3007" w:type="dxa"/>
          </w:tcPr>
          <w:p w14:paraId="5D48FC59" w14:textId="77777777" w:rsidR="00840296" w:rsidRDefault="00802D39" w:rsidP="00A272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  <w:r>
              <w:rPr>
                <w:rStyle w:val="FootnoteReference"/>
              </w:rPr>
              <w:footnoteReference w:id="4"/>
            </w:r>
          </w:p>
        </w:tc>
      </w:tr>
    </w:tbl>
    <w:p w14:paraId="7E46D0AA" w14:textId="77777777" w:rsidR="005028AB" w:rsidRDefault="005028AB" w:rsidP="005028AB">
      <w:r>
        <w:t xml:space="preserve">We are going to use an Arduino to blink an LED light. Instead of connecting the LED circuit to the (+) and (-) sides of a battery, we will connect it to GND and a digital output pin of the Arduino. When </w:t>
      </w:r>
      <w:r w:rsidR="004B0483">
        <w:t xml:space="preserve">the pin changes from </w:t>
      </w:r>
      <w:r w:rsidR="00A4397A">
        <w:t>LOW (0V)</w:t>
      </w:r>
      <w:r w:rsidR="004B0483">
        <w:t xml:space="preserve"> to HIGH</w:t>
      </w:r>
      <w:r w:rsidR="00A4397A">
        <w:t xml:space="preserve"> (5V)</w:t>
      </w:r>
      <w:r>
        <w:t>, the light will turn on.</w:t>
      </w:r>
    </w:p>
    <w:p w14:paraId="7DC01426" w14:textId="77777777" w:rsidR="004B0483" w:rsidRDefault="004B0483" w:rsidP="005028AB">
      <w:r>
        <w:t>Before:</w:t>
      </w:r>
    </w:p>
    <w:p w14:paraId="4CD1E286" w14:textId="77777777" w:rsidR="000011C5" w:rsidRDefault="004B0483" w:rsidP="000011C5">
      <w:pPr>
        <w:jc w:val="center"/>
      </w:pPr>
      <w:r w:rsidRPr="004B0483">
        <w:rPr>
          <w:noProof/>
        </w:rPr>
        <w:drawing>
          <wp:inline distT="0" distB="0" distL="0" distR="0" wp14:anchorId="54A0CF53" wp14:editId="383E82FD">
            <wp:extent cx="3657600" cy="1136618"/>
            <wp:effectExtent l="0" t="0" r="0" b="6985"/>
            <wp:docPr id="7" name="Picture 7" descr="C:\Users\Harryp\MEGA\Surface Pro 2\Nepal\Himalayan Makers Guild\Activities\Foundation Activities\FA4 - Blinking an LED\images\LED_batt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ryp\MEGA\Surface Pro 2\Nepal\Himalayan Makers Guild\Activities\Foundation Activities\FA4 - Blinking an LED\images\LED_batter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1E1A" w14:textId="77777777" w:rsidR="004B0483" w:rsidRDefault="004B0483" w:rsidP="005028AB">
      <w:r>
        <w:t>Today:</w:t>
      </w:r>
    </w:p>
    <w:p w14:paraId="3F4B82BE" w14:textId="77777777" w:rsidR="004B0483" w:rsidRDefault="004B0483" w:rsidP="004B0483">
      <w:pPr>
        <w:jc w:val="center"/>
      </w:pPr>
      <w:r w:rsidRPr="004B0483">
        <w:rPr>
          <w:noProof/>
        </w:rPr>
        <w:drawing>
          <wp:inline distT="0" distB="0" distL="0" distR="0" wp14:anchorId="5133E399" wp14:editId="4EAF4D8E">
            <wp:extent cx="3657600" cy="1192923"/>
            <wp:effectExtent l="0" t="0" r="0" b="7620"/>
            <wp:docPr id="8" name="Picture 8" descr="C:\Users\Harryp\MEGA\Surface Pro 2\Nepal\Himalayan Makers Guild\Activities\Foundation Activities\FA4 - Blinking an LED\images\LED_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ryp\MEGA\Surface Pro 2\Nepal\Himalayan Makers Guild\Activities\Foundation Activities\FA4 - Blinking an LED\images\LED_arduin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9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8ECF" w14:textId="77777777" w:rsidR="004B0483" w:rsidRDefault="004B0483" w:rsidP="005028AB">
      <w:r>
        <w:t>Pin set LOW (0V), no current flows:</w:t>
      </w:r>
    </w:p>
    <w:p w14:paraId="0AEA8899" w14:textId="77777777" w:rsidR="004B0483" w:rsidRDefault="004B0483" w:rsidP="004B0483">
      <w:pPr>
        <w:jc w:val="center"/>
      </w:pPr>
      <w:r w:rsidRPr="004B0483">
        <w:rPr>
          <w:noProof/>
        </w:rPr>
        <w:drawing>
          <wp:inline distT="0" distB="0" distL="0" distR="0" wp14:anchorId="363F2CC9" wp14:editId="30A5D996">
            <wp:extent cx="3657600" cy="1175593"/>
            <wp:effectExtent l="0" t="0" r="0" b="5715"/>
            <wp:docPr id="9" name="Picture 9" descr="C:\Users\Harryp\MEGA\Surface Pro 2\Nepal\Himalayan Makers Guild\Activities\Foundation Activities\FA4 - Blinking an LED\images\LED_arduin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ryp\MEGA\Surface Pro 2\Nepal\Himalayan Makers Guild\Activities\Foundation Activities\FA4 - Blinking an LED\images\LED_arduino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7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108C" w14:textId="77777777" w:rsidR="004B0483" w:rsidRDefault="004B0483" w:rsidP="005028AB">
      <w:r>
        <w:t>Pin set HIGH (5V), current flows and LED turns on:</w:t>
      </w:r>
    </w:p>
    <w:p w14:paraId="7292C930" w14:textId="77777777" w:rsidR="004B0483" w:rsidRDefault="004B0483" w:rsidP="004B0483">
      <w:pPr>
        <w:jc w:val="center"/>
      </w:pPr>
      <w:r w:rsidRPr="004B0483">
        <w:rPr>
          <w:noProof/>
        </w:rPr>
        <w:drawing>
          <wp:inline distT="0" distB="0" distL="0" distR="0" wp14:anchorId="65991CAB" wp14:editId="3DEDA968">
            <wp:extent cx="3657600" cy="1158112"/>
            <wp:effectExtent l="0" t="0" r="0" b="4445"/>
            <wp:docPr id="10" name="Picture 10" descr="C:\Users\Harryp\MEGA\Surface Pro 2\Nepal\Himalayan Makers Guild\Activities\Foundation Activities\FA4 - Blinking an LED\images\LED_ardui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ryp\MEGA\Surface Pro 2\Nepal\Himalayan Makers Guild\Activities\Foundation Activities\FA4 - Blinking an LED\images\LED_arduino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19B9" w14:textId="77777777" w:rsidR="00E024DD" w:rsidRDefault="00E024DD" w:rsidP="005028AB">
      <w:pPr>
        <w:pStyle w:val="LessonHeading2"/>
      </w:pPr>
      <w:bookmarkStart w:id="6" w:name="_Toc516566291"/>
      <w:r>
        <w:lastRenderedPageBreak/>
        <w:t xml:space="preserve">Programming </w:t>
      </w:r>
      <w:r w:rsidR="00964C5B">
        <w:t>the</w:t>
      </w:r>
      <w:r>
        <w:t xml:space="preserve"> Arduino</w:t>
      </w:r>
      <w:r w:rsidR="00BA5348">
        <w:t xml:space="preserve"> (10</w:t>
      </w:r>
      <w:r w:rsidR="008F68A2">
        <w:t xml:space="preserve"> minutes)</w:t>
      </w:r>
      <w:bookmarkEnd w:id="6"/>
    </w:p>
    <w:p w14:paraId="3710753F" w14:textId="77777777" w:rsidR="00E82202" w:rsidRPr="00E82202" w:rsidRDefault="00E82202" w:rsidP="009E33D0">
      <w:pPr>
        <w:spacing w:before="0" w:after="0"/>
        <w:rPr>
          <w:b/>
        </w:rPr>
      </w:pPr>
      <w:r w:rsidRPr="00E82202">
        <w:rPr>
          <w:b/>
        </w:rPr>
        <w:t xml:space="preserve">Instruct students on the fundamentals of programming the Arduino with the following key points. </w:t>
      </w:r>
    </w:p>
    <w:p w14:paraId="0D6EBDB8" w14:textId="77777777" w:rsidR="00E82202" w:rsidRDefault="00E82202" w:rsidP="009E33D0">
      <w:pPr>
        <w:spacing w:before="0" w:after="0"/>
      </w:pPr>
    </w:p>
    <w:p w14:paraId="6C70E86C" w14:textId="77777777" w:rsidR="00EB7CA3" w:rsidRDefault="00545C83" w:rsidP="009E33D0">
      <w:pPr>
        <w:spacing w:before="0" w:after="0"/>
      </w:pPr>
      <w:r>
        <w:t>The Arduino reads i</w:t>
      </w:r>
      <w:r w:rsidR="00EB7CA3">
        <w:t xml:space="preserve">nstructions from top to bottom. When it gets to the bottom, it </w:t>
      </w:r>
      <w:r>
        <w:t>repeats the i</w:t>
      </w:r>
      <w:r w:rsidR="00EB7CA3">
        <w:t>nstructions again from the top.</w:t>
      </w:r>
    </w:p>
    <w:p w14:paraId="42917A5C" w14:textId="77777777" w:rsidR="00EB7CA3" w:rsidRDefault="00EB7CA3" w:rsidP="009E33D0">
      <w:pPr>
        <w:spacing w:before="0" w:after="0"/>
      </w:pPr>
    </w:p>
    <w:p w14:paraId="620FF077" w14:textId="77777777" w:rsidR="009C3E5A" w:rsidRDefault="009E33D0" w:rsidP="009E33D0">
      <w:pPr>
        <w:spacing w:before="0" w:after="0"/>
      </w:pPr>
      <w:r>
        <w:t>We will be using BlocklyDuino to write our instructions for the Arduino. Specifically, we will need two types of instruction blocks</w:t>
      </w:r>
      <w:r w:rsidR="00EB7CA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3"/>
        <w:gridCol w:w="2519"/>
      </w:tblGrid>
      <w:tr w:rsidR="009E33D0" w:rsidRPr="009E33D0" w14:paraId="2F3E50EF" w14:textId="77777777" w:rsidTr="00A27208">
        <w:tc>
          <w:tcPr>
            <w:tcW w:w="6745" w:type="dxa"/>
            <w:vAlign w:val="center"/>
          </w:tcPr>
          <w:p w14:paraId="1888E54B" w14:textId="77777777" w:rsidR="009E33D0" w:rsidRPr="009E33D0" w:rsidRDefault="009E33D0" w:rsidP="009E33D0">
            <w:pPr>
              <w:spacing w:before="0" w:after="0"/>
            </w:pPr>
            <w:r w:rsidRPr="009E33D0">
              <w:rPr>
                <w:noProof/>
              </w:rPr>
              <w:drawing>
                <wp:inline distT="0" distB="0" distL="0" distR="0" wp14:anchorId="6188DA17" wp14:editId="5A237FFE">
                  <wp:extent cx="3943350" cy="2205431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68" cy="22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  <w:vAlign w:val="center"/>
          </w:tcPr>
          <w:p w14:paraId="56D11C7A" w14:textId="77777777" w:rsidR="009E33D0" w:rsidRPr="009E33D0" w:rsidRDefault="009E33D0" w:rsidP="009E33D0">
            <w:pPr>
              <w:spacing w:before="0" w:after="0"/>
            </w:pPr>
            <w:r w:rsidRPr="009E33D0">
              <w:rPr>
                <w:b/>
              </w:rPr>
              <w:t>DigitalWrite</w:t>
            </w:r>
            <w:r w:rsidRPr="009E33D0">
              <w:t xml:space="preserve"> allows us to set a pin as HIGH (5V) or LOW (0V)</w:t>
            </w:r>
            <w:r w:rsidR="00D53E99">
              <w:t>. We need to set two options: the pin number and the value to write to it.</w:t>
            </w:r>
          </w:p>
        </w:tc>
      </w:tr>
    </w:tbl>
    <w:p w14:paraId="04B3A7C9" w14:textId="77777777" w:rsidR="009E33D0" w:rsidRPr="009E33D0" w:rsidRDefault="009E33D0" w:rsidP="009E33D0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6"/>
        <w:gridCol w:w="2546"/>
      </w:tblGrid>
      <w:tr w:rsidR="009E33D0" w:rsidRPr="009E33D0" w14:paraId="6A83BDE5" w14:textId="77777777" w:rsidTr="00A27208">
        <w:tc>
          <w:tcPr>
            <w:tcW w:w="4675" w:type="dxa"/>
            <w:vAlign w:val="center"/>
          </w:tcPr>
          <w:p w14:paraId="7B387E04" w14:textId="77777777" w:rsidR="009E33D0" w:rsidRPr="009E33D0" w:rsidRDefault="009E33D0" w:rsidP="009E33D0">
            <w:pPr>
              <w:spacing w:before="0" w:after="0"/>
              <w:rPr>
                <w:lang w:val="en-CA"/>
              </w:rPr>
            </w:pPr>
            <w:r w:rsidRPr="009E33D0">
              <w:rPr>
                <w:noProof/>
              </w:rPr>
              <w:drawing>
                <wp:inline distT="0" distB="0" distL="0" distR="0" wp14:anchorId="1EF212BC" wp14:editId="47C57982">
                  <wp:extent cx="4107976" cy="1282700"/>
                  <wp:effectExtent l="0" t="0" r="6985" b="0"/>
                  <wp:docPr id="23" name="Picture 23" descr="C:\Users\Harryp\MEGA\Surface Pro 2\Nepal\Activities\Activity 2\Images\2017-08-19 14_55_57-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rryp\MEGA\Surface Pro 2\Nepal\Activities\Activity 2\Images\2017-08-19 14_55_57-Clipboar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4422"/>
                          <a:stretch/>
                        </pic:blipFill>
                        <pic:spPr bwMode="auto">
                          <a:xfrm>
                            <a:off x="0" y="0"/>
                            <a:ext cx="4107976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414761E7" w14:textId="77777777" w:rsidR="009E33D0" w:rsidRPr="009E33D0" w:rsidRDefault="009E33D0" w:rsidP="009E33D0">
            <w:pPr>
              <w:spacing w:before="0" w:after="0"/>
              <w:rPr>
                <w:lang w:val="en-CA"/>
              </w:rPr>
            </w:pPr>
            <w:r w:rsidRPr="009E33D0">
              <w:rPr>
                <w:b/>
                <w:lang w:val="en-CA"/>
              </w:rPr>
              <w:t>Delay</w:t>
            </w:r>
            <w:r w:rsidRPr="009E33D0">
              <w:rPr>
                <w:lang w:val="en-CA"/>
              </w:rPr>
              <w:t xml:space="preserve"> will make the Arduino wait for a number of milliseconds. </w:t>
            </w:r>
            <w:r w:rsidR="00D53E99">
              <w:rPr>
                <w:lang w:val="en-CA"/>
              </w:rPr>
              <w:t>We need to select the number of milliseconds we want it to wait.</w:t>
            </w:r>
            <w:r w:rsidR="00D53E99">
              <w:rPr>
                <w:lang w:val="en-CA"/>
              </w:rPr>
              <w:br/>
            </w:r>
            <w:r w:rsidRPr="009E33D0">
              <w:rPr>
                <w:lang w:val="en-CA"/>
              </w:rPr>
              <w:t>There are 1000 milliseconds in one second.</w:t>
            </w:r>
          </w:p>
        </w:tc>
      </w:tr>
    </w:tbl>
    <w:p w14:paraId="5B18F85F" w14:textId="77777777" w:rsidR="009E33D0" w:rsidRDefault="009E33D0" w:rsidP="009E33D0">
      <w:pPr>
        <w:spacing w:before="0" w:after="0"/>
        <w:rPr>
          <w:lang w:val="en-CA"/>
        </w:rPr>
      </w:pPr>
    </w:p>
    <w:p w14:paraId="67FD29DA" w14:textId="0B9C4E8C" w:rsidR="00C569A9" w:rsidRDefault="00C569A9" w:rsidP="009E33D0">
      <w:pPr>
        <w:spacing w:before="0" w:after="0"/>
        <w:rPr>
          <w:lang w:val="en-CA"/>
        </w:rPr>
      </w:pPr>
      <w:r>
        <w:rPr>
          <w:lang w:val="en-CA"/>
        </w:rPr>
        <w:t xml:space="preserve">So, </w:t>
      </w:r>
      <w:r w:rsidR="00607FB2">
        <w:rPr>
          <w:lang w:val="en-CA"/>
        </w:rPr>
        <w:t xml:space="preserve">which instruction do we use to make pin 11 become 5V, so it could turn on an </w:t>
      </w:r>
      <w:r w:rsidR="0032353E">
        <w:rPr>
          <w:lang w:val="en-CA"/>
        </w:rPr>
        <w:t>LED? (</w:t>
      </w:r>
      <w:r>
        <w:rPr>
          <w:lang w:val="en-CA"/>
        </w:rPr>
        <w:t>draw out the blocks on the board)</w:t>
      </w:r>
    </w:p>
    <w:p w14:paraId="763B8C20" w14:textId="77777777" w:rsidR="00607FB2" w:rsidRDefault="00607FB2" w:rsidP="009E33D0">
      <w:pPr>
        <w:spacing w:before="0" w:after="0"/>
        <w:rPr>
          <w:lang w:val="en-CA"/>
        </w:rPr>
      </w:pPr>
      <w:r w:rsidRPr="00607FB2">
        <w:rPr>
          <w:noProof/>
        </w:rPr>
        <w:drawing>
          <wp:inline distT="0" distB="0" distL="0" distR="0" wp14:anchorId="7DD34771" wp14:editId="2D68A460">
            <wp:extent cx="2715004" cy="3620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9219" w14:textId="77777777" w:rsidR="00607FB2" w:rsidRDefault="00607FB2" w:rsidP="009E33D0">
      <w:pPr>
        <w:spacing w:before="0" w:after="0"/>
        <w:rPr>
          <w:lang w:val="en-CA"/>
        </w:rPr>
      </w:pPr>
    </w:p>
    <w:p w14:paraId="50A0A744" w14:textId="77777777" w:rsidR="00607FB2" w:rsidRDefault="00BF46F9" w:rsidP="009E33D0">
      <w:pPr>
        <w:spacing w:before="0" w:after="0"/>
        <w:rPr>
          <w:lang w:val="en-CA"/>
        </w:rPr>
      </w:pPr>
      <w:r>
        <w:rPr>
          <w:lang w:val="en-CA"/>
        </w:rPr>
        <w:t>If we attach an LED circuit to</w:t>
      </w:r>
      <w:r w:rsidR="00607FB2">
        <w:rPr>
          <w:lang w:val="en-CA"/>
        </w:rPr>
        <w:t xml:space="preserve"> pin 11, what blocks would we use to make it turn on</w:t>
      </w:r>
      <w:r w:rsidR="00C569A9">
        <w:rPr>
          <w:lang w:val="en-CA"/>
        </w:rPr>
        <w:t xml:space="preserve"> for 2 seconds then off for two seconds?</w:t>
      </w:r>
    </w:p>
    <w:p w14:paraId="3E3DC1E8" w14:textId="77777777" w:rsidR="00607FB2" w:rsidRDefault="00607FB2" w:rsidP="009E33D0">
      <w:pPr>
        <w:spacing w:before="0" w:after="0"/>
        <w:rPr>
          <w:lang w:val="en-CA"/>
        </w:rPr>
      </w:pPr>
      <w:r w:rsidRPr="00607FB2">
        <w:rPr>
          <w:noProof/>
        </w:rPr>
        <w:drawing>
          <wp:inline distT="0" distB="0" distL="0" distR="0" wp14:anchorId="2276C720" wp14:editId="41C1DEB5">
            <wp:extent cx="2676899" cy="1371791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B1D4" w14:textId="77777777" w:rsidR="00607FB2" w:rsidRPr="009E33D0" w:rsidRDefault="00607FB2" w:rsidP="009E33D0">
      <w:pPr>
        <w:spacing w:before="0" w:after="0"/>
        <w:rPr>
          <w:lang w:val="en-CA"/>
        </w:rPr>
      </w:pPr>
      <w:r>
        <w:rPr>
          <w:lang w:val="en-CA"/>
        </w:rPr>
        <w:t xml:space="preserve">If we don’t have the last delay, what happens? A: since the Arduino follows the instructions from the top to bottom, then repeats, it would write LOW to pin 11, but then immediately </w:t>
      </w:r>
      <w:r>
        <w:rPr>
          <w:lang w:val="en-CA"/>
        </w:rPr>
        <w:lastRenderedPageBreak/>
        <w:t>turn it HIGH again. This happens so fast (1000s of times per second) that we wouldn’t even see the light turn off before the Arduino turns it back on again.</w:t>
      </w:r>
    </w:p>
    <w:p w14:paraId="0066F5F9" w14:textId="77777777" w:rsidR="00D0486F" w:rsidRDefault="00D0486F" w:rsidP="009E33D0">
      <w:pPr>
        <w:spacing w:before="0" w:after="0"/>
        <w:rPr>
          <w:lang w:val="en-CA"/>
        </w:rPr>
      </w:pPr>
    </w:p>
    <w:p w14:paraId="08F710C6" w14:textId="77777777" w:rsidR="009E33D0" w:rsidRDefault="00F442B5" w:rsidP="00F442B5">
      <w:pPr>
        <w:spacing w:before="0" w:after="0"/>
      </w:pPr>
      <w:r>
        <w:rPr>
          <w:lang w:val="en-CA"/>
        </w:rPr>
        <w:t>To write a program for the Arduino, and upload it to the board, follow these steps:</w:t>
      </w:r>
    </w:p>
    <w:p w14:paraId="094B4211" w14:textId="77777777" w:rsidR="00E024DD" w:rsidRDefault="00E024DD" w:rsidP="00E024DD">
      <w:pPr>
        <w:pStyle w:val="ListParagraph"/>
        <w:numPr>
          <w:ilvl w:val="0"/>
          <w:numId w:val="9"/>
        </w:numPr>
        <w:spacing w:before="0" w:after="0"/>
      </w:pPr>
      <w:r>
        <w:t>Open BlocklyDuino program and the Arduino IDE program.</w:t>
      </w:r>
      <w:r>
        <w:tab/>
      </w:r>
    </w:p>
    <w:p w14:paraId="273248A1" w14:textId="77777777" w:rsidR="00E024DD" w:rsidRDefault="00E024DD" w:rsidP="00E024DD">
      <w:pPr>
        <w:pStyle w:val="ListParagraph"/>
        <w:numPr>
          <w:ilvl w:val="0"/>
          <w:numId w:val="9"/>
        </w:numPr>
        <w:spacing w:before="0" w:after="0"/>
      </w:pPr>
      <w:r>
        <w:t>Write instructions for the Arduino microcontroller using blocks in BlocklyDuino.</w:t>
      </w:r>
    </w:p>
    <w:p w14:paraId="4F19177D" w14:textId="77777777" w:rsidR="00E024DD" w:rsidRDefault="00E024DD" w:rsidP="00E024DD">
      <w:pPr>
        <w:pStyle w:val="ListParagraph"/>
        <w:numPr>
          <w:ilvl w:val="0"/>
          <w:numId w:val="9"/>
        </w:numPr>
        <w:spacing w:before="0" w:after="0"/>
      </w:pPr>
      <w:r>
        <w:t>Click the “</w:t>
      </w:r>
      <w:r w:rsidRPr="00E82202">
        <w:t>Arduino</w:t>
      </w:r>
      <w:r>
        <w:t>” tab in BlocklyDuino, select the code, and copy it</w:t>
      </w:r>
    </w:p>
    <w:p w14:paraId="10A708E7" w14:textId="77777777" w:rsidR="00E024DD" w:rsidRDefault="00E024DD" w:rsidP="00E024DD">
      <w:pPr>
        <w:pStyle w:val="ListParagraph"/>
        <w:numPr>
          <w:ilvl w:val="0"/>
          <w:numId w:val="9"/>
        </w:numPr>
        <w:spacing w:before="0" w:after="0"/>
      </w:pPr>
      <w:r>
        <w:t>Go to the Arduino IDE and delete any code already there.</w:t>
      </w:r>
    </w:p>
    <w:p w14:paraId="730D4E5F" w14:textId="77777777" w:rsidR="00E024DD" w:rsidRDefault="00E024DD" w:rsidP="00E024DD">
      <w:pPr>
        <w:pStyle w:val="ListParagraph"/>
        <w:numPr>
          <w:ilvl w:val="0"/>
          <w:numId w:val="9"/>
        </w:numPr>
        <w:spacing w:before="0" w:after="0"/>
      </w:pPr>
      <w:r>
        <w:t>Paste the code</w:t>
      </w:r>
      <w:r w:rsidR="00E96391">
        <w:t xml:space="preserve"> from BlocklyDuino</w:t>
      </w:r>
      <w:r>
        <w:t xml:space="preserve"> into the Arduino IDE.</w:t>
      </w:r>
    </w:p>
    <w:p w14:paraId="60848526" w14:textId="77777777" w:rsidR="00E024DD" w:rsidRDefault="00E024DD" w:rsidP="00E024DD">
      <w:pPr>
        <w:pStyle w:val="ListParagraph"/>
        <w:numPr>
          <w:ilvl w:val="0"/>
          <w:numId w:val="9"/>
        </w:numPr>
        <w:spacing w:before="0" w:after="0"/>
      </w:pPr>
      <w:r>
        <w:t>Make sure the Arduino is connected to the computer using a USB cable</w:t>
      </w:r>
    </w:p>
    <w:p w14:paraId="56F4FFB6" w14:textId="77777777" w:rsidR="00E024DD" w:rsidRDefault="00E024DD" w:rsidP="00E024DD">
      <w:pPr>
        <w:pStyle w:val="ListParagraph"/>
        <w:numPr>
          <w:ilvl w:val="0"/>
          <w:numId w:val="9"/>
        </w:numPr>
        <w:spacing w:before="0" w:after="0"/>
      </w:pPr>
      <w:r>
        <w:t>Click “</w:t>
      </w:r>
      <w:r w:rsidRPr="00E82202">
        <w:t>Tools</w:t>
      </w:r>
      <w:r>
        <w:t>” on the top menu bar in the Arduino I</w:t>
      </w:r>
      <w:r w:rsidRPr="00E82202">
        <w:t>DE, and make sure that “Arduino UNO</w:t>
      </w:r>
      <w:r>
        <w:t>” is selected under “</w:t>
      </w:r>
      <w:r w:rsidRPr="00E82202">
        <w:t>Board</w:t>
      </w:r>
      <w:r>
        <w:t>”.</w:t>
      </w:r>
    </w:p>
    <w:p w14:paraId="1002BB18" w14:textId="77777777" w:rsidR="00E024DD" w:rsidRDefault="00E024DD" w:rsidP="00E024DD">
      <w:pPr>
        <w:pStyle w:val="ListParagraph"/>
        <w:numPr>
          <w:ilvl w:val="0"/>
          <w:numId w:val="9"/>
        </w:numPr>
        <w:spacing w:before="0" w:after="0"/>
        <w:rPr>
          <w:lang w:eastAsia="ja-JP"/>
        </w:rPr>
      </w:pPr>
      <w:r>
        <w:t>Click “</w:t>
      </w:r>
      <w:r w:rsidRPr="00E82202">
        <w:t>Tools</w:t>
      </w:r>
      <w:r>
        <w:t>” on the top menu bar in the Arduino IDE, go to “</w:t>
      </w:r>
      <w:r w:rsidRPr="00E82202">
        <w:t>Port”,</w:t>
      </w:r>
      <w:r>
        <w:t xml:space="preserve"> and select the port that appears there after the Arduino is connected.</w:t>
      </w:r>
    </w:p>
    <w:p w14:paraId="53D03041" w14:textId="77777777" w:rsidR="00CE6606" w:rsidRDefault="00E024DD" w:rsidP="00A27208">
      <w:pPr>
        <w:pStyle w:val="ListParagraph"/>
        <w:numPr>
          <w:ilvl w:val="0"/>
          <w:numId w:val="9"/>
        </w:numPr>
        <w:spacing w:before="0" w:after="160" w:line="259" w:lineRule="auto"/>
      </w:pPr>
      <w:r>
        <w:t xml:space="preserve">Click the arrow button </w:t>
      </w:r>
      <w:r w:rsidRPr="00E00508">
        <w:rPr>
          <w:noProof/>
        </w:rPr>
        <w:drawing>
          <wp:inline distT="0" distB="0" distL="0" distR="0" wp14:anchorId="4589958D" wp14:editId="4A3B2D38">
            <wp:extent cx="266737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upload the program to the Arduino</w:t>
      </w:r>
    </w:p>
    <w:p w14:paraId="74D811B7" w14:textId="77777777" w:rsidR="00BA5348" w:rsidRDefault="00BA5348" w:rsidP="00BA5348">
      <w:pPr>
        <w:pStyle w:val="LessonHeading2"/>
      </w:pPr>
      <w:bookmarkStart w:id="7" w:name="_Toc516566292"/>
      <w:r>
        <w:t>Connect the LED Circuit to the Arduino (5 Minutes)</w:t>
      </w:r>
      <w:bookmarkEnd w:id="7"/>
    </w:p>
    <w:p w14:paraId="202C8D19" w14:textId="77777777" w:rsidR="00E82202" w:rsidRDefault="00A829F5" w:rsidP="00BA5348">
      <w:pPr>
        <w:rPr>
          <w:b/>
          <w:lang w:eastAsia="ja-JP"/>
        </w:rPr>
      </w:pPr>
      <w:r w:rsidRPr="00CB5367">
        <w:rPr>
          <w:b/>
          <w:lang w:eastAsia="ja-JP"/>
        </w:rPr>
        <w:t xml:space="preserve">Distribute the LED circuits, Arduino UNOs, USB cables, and 9V batteries to the students. </w:t>
      </w:r>
    </w:p>
    <w:p w14:paraId="682DB60C" w14:textId="59D60A24" w:rsidR="00BA5348" w:rsidRPr="00CB5367" w:rsidRDefault="00A829F5" w:rsidP="00BA5348">
      <w:pPr>
        <w:rPr>
          <w:b/>
          <w:lang w:eastAsia="ja-JP"/>
        </w:rPr>
      </w:pPr>
      <w:r w:rsidRPr="00CB5367">
        <w:rPr>
          <w:lang w:eastAsia="ja-JP"/>
        </w:rPr>
        <w:t>C</w:t>
      </w:r>
      <w:r w:rsidR="00BA5348" w:rsidRPr="00E9022A">
        <w:rPr>
          <w:lang w:eastAsia="ja-JP"/>
        </w:rPr>
        <w:t xml:space="preserve">onnect the LED circuit to GND and one of the 14 digital pins on the Arduino, </w:t>
      </w:r>
      <w:r w:rsidR="003B7907">
        <w:rPr>
          <w:lang w:eastAsia="ja-JP"/>
        </w:rPr>
        <w:t xml:space="preserve">and </w:t>
      </w:r>
      <w:r w:rsidR="00BA5348" w:rsidRPr="00E9022A">
        <w:rPr>
          <w:lang w:eastAsia="ja-JP"/>
        </w:rPr>
        <w:t xml:space="preserve">then plug </w:t>
      </w:r>
      <w:r w:rsidR="003B7907">
        <w:rPr>
          <w:lang w:eastAsia="ja-JP"/>
        </w:rPr>
        <w:t>your</w:t>
      </w:r>
      <w:r w:rsidR="00BA5348" w:rsidRPr="00E9022A">
        <w:rPr>
          <w:lang w:eastAsia="ja-JP"/>
        </w:rPr>
        <w:t xml:space="preserve"> Arduino into the computer </w:t>
      </w:r>
      <w:r w:rsidR="003B7907">
        <w:rPr>
          <w:lang w:eastAsia="ja-JP"/>
        </w:rPr>
        <w:t>using a</w:t>
      </w:r>
      <w:r w:rsidR="00BA5348" w:rsidRPr="00E9022A">
        <w:rPr>
          <w:lang w:eastAsia="ja-JP"/>
        </w:rPr>
        <w:t xml:space="preserve"> USB. Here is an example of the LED circuit connected to Digital I/O pin 7:</w:t>
      </w:r>
    </w:p>
    <w:p w14:paraId="3CADCC84" w14:textId="77777777" w:rsidR="00BA5348" w:rsidRPr="00D032E3" w:rsidRDefault="00BA5348" w:rsidP="000D733B">
      <w:pPr>
        <w:jc w:val="center"/>
        <w:rPr>
          <w:lang w:eastAsia="ja-JP"/>
        </w:rPr>
      </w:pPr>
      <w:r w:rsidRPr="0026442D">
        <w:rPr>
          <w:noProof/>
        </w:rPr>
        <w:drawing>
          <wp:inline distT="0" distB="0" distL="0" distR="0" wp14:anchorId="5B42A5DE" wp14:editId="26E21E66">
            <wp:extent cx="4823714" cy="1828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371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BBD7" w14:textId="454D28CF" w:rsidR="00D032E3" w:rsidRDefault="00A27208" w:rsidP="00AA2170">
      <w:pPr>
        <w:pStyle w:val="LessonHeading2"/>
      </w:pPr>
      <w:bookmarkStart w:id="8" w:name="_Toc516566293"/>
      <w:r>
        <w:t>Prog</w:t>
      </w:r>
      <w:r w:rsidR="00BA5348">
        <w:t>r</w:t>
      </w:r>
      <w:r w:rsidR="001A7A88">
        <w:t>a</w:t>
      </w:r>
      <w:r w:rsidR="00BA5348">
        <w:t xml:space="preserve">m the Arduino and Test </w:t>
      </w:r>
      <w:r w:rsidR="0026442D">
        <w:t>(</w:t>
      </w:r>
      <w:r w:rsidR="00BA5348">
        <w:t>1</w:t>
      </w:r>
      <w:r w:rsidR="0026442D">
        <w:t>5</w:t>
      </w:r>
      <w:r w:rsidR="00D032E3">
        <w:t xml:space="preserve"> minutes)</w:t>
      </w:r>
      <w:bookmarkEnd w:id="8"/>
    </w:p>
    <w:p w14:paraId="75B229C7" w14:textId="77777777" w:rsidR="00A27208" w:rsidRDefault="00A27208" w:rsidP="00F442B5">
      <w:pPr>
        <w:spacing w:before="0" w:after="0"/>
        <w:rPr>
          <w:b/>
          <w:lang w:eastAsia="ja-JP"/>
        </w:rPr>
      </w:pPr>
      <w:r>
        <w:rPr>
          <w:b/>
          <w:lang w:eastAsia="ja-JP"/>
        </w:rPr>
        <w:t xml:space="preserve">Assist students while they attempt to program and test the Arduino. </w:t>
      </w:r>
    </w:p>
    <w:p w14:paraId="4EF9AF1A" w14:textId="77777777" w:rsidR="00A27208" w:rsidRDefault="00A27208" w:rsidP="00F442B5">
      <w:pPr>
        <w:spacing w:before="0" w:after="0"/>
        <w:rPr>
          <w:b/>
          <w:lang w:eastAsia="ja-JP"/>
        </w:rPr>
      </w:pPr>
    </w:p>
    <w:p w14:paraId="5BBF635E" w14:textId="1A3DEF70" w:rsidR="00D032E3" w:rsidRDefault="00A829F5" w:rsidP="00F442B5">
      <w:pPr>
        <w:spacing w:before="0" w:after="0"/>
        <w:rPr>
          <w:lang w:eastAsia="ja-JP"/>
        </w:rPr>
      </w:pPr>
      <w:r w:rsidRPr="00CB5367">
        <w:rPr>
          <w:lang w:eastAsia="ja-JP"/>
        </w:rPr>
        <w:t>U</w:t>
      </w:r>
      <w:r w:rsidR="00F442B5" w:rsidRPr="00E9022A">
        <w:rPr>
          <w:lang w:eastAsia="ja-JP"/>
        </w:rPr>
        <w:t>se BlocklyDuino and the Arduino IDE to write a program that will blink the LED on for one second, then off for one second.</w:t>
      </w:r>
      <w:r w:rsidRPr="00CB5367">
        <w:rPr>
          <w:b/>
          <w:lang w:eastAsia="ja-JP"/>
        </w:rPr>
        <w:t xml:space="preserve"> </w:t>
      </w:r>
      <w:r w:rsidR="00F442B5">
        <w:rPr>
          <w:lang w:eastAsia="ja-JP"/>
        </w:rPr>
        <w:t xml:space="preserve">When </w:t>
      </w:r>
      <w:r w:rsidR="00E9022A">
        <w:rPr>
          <w:lang w:eastAsia="ja-JP"/>
        </w:rPr>
        <w:t>the program is uploaded</w:t>
      </w:r>
      <w:r w:rsidR="00F442B5">
        <w:rPr>
          <w:lang w:eastAsia="ja-JP"/>
        </w:rPr>
        <w:t xml:space="preserve"> to the Arduino, </w:t>
      </w:r>
      <w:r w:rsidR="00DD2FEB">
        <w:rPr>
          <w:lang w:eastAsia="ja-JP"/>
        </w:rPr>
        <w:t>you</w:t>
      </w:r>
      <w:r w:rsidR="00E9022A">
        <w:rPr>
          <w:lang w:eastAsia="ja-JP"/>
        </w:rPr>
        <w:t xml:space="preserve"> </w:t>
      </w:r>
      <w:r w:rsidR="00F442B5">
        <w:rPr>
          <w:lang w:eastAsia="ja-JP"/>
        </w:rPr>
        <w:t>can d</w:t>
      </w:r>
      <w:r w:rsidR="009E33D0">
        <w:rPr>
          <w:lang w:eastAsia="ja-JP"/>
        </w:rPr>
        <w:t>isconnect the Ar</w:t>
      </w:r>
      <w:r w:rsidR="0052394F">
        <w:rPr>
          <w:lang w:eastAsia="ja-JP"/>
        </w:rPr>
        <w:t xml:space="preserve">duino from the computer </w:t>
      </w:r>
      <w:r w:rsidR="00D14E56">
        <w:rPr>
          <w:lang w:eastAsia="ja-JP"/>
        </w:rPr>
        <w:t xml:space="preserve">and connect </w:t>
      </w:r>
      <w:r w:rsidR="0052394F">
        <w:rPr>
          <w:lang w:eastAsia="ja-JP"/>
        </w:rPr>
        <w:t xml:space="preserve">it to </w:t>
      </w:r>
      <w:r w:rsidR="00D14E56">
        <w:rPr>
          <w:lang w:eastAsia="ja-JP"/>
        </w:rPr>
        <w:t xml:space="preserve">the 9V battery. </w:t>
      </w:r>
      <w:r w:rsidR="00E9022A">
        <w:rPr>
          <w:lang w:eastAsia="ja-JP"/>
        </w:rPr>
        <w:t>C</w:t>
      </w:r>
      <w:r w:rsidR="00F442B5">
        <w:rPr>
          <w:lang w:eastAsia="ja-JP"/>
        </w:rPr>
        <w:t>heck to see that the Arduino is following the instructions</w:t>
      </w:r>
      <w:r w:rsidR="00E072F3">
        <w:rPr>
          <w:lang w:eastAsia="ja-JP"/>
        </w:rPr>
        <w:t xml:space="preserve"> </w:t>
      </w:r>
      <w:r w:rsidR="00E9022A">
        <w:rPr>
          <w:lang w:eastAsia="ja-JP"/>
        </w:rPr>
        <w:t xml:space="preserve">that </w:t>
      </w:r>
      <w:r w:rsidR="00DD2FEB">
        <w:rPr>
          <w:lang w:eastAsia="ja-JP"/>
        </w:rPr>
        <w:t>you uploaded.</w:t>
      </w:r>
    </w:p>
    <w:p w14:paraId="5853EEB4" w14:textId="77777777" w:rsidR="00D14E56" w:rsidRPr="00D032E3" w:rsidRDefault="00D14E56" w:rsidP="00D032E3">
      <w:pPr>
        <w:rPr>
          <w:lang w:eastAsia="ja-JP"/>
        </w:rPr>
      </w:pPr>
      <w:r w:rsidRPr="00D14E56">
        <w:rPr>
          <w:noProof/>
        </w:rPr>
        <w:lastRenderedPageBreak/>
        <w:drawing>
          <wp:inline distT="0" distB="0" distL="0" distR="0" wp14:anchorId="4BB50659" wp14:editId="7AC14F42">
            <wp:extent cx="5906596" cy="1828800"/>
            <wp:effectExtent l="0" t="0" r="0" b="0"/>
            <wp:docPr id="25" name="Picture 25" descr="C:\Users\Harryp\MEGA\Surface Pro 2\Nepal\Himalayan Makers Guild\Activities\Foundation Activities\FA4 - Blinking an LED\images\fritzing\2018-05-13 13_51_22-arduino_LED.fzz_ - Fritzing - [Breadboard View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ryp\MEGA\Surface Pro 2\Nepal\Himalayan Makers Guild\Activities\Foundation Activities\FA4 - Blinking an LED\images\fritzing\2018-05-13 13_51_22-arduino_LED.fzz_ - Fritzing - [Breadboard View]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59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5C43" w14:textId="3FCD4B67" w:rsidR="00AA2170" w:rsidRDefault="00AA2170" w:rsidP="00AA2170">
      <w:pPr>
        <w:pStyle w:val="LessonHeading2"/>
      </w:pPr>
      <w:bookmarkStart w:id="9" w:name="_Toc516566294"/>
      <w:r>
        <w:t xml:space="preserve">Debrief </w:t>
      </w:r>
      <w:r w:rsidR="00567168">
        <w:t>Discussion</w:t>
      </w:r>
      <w:r w:rsidR="00B86744">
        <w:t xml:space="preserve"> </w:t>
      </w:r>
      <w:r>
        <w:t>(5 minutes)</w:t>
      </w:r>
      <w:bookmarkEnd w:id="9"/>
    </w:p>
    <w:p w14:paraId="47554D42" w14:textId="7CCCA1FD" w:rsidR="00A27208" w:rsidRDefault="00CD3427" w:rsidP="00AA2170">
      <w:pPr>
        <w:rPr>
          <w:rFonts w:cstheme="minorHAnsi"/>
        </w:rPr>
      </w:pPr>
      <w:r>
        <w:rPr>
          <w:rFonts w:cstheme="minorHAnsi"/>
          <w:b/>
        </w:rPr>
        <w:t>Encourage a discussion among</w:t>
      </w:r>
      <w:r w:rsidRPr="000A3494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the </w:t>
      </w:r>
      <w:r w:rsidRPr="000A3494">
        <w:rPr>
          <w:rFonts w:cstheme="minorHAnsi"/>
          <w:b/>
        </w:rPr>
        <w:t xml:space="preserve">students </w:t>
      </w:r>
      <w:r>
        <w:rPr>
          <w:rFonts w:cstheme="minorHAnsi"/>
          <w:b/>
        </w:rPr>
        <w:t xml:space="preserve">for them to share </w:t>
      </w:r>
      <w:r w:rsidRPr="000A3494">
        <w:rPr>
          <w:rFonts w:cstheme="minorHAnsi"/>
          <w:b/>
        </w:rPr>
        <w:t xml:space="preserve">their thoughts </w:t>
      </w:r>
      <w:r>
        <w:rPr>
          <w:rFonts w:cstheme="minorHAnsi"/>
          <w:b/>
        </w:rPr>
        <w:t>on the activity.</w:t>
      </w:r>
    </w:p>
    <w:p w14:paraId="2E81AB6E" w14:textId="77777777" w:rsidR="00AA2170" w:rsidRDefault="00AA2170" w:rsidP="00AA2170">
      <w:pPr>
        <w:rPr>
          <w:rFonts w:cstheme="minorHAnsi"/>
        </w:rPr>
      </w:pPr>
      <w:r>
        <w:rPr>
          <w:rFonts w:cstheme="minorHAnsi"/>
        </w:rPr>
        <w:t xml:space="preserve">Today we </w:t>
      </w:r>
      <w:r w:rsidR="006430A0">
        <w:rPr>
          <w:rFonts w:cstheme="minorHAnsi"/>
        </w:rPr>
        <w:t>programmed an Arduino microcontroller board to make an LED light blink.</w:t>
      </w:r>
      <w:r>
        <w:rPr>
          <w:rFonts w:cstheme="minorHAnsi"/>
        </w:rPr>
        <w:t xml:space="preserve"> Why is this important? What applications does this have?</w:t>
      </w:r>
      <w:r w:rsidR="006430A0">
        <w:rPr>
          <w:rFonts w:cstheme="minorHAnsi"/>
        </w:rPr>
        <w:t xml:space="preserve"> Possible answers include:</w:t>
      </w:r>
    </w:p>
    <w:p w14:paraId="3F9A5541" w14:textId="75A4CF76" w:rsidR="006430A0" w:rsidRDefault="006430A0" w:rsidP="006430A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Using </w:t>
      </w:r>
      <w:r w:rsidR="0032353E">
        <w:rPr>
          <w:rFonts w:cstheme="minorHAnsi"/>
        </w:rPr>
        <w:t>microcontrollers,</w:t>
      </w:r>
      <w:r>
        <w:rPr>
          <w:rFonts w:cstheme="minorHAnsi"/>
        </w:rPr>
        <w:t xml:space="preserve"> we can make our circuits respond to changes in time, or different sensors like light, sound, or temperature</w:t>
      </w:r>
    </w:p>
    <w:p w14:paraId="1EC58498" w14:textId="77777777" w:rsidR="006430A0" w:rsidRPr="006430A0" w:rsidRDefault="006430A0" w:rsidP="006430A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By writing instructions for computers or microcontrollers, we can make use of their amazing processing power. They can calculate and respond to things very quickly… millions of times each second!</w:t>
      </w:r>
    </w:p>
    <w:p w14:paraId="1A7C76DD" w14:textId="77777777" w:rsidR="000D733B" w:rsidRDefault="00AA2170" w:rsidP="000D733B">
      <w:pPr>
        <w:rPr>
          <w:rFonts w:cstheme="minorHAnsi"/>
        </w:rPr>
      </w:pPr>
      <w:r>
        <w:rPr>
          <w:rFonts w:cstheme="minorHAnsi"/>
        </w:rPr>
        <w:t>What worked? What didn’t work? Why didn’t it work? What could we do next, or how could we make the circuit better?</w:t>
      </w:r>
    </w:p>
    <w:p w14:paraId="33E8C63E" w14:textId="77777777" w:rsidR="001B717F" w:rsidRDefault="00C95E29" w:rsidP="001B717F">
      <w:pPr>
        <w:pStyle w:val="LessonHeading1"/>
      </w:pPr>
      <w:bookmarkStart w:id="10" w:name="_Toc516566295"/>
      <w:r>
        <w:t>Challenge and E</w:t>
      </w:r>
      <w:r w:rsidR="001B717F">
        <w:t>xplore</w:t>
      </w:r>
      <w:bookmarkEnd w:id="10"/>
    </w:p>
    <w:p w14:paraId="0409F6B8" w14:textId="2693F03D" w:rsidR="001B717F" w:rsidRPr="00CB5367" w:rsidRDefault="006D55F2" w:rsidP="0047031E">
      <w:pPr>
        <w:spacing w:before="0" w:after="0"/>
        <w:rPr>
          <w:b/>
          <w:lang w:eastAsia="ja-JP"/>
        </w:rPr>
      </w:pPr>
      <w:r w:rsidRPr="00CB3A1D">
        <w:rPr>
          <w:b/>
          <w:lang w:eastAsia="ja-JP"/>
        </w:rPr>
        <w:t>If a student completes the lesson early, evaluate their understanding by asking them to try the following:</w:t>
      </w:r>
    </w:p>
    <w:p w14:paraId="0D4A9B2F" w14:textId="77777777" w:rsidR="00A904AE" w:rsidRDefault="00A904AE" w:rsidP="0047031E">
      <w:pPr>
        <w:numPr>
          <w:ilvl w:val="0"/>
          <w:numId w:val="8"/>
        </w:numPr>
        <w:spacing w:before="0" w:after="100" w:afterAutospacing="1"/>
        <w:rPr>
          <w:rFonts w:eastAsia="Times New Roman"/>
        </w:rPr>
      </w:pPr>
      <w:r>
        <w:rPr>
          <w:rFonts w:eastAsia="Times New Roman"/>
        </w:rPr>
        <w:t xml:space="preserve">Can you get the LED to turn on </w:t>
      </w:r>
      <w:r w:rsidR="00745B61">
        <w:rPr>
          <w:rFonts w:eastAsia="Times New Roman"/>
        </w:rPr>
        <w:t xml:space="preserve">for ½ second then </w:t>
      </w:r>
      <w:r>
        <w:rPr>
          <w:rFonts w:eastAsia="Times New Roman"/>
        </w:rPr>
        <w:t xml:space="preserve">off </w:t>
      </w:r>
      <w:r w:rsidR="00745B61">
        <w:rPr>
          <w:rFonts w:eastAsia="Times New Roman"/>
        </w:rPr>
        <w:t xml:space="preserve">for ½ </w:t>
      </w:r>
      <w:r>
        <w:rPr>
          <w:rFonts w:eastAsia="Times New Roman"/>
        </w:rPr>
        <w:t>second?</w:t>
      </w:r>
    </w:p>
    <w:p w14:paraId="022FFF3E" w14:textId="77777777" w:rsidR="00745B61" w:rsidRPr="00745B61" w:rsidRDefault="00A904AE" w:rsidP="0047031E">
      <w:pPr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Skill: basic programming con</w:t>
      </w:r>
      <w:r w:rsidR="00745B61">
        <w:rPr>
          <w:rFonts w:eastAsia="Times New Roman"/>
        </w:rPr>
        <w:t>cepts - changing function inputs</w:t>
      </w:r>
      <w:r w:rsidR="00745B61">
        <w:rPr>
          <w:rFonts w:eastAsia="Times New Roman"/>
        </w:rPr>
        <w:br/>
      </w:r>
      <w:r w:rsidR="00745B61" w:rsidRPr="00745B61">
        <w:rPr>
          <w:rFonts w:eastAsia="Times New Roman"/>
          <w:noProof/>
        </w:rPr>
        <w:drawing>
          <wp:inline distT="0" distB="0" distL="0" distR="0" wp14:anchorId="650A8964" wp14:editId="6045A941">
            <wp:extent cx="2657846" cy="1295581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A499" w14:textId="77777777" w:rsidR="00A904AE" w:rsidRDefault="00A904AE" w:rsidP="00A904A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Can you make the LED turn on for 3 seconds, then off for 1?</w:t>
      </w:r>
    </w:p>
    <w:p w14:paraId="1E3A4878" w14:textId="77777777" w:rsidR="00A904AE" w:rsidRDefault="00A904AE" w:rsidP="00745B61">
      <w:pPr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Skill: basic programming concepts - changing function inputs</w:t>
      </w:r>
      <w:r w:rsidR="00745B61">
        <w:rPr>
          <w:rFonts w:eastAsia="Times New Roman"/>
        </w:rPr>
        <w:br/>
      </w:r>
      <w:r w:rsidR="00745B61" w:rsidRPr="00745B61">
        <w:rPr>
          <w:rFonts w:eastAsia="Times New Roman"/>
          <w:noProof/>
        </w:rPr>
        <w:drawing>
          <wp:inline distT="0" distB="0" distL="0" distR="0" wp14:anchorId="6B7AF9FA" wp14:editId="67D4E414">
            <wp:extent cx="2648320" cy="132416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E79F" w14:textId="77777777" w:rsidR="00A904AE" w:rsidRDefault="00A904AE" w:rsidP="00A904A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Can you add a second LED to the circuit and make two LEDs alternate turning on and off?</w:t>
      </w:r>
    </w:p>
    <w:p w14:paraId="009486A9" w14:textId="6DDF3AF2" w:rsidR="00A904AE" w:rsidRDefault="00A904AE" w:rsidP="000C3550">
      <w:pPr>
        <w:numPr>
          <w:ilvl w:val="1"/>
          <w:numId w:val="8"/>
        </w:numPr>
        <w:spacing w:before="100" w:beforeAutospacing="1" w:after="100" w:afterAutospacing="1"/>
        <w:rPr>
          <w:rFonts w:eastAsia="Times New Roman"/>
        </w:rPr>
      </w:pPr>
      <w:r w:rsidRPr="00A904AE">
        <w:rPr>
          <w:rFonts w:eastAsia="Times New Roman"/>
        </w:rPr>
        <w:t>Skill</w:t>
      </w:r>
      <w:r>
        <w:rPr>
          <w:rFonts w:eastAsia="Times New Roman"/>
        </w:rPr>
        <w:t>s</w:t>
      </w:r>
      <w:r w:rsidRPr="00A904AE">
        <w:rPr>
          <w:rFonts w:eastAsia="Times New Roman"/>
        </w:rPr>
        <w:t>: microcontroller digital outputs; basic programming concepts</w:t>
      </w:r>
      <w:r>
        <w:rPr>
          <w:rFonts w:eastAsia="Times New Roman"/>
        </w:rPr>
        <w:t>;</w:t>
      </w:r>
      <w:r w:rsidR="00745B61">
        <w:rPr>
          <w:rFonts w:eastAsia="Times New Roman"/>
        </w:rPr>
        <w:t xml:space="preserve"> circuit building</w:t>
      </w:r>
      <w:r w:rsidR="000C3550">
        <w:rPr>
          <w:rFonts w:eastAsia="Times New Roman"/>
        </w:rPr>
        <w:br/>
      </w:r>
      <w:r w:rsidR="003B4905">
        <w:rPr>
          <w:rFonts w:eastAsia="Times New Roman"/>
        </w:rPr>
        <w:t xml:space="preserve"> </w:t>
      </w:r>
      <w:r w:rsidR="000C3550" w:rsidRPr="000C3550">
        <w:rPr>
          <w:rFonts w:eastAsia="Times New Roman"/>
          <w:noProof/>
        </w:rPr>
        <w:drawing>
          <wp:inline distT="0" distB="0" distL="0" distR="0" wp14:anchorId="6D3EC1A2" wp14:editId="1B97530C">
            <wp:extent cx="2695951" cy="1819529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AC8D" w14:textId="77777777" w:rsidR="008521BF" w:rsidRDefault="007169B6" w:rsidP="00C91ABE">
      <w:pPr>
        <w:spacing w:before="100" w:beforeAutospacing="1" w:after="100" w:afterAutospacing="1"/>
        <w:rPr>
          <w:rFonts w:eastAsia="Times New Roman"/>
        </w:rPr>
      </w:pPr>
      <w:r w:rsidRPr="000C3550">
        <w:rPr>
          <w:rFonts w:eastAsia="Times New Roman"/>
          <w:noProof/>
        </w:rPr>
        <w:drawing>
          <wp:inline distT="0" distB="0" distL="0" distR="0" wp14:anchorId="1759BC1E" wp14:editId="68928CAF">
            <wp:extent cx="5779389" cy="18395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12993" cy="185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8F0B" w14:textId="77777777" w:rsidR="00475F2B" w:rsidRDefault="001B717F" w:rsidP="001B717F">
      <w:pPr>
        <w:pStyle w:val="LessonHeading1"/>
      </w:pPr>
      <w:bookmarkStart w:id="11" w:name="_Toc516566296"/>
      <w:r>
        <w:t>Frequently Asked Questions</w:t>
      </w:r>
      <w:bookmarkEnd w:id="11"/>
    </w:p>
    <w:p w14:paraId="62325490" w14:textId="77777777" w:rsidR="009C3DC8" w:rsidRDefault="009C3DC8" w:rsidP="006662FE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>Why is the code not compiling properly?</w:t>
      </w:r>
    </w:p>
    <w:p w14:paraId="3FE301A9" w14:textId="77777777" w:rsidR="009C3DC8" w:rsidRDefault="009C3DC8" w:rsidP="009C3DC8">
      <w:pPr>
        <w:pStyle w:val="ListParagraph"/>
        <w:numPr>
          <w:ilvl w:val="1"/>
          <w:numId w:val="8"/>
        </w:numPr>
        <w:rPr>
          <w:lang w:eastAsia="ja-JP"/>
        </w:rPr>
      </w:pPr>
      <w:r>
        <w:rPr>
          <w:lang w:eastAsia="ja-JP"/>
        </w:rPr>
        <w:t>Make sure that all code was deleted from the Arduino IDE before pasting the new code from BlocklyDuino. Also, make sure that all the code was properly copied from BlocklyDuino!</w:t>
      </w:r>
    </w:p>
    <w:p w14:paraId="02C39913" w14:textId="77777777" w:rsidR="006662FE" w:rsidRDefault="009C3DC8" w:rsidP="006662FE">
      <w:pPr>
        <w:pStyle w:val="ListParagraph"/>
        <w:numPr>
          <w:ilvl w:val="0"/>
          <w:numId w:val="8"/>
        </w:numPr>
        <w:rPr>
          <w:lang w:eastAsia="ja-JP"/>
        </w:rPr>
      </w:pPr>
      <w:r>
        <w:rPr>
          <w:lang w:eastAsia="ja-JP"/>
        </w:rPr>
        <w:t xml:space="preserve">Why is the </w:t>
      </w:r>
      <w:r w:rsidR="004F3CE1">
        <w:rPr>
          <w:lang w:eastAsia="ja-JP"/>
        </w:rPr>
        <w:t>code</w:t>
      </w:r>
      <w:r w:rsidR="006662FE">
        <w:rPr>
          <w:lang w:eastAsia="ja-JP"/>
        </w:rPr>
        <w:t xml:space="preserve"> is not uploading successfully</w:t>
      </w:r>
      <w:r>
        <w:rPr>
          <w:lang w:eastAsia="ja-JP"/>
        </w:rPr>
        <w:t>?</w:t>
      </w:r>
    </w:p>
    <w:p w14:paraId="24D417DD" w14:textId="77777777" w:rsidR="006662FE" w:rsidRPr="006662FE" w:rsidRDefault="006662FE" w:rsidP="006662FE">
      <w:pPr>
        <w:pStyle w:val="ListParagraph"/>
        <w:numPr>
          <w:ilvl w:val="1"/>
          <w:numId w:val="8"/>
        </w:numPr>
        <w:rPr>
          <w:lang w:eastAsia="ja-JP"/>
        </w:rPr>
      </w:pPr>
      <w:r>
        <w:rPr>
          <w:lang w:eastAsia="ja-JP"/>
        </w:rPr>
        <w:t xml:space="preserve">Make sure the Arduino is connected, and that the correct COM port is selected (step 6-8 in </w:t>
      </w:r>
      <w:r w:rsidRPr="006662FE">
        <w:rPr>
          <w:lang w:eastAsia="ja-JP"/>
        </w:rPr>
        <w:t>§</w:t>
      </w:r>
      <w:r>
        <w:rPr>
          <w:lang w:eastAsia="ja-JP"/>
        </w:rPr>
        <w:t>Programming the Arduino)</w:t>
      </w:r>
    </w:p>
    <w:p w14:paraId="77A44855" w14:textId="77777777" w:rsidR="006662FE" w:rsidRPr="006662FE" w:rsidRDefault="006662FE" w:rsidP="006662FE">
      <w:pPr>
        <w:pStyle w:val="ListParagraph"/>
        <w:numPr>
          <w:ilvl w:val="0"/>
          <w:numId w:val="8"/>
        </w:numPr>
        <w:rPr>
          <w:lang w:eastAsia="ja-JP"/>
        </w:rPr>
      </w:pPr>
      <w:r w:rsidRPr="006662FE">
        <w:rPr>
          <w:rFonts w:eastAsia="Times New Roman"/>
        </w:rPr>
        <w:t xml:space="preserve">Why isn’t my light turning off and on? </w:t>
      </w:r>
    </w:p>
    <w:p w14:paraId="7477EDEB" w14:textId="4D17F5EE" w:rsidR="006662FE" w:rsidRPr="001C4F6D" w:rsidRDefault="006662FE" w:rsidP="006662FE">
      <w:pPr>
        <w:pStyle w:val="ListParagraph"/>
        <w:numPr>
          <w:ilvl w:val="1"/>
          <w:numId w:val="8"/>
        </w:numPr>
        <w:rPr>
          <w:lang w:eastAsia="ja-JP"/>
        </w:rPr>
      </w:pPr>
      <w:r>
        <w:rPr>
          <w:rFonts w:eastAsia="Times New Roman"/>
        </w:rPr>
        <w:t>A</w:t>
      </w:r>
      <w:r w:rsidR="00FE3E3D">
        <w:rPr>
          <w:rFonts w:eastAsia="Times New Roman"/>
        </w:rPr>
        <w:t>1</w:t>
      </w:r>
      <w:r>
        <w:rPr>
          <w:rFonts w:eastAsia="Times New Roman"/>
        </w:rPr>
        <w:t>: have you successfully uploaded the code using the USB cable?</w:t>
      </w:r>
    </w:p>
    <w:p w14:paraId="37EF591E" w14:textId="122E1E25" w:rsidR="001C4F6D" w:rsidRPr="006662FE" w:rsidRDefault="001C4F6D" w:rsidP="006662FE">
      <w:pPr>
        <w:pStyle w:val="ListParagraph"/>
        <w:numPr>
          <w:ilvl w:val="1"/>
          <w:numId w:val="8"/>
        </w:numPr>
        <w:rPr>
          <w:lang w:eastAsia="ja-JP"/>
        </w:rPr>
      </w:pPr>
      <w:r>
        <w:rPr>
          <w:rFonts w:eastAsia="Times New Roman"/>
        </w:rPr>
        <w:t>A</w:t>
      </w:r>
      <w:r w:rsidR="00FE3E3D">
        <w:rPr>
          <w:rFonts w:eastAsia="Times New Roman"/>
        </w:rPr>
        <w:t>2</w:t>
      </w:r>
      <w:r>
        <w:rPr>
          <w:rFonts w:eastAsia="Times New Roman"/>
        </w:rPr>
        <w:t>: does the pin number you used in your code match the pin number where the LED circuit is connected?</w:t>
      </w:r>
    </w:p>
    <w:p w14:paraId="743A9A67" w14:textId="0E70643E" w:rsidR="006662FE" w:rsidRPr="006662FE" w:rsidRDefault="006662FE" w:rsidP="006662FE">
      <w:pPr>
        <w:pStyle w:val="ListParagraph"/>
        <w:numPr>
          <w:ilvl w:val="1"/>
          <w:numId w:val="8"/>
        </w:numPr>
        <w:rPr>
          <w:lang w:eastAsia="ja-JP"/>
        </w:rPr>
      </w:pPr>
      <w:r w:rsidRPr="006662FE">
        <w:rPr>
          <w:rFonts w:eastAsia="Times New Roman"/>
        </w:rPr>
        <w:t>A</w:t>
      </w:r>
      <w:r w:rsidR="00FE3E3D">
        <w:rPr>
          <w:rFonts w:eastAsia="Times New Roman"/>
        </w:rPr>
        <w:t>3</w:t>
      </w:r>
      <w:r w:rsidRPr="006662FE">
        <w:rPr>
          <w:rFonts w:eastAsia="Times New Roman"/>
        </w:rPr>
        <w:t>: check the polarity of the LED and make sure that the (+) side is connected towards the</w:t>
      </w:r>
      <w:r w:rsidR="00652BBD">
        <w:rPr>
          <w:rFonts w:eastAsia="Times New Roman"/>
        </w:rPr>
        <w:t xml:space="preserve"> </w:t>
      </w:r>
      <w:r w:rsidR="0032353E">
        <w:rPr>
          <w:rFonts w:eastAsia="Times New Roman"/>
        </w:rPr>
        <w:t>Arduino pin</w:t>
      </w:r>
      <w:r w:rsidRPr="006662FE">
        <w:rPr>
          <w:rFonts w:eastAsia="Times New Roman"/>
        </w:rPr>
        <w:t xml:space="preserve">, and (-) </w:t>
      </w:r>
      <w:r w:rsidR="00367722">
        <w:rPr>
          <w:rFonts w:eastAsia="Times New Roman"/>
        </w:rPr>
        <w:t>is connected to GND</w:t>
      </w:r>
      <w:r w:rsidRPr="006662FE">
        <w:rPr>
          <w:rFonts w:eastAsia="Times New Roman"/>
        </w:rPr>
        <w:t xml:space="preserve">. </w:t>
      </w:r>
      <w:r w:rsidRPr="006662FE">
        <w:rPr>
          <w:rFonts w:eastAsia="Times New Roman"/>
        </w:rPr>
        <w:br/>
      </w:r>
      <w:r>
        <w:rPr>
          <w:noProof/>
          <w:sz w:val="20"/>
          <w:szCs w:val="20"/>
        </w:rPr>
        <w:drawing>
          <wp:inline distT="0" distB="0" distL="0" distR="0" wp14:anchorId="592C01D8" wp14:editId="084FA75F">
            <wp:extent cx="3421514" cy="640080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1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0B9">
        <w:rPr>
          <w:noProof/>
        </w:rPr>
        <w:drawing>
          <wp:inline distT="0" distB="0" distL="0" distR="0" wp14:anchorId="72D48A33" wp14:editId="5EC6CA8D">
            <wp:extent cx="409651" cy="640080"/>
            <wp:effectExtent l="0" t="0" r="952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651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2FE">
        <w:rPr>
          <w:rFonts w:eastAsia="Times New Roman"/>
        </w:rPr>
        <w:br/>
      </w:r>
    </w:p>
    <w:sectPr w:rsidR="006662FE" w:rsidRPr="006662FE" w:rsidSect="00841DF6">
      <w:headerReference w:type="default" r:id="rId39"/>
      <w:footerReference w:type="default" r:id="rId40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DFD74" w14:textId="77777777" w:rsidR="004B4639" w:rsidRDefault="004B4639" w:rsidP="007711DF">
      <w:r>
        <w:separator/>
      </w:r>
    </w:p>
  </w:endnote>
  <w:endnote w:type="continuationSeparator" w:id="0">
    <w:p w14:paraId="1F3C5BAC" w14:textId="77777777" w:rsidR="004B4639" w:rsidRDefault="004B4639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3D0F3" w14:textId="66B5044E" w:rsidR="00A27208" w:rsidRDefault="004B4639" w:rsidP="0067273E">
    <w:pPr>
      <w:pStyle w:val="Footer"/>
    </w:pPr>
    <w:sdt>
      <w:sdtPr>
        <w:id w:val="-185365449"/>
        <w:docPartObj>
          <w:docPartGallery w:val="Page Numbers (Bottom of Page)"/>
          <w:docPartUnique/>
        </w:docPartObj>
      </w:sdtPr>
      <w:sdtEndPr/>
      <w:sdtContent>
        <w:sdt>
          <w:sdtPr>
            <w:id w:val="2139764898"/>
            <w:docPartObj>
              <w:docPartGallery w:val="Page Numbers (Top of Page)"/>
              <w:docPartUnique/>
            </w:docPartObj>
          </w:sdtPr>
          <w:sdtEndPr/>
          <w:sdtContent>
            <w:r w:rsidR="00A27208" w:rsidRPr="00CB50EF">
              <w:rPr>
                <w:rFonts w:ascii="Calibri" w:eastAsia="Calibri" w:hAnsi="Calibri"/>
                <w:color w:val="A6A6A6"/>
                <w:sz w:val="22"/>
              </w:rPr>
              <w:t>Lesson Plan</w:t>
            </w:r>
            <w:r w:rsidR="00A27208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A27208">
              <w:rPr>
                <w:rFonts w:ascii="Calibri" w:eastAsia="Calibri" w:hAnsi="Calibri"/>
                <w:color w:val="A6A6A6"/>
                <w:sz w:val="22"/>
              </w:rPr>
              <w:instrText xml:space="preserve"> INFO  Title  \* MERGEFORMAT </w:instrText>
            </w:r>
            <w:r w:rsidR="00A27208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A27208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A27208">
              <w:rPr>
                <w:rFonts w:ascii="Calibri" w:eastAsia="Calibri" w:hAnsi="Calibri"/>
                <w:color w:val="A6A6A6"/>
                <w:sz w:val="22"/>
              </w:rPr>
              <w:instrText xml:space="preserve"> TITLE  \* Caps  \* MERGEFORMAT </w:instrText>
            </w:r>
            <w:r w:rsidR="00A27208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A27208">
              <w:rPr>
                <w:rFonts w:ascii="Calibri" w:eastAsia="Calibri" w:hAnsi="Calibri"/>
                <w:color w:val="A6A6A6"/>
                <w:sz w:val="22"/>
              </w:rPr>
              <w:tab/>
              <w:t>Foundation Activity 4</w:t>
            </w:r>
            <w:r w:rsidR="00A27208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FE3E3D">
              <w:rPr>
                <w:rFonts w:ascii="Calibri" w:eastAsia="Calibri" w:hAnsi="Calibri"/>
                <w:noProof/>
                <w:color w:val="A6A6A6"/>
                <w:sz w:val="22"/>
              </w:rPr>
              <w:t>9</w:t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FE3E3D">
              <w:rPr>
                <w:rFonts w:ascii="Calibri" w:eastAsia="Calibri" w:hAnsi="Calibri"/>
                <w:noProof/>
                <w:color w:val="A6A6A6"/>
                <w:sz w:val="22"/>
              </w:rPr>
              <w:t>9</w:t>
            </w:r>
            <w:r w:rsidR="00A27208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sdtContent>
        </w:sdt>
      </w:sdtContent>
    </w:sdt>
  </w:p>
  <w:p w14:paraId="23E3C189" w14:textId="77777777" w:rsidR="00A27208" w:rsidRDefault="00A27208" w:rsidP="00672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804A2" w14:textId="77777777" w:rsidR="004B4639" w:rsidRDefault="004B4639" w:rsidP="007711DF">
      <w:r>
        <w:separator/>
      </w:r>
    </w:p>
  </w:footnote>
  <w:footnote w:type="continuationSeparator" w:id="0">
    <w:p w14:paraId="3F7B9013" w14:textId="77777777" w:rsidR="004B4639" w:rsidRDefault="004B4639" w:rsidP="007711DF">
      <w:r>
        <w:continuationSeparator/>
      </w:r>
    </w:p>
  </w:footnote>
  <w:footnote w:id="1">
    <w:p w14:paraId="12241DFA" w14:textId="77777777" w:rsidR="00A27208" w:rsidRDefault="00A27208">
      <w:pPr>
        <w:pStyle w:val="FootnoteText"/>
      </w:pPr>
      <w:r>
        <w:rPr>
          <w:rStyle w:val="FootnoteReference"/>
        </w:rPr>
        <w:footnoteRef/>
      </w:r>
      <w:r>
        <w:t xml:space="preserve"> Breadboard and Arduino images made using Fritzing.</w:t>
      </w:r>
    </w:p>
  </w:footnote>
  <w:footnote w:id="2">
    <w:p w14:paraId="0E9EC98E" w14:textId="77777777" w:rsidR="00A27208" w:rsidRDefault="00A27208" w:rsidP="00EB7CA3">
      <w:pPr>
        <w:pStyle w:val="FootnoteText"/>
      </w:pPr>
      <w:r>
        <w:rPr>
          <w:rStyle w:val="FootnoteReference"/>
        </w:rPr>
        <w:footnoteRef/>
      </w:r>
      <w:r w:rsidRPr="00F25723">
        <w:t>Icons made by </w:t>
      </w:r>
      <w:hyperlink r:id="rId1" w:tooltip="catkuro" w:history="1">
        <w:r w:rsidRPr="00F25723">
          <w:rPr>
            <w:rStyle w:val="Hyperlink"/>
          </w:rPr>
          <w:t>catkuro</w:t>
        </w:r>
      </w:hyperlink>
      <w:r w:rsidRPr="00F25723">
        <w:t> from </w:t>
      </w:r>
      <w:hyperlink r:id="rId2" w:tooltip="Flaticon" w:history="1">
        <w:r w:rsidRPr="00F25723">
          <w:rPr>
            <w:rStyle w:val="Hyperlink"/>
          </w:rPr>
          <w:t>www.flaticon.com</w:t>
        </w:r>
      </w:hyperlink>
      <w:r w:rsidRPr="00F25723">
        <w:t> is licensed by </w:t>
      </w:r>
      <w:hyperlink r:id="rId3" w:tgtFrame="_blank" w:tooltip="Creative Commons BY 3.0" w:history="1">
        <w:r w:rsidRPr="00F25723">
          <w:rPr>
            <w:rStyle w:val="Hyperlink"/>
          </w:rPr>
          <w:t>CC 3.0 BY</w:t>
        </w:r>
      </w:hyperlink>
      <w:r>
        <w:rPr>
          <w:rStyle w:val="Hyperlink"/>
        </w:rPr>
        <w:t>.</w:t>
      </w:r>
    </w:p>
  </w:footnote>
  <w:footnote w:id="3">
    <w:p w14:paraId="7CA6F5DE" w14:textId="77777777" w:rsidR="00A27208" w:rsidRDefault="00A27208">
      <w:pPr>
        <w:pStyle w:val="FootnoteText"/>
      </w:pPr>
      <w:r>
        <w:rPr>
          <w:rStyle w:val="FootnoteReference"/>
        </w:rPr>
        <w:footnoteRef/>
      </w:r>
      <w:r>
        <w:t xml:space="preserve"> HIGH can also be referred to as 1 or ON</w:t>
      </w:r>
    </w:p>
  </w:footnote>
  <w:footnote w:id="4">
    <w:p w14:paraId="2C334913" w14:textId="77777777" w:rsidR="00A27208" w:rsidRDefault="00A27208">
      <w:pPr>
        <w:pStyle w:val="FootnoteText"/>
      </w:pPr>
      <w:r>
        <w:rPr>
          <w:rStyle w:val="FootnoteReference"/>
        </w:rPr>
        <w:footnoteRef/>
      </w:r>
      <w:r>
        <w:t xml:space="preserve"> LOW can also be referred to as 0 or OFF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5321A" w14:textId="56946519" w:rsidR="00A27208" w:rsidRDefault="00A27208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 w:rsidR="007D1554">
      <w:rPr>
        <w:rFonts w:ascii="Calibri" w:eastAsia="Calibri" w:hAnsi="Calibri"/>
        <w:color w:val="A6A6A6"/>
        <w:sz w:val="22"/>
      </w:rPr>
      <w:fldChar w:fldCharType="begin"/>
    </w:r>
    <w:r w:rsidR="007D1554">
      <w:rPr>
        <w:rFonts w:ascii="Calibri" w:eastAsia="Calibri" w:hAnsi="Calibri"/>
        <w:color w:val="A6A6A6"/>
        <w:sz w:val="22"/>
      </w:rPr>
      <w:instrText xml:space="preserve"> DATE  \@ "yyyy-MM-dd"  \* MERGEFORMAT </w:instrText>
    </w:r>
    <w:r w:rsidR="007D1554">
      <w:rPr>
        <w:rFonts w:ascii="Calibri" w:eastAsia="Calibri" w:hAnsi="Calibri"/>
        <w:color w:val="A6A6A6"/>
        <w:sz w:val="22"/>
      </w:rPr>
      <w:fldChar w:fldCharType="separate"/>
    </w:r>
    <w:r w:rsidR="00C43238">
      <w:rPr>
        <w:rFonts w:ascii="Calibri" w:eastAsia="Calibri" w:hAnsi="Calibri"/>
        <w:noProof/>
        <w:color w:val="A6A6A6"/>
        <w:sz w:val="22"/>
      </w:rPr>
      <w:t>2018-11-27</w:t>
    </w:r>
    <w:r w:rsidR="007D1554"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C6B"/>
    <w:multiLevelType w:val="hybridMultilevel"/>
    <w:tmpl w:val="33C2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6FC4"/>
    <w:multiLevelType w:val="hybridMultilevel"/>
    <w:tmpl w:val="AF72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228D"/>
    <w:multiLevelType w:val="hybridMultilevel"/>
    <w:tmpl w:val="5E62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60910"/>
    <w:multiLevelType w:val="hybridMultilevel"/>
    <w:tmpl w:val="9F7E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54D2C"/>
    <w:multiLevelType w:val="hybridMultilevel"/>
    <w:tmpl w:val="D280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F31AE"/>
    <w:multiLevelType w:val="multilevel"/>
    <w:tmpl w:val="539C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9557D"/>
    <w:multiLevelType w:val="hybridMultilevel"/>
    <w:tmpl w:val="BCF6B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2764492"/>
    <w:multiLevelType w:val="hybridMultilevel"/>
    <w:tmpl w:val="AF56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154B3"/>
    <w:multiLevelType w:val="hybridMultilevel"/>
    <w:tmpl w:val="5E62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46A9C"/>
    <w:multiLevelType w:val="multilevel"/>
    <w:tmpl w:val="6AB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383"/>
    <w:rsid w:val="000011C5"/>
    <w:rsid w:val="000119DA"/>
    <w:rsid w:val="0001380B"/>
    <w:rsid w:val="00015270"/>
    <w:rsid w:val="00023BF2"/>
    <w:rsid w:val="0002447A"/>
    <w:rsid w:val="00025572"/>
    <w:rsid w:val="00025FD1"/>
    <w:rsid w:val="000265A6"/>
    <w:rsid w:val="00035424"/>
    <w:rsid w:val="0003690A"/>
    <w:rsid w:val="000426E6"/>
    <w:rsid w:val="00042A64"/>
    <w:rsid w:val="00047EA3"/>
    <w:rsid w:val="00052E1E"/>
    <w:rsid w:val="00056D38"/>
    <w:rsid w:val="000672B2"/>
    <w:rsid w:val="00067BF5"/>
    <w:rsid w:val="00070789"/>
    <w:rsid w:val="00080EF4"/>
    <w:rsid w:val="000826A0"/>
    <w:rsid w:val="000901A4"/>
    <w:rsid w:val="00095671"/>
    <w:rsid w:val="000959BE"/>
    <w:rsid w:val="000A0EFB"/>
    <w:rsid w:val="000A44F1"/>
    <w:rsid w:val="000A7708"/>
    <w:rsid w:val="000B0383"/>
    <w:rsid w:val="000B115D"/>
    <w:rsid w:val="000B14B6"/>
    <w:rsid w:val="000B703F"/>
    <w:rsid w:val="000B7C85"/>
    <w:rsid w:val="000C139D"/>
    <w:rsid w:val="000C333F"/>
    <w:rsid w:val="000C3550"/>
    <w:rsid w:val="000C3D07"/>
    <w:rsid w:val="000C47EA"/>
    <w:rsid w:val="000C5040"/>
    <w:rsid w:val="000D175D"/>
    <w:rsid w:val="000D3916"/>
    <w:rsid w:val="000D3DA2"/>
    <w:rsid w:val="000D5232"/>
    <w:rsid w:val="000D5BAD"/>
    <w:rsid w:val="000D733B"/>
    <w:rsid w:val="000E1FD8"/>
    <w:rsid w:val="000E4506"/>
    <w:rsid w:val="000E4E1B"/>
    <w:rsid w:val="000E666D"/>
    <w:rsid w:val="000E67D5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1792B"/>
    <w:rsid w:val="0012265B"/>
    <w:rsid w:val="00124E49"/>
    <w:rsid w:val="00126CD0"/>
    <w:rsid w:val="00131F94"/>
    <w:rsid w:val="0013298E"/>
    <w:rsid w:val="00132CB0"/>
    <w:rsid w:val="00133099"/>
    <w:rsid w:val="00135EFB"/>
    <w:rsid w:val="00136B6B"/>
    <w:rsid w:val="001420AC"/>
    <w:rsid w:val="00142939"/>
    <w:rsid w:val="00151C67"/>
    <w:rsid w:val="0015626C"/>
    <w:rsid w:val="00156A45"/>
    <w:rsid w:val="00157D4D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96105"/>
    <w:rsid w:val="001A347B"/>
    <w:rsid w:val="001A7A88"/>
    <w:rsid w:val="001B0F9B"/>
    <w:rsid w:val="001B0FFC"/>
    <w:rsid w:val="001B617B"/>
    <w:rsid w:val="001B66E9"/>
    <w:rsid w:val="001B717F"/>
    <w:rsid w:val="001B7649"/>
    <w:rsid w:val="001C03D7"/>
    <w:rsid w:val="001C0990"/>
    <w:rsid w:val="001C0B29"/>
    <w:rsid w:val="001C4F6D"/>
    <w:rsid w:val="001C5268"/>
    <w:rsid w:val="001D1DB2"/>
    <w:rsid w:val="001D2737"/>
    <w:rsid w:val="001D5814"/>
    <w:rsid w:val="001D5869"/>
    <w:rsid w:val="001E0DC8"/>
    <w:rsid w:val="001E5B26"/>
    <w:rsid w:val="001E5C1D"/>
    <w:rsid w:val="001E77BE"/>
    <w:rsid w:val="001E7A86"/>
    <w:rsid w:val="002124C2"/>
    <w:rsid w:val="00212B16"/>
    <w:rsid w:val="00212F6F"/>
    <w:rsid w:val="00214FF1"/>
    <w:rsid w:val="0023208A"/>
    <w:rsid w:val="00240FA2"/>
    <w:rsid w:val="00245129"/>
    <w:rsid w:val="002454A7"/>
    <w:rsid w:val="00254FEA"/>
    <w:rsid w:val="002565D7"/>
    <w:rsid w:val="00260ECE"/>
    <w:rsid w:val="00262BE8"/>
    <w:rsid w:val="0026442D"/>
    <w:rsid w:val="002650C6"/>
    <w:rsid w:val="00265F70"/>
    <w:rsid w:val="00266B2C"/>
    <w:rsid w:val="00270071"/>
    <w:rsid w:val="00270422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3AAF"/>
    <w:rsid w:val="002E3E0F"/>
    <w:rsid w:val="002E71FB"/>
    <w:rsid w:val="002F061D"/>
    <w:rsid w:val="002F162B"/>
    <w:rsid w:val="002F3125"/>
    <w:rsid w:val="002F49E7"/>
    <w:rsid w:val="002F71B5"/>
    <w:rsid w:val="002F773D"/>
    <w:rsid w:val="003022B9"/>
    <w:rsid w:val="003032B6"/>
    <w:rsid w:val="003068F2"/>
    <w:rsid w:val="003109BC"/>
    <w:rsid w:val="00314E9E"/>
    <w:rsid w:val="00320995"/>
    <w:rsid w:val="00320EAF"/>
    <w:rsid w:val="00321B2F"/>
    <w:rsid w:val="0032353E"/>
    <w:rsid w:val="00327441"/>
    <w:rsid w:val="00332511"/>
    <w:rsid w:val="00335A6E"/>
    <w:rsid w:val="00336726"/>
    <w:rsid w:val="003375D6"/>
    <w:rsid w:val="003428EA"/>
    <w:rsid w:val="003443E3"/>
    <w:rsid w:val="00350E64"/>
    <w:rsid w:val="00360150"/>
    <w:rsid w:val="00362A9C"/>
    <w:rsid w:val="00362B7F"/>
    <w:rsid w:val="003645CD"/>
    <w:rsid w:val="00367722"/>
    <w:rsid w:val="0037214D"/>
    <w:rsid w:val="00374F48"/>
    <w:rsid w:val="003808A4"/>
    <w:rsid w:val="0039511F"/>
    <w:rsid w:val="00395505"/>
    <w:rsid w:val="00397F0A"/>
    <w:rsid w:val="003A45DF"/>
    <w:rsid w:val="003B382C"/>
    <w:rsid w:val="003B39E1"/>
    <w:rsid w:val="003B457E"/>
    <w:rsid w:val="003B475A"/>
    <w:rsid w:val="003B4905"/>
    <w:rsid w:val="003B5692"/>
    <w:rsid w:val="003B5F59"/>
    <w:rsid w:val="003B6D16"/>
    <w:rsid w:val="003B7907"/>
    <w:rsid w:val="003C0F7F"/>
    <w:rsid w:val="003C1A13"/>
    <w:rsid w:val="003C348E"/>
    <w:rsid w:val="003C5D20"/>
    <w:rsid w:val="003C7251"/>
    <w:rsid w:val="003D1AAA"/>
    <w:rsid w:val="003D1EFD"/>
    <w:rsid w:val="003D375B"/>
    <w:rsid w:val="003E66D6"/>
    <w:rsid w:val="003E6D15"/>
    <w:rsid w:val="003F0A74"/>
    <w:rsid w:val="003F2F5D"/>
    <w:rsid w:val="003F3B25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70E1"/>
    <w:rsid w:val="00427E82"/>
    <w:rsid w:val="00431FCF"/>
    <w:rsid w:val="00433925"/>
    <w:rsid w:val="00435625"/>
    <w:rsid w:val="004359C6"/>
    <w:rsid w:val="00436102"/>
    <w:rsid w:val="00436689"/>
    <w:rsid w:val="00440627"/>
    <w:rsid w:val="00440F45"/>
    <w:rsid w:val="00442D49"/>
    <w:rsid w:val="00443534"/>
    <w:rsid w:val="00444639"/>
    <w:rsid w:val="004520A0"/>
    <w:rsid w:val="00454F63"/>
    <w:rsid w:val="004552D3"/>
    <w:rsid w:val="0047031E"/>
    <w:rsid w:val="004713CB"/>
    <w:rsid w:val="00472A19"/>
    <w:rsid w:val="004730C3"/>
    <w:rsid w:val="004745A4"/>
    <w:rsid w:val="00475A64"/>
    <w:rsid w:val="00475F2B"/>
    <w:rsid w:val="00487CA2"/>
    <w:rsid w:val="00495644"/>
    <w:rsid w:val="00496362"/>
    <w:rsid w:val="004A7304"/>
    <w:rsid w:val="004A7930"/>
    <w:rsid w:val="004A7F3F"/>
    <w:rsid w:val="004B0483"/>
    <w:rsid w:val="004B1A0D"/>
    <w:rsid w:val="004B4639"/>
    <w:rsid w:val="004B46A4"/>
    <w:rsid w:val="004B500C"/>
    <w:rsid w:val="004C1756"/>
    <w:rsid w:val="004C6AFC"/>
    <w:rsid w:val="004C7710"/>
    <w:rsid w:val="004D22E3"/>
    <w:rsid w:val="004D65C0"/>
    <w:rsid w:val="004E62D4"/>
    <w:rsid w:val="004E6518"/>
    <w:rsid w:val="004F214C"/>
    <w:rsid w:val="004F2D03"/>
    <w:rsid w:val="004F3CE1"/>
    <w:rsid w:val="004F7E75"/>
    <w:rsid w:val="00500604"/>
    <w:rsid w:val="00501189"/>
    <w:rsid w:val="005028AB"/>
    <w:rsid w:val="005033EE"/>
    <w:rsid w:val="00504710"/>
    <w:rsid w:val="005105D0"/>
    <w:rsid w:val="00510A08"/>
    <w:rsid w:val="00511B07"/>
    <w:rsid w:val="0051640D"/>
    <w:rsid w:val="00516627"/>
    <w:rsid w:val="00517833"/>
    <w:rsid w:val="00517B40"/>
    <w:rsid w:val="00523384"/>
    <w:rsid w:val="0052394F"/>
    <w:rsid w:val="00523DEB"/>
    <w:rsid w:val="00524376"/>
    <w:rsid w:val="00524805"/>
    <w:rsid w:val="0052639B"/>
    <w:rsid w:val="00526CEB"/>
    <w:rsid w:val="005310E3"/>
    <w:rsid w:val="00532338"/>
    <w:rsid w:val="005324E3"/>
    <w:rsid w:val="005335F9"/>
    <w:rsid w:val="0053525C"/>
    <w:rsid w:val="00542451"/>
    <w:rsid w:val="00545802"/>
    <w:rsid w:val="005458F3"/>
    <w:rsid w:val="00545AC6"/>
    <w:rsid w:val="00545C83"/>
    <w:rsid w:val="005467B6"/>
    <w:rsid w:val="005505BA"/>
    <w:rsid w:val="00551490"/>
    <w:rsid w:val="00551A27"/>
    <w:rsid w:val="00554393"/>
    <w:rsid w:val="0055475B"/>
    <w:rsid w:val="00556651"/>
    <w:rsid w:val="005579AD"/>
    <w:rsid w:val="005604D5"/>
    <w:rsid w:val="00560EC1"/>
    <w:rsid w:val="0056356D"/>
    <w:rsid w:val="00567168"/>
    <w:rsid w:val="0057113E"/>
    <w:rsid w:val="005725E9"/>
    <w:rsid w:val="0057323D"/>
    <w:rsid w:val="00573349"/>
    <w:rsid w:val="00576423"/>
    <w:rsid w:val="00577B06"/>
    <w:rsid w:val="0058218C"/>
    <w:rsid w:val="0058414E"/>
    <w:rsid w:val="0058512C"/>
    <w:rsid w:val="0059228F"/>
    <w:rsid w:val="005A0EE0"/>
    <w:rsid w:val="005A10B0"/>
    <w:rsid w:val="005A255D"/>
    <w:rsid w:val="005B02DE"/>
    <w:rsid w:val="005B1E28"/>
    <w:rsid w:val="005B2EB3"/>
    <w:rsid w:val="005B3B41"/>
    <w:rsid w:val="005B4ABF"/>
    <w:rsid w:val="005B62A4"/>
    <w:rsid w:val="005C386D"/>
    <w:rsid w:val="005D4BB2"/>
    <w:rsid w:val="005D79FD"/>
    <w:rsid w:val="005E0F88"/>
    <w:rsid w:val="005E32AF"/>
    <w:rsid w:val="005E49C0"/>
    <w:rsid w:val="005E4D93"/>
    <w:rsid w:val="005E6D90"/>
    <w:rsid w:val="005E7F78"/>
    <w:rsid w:val="005F0CAE"/>
    <w:rsid w:val="005F1EE0"/>
    <w:rsid w:val="005F24F8"/>
    <w:rsid w:val="005F2BE4"/>
    <w:rsid w:val="005F38F1"/>
    <w:rsid w:val="005F74E3"/>
    <w:rsid w:val="00600FDF"/>
    <w:rsid w:val="006044E5"/>
    <w:rsid w:val="00607552"/>
    <w:rsid w:val="00607F5D"/>
    <w:rsid w:val="00607FB2"/>
    <w:rsid w:val="00612565"/>
    <w:rsid w:val="00612F05"/>
    <w:rsid w:val="00615A48"/>
    <w:rsid w:val="00615F85"/>
    <w:rsid w:val="0061687E"/>
    <w:rsid w:val="00616E7B"/>
    <w:rsid w:val="006229BA"/>
    <w:rsid w:val="00631258"/>
    <w:rsid w:val="006327D9"/>
    <w:rsid w:val="00632C9C"/>
    <w:rsid w:val="00634980"/>
    <w:rsid w:val="00636CA0"/>
    <w:rsid w:val="00640F18"/>
    <w:rsid w:val="00641F8E"/>
    <w:rsid w:val="006430A0"/>
    <w:rsid w:val="006448C3"/>
    <w:rsid w:val="00645578"/>
    <w:rsid w:val="00646541"/>
    <w:rsid w:val="0064685D"/>
    <w:rsid w:val="00651BC0"/>
    <w:rsid w:val="00652BBD"/>
    <w:rsid w:val="0065541E"/>
    <w:rsid w:val="00656843"/>
    <w:rsid w:val="00656B82"/>
    <w:rsid w:val="00660765"/>
    <w:rsid w:val="0066204E"/>
    <w:rsid w:val="006662FE"/>
    <w:rsid w:val="0067273E"/>
    <w:rsid w:val="00672FC8"/>
    <w:rsid w:val="006756DB"/>
    <w:rsid w:val="00682DD7"/>
    <w:rsid w:val="006878AC"/>
    <w:rsid w:val="00692E4B"/>
    <w:rsid w:val="006A0C0E"/>
    <w:rsid w:val="006A1796"/>
    <w:rsid w:val="006B2F2A"/>
    <w:rsid w:val="006B3C5E"/>
    <w:rsid w:val="006B6E9D"/>
    <w:rsid w:val="006C1508"/>
    <w:rsid w:val="006C1E39"/>
    <w:rsid w:val="006C2E22"/>
    <w:rsid w:val="006C5600"/>
    <w:rsid w:val="006D12F5"/>
    <w:rsid w:val="006D2D75"/>
    <w:rsid w:val="006D55F2"/>
    <w:rsid w:val="006D5B94"/>
    <w:rsid w:val="006E0B70"/>
    <w:rsid w:val="006E6270"/>
    <w:rsid w:val="006F203E"/>
    <w:rsid w:val="006F4648"/>
    <w:rsid w:val="006F4FC1"/>
    <w:rsid w:val="006F65ED"/>
    <w:rsid w:val="00704BEF"/>
    <w:rsid w:val="007052E9"/>
    <w:rsid w:val="00705BCD"/>
    <w:rsid w:val="007073FF"/>
    <w:rsid w:val="00707B3E"/>
    <w:rsid w:val="007123DB"/>
    <w:rsid w:val="00712AAF"/>
    <w:rsid w:val="00713007"/>
    <w:rsid w:val="00714DD9"/>
    <w:rsid w:val="00714F79"/>
    <w:rsid w:val="007169B6"/>
    <w:rsid w:val="00723934"/>
    <w:rsid w:val="0072544F"/>
    <w:rsid w:val="007267DB"/>
    <w:rsid w:val="00730888"/>
    <w:rsid w:val="00732541"/>
    <w:rsid w:val="00732F24"/>
    <w:rsid w:val="00733AD2"/>
    <w:rsid w:val="00733EC4"/>
    <w:rsid w:val="00740406"/>
    <w:rsid w:val="00745B61"/>
    <w:rsid w:val="007479D9"/>
    <w:rsid w:val="00747ED9"/>
    <w:rsid w:val="007509AB"/>
    <w:rsid w:val="00754873"/>
    <w:rsid w:val="007564D3"/>
    <w:rsid w:val="00757E67"/>
    <w:rsid w:val="00764593"/>
    <w:rsid w:val="00766BB5"/>
    <w:rsid w:val="00770982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8276E"/>
    <w:rsid w:val="007955B2"/>
    <w:rsid w:val="007A2B03"/>
    <w:rsid w:val="007A7542"/>
    <w:rsid w:val="007B33F2"/>
    <w:rsid w:val="007B4DA7"/>
    <w:rsid w:val="007B6BF4"/>
    <w:rsid w:val="007B6EA4"/>
    <w:rsid w:val="007B790C"/>
    <w:rsid w:val="007C2978"/>
    <w:rsid w:val="007C3057"/>
    <w:rsid w:val="007C55D7"/>
    <w:rsid w:val="007D1554"/>
    <w:rsid w:val="007D665F"/>
    <w:rsid w:val="007E14D3"/>
    <w:rsid w:val="007E46A8"/>
    <w:rsid w:val="007E7C3D"/>
    <w:rsid w:val="007F502B"/>
    <w:rsid w:val="0080120C"/>
    <w:rsid w:val="00801819"/>
    <w:rsid w:val="00802D39"/>
    <w:rsid w:val="00807BA6"/>
    <w:rsid w:val="00812E0F"/>
    <w:rsid w:val="00820095"/>
    <w:rsid w:val="00827CA9"/>
    <w:rsid w:val="00832ECA"/>
    <w:rsid w:val="0083380B"/>
    <w:rsid w:val="00835574"/>
    <w:rsid w:val="00837A97"/>
    <w:rsid w:val="00837C23"/>
    <w:rsid w:val="00840296"/>
    <w:rsid w:val="008419D1"/>
    <w:rsid w:val="00841DF6"/>
    <w:rsid w:val="00845DBE"/>
    <w:rsid w:val="00851053"/>
    <w:rsid w:val="008515BE"/>
    <w:rsid w:val="00851C4A"/>
    <w:rsid w:val="008521BF"/>
    <w:rsid w:val="00852992"/>
    <w:rsid w:val="00855156"/>
    <w:rsid w:val="00856404"/>
    <w:rsid w:val="0086445C"/>
    <w:rsid w:val="00866875"/>
    <w:rsid w:val="00877704"/>
    <w:rsid w:val="00877973"/>
    <w:rsid w:val="008812F7"/>
    <w:rsid w:val="00883BCC"/>
    <w:rsid w:val="00884FDC"/>
    <w:rsid w:val="008900AC"/>
    <w:rsid w:val="008932CD"/>
    <w:rsid w:val="008A1545"/>
    <w:rsid w:val="008A1922"/>
    <w:rsid w:val="008A5B78"/>
    <w:rsid w:val="008A658D"/>
    <w:rsid w:val="008A6E93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C71B6"/>
    <w:rsid w:val="008D1C41"/>
    <w:rsid w:val="008D2017"/>
    <w:rsid w:val="008D2774"/>
    <w:rsid w:val="008D72D8"/>
    <w:rsid w:val="008E0793"/>
    <w:rsid w:val="008E634F"/>
    <w:rsid w:val="008F2061"/>
    <w:rsid w:val="008F68A2"/>
    <w:rsid w:val="008F6A06"/>
    <w:rsid w:val="008F6A6C"/>
    <w:rsid w:val="00906A2D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E0C"/>
    <w:rsid w:val="0094151A"/>
    <w:rsid w:val="00941DDB"/>
    <w:rsid w:val="009436EA"/>
    <w:rsid w:val="00944D2E"/>
    <w:rsid w:val="00945DA5"/>
    <w:rsid w:val="0094635C"/>
    <w:rsid w:val="0094678B"/>
    <w:rsid w:val="00950094"/>
    <w:rsid w:val="00953987"/>
    <w:rsid w:val="00953E7E"/>
    <w:rsid w:val="009546CD"/>
    <w:rsid w:val="00963E24"/>
    <w:rsid w:val="00964C5B"/>
    <w:rsid w:val="00966DAD"/>
    <w:rsid w:val="009713D6"/>
    <w:rsid w:val="00977550"/>
    <w:rsid w:val="00982FC8"/>
    <w:rsid w:val="009853FA"/>
    <w:rsid w:val="00985C39"/>
    <w:rsid w:val="009868D7"/>
    <w:rsid w:val="00987DE3"/>
    <w:rsid w:val="00990321"/>
    <w:rsid w:val="00991438"/>
    <w:rsid w:val="00994777"/>
    <w:rsid w:val="009A114A"/>
    <w:rsid w:val="009A1439"/>
    <w:rsid w:val="009A33F6"/>
    <w:rsid w:val="009A4F64"/>
    <w:rsid w:val="009B20B6"/>
    <w:rsid w:val="009B2B56"/>
    <w:rsid w:val="009B32A8"/>
    <w:rsid w:val="009C0AF0"/>
    <w:rsid w:val="009C2F9E"/>
    <w:rsid w:val="009C3042"/>
    <w:rsid w:val="009C3DC8"/>
    <w:rsid w:val="009C3E5A"/>
    <w:rsid w:val="009C40F8"/>
    <w:rsid w:val="009C778D"/>
    <w:rsid w:val="009D2B05"/>
    <w:rsid w:val="009D60EB"/>
    <w:rsid w:val="009D7E8A"/>
    <w:rsid w:val="009E1F5A"/>
    <w:rsid w:val="009E33D0"/>
    <w:rsid w:val="009E4637"/>
    <w:rsid w:val="009F02D3"/>
    <w:rsid w:val="009F07D9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21700"/>
    <w:rsid w:val="00A2296F"/>
    <w:rsid w:val="00A27208"/>
    <w:rsid w:val="00A32554"/>
    <w:rsid w:val="00A34A25"/>
    <w:rsid w:val="00A41CC1"/>
    <w:rsid w:val="00A4397A"/>
    <w:rsid w:val="00A43BE7"/>
    <w:rsid w:val="00A44482"/>
    <w:rsid w:val="00A45725"/>
    <w:rsid w:val="00A47929"/>
    <w:rsid w:val="00A50A65"/>
    <w:rsid w:val="00A52498"/>
    <w:rsid w:val="00A57571"/>
    <w:rsid w:val="00A61267"/>
    <w:rsid w:val="00A63595"/>
    <w:rsid w:val="00A63F6C"/>
    <w:rsid w:val="00A6766C"/>
    <w:rsid w:val="00A716AC"/>
    <w:rsid w:val="00A724B4"/>
    <w:rsid w:val="00A72BE1"/>
    <w:rsid w:val="00A7565D"/>
    <w:rsid w:val="00A757FD"/>
    <w:rsid w:val="00A763DD"/>
    <w:rsid w:val="00A8157E"/>
    <w:rsid w:val="00A81BD4"/>
    <w:rsid w:val="00A829F5"/>
    <w:rsid w:val="00A83723"/>
    <w:rsid w:val="00A83BAA"/>
    <w:rsid w:val="00A84F5E"/>
    <w:rsid w:val="00A87726"/>
    <w:rsid w:val="00A87D05"/>
    <w:rsid w:val="00A904AE"/>
    <w:rsid w:val="00A93AC7"/>
    <w:rsid w:val="00A95387"/>
    <w:rsid w:val="00A9622A"/>
    <w:rsid w:val="00AA01EE"/>
    <w:rsid w:val="00AA025D"/>
    <w:rsid w:val="00AA2170"/>
    <w:rsid w:val="00AA3A16"/>
    <w:rsid w:val="00AA6A1E"/>
    <w:rsid w:val="00AA7E12"/>
    <w:rsid w:val="00AB49E8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3B"/>
    <w:rsid w:val="00B20DEA"/>
    <w:rsid w:val="00B26CF9"/>
    <w:rsid w:val="00B3101B"/>
    <w:rsid w:val="00B31620"/>
    <w:rsid w:val="00B34C47"/>
    <w:rsid w:val="00B37959"/>
    <w:rsid w:val="00B44A5E"/>
    <w:rsid w:val="00B45FB4"/>
    <w:rsid w:val="00B476F6"/>
    <w:rsid w:val="00B47BCB"/>
    <w:rsid w:val="00B52E6E"/>
    <w:rsid w:val="00B57854"/>
    <w:rsid w:val="00B6170B"/>
    <w:rsid w:val="00B64938"/>
    <w:rsid w:val="00B65EDB"/>
    <w:rsid w:val="00B708F9"/>
    <w:rsid w:val="00B715A8"/>
    <w:rsid w:val="00B72972"/>
    <w:rsid w:val="00B73C4E"/>
    <w:rsid w:val="00B74FCC"/>
    <w:rsid w:val="00B76A69"/>
    <w:rsid w:val="00B77609"/>
    <w:rsid w:val="00B7776A"/>
    <w:rsid w:val="00B77DBF"/>
    <w:rsid w:val="00B82861"/>
    <w:rsid w:val="00B8288C"/>
    <w:rsid w:val="00B84FF9"/>
    <w:rsid w:val="00B85A4F"/>
    <w:rsid w:val="00B85C56"/>
    <w:rsid w:val="00B86744"/>
    <w:rsid w:val="00B91108"/>
    <w:rsid w:val="00B920CD"/>
    <w:rsid w:val="00BA3B0D"/>
    <w:rsid w:val="00BA5348"/>
    <w:rsid w:val="00BB08F4"/>
    <w:rsid w:val="00BB23D7"/>
    <w:rsid w:val="00BB4D88"/>
    <w:rsid w:val="00BB5E7B"/>
    <w:rsid w:val="00BB6B21"/>
    <w:rsid w:val="00BB78D1"/>
    <w:rsid w:val="00BC3699"/>
    <w:rsid w:val="00BC640B"/>
    <w:rsid w:val="00BC7258"/>
    <w:rsid w:val="00BC726A"/>
    <w:rsid w:val="00BD02A2"/>
    <w:rsid w:val="00BD0C85"/>
    <w:rsid w:val="00BD161F"/>
    <w:rsid w:val="00BD3D72"/>
    <w:rsid w:val="00BD4D0A"/>
    <w:rsid w:val="00BE0702"/>
    <w:rsid w:val="00BE09E7"/>
    <w:rsid w:val="00BE15D7"/>
    <w:rsid w:val="00BE7810"/>
    <w:rsid w:val="00BF1091"/>
    <w:rsid w:val="00BF28E6"/>
    <w:rsid w:val="00BF2D45"/>
    <w:rsid w:val="00BF3EA5"/>
    <w:rsid w:val="00BF46F9"/>
    <w:rsid w:val="00BF6046"/>
    <w:rsid w:val="00BF67A8"/>
    <w:rsid w:val="00BF7FDE"/>
    <w:rsid w:val="00C01262"/>
    <w:rsid w:val="00C03B79"/>
    <w:rsid w:val="00C055A0"/>
    <w:rsid w:val="00C13667"/>
    <w:rsid w:val="00C1438F"/>
    <w:rsid w:val="00C15B47"/>
    <w:rsid w:val="00C16D41"/>
    <w:rsid w:val="00C208EC"/>
    <w:rsid w:val="00C2191F"/>
    <w:rsid w:val="00C232FA"/>
    <w:rsid w:val="00C235B0"/>
    <w:rsid w:val="00C30416"/>
    <w:rsid w:val="00C30691"/>
    <w:rsid w:val="00C312CF"/>
    <w:rsid w:val="00C333BC"/>
    <w:rsid w:val="00C34EC9"/>
    <w:rsid w:val="00C35505"/>
    <w:rsid w:val="00C374A9"/>
    <w:rsid w:val="00C43238"/>
    <w:rsid w:val="00C45809"/>
    <w:rsid w:val="00C4631C"/>
    <w:rsid w:val="00C51494"/>
    <w:rsid w:val="00C51C11"/>
    <w:rsid w:val="00C547E5"/>
    <w:rsid w:val="00C569A9"/>
    <w:rsid w:val="00C57334"/>
    <w:rsid w:val="00C6224C"/>
    <w:rsid w:val="00C7154E"/>
    <w:rsid w:val="00C71C62"/>
    <w:rsid w:val="00C754D7"/>
    <w:rsid w:val="00C81E92"/>
    <w:rsid w:val="00C83851"/>
    <w:rsid w:val="00C843FF"/>
    <w:rsid w:val="00C87C5D"/>
    <w:rsid w:val="00C906C8"/>
    <w:rsid w:val="00C91ABE"/>
    <w:rsid w:val="00C92CE8"/>
    <w:rsid w:val="00C92E93"/>
    <w:rsid w:val="00C934CD"/>
    <w:rsid w:val="00C94571"/>
    <w:rsid w:val="00C94749"/>
    <w:rsid w:val="00C94ADD"/>
    <w:rsid w:val="00C95DF3"/>
    <w:rsid w:val="00C95E29"/>
    <w:rsid w:val="00C97D5A"/>
    <w:rsid w:val="00CA245B"/>
    <w:rsid w:val="00CA669C"/>
    <w:rsid w:val="00CA6EE9"/>
    <w:rsid w:val="00CB095B"/>
    <w:rsid w:val="00CB1404"/>
    <w:rsid w:val="00CB50EF"/>
    <w:rsid w:val="00CB5367"/>
    <w:rsid w:val="00CC2214"/>
    <w:rsid w:val="00CC3919"/>
    <w:rsid w:val="00CC4D5A"/>
    <w:rsid w:val="00CC6AA1"/>
    <w:rsid w:val="00CD3427"/>
    <w:rsid w:val="00CD392A"/>
    <w:rsid w:val="00CD503F"/>
    <w:rsid w:val="00CD70E7"/>
    <w:rsid w:val="00CE0B44"/>
    <w:rsid w:val="00CE6606"/>
    <w:rsid w:val="00CF5BE2"/>
    <w:rsid w:val="00D010A5"/>
    <w:rsid w:val="00D032E3"/>
    <w:rsid w:val="00D03C7B"/>
    <w:rsid w:val="00D0486F"/>
    <w:rsid w:val="00D05F36"/>
    <w:rsid w:val="00D06072"/>
    <w:rsid w:val="00D0718C"/>
    <w:rsid w:val="00D07B63"/>
    <w:rsid w:val="00D10AF1"/>
    <w:rsid w:val="00D14BB1"/>
    <w:rsid w:val="00D14E56"/>
    <w:rsid w:val="00D16079"/>
    <w:rsid w:val="00D16DFA"/>
    <w:rsid w:val="00D237BC"/>
    <w:rsid w:val="00D25D90"/>
    <w:rsid w:val="00D26DBF"/>
    <w:rsid w:val="00D30B00"/>
    <w:rsid w:val="00D317ED"/>
    <w:rsid w:val="00D31DBE"/>
    <w:rsid w:val="00D4197F"/>
    <w:rsid w:val="00D43552"/>
    <w:rsid w:val="00D44433"/>
    <w:rsid w:val="00D51FE9"/>
    <w:rsid w:val="00D53E99"/>
    <w:rsid w:val="00D54E55"/>
    <w:rsid w:val="00D55287"/>
    <w:rsid w:val="00D56AAA"/>
    <w:rsid w:val="00D576FB"/>
    <w:rsid w:val="00D610D4"/>
    <w:rsid w:val="00D62D87"/>
    <w:rsid w:val="00D64BEC"/>
    <w:rsid w:val="00D663D6"/>
    <w:rsid w:val="00D66F91"/>
    <w:rsid w:val="00D728BD"/>
    <w:rsid w:val="00D7714A"/>
    <w:rsid w:val="00D833F5"/>
    <w:rsid w:val="00D8399F"/>
    <w:rsid w:val="00D870C5"/>
    <w:rsid w:val="00D93BC7"/>
    <w:rsid w:val="00D95DE8"/>
    <w:rsid w:val="00D97AFE"/>
    <w:rsid w:val="00DA19A6"/>
    <w:rsid w:val="00DA2BFA"/>
    <w:rsid w:val="00DA2C1C"/>
    <w:rsid w:val="00DA3BBC"/>
    <w:rsid w:val="00DA76CD"/>
    <w:rsid w:val="00DA7E6D"/>
    <w:rsid w:val="00DB18B9"/>
    <w:rsid w:val="00DB195E"/>
    <w:rsid w:val="00DB25B0"/>
    <w:rsid w:val="00DB52CD"/>
    <w:rsid w:val="00DB60E7"/>
    <w:rsid w:val="00DB7489"/>
    <w:rsid w:val="00DD2FEB"/>
    <w:rsid w:val="00DD48BB"/>
    <w:rsid w:val="00DD5C22"/>
    <w:rsid w:val="00DD6FBC"/>
    <w:rsid w:val="00DE0133"/>
    <w:rsid w:val="00DE090A"/>
    <w:rsid w:val="00DE2137"/>
    <w:rsid w:val="00DE31F7"/>
    <w:rsid w:val="00DE4722"/>
    <w:rsid w:val="00DE5CCA"/>
    <w:rsid w:val="00DE698B"/>
    <w:rsid w:val="00DE6AEA"/>
    <w:rsid w:val="00DF4735"/>
    <w:rsid w:val="00DF76C9"/>
    <w:rsid w:val="00DF7ED1"/>
    <w:rsid w:val="00E024DD"/>
    <w:rsid w:val="00E06288"/>
    <w:rsid w:val="00E072F3"/>
    <w:rsid w:val="00E1121F"/>
    <w:rsid w:val="00E12A37"/>
    <w:rsid w:val="00E152BD"/>
    <w:rsid w:val="00E17140"/>
    <w:rsid w:val="00E2077A"/>
    <w:rsid w:val="00E21A1F"/>
    <w:rsid w:val="00E31C4D"/>
    <w:rsid w:val="00E33494"/>
    <w:rsid w:val="00E34DB0"/>
    <w:rsid w:val="00E43B2F"/>
    <w:rsid w:val="00E50BA3"/>
    <w:rsid w:val="00E57845"/>
    <w:rsid w:val="00E60B68"/>
    <w:rsid w:val="00E61338"/>
    <w:rsid w:val="00E614AD"/>
    <w:rsid w:val="00E62276"/>
    <w:rsid w:val="00E6318C"/>
    <w:rsid w:val="00E6708F"/>
    <w:rsid w:val="00E67868"/>
    <w:rsid w:val="00E70389"/>
    <w:rsid w:val="00E82202"/>
    <w:rsid w:val="00E9022A"/>
    <w:rsid w:val="00E9048F"/>
    <w:rsid w:val="00E9085C"/>
    <w:rsid w:val="00E96391"/>
    <w:rsid w:val="00EA0790"/>
    <w:rsid w:val="00EA244B"/>
    <w:rsid w:val="00EA2F27"/>
    <w:rsid w:val="00EA5B3B"/>
    <w:rsid w:val="00EA6D8F"/>
    <w:rsid w:val="00EA7B86"/>
    <w:rsid w:val="00EB0E57"/>
    <w:rsid w:val="00EB476A"/>
    <w:rsid w:val="00EB48EE"/>
    <w:rsid w:val="00EB67BE"/>
    <w:rsid w:val="00EB7CA3"/>
    <w:rsid w:val="00EC45F4"/>
    <w:rsid w:val="00EC4BC5"/>
    <w:rsid w:val="00EC788B"/>
    <w:rsid w:val="00EC7D44"/>
    <w:rsid w:val="00ED5FC9"/>
    <w:rsid w:val="00ED6D62"/>
    <w:rsid w:val="00EE0A8A"/>
    <w:rsid w:val="00EE0D6A"/>
    <w:rsid w:val="00EE3F05"/>
    <w:rsid w:val="00EF0DAF"/>
    <w:rsid w:val="00EF21EB"/>
    <w:rsid w:val="00EF59B5"/>
    <w:rsid w:val="00F01165"/>
    <w:rsid w:val="00F014D9"/>
    <w:rsid w:val="00F0153A"/>
    <w:rsid w:val="00F10F3C"/>
    <w:rsid w:val="00F153BA"/>
    <w:rsid w:val="00F21911"/>
    <w:rsid w:val="00F2192D"/>
    <w:rsid w:val="00F25723"/>
    <w:rsid w:val="00F279C1"/>
    <w:rsid w:val="00F304FC"/>
    <w:rsid w:val="00F305D6"/>
    <w:rsid w:val="00F31445"/>
    <w:rsid w:val="00F316A4"/>
    <w:rsid w:val="00F324D7"/>
    <w:rsid w:val="00F33BEA"/>
    <w:rsid w:val="00F342C0"/>
    <w:rsid w:val="00F4296E"/>
    <w:rsid w:val="00F442B5"/>
    <w:rsid w:val="00F56770"/>
    <w:rsid w:val="00F61220"/>
    <w:rsid w:val="00F67483"/>
    <w:rsid w:val="00F71A0C"/>
    <w:rsid w:val="00F759FB"/>
    <w:rsid w:val="00F7792F"/>
    <w:rsid w:val="00F80BFA"/>
    <w:rsid w:val="00F84699"/>
    <w:rsid w:val="00F8579D"/>
    <w:rsid w:val="00F90F75"/>
    <w:rsid w:val="00F91BFE"/>
    <w:rsid w:val="00F92D38"/>
    <w:rsid w:val="00F94B58"/>
    <w:rsid w:val="00FA36FB"/>
    <w:rsid w:val="00FA3BCA"/>
    <w:rsid w:val="00FA4686"/>
    <w:rsid w:val="00FB3D2E"/>
    <w:rsid w:val="00FB42FF"/>
    <w:rsid w:val="00FC0036"/>
    <w:rsid w:val="00FC2147"/>
    <w:rsid w:val="00FC2A98"/>
    <w:rsid w:val="00FC3D98"/>
    <w:rsid w:val="00FC3FF7"/>
    <w:rsid w:val="00FC48FD"/>
    <w:rsid w:val="00FC5FB4"/>
    <w:rsid w:val="00FC778C"/>
    <w:rsid w:val="00FD10EB"/>
    <w:rsid w:val="00FD1FA4"/>
    <w:rsid w:val="00FD5D4C"/>
    <w:rsid w:val="00FD5DB2"/>
    <w:rsid w:val="00FE1E47"/>
    <w:rsid w:val="00FE1F1C"/>
    <w:rsid w:val="00FE3E3D"/>
    <w:rsid w:val="00FE449A"/>
    <w:rsid w:val="00FF1FD6"/>
    <w:rsid w:val="00FF23B0"/>
    <w:rsid w:val="00FF311A"/>
    <w:rsid w:val="00FF5079"/>
    <w:rsid w:val="00FF5B9D"/>
    <w:rsid w:val="00FF68D7"/>
    <w:rsid w:val="00FF7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CC355B"/>
  <w15:docId w15:val="{CEC94E24-EBBA-44FF-A6A3-A2BD9C56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A69"/>
    <w:pPr>
      <w:spacing w:before="120" w:after="12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spacing w:after="32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paragraph" w:styleId="ListParagraph">
    <w:name w:val="List Paragraph"/>
    <w:basedOn w:val="Normal"/>
    <w:uiPriority w:val="34"/>
    <w:qFormat/>
    <w:rsid w:val="001B717F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1B71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D93BC7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9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2"/>
    <w:uiPriority w:val="43"/>
    <w:rsid w:val="006F203E"/>
    <w:pPr>
      <w:spacing w:before="100" w:after="0" w:line="240" w:lineRule="auto"/>
    </w:pPr>
    <w:rPr>
      <w:rFonts w:eastAsia="YouYuan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  <w:caps w:val="0"/>
      </w:rPr>
      <w:tblPr/>
      <w:tcPr>
        <w:tcBorders>
          <w:bottom w:val="single" w:sz="4" w:space="0" w:color="7F7F7F"/>
        </w:tcBorders>
      </w:tcPr>
    </w:tblStylePr>
    <w:tblStylePr w:type="lastRow">
      <w:rPr>
        <w:b w:val="0"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single" w:sz="4" w:space="0" w:color="7F7F7F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uiPriority w:val="43"/>
    <w:rsid w:val="006F2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9C40F8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  <w:outlineLvl w:val="1"/>
    </w:pPr>
    <w:rPr>
      <w:b w:val="0"/>
      <w:color w:val="auto"/>
    </w:rPr>
  </w:style>
  <w:style w:type="paragraph" w:customStyle="1" w:styleId="LessonHeading1">
    <w:name w:val="Lesson Heading 1"/>
    <w:basedOn w:val="Heading1"/>
    <w:next w:val="Normal"/>
    <w:link w:val="LessonHeading1Char"/>
    <w:qFormat/>
    <w:rsid w:val="004C1756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line="276" w:lineRule="auto"/>
    </w:pPr>
    <w:rPr>
      <w:rFonts w:eastAsia="YouYuan" w:cs="Tahoma"/>
      <w:caps/>
      <w:color w:val="FFFFFF" w:themeColor="background1"/>
      <w:spacing w:val="15"/>
      <w:sz w:val="24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B50EF"/>
    <w:rPr>
      <w:color w:val="808080"/>
    </w:rPr>
  </w:style>
  <w:style w:type="character" w:customStyle="1" w:styleId="LessonHeading1Char">
    <w:name w:val="Lesson Heading 1 Char"/>
    <w:basedOn w:val="DefaultParagraphFont"/>
    <w:link w:val="LessonHeading1"/>
    <w:rsid w:val="004C1756"/>
    <w:rPr>
      <w:rFonts w:asciiTheme="majorHAnsi" w:eastAsia="YouYuan" w:hAnsiTheme="majorHAnsi" w:cs="Tahoma"/>
      <w:b/>
      <w:bCs/>
      <w:caps/>
      <w:color w:val="FFFFFF" w:themeColor="background1"/>
      <w:spacing w:val="15"/>
      <w:kern w:val="36"/>
      <w:sz w:val="24"/>
      <w:szCs w:val="20"/>
      <w:shd w:val="clear" w:color="auto" w:fill="808080" w:themeFill="background1" w:themeFillShade="80"/>
      <w:lang w:eastAsia="ja-JP"/>
    </w:rPr>
  </w:style>
  <w:style w:type="character" w:styleId="Hyperlink">
    <w:name w:val="Hyperlink"/>
    <w:basedOn w:val="DefaultParagraphFont"/>
    <w:uiPriority w:val="99"/>
    <w:unhideWhenUsed/>
    <w:rsid w:val="00B76A69"/>
    <w:rPr>
      <w:color w:val="auto"/>
      <w:u w:val="single"/>
    </w:rPr>
  </w:style>
  <w:style w:type="character" w:customStyle="1" w:styleId="LessonHeading2Char">
    <w:name w:val="Lesson Heading 2 Char"/>
    <w:basedOn w:val="LessonHeading1Char"/>
    <w:link w:val="LessonHeading2"/>
    <w:rsid w:val="009C40F8"/>
    <w:rPr>
      <w:rFonts w:asciiTheme="majorHAnsi" w:eastAsia="YouYuan" w:hAnsiTheme="majorHAnsi" w:cs="Tahoma"/>
      <w:b w:val="0"/>
      <w:bCs/>
      <w:caps/>
      <w:color w:val="FFFFFF" w:themeColor="background1"/>
      <w:spacing w:val="15"/>
      <w:kern w:val="36"/>
      <w:sz w:val="24"/>
      <w:szCs w:val="20"/>
      <w:shd w:val="clear" w:color="auto" w:fill="D9D9D9" w:themeFill="background1" w:themeFillShade="D9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B0383"/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038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0383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0383"/>
    <w:rPr>
      <w:vertAlign w:val="superscript"/>
    </w:rPr>
  </w:style>
  <w:style w:type="paragraph" w:customStyle="1" w:styleId="HHeading2">
    <w:name w:val="HHeading2"/>
    <w:basedOn w:val="Heading2"/>
    <w:next w:val="Normal"/>
    <w:link w:val="HHeading2Char"/>
    <w:qFormat/>
    <w:rsid w:val="00E024DD"/>
    <w:rPr>
      <w:color w:val="2E74B5" w:themeColor="accent1" w:themeShade="BF"/>
      <w:sz w:val="32"/>
      <w:u w:val="single"/>
    </w:rPr>
  </w:style>
  <w:style w:type="character" w:customStyle="1" w:styleId="HHeading2Char">
    <w:name w:val="HHeading2 Char"/>
    <w:basedOn w:val="Heading2Char"/>
    <w:link w:val="HHeading2"/>
    <w:rsid w:val="00E024DD"/>
    <w:rPr>
      <w:rFonts w:asciiTheme="majorHAnsi" w:eastAsiaTheme="minorEastAsia" w:hAnsiTheme="majorHAnsi" w:cs="Times New Roman"/>
      <w:b/>
      <w:bCs/>
      <w:color w:val="2E74B5" w:themeColor="accent1" w:themeShade="BF"/>
      <w:sz w:val="32"/>
      <w:szCs w:val="36"/>
      <w:u w:val="single"/>
    </w:rPr>
  </w:style>
  <w:style w:type="table" w:customStyle="1" w:styleId="PlainTable21">
    <w:name w:val="Plain Table 21"/>
    <w:basedOn w:val="TableNormal"/>
    <w:uiPriority w:val="42"/>
    <w:rsid w:val="008F6A0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54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E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E55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E55"/>
    <w:rPr>
      <w:rFonts w:eastAsiaTheme="minorEastAs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E5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55"/>
    <w:rPr>
      <w:rFonts w:ascii="Segoe UI" w:eastAsiaTheme="minorEastAsia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52E6E"/>
    <w:pPr>
      <w:spacing w:after="100"/>
    </w:pPr>
    <w:rPr>
      <w:i/>
    </w:rPr>
  </w:style>
  <w:style w:type="paragraph" w:styleId="TOC2">
    <w:name w:val="toc 2"/>
    <w:basedOn w:val="Normal"/>
    <w:next w:val="Normal"/>
    <w:autoRedefine/>
    <w:uiPriority w:val="39"/>
    <w:unhideWhenUsed/>
    <w:rsid w:val="00B52E6E"/>
    <w:pPr>
      <w:spacing w:after="100"/>
      <w:ind w:left="2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learn.adafruit.com/ladyadas-learn-arduino-lesson-number-0?view=al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jodyculkin.com/wp-content/uploads/2014/03/arduino-comic-2014.pd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locklyDuino/BlocklyDuin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www.arduino.cc/en/Main/Software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/3.0/" TargetMode="External"/><Relationship Id="rId2" Type="http://schemas.openxmlformats.org/officeDocument/2006/relationships/hyperlink" Target="https://www.flaticon.com/" TargetMode="External"/><Relationship Id="rId1" Type="http://schemas.openxmlformats.org/officeDocument/2006/relationships/hyperlink" Target="https://www.flaticon.com/authors/catkur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AppData\Roaming\Microsoft\Templates\hmg_less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161DF-3870-41BA-982F-EC25B9B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hmg_lesson.dotx</Template>
  <TotalTime>170</TotalTime>
  <Pages>9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Harryp</dc:creator>
  <cp:lastModifiedBy>Henry Pigot</cp:lastModifiedBy>
  <cp:revision>43</cp:revision>
  <cp:lastPrinted>2018-11-27T15:35:00Z</cp:lastPrinted>
  <dcterms:created xsi:type="dcterms:W3CDTF">2018-05-30T10:31:00Z</dcterms:created>
  <dcterms:modified xsi:type="dcterms:W3CDTF">2018-11-27T15:36:00Z</dcterms:modified>
</cp:coreProperties>
</file>